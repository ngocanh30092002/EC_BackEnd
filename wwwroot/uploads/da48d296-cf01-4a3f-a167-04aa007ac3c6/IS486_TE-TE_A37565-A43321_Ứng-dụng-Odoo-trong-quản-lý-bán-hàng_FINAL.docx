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B8D45F" w14:textId="1D637BAB" w:rsidR="00F666FB" w:rsidRDefault="000F5CB8" w:rsidP="005D19EC">
      <w:pPr>
        <w:spacing w:before="360" w:after="60"/>
        <w:jc w:val="center"/>
        <w:rPr>
          <w:rFonts w:eastAsia="Times New Roman" w:cs="Times New Roman"/>
          <w:b/>
          <w:color w:val="000000"/>
        </w:rPr>
      </w:pPr>
      <w:r w:rsidRPr="00B82DB5">
        <w:rPr>
          <w:rFonts w:cs="Times New Roman"/>
          <w:b/>
          <w:bCs/>
          <w:noProof/>
          <w:sz w:val="28"/>
          <w:szCs w:val="28"/>
        </w:rPr>
        <w:drawing>
          <wp:anchor distT="0" distB="0" distL="114300" distR="114300" simplePos="0" relativeHeight="251658240" behindDoc="1" locked="0" layoutInCell="1" allowOverlap="1" wp14:anchorId="0C8C151C" wp14:editId="04A415F4">
            <wp:simplePos x="0" y="0"/>
            <wp:positionH relativeFrom="page">
              <wp:align>center</wp:align>
            </wp:positionH>
            <wp:positionV relativeFrom="paragraph">
              <wp:posOffset>-271145</wp:posOffset>
            </wp:positionV>
            <wp:extent cx="7021830" cy="9784809"/>
            <wp:effectExtent l="19050" t="19050" r="26670" b="26035"/>
            <wp:wrapNone/>
            <wp:docPr id="4" name="Picture 4"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hung do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021830" cy="9784809"/>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5D19EC" w:rsidRPr="004D3811">
        <w:rPr>
          <w:rFonts w:eastAsia="Times New Roman" w:cs="Times New Roman"/>
          <w:b/>
          <w:color w:val="000000"/>
        </w:rPr>
        <w:t>TRƯỜNG ĐẠI HỌC THĂNG LONG</w:t>
      </w:r>
    </w:p>
    <w:p w14:paraId="206B3D7A" w14:textId="37D4E2C7" w:rsidR="005D19EC" w:rsidRPr="00F666FB" w:rsidRDefault="00F666FB" w:rsidP="00F666FB">
      <w:pPr>
        <w:spacing w:before="60" w:after="60"/>
        <w:jc w:val="center"/>
        <w:rPr>
          <w:rFonts w:cs="Times New Roman"/>
          <w:b/>
          <w:bCs/>
          <w:szCs w:val="26"/>
        </w:rPr>
      </w:pPr>
      <w:r w:rsidRPr="00F666FB">
        <w:rPr>
          <w:rFonts w:cs="Times New Roman"/>
          <w:b/>
          <w:bCs/>
          <w:szCs w:val="26"/>
        </w:rPr>
        <w:t>KHOA CÔNG NGHỆ THÔNG TIN</w:t>
      </w:r>
      <w:r w:rsidR="005D19EC" w:rsidRPr="00F666FB">
        <w:rPr>
          <w:rFonts w:eastAsia="Times New Roman" w:cs="Times New Roman"/>
          <w:b/>
          <w:color w:val="000000"/>
          <w:szCs w:val="26"/>
        </w:rPr>
        <w:t xml:space="preserve"> </w:t>
      </w:r>
    </w:p>
    <w:p w14:paraId="4D222BB0" w14:textId="77777777" w:rsidR="005D19EC" w:rsidRPr="004D3811" w:rsidRDefault="005D19EC" w:rsidP="005D19EC">
      <w:pPr>
        <w:spacing w:before="0" w:after="240" w:line="312" w:lineRule="auto"/>
        <w:ind w:left="6"/>
        <w:jc w:val="center"/>
        <w:rPr>
          <w:rFonts w:eastAsia="Times New Roman" w:cs="Times New Roman"/>
          <w:color w:val="000000"/>
        </w:rPr>
      </w:pPr>
      <w:r w:rsidRPr="004D3811">
        <w:rPr>
          <w:rFonts w:eastAsia="Times New Roman" w:cs="Times New Roman"/>
          <w:color w:val="000000"/>
        </w:rPr>
        <w:t>---o0o---</w:t>
      </w:r>
    </w:p>
    <w:p w14:paraId="32F2EBE2" w14:textId="77777777" w:rsidR="005D19EC" w:rsidRPr="004D3811" w:rsidRDefault="005D19EC" w:rsidP="00563525">
      <w:pPr>
        <w:spacing w:before="840" w:line="312" w:lineRule="auto"/>
        <w:jc w:val="center"/>
        <w:rPr>
          <w:rFonts w:eastAsia="Times New Roman" w:cs="Times New Roman"/>
          <w:color w:val="000000"/>
          <w:sz w:val="24"/>
        </w:rPr>
      </w:pPr>
      <w:r w:rsidRPr="004D3811">
        <w:rPr>
          <w:rFonts w:eastAsia="Times New Roman" w:cs="Times New Roman"/>
          <w:noProof/>
          <w:color w:val="000000"/>
          <w:sz w:val="24"/>
        </w:rPr>
        <w:drawing>
          <wp:inline distT="0" distB="0" distL="0" distR="0" wp14:anchorId="3F07491C" wp14:editId="6C0D5699">
            <wp:extent cx="1239865" cy="12398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0px-LogoTLU.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44195" cy="1244195"/>
                    </a:xfrm>
                    <a:prstGeom prst="rect">
                      <a:avLst/>
                    </a:prstGeom>
                  </pic:spPr>
                </pic:pic>
              </a:graphicData>
            </a:graphic>
          </wp:inline>
        </w:drawing>
      </w:r>
    </w:p>
    <w:p w14:paraId="763A2C9A" w14:textId="09461F5B" w:rsidR="00A3460B" w:rsidRPr="005D142D" w:rsidRDefault="00FE0287" w:rsidP="00A3460B">
      <w:pPr>
        <w:spacing w:before="1080"/>
        <w:jc w:val="center"/>
        <w:rPr>
          <w:rFonts w:cs="Times New Roman"/>
          <w:b/>
          <w:bCs/>
          <w:sz w:val="60"/>
          <w:szCs w:val="60"/>
        </w:rPr>
      </w:pPr>
      <w:r>
        <w:rPr>
          <w:rFonts w:cs="Times New Roman"/>
          <w:b/>
          <w:bCs/>
          <w:sz w:val="60"/>
          <w:szCs w:val="60"/>
        </w:rPr>
        <w:t>CHUYÊN ĐỀ</w:t>
      </w:r>
      <w:r w:rsidR="005D142D" w:rsidRPr="005D142D">
        <w:rPr>
          <w:rFonts w:cs="Times New Roman"/>
          <w:b/>
          <w:bCs/>
          <w:sz w:val="60"/>
          <w:szCs w:val="60"/>
        </w:rPr>
        <w:t xml:space="preserve"> TỐT NGHIỆP</w:t>
      </w:r>
    </w:p>
    <w:p w14:paraId="0F5946AE" w14:textId="74BEB7DD" w:rsidR="005D142D" w:rsidRDefault="00CE0352" w:rsidP="005D142D">
      <w:pPr>
        <w:jc w:val="center"/>
        <w:rPr>
          <w:rFonts w:cs="Times New Roman"/>
          <w:b/>
          <w:bCs/>
          <w:sz w:val="44"/>
          <w:szCs w:val="44"/>
        </w:rPr>
      </w:pPr>
      <w:r>
        <w:rPr>
          <w:rFonts w:cs="Times New Roman"/>
          <w:b/>
          <w:bCs/>
          <w:sz w:val="44"/>
          <w:szCs w:val="44"/>
        </w:rPr>
        <w:t>ỨNG DỤNG O</w:t>
      </w:r>
      <w:r w:rsidR="005D142D" w:rsidRPr="005D142D">
        <w:rPr>
          <w:rFonts w:cs="Times New Roman"/>
          <w:b/>
          <w:bCs/>
          <w:sz w:val="44"/>
          <w:szCs w:val="44"/>
        </w:rPr>
        <w:t>DOO TRONG</w:t>
      </w:r>
      <w:r>
        <w:rPr>
          <w:rFonts w:cs="Times New Roman"/>
          <w:b/>
          <w:bCs/>
          <w:sz w:val="44"/>
          <w:szCs w:val="44"/>
        </w:rPr>
        <w:t xml:space="preserve"> QUẢN LÝ</w:t>
      </w:r>
      <w:r w:rsidR="005D142D" w:rsidRPr="005D142D">
        <w:rPr>
          <w:rFonts w:cs="Times New Roman"/>
          <w:b/>
          <w:bCs/>
          <w:sz w:val="44"/>
          <w:szCs w:val="44"/>
        </w:rPr>
        <w:t xml:space="preserve"> </w:t>
      </w:r>
    </w:p>
    <w:p w14:paraId="1F6E8547" w14:textId="26C93093" w:rsidR="00F05332" w:rsidRPr="005D142D" w:rsidRDefault="005D142D" w:rsidP="00A3460B">
      <w:pPr>
        <w:spacing w:after="1080"/>
        <w:jc w:val="center"/>
        <w:rPr>
          <w:rFonts w:cs="Times New Roman"/>
          <w:b/>
          <w:bCs/>
          <w:sz w:val="44"/>
          <w:szCs w:val="44"/>
        </w:rPr>
      </w:pPr>
      <w:r w:rsidRPr="005D142D">
        <w:rPr>
          <w:rFonts w:cs="Times New Roman"/>
          <w:b/>
          <w:bCs/>
          <w:sz w:val="44"/>
          <w:szCs w:val="44"/>
        </w:rPr>
        <w:t>BÁN HÀNG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8"/>
        <w:gridCol w:w="4178"/>
      </w:tblGrid>
      <w:tr w:rsidR="00F666FB" w:rsidRPr="009102D3" w14:paraId="7F251C34" w14:textId="77777777" w:rsidTr="005D142D">
        <w:trPr>
          <w:trHeight w:val="748"/>
          <w:jc w:val="center"/>
        </w:trPr>
        <w:tc>
          <w:tcPr>
            <w:tcW w:w="4178" w:type="dxa"/>
            <w:vAlign w:val="center"/>
            <w:hideMark/>
          </w:tcPr>
          <w:p w14:paraId="7C1F5027" w14:textId="77777777" w:rsidR="00F666FB" w:rsidRPr="009102D3" w:rsidRDefault="00F666FB" w:rsidP="005D142D">
            <w:pPr>
              <w:jc w:val="left"/>
              <w:rPr>
                <w:rFonts w:cs="Times New Roman"/>
                <w:b/>
                <w:bCs/>
                <w:sz w:val="28"/>
                <w:szCs w:val="28"/>
              </w:rPr>
            </w:pPr>
            <w:r w:rsidRPr="009102D3">
              <w:rPr>
                <w:rFonts w:cs="Times New Roman"/>
                <w:b/>
                <w:bCs/>
                <w:sz w:val="28"/>
                <w:szCs w:val="28"/>
              </w:rPr>
              <w:t>GIÁO VIÊN HƯỚNG DẪN</w:t>
            </w:r>
          </w:p>
        </w:tc>
        <w:tc>
          <w:tcPr>
            <w:tcW w:w="4178" w:type="dxa"/>
            <w:vAlign w:val="center"/>
            <w:hideMark/>
          </w:tcPr>
          <w:p w14:paraId="5852E4EC" w14:textId="77777777" w:rsidR="00F666FB" w:rsidRPr="009102D3" w:rsidRDefault="00F666FB" w:rsidP="005D142D">
            <w:pPr>
              <w:jc w:val="left"/>
              <w:rPr>
                <w:rFonts w:cs="Times New Roman"/>
                <w:b/>
                <w:bCs/>
                <w:sz w:val="28"/>
                <w:szCs w:val="28"/>
              </w:rPr>
            </w:pPr>
            <w:r w:rsidRPr="009102D3">
              <w:rPr>
                <w:rFonts w:cs="Times New Roman"/>
                <w:b/>
                <w:bCs/>
                <w:sz w:val="28"/>
                <w:szCs w:val="28"/>
              </w:rPr>
              <w:t>SINH VIÊN THỰC HIỆN</w:t>
            </w:r>
          </w:p>
        </w:tc>
      </w:tr>
      <w:tr w:rsidR="00F666FB" w:rsidRPr="009102D3" w14:paraId="40BFA553" w14:textId="77777777" w:rsidTr="005D142D">
        <w:trPr>
          <w:cantSplit/>
          <w:trHeight w:val="1134"/>
          <w:jc w:val="center"/>
        </w:trPr>
        <w:tc>
          <w:tcPr>
            <w:tcW w:w="4178" w:type="dxa"/>
            <w:vAlign w:val="center"/>
          </w:tcPr>
          <w:p w14:paraId="4DB7FB5D" w14:textId="1C859596" w:rsidR="00F666FB" w:rsidRPr="009102D3" w:rsidRDefault="001F3C58" w:rsidP="005D142D">
            <w:pPr>
              <w:jc w:val="left"/>
              <w:rPr>
                <w:rFonts w:cs="Times New Roman"/>
                <w:sz w:val="28"/>
                <w:szCs w:val="28"/>
              </w:rPr>
            </w:pPr>
            <w:r>
              <w:rPr>
                <w:rFonts w:cs="Times New Roman"/>
                <w:sz w:val="28"/>
                <w:szCs w:val="28"/>
              </w:rPr>
              <w:t>Nguyễn Thị Huyền Châu</w:t>
            </w:r>
          </w:p>
        </w:tc>
        <w:tc>
          <w:tcPr>
            <w:tcW w:w="4178" w:type="dxa"/>
            <w:vAlign w:val="center"/>
            <w:hideMark/>
          </w:tcPr>
          <w:p w14:paraId="1E073363" w14:textId="40A266B8" w:rsidR="00F666FB" w:rsidRDefault="007324A3" w:rsidP="005D142D">
            <w:pPr>
              <w:jc w:val="left"/>
              <w:rPr>
                <w:rFonts w:cs="Times New Roman"/>
                <w:sz w:val="28"/>
                <w:szCs w:val="28"/>
              </w:rPr>
            </w:pPr>
            <w:r>
              <w:rPr>
                <w:rFonts w:cs="Times New Roman"/>
                <w:sz w:val="28"/>
                <w:szCs w:val="28"/>
              </w:rPr>
              <w:t>TE_</w:t>
            </w:r>
            <w:r w:rsidR="00F666FB" w:rsidRPr="009102D3">
              <w:rPr>
                <w:rFonts w:cs="Times New Roman"/>
                <w:sz w:val="28"/>
                <w:szCs w:val="28"/>
              </w:rPr>
              <w:t>A37565 Phạm Thị Hoài Thu</w:t>
            </w:r>
          </w:p>
          <w:p w14:paraId="1895AAA1" w14:textId="05DD1914" w:rsidR="004A30A4" w:rsidRPr="004A30A4" w:rsidRDefault="007324A3" w:rsidP="005D142D">
            <w:pPr>
              <w:jc w:val="left"/>
              <w:rPr>
                <w:rFonts w:cs="Times New Roman"/>
                <w:sz w:val="28"/>
                <w:szCs w:val="28"/>
                <w:lang w:val="vi-VN"/>
              </w:rPr>
            </w:pPr>
            <w:r>
              <w:rPr>
                <w:rFonts w:cs="Times New Roman"/>
                <w:sz w:val="28"/>
                <w:szCs w:val="28"/>
              </w:rPr>
              <w:t>TE_</w:t>
            </w:r>
            <w:r w:rsidR="004A30A4">
              <w:rPr>
                <w:rFonts w:cs="Times New Roman"/>
                <w:sz w:val="28"/>
                <w:szCs w:val="28"/>
                <w:lang w:val="vi-VN"/>
              </w:rPr>
              <w:t>A43321 Nguyễn Thị Vân Yến</w:t>
            </w:r>
          </w:p>
        </w:tc>
      </w:tr>
    </w:tbl>
    <w:p w14:paraId="5E809475" w14:textId="5AA2E231" w:rsidR="00545FB6" w:rsidRPr="00402A28" w:rsidRDefault="005D19EC" w:rsidP="00B46E0C">
      <w:pPr>
        <w:spacing w:before="2640" w:after="360" w:line="264" w:lineRule="auto"/>
        <w:jc w:val="center"/>
        <w:rPr>
          <w:rFonts w:eastAsia="Times New Roman" w:cs="Times New Roman"/>
          <w:b/>
          <w:color w:val="000000"/>
          <w:sz w:val="28"/>
          <w:szCs w:val="28"/>
        </w:rPr>
      </w:pPr>
      <w:r w:rsidRPr="00CD4548">
        <w:rPr>
          <w:rFonts w:eastAsia="Times New Roman" w:cs="Times New Roman"/>
          <w:b/>
          <w:color w:val="000000"/>
          <w:sz w:val="28"/>
          <w:szCs w:val="28"/>
        </w:rPr>
        <w:t>H</w:t>
      </w:r>
      <w:r w:rsidR="00F666FB">
        <w:rPr>
          <w:rFonts w:eastAsia="Times New Roman" w:cs="Times New Roman"/>
          <w:b/>
          <w:color w:val="000000"/>
          <w:sz w:val="28"/>
          <w:szCs w:val="28"/>
        </w:rPr>
        <w:t xml:space="preserve">À NỘI </w:t>
      </w:r>
      <w:r w:rsidR="00545FB6">
        <w:rPr>
          <w:rFonts w:eastAsia="Times New Roman" w:cs="Times New Roman"/>
          <w:b/>
          <w:color w:val="000000"/>
          <w:sz w:val="28"/>
          <w:szCs w:val="28"/>
        </w:rPr>
        <w:t>–</w:t>
      </w:r>
      <w:r w:rsidR="00F666FB">
        <w:rPr>
          <w:rFonts w:eastAsia="Times New Roman" w:cs="Times New Roman"/>
          <w:b/>
          <w:color w:val="000000"/>
          <w:sz w:val="28"/>
          <w:szCs w:val="28"/>
        </w:rPr>
        <w:t xml:space="preserve"> 202</w:t>
      </w:r>
      <w:r w:rsidR="00545FB6">
        <w:rPr>
          <w:rFonts w:eastAsia="Times New Roman" w:cs="Times New Roman"/>
          <w:b/>
          <w:color w:val="000000"/>
          <w:sz w:val="28"/>
          <w:szCs w:val="28"/>
        </w:rPr>
        <w:t>4</w:t>
      </w:r>
      <w:r w:rsidR="00545FB6">
        <w:rPr>
          <w:rFonts w:eastAsia="Times New Roman" w:cs="Times New Roman"/>
          <w:b/>
          <w:color w:val="000000"/>
          <w:sz w:val="28"/>
          <w:szCs w:val="28"/>
        </w:rPr>
        <w:br w:type="page"/>
      </w:r>
      <w:r w:rsidR="00545FB6" w:rsidRPr="00B46E0C">
        <w:rPr>
          <w:rFonts w:eastAsia="Times New Roman" w:cs="Times New Roman"/>
          <w:b/>
          <w:color w:val="000000"/>
          <w:sz w:val="28"/>
          <w:szCs w:val="28"/>
        </w:rPr>
        <w:lastRenderedPageBreak/>
        <w:t>LỜI CẢM ƠN</w:t>
      </w:r>
    </w:p>
    <w:p w14:paraId="05CC2FDD" w14:textId="15AF54D0" w:rsidR="00545FB6" w:rsidRPr="0014425E" w:rsidRDefault="00545FB6" w:rsidP="00545FB6">
      <w:pPr>
        <w:pStyle w:val="DoanVB"/>
      </w:pPr>
      <w:r w:rsidRPr="0014425E">
        <w:t>Để hoàn thành chuyên đề này, trước hết</w:t>
      </w:r>
      <w:r w:rsidR="00686908">
        <w:t xml:space="preserve"> </w:t>
      </w:r>
      <w:r w:rsidRPr="0014425E">
        <w:t>chúng em xin gửi lời cảm ơn chân thành tới Trường Đại học Thăng Long vì đã tạo ra một môi trường học tập lý tưởng, giúp chúng em có cơ hội học hỏi, rèn luyện và phát huy sự sáng tạo của bản thân. Chúng em xin bày tỏ lòng biết ơn sâu sắc đến các thầy cô, những người đã không ngừng tận tụy và truyền đạt kiến thức, giúp chúng em xây dựng và nâng cao cả kỹ năng lẫn chuyên môn trong suốt quá trình học tại trường.</w:t>
      </w:r>
    </w:p>
    <w:p w14:paraId="0554DF38" w14:textId="77777777" w:rsidR="00545FB6" w:rsidRPr="0014425E" w:rsidRDefault="00545FB6" w:rsidP="00545FB6">
      <w:pPr>
        <w:pStyle w:val="DoanVB"/>
      </w:pPr>
      <w:r w:rsidRPr="0014425E">
        <w:t>Đặc biệt, chúng em muốn gửi lời cảm ơn đến cô Nguyễn Thị Huyền Châu, người đã tận tình hướng dẫn và đồng hành cùng chúng em. Cô đã dành nhiều thời gian, tâm huyết, và kiến thức quý báu để hỗ trợ chúng em hoàn thành chuyên đề này. Sự tận tâm và động viên của cô chính là động lực lớn để chúng em vượt qua khó khăn và đạt được thành quả.</w:t>
      </w:r>
    </w:p>
    <w:p w14:paraId="24042815" w14:textId="77777777" w:rsidR="00545FB6" w:rsidRPr="0014425E" w:rsidRDefault="00545FB6" w:rsidP="00545FB6">
      <w:pPr>
        <w:pStyle w:val="DoanVB"/>
      </w:pPr>
      <w:r w:rsidRPr="0014425E">
        <w:t>Bên cạnh đó, chúng em cũng xin gửi lời tri ân tới các thầy cô trong hội đồng đánh giá, những người đã dành thời gian xem xét và góp ý để giúp chuyên đề của chúng em được hoàn thiện hơn. Chúng em rất trân trọng những lời nhận xét và góp ý quý báu mà các thầy cô đã chia sẻ.</w:t>
      </w:r>
    </w:p>
    <w:p w14:paraId="4E828512" w14:textId="49885328" w:rsidR="00545FB6" w:rsidRPr="0014425E" w:rsidRDefault="00545FB6" w:rsidP="00545FB6">
      <w:pPr>
        <w:pStyle w:val="DoanVB"/>
      </w:pPr>
      <w:r w:rsidRPr="0014425E">
        <w:t>Dù đã nỗ lực hết sức mình trong quá trình thực hiện</w:t>
      </w:r>
      <w:r w:rsidR="00DA3A84">
        <w:t xml:space="preserve"> nhưng</w:t>
      </w:r>
      <w:r w:rsidRPr="0014425E">
        <w:t xml:space="preserve"> giới hạn về thời gian và kinh nghiệm còn hạn chế, chuyên đề này khó tránh khỏi những thiếu </w:t>
      </w:r>
      <w:r w:rsidR="00894959">
        <w:t>x</w:t>
      </w:r>
      <w:r w:rsidRPr="0014425E">
        <w:t>ót. Chúng em rất mong nhận được thêm ý kiến đóng góp từ các thầy cô để có thể cải thiện và phát triển hơn trong tương lai.</w:t>
      </w:r>
    </w:p>
    <w:p w14:paraId="0037DC69" w14:textId="77777777" w:rsidR="00545FB6" w:rsidRDefault="00545FB6" w:rsidP="00545FB6">
      <w:pPr>
        <w:spacing w:line="264" w:lineRule="auto"/>
        <w:jc w:val="left"/>
        <w:rPr>
          <w:rFonts w:eastAsia="Times New Roman" w:cs="Times New Roman"/>
          <w:bCs/>
          <w:color w:val="000000"/>
          <w:szCs w:val="26"/>
        </w:rPr>
      </w:pPr>
      <w:r w:rsidRPr="0014425E">
        <w:rPr>
          <w:rFonts w:eastAsia="Times New Roman" w:cs="Times New Roman"/>
          <w:bCs/>
          <w:color w:val="000000"/>
          <w:szCs w:val="26"/>
        </w:rPr>
        <w:t>Chúng em xin chân thành cảm ơn!</w:t>
      </w:r>
    </w:p>
    <w:p w14:paraId="7A0F4597" w14:textId="10E92258" w:rsidR="00545FB6" w:rsidRDefault="00545FB6" w:rsidP="00545FB6">
      <w:pPr>
        <w:spacing w:line="264" w:lineRule="auto"/>
        <w:jc w:val="right"/>
        <w:rPr>
          <w:rFonts w:eastAsia="Times New Roman" w:cs="Times New Roman"/>
          <w:bCs/>
          <w:i/>
          <w:iCs/>
          <w:color w:val="000000"/>
          <w:szCs w:val="26"/>
        </w:rPr>
      </w:pPr>
      <w:r w:rsidRPr="00A53FEE">
        <w:rPr>
          <w:rFonts w:eastAsia="Times New Roman" w:cs="Times New Roman"/>
          <w:bCs/>
          <w:i/>
          <w:iCs/>
          <w:color w:val="000000"/>
          <w:szCs w:val="26"/>
        </w:rPr>
        <w:t>Hà Nội,</w:t>
      </w:r>
      <w:r w:rsidRPr="00317D7D">
        <w:rPr>
          <w:rFonts w:eastAsia="Times New Roman" w:cs="Times New Roman"/>
          <w:bCs/>
          <w:i/>
          <w:iCs/>
          <w:color w:val="000000"/>
          <w:szCs w:val="26"/>
        </w:rPr>
        <w:t xml:space="preserve"> ngày</w:t>
      </w:r>
      <w:proofErr w:type="gramStart"/>
      <w:r w:rsidR="007E0943">
        <w:rPr>
          <w:rFonts w:eastAsia="Times New Roman" w:cs="Times New Roman"/>
          <w:bCs/>
          <w:i/>
          <w:iCs/>
          <w:color w:val="000000"/>
          <w:szCs w:val="26"/>
        </w:rPr>
        <w:t>…..</w:t>
      </w:r>
      <w:proofErr w:type="gramEnd"/>
      <w:r w:rsidRPr="00317D7D">
        <w:rPr>
          <w:rFonts w:eastAsia="Times New Roman" w:cs="Times New Roman"/>
          <w:bCs/>
          <w:i/>
          <w:iCs/>
          <w:color w:val="000000"/>
          <w:szCs w:val="26"/>
        </w:rPr>
        <w:t>tháng</w:t>
      </w:r>
      <w:r w:rsidR="007E0943">
        <w:rPr>
          <w:rFonts w:eastAsia="Times New Roman" w:cs="Times New Roman"/>
          <w:bCs/>
          <w:i/>
          <w:iCs/>
          <w:color w:val="000000"/>
          <w:szCs w:val="26"/>
        </w:rPr>
        <w:t>…..</w:t>
      </w:r>
      <w:r w:rsidRPr="00317D7D">
        <w:rPr>
          <w:rFonts w:eastAsia="Times New Roman" w:cs="Times New Roman"/>
          <w:bCs/>
          <w:i/>
          <w:iCs/>
          <w:color w:val="000000"/>
          <w:szCs w:val="26"/>
        </w:rPr>
        <w:t>năm 2024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45FB6" w14:paraId="689F0942" w14:textId="77777777" w:rsidTr="00733C82">
        <w:tc>
          <w:tcPr>
            <w:tcW w:w="4531" w:type="dxa"/>
            <w:vAlign w:val="center"/>
          </w:tcPr>
          <w:p w14:paraId="36ED9A75" w14:textId="77777777" w:rsidR="00545FB6" w:rsidRPr="00317D7D" w:rsidRDefault="00545FB6" w:rsidP="00733C82">
            <w:pPr>
              <w:spacing w:line="264" w:lineRule="auto"/>
              <w:jc w:val="center"/>
              <w:rPr>
                <w:rFonts w:eastAsia="Times New Roman" w:cs="Times New Roman"/>
                <w:b/>
                <w:color w:val="000000"/>
                <w:szCs w:val="26"/>
              </w:rPr>
            </w:pPr>
            <w:r w:rsidRPr="00317D7D">
              <w:rPr>
                <w:rFonts w:eastAsia="Times New Roman" w:cs="Times New Roman"/>
                <w:b/>
                <w:color w:val="000000"/>
                <w:szCs w:val="26"/>
              </w:rPr>
              <w:t>SINH VIÊN</w:t>
            </w:r>
          </w:p>
        </w:tc>
        <w:tc>
          <w:tcPr>
            <w:tcW w:w="4531" w:type="dxa"/>
            <w:vAlign w:val="center"/>
          </w:tcPr>
          <w:p w14:paraId="544B523E" w14:textId="77777777" w:rsidR="00545FB6" w:rsidRPr="00317D7D" w:rsidRDefault="00545FB6" w:rsidP="00733C82">
            <w:pPr>
              <w:spacing w:line="264" w:lineRule="auto"/>
              <w:jc w:val="center"/>
              <w:rPr>
                <w:rFonts w:eastAsia="Times New Roman" w:cs="Times New Roman"/>
                <w:b/>
                <w:color w:val="000000"/>
                <w:szCs w:val="26"/>
              </w:rPr>
            </w:pPr>
            <w:r w:rsidRPr="00317D7D">
              <w:rPr>
                <w:rFonts w:eastAsia="Times New Roman" w:cs="Times New Roman"/>
                <w:b/>
                <w:color w:val="000000"/>
                <w:szCs w:val="26"/>
              </w:rPr>
              <w:t>SINH VIÊN</w:t>
            </w:r>
          </w:p>
        </w:tc>
      </w:tr>
      <w:tr w:rsidR="00545FB6" w14:paraId="7E2C0435" w14:textId="77777777" w:rsidTr="00733C82">
        <w:trPr>
          <w:trHeight w:val="1821"/>
        </w:trPr>
        <w:tc>
          <w:tcPr>
            <w:tcW w:w="4531" w:type="dxa"/>
            <w:vAlign w:val="bottom"/>
          </w:tcPr>
          <w:p w14:paraId="38332908" w14:textId="77777777" w:rsidR="00545FB6" w:rsidRDefault="00545FB6" w:rsidP="00733C82">
            <w:pPr>
              <w:spacing w:line="264" w:lineRule="auto"/>
              <w:jc w:val="center"/>
              <w:rPr>
                <w:rFonts w:eastAsia="Times New Roman" w:cs="Times New Roman"/>
                <w:bCs/>
                <w:color w:val="000000"/>
                <w:szCs w:val="26"/>
              </w:rPr>
            </w:pPr>
            <w:r>
              <w:rPr>
                <w:rFonts w:eastAsia="Times New Roman" w:cs="Times New Roman"/>
                <w:bCs/>
                <w:color w:val="000000"/>
                <w:szCs w:val="26"/>
              </w:rPr>
              <w:t>Nguyễn Thị Vân Yến</w:t>
            </w:r>
          </w:p>
        </w:tc>
        <w:tc>
          <w:tcPr>
            <w:tcW w:w="4531" w:type="dxa"/>
            <w:vAlign w:val="bottom"/>
          </w:tcPr>
          <w:p w14:paraId="1DB9DBA5" w14:textId="77777777" w:rsidR="00545FB6" w:rsidRDefault="00545FB6" w:rsidP="00733C82">
            <w:pPr>
              <w:spacing w:line="264" w:lineRule="auto"/>
              <w:jc w:val="center"/>
              <w:rPr>
                <w:rFonts w:eastAsia="Times New Roman" w:cs="Times New Roman"/>
                <w:bCs/>
                <w:color w:val="000000"/>
                <w:szCs w:val="26"/>
              </w:rPr>
            </w:pPr>
            <w:r>
              <w:rPr>
                <w:rFonts w:eastAsia="Times New Roman" w:cs="Times New Roman"/>
                <w:bCs/>
                <w:color w:val="000000"/>
                <w:szCs w:val="26"/>
              </w:rPr>
              <w:t>Phạm Thị Hoài Thu</w:t>
            </w:r>
          </w:p>
        </w:tc>
      </w:tr>
    </w:tbl>
    <w:p w14:paraId="79AA5917" w14:textId="77777777" w:rsidR="00545FB6" w:rsidRDefault="00545FB6" w:rsidP="00545FB6">
      <w:pPr>
        <w:spacing w:line="264" w:lineRule="auto"/>
        <w:jc w:val="left"/>
        <w:rPr>
          <w:rFonts w:eastAsia="Times New Roman" w:cs="Times New Roman"/>
          <w:bCs/>
          <w:color w:val="000000"/>
          <w:szCs w:val="28"/>
        </w:rPr>
      </w:pPr>
    </w:p>
    <w:p w14:paraId="0719C0A9" w14:textId="33C8ADB3" w:rsidR="00545FB6" w:rsidRPr="00545FB6" w:rsidRDefault="00545FB6">
      <w:pPr>
        <w:spacing w:before="0" w:after="160" w:line="259" w:lineRule="auto"/>
        <w:jc w:val="left"/>
        <w:rPr>
          <w:rFonts w:eastAsia="Times New Roman" w:cs="Times New Roman"/>
          <w:bCs/>
          <w:color w:val="000000"/>
          <w:szCs w:val="28"/>
        </w:rPr>
      </w:pPr>
      <w:r>
        <w:rPr>
          <w:rFonts w:eastAsia="Times New Roman" w:cs="Times New Roman"/>
          <w:bCs/>
          <w:color w:val="000000"/>
          <w:szCs w:val="28"/>
        </w:rPr>
        <w:br w:type="page"/>
      </w:r>
    </w:p>
    <w:p w14:paraId="21088DA4" w14:textId="77777777" w:rsidR="00545FB6" w:rsidRPr="00B46E0C" w:rsidRDefault="00545FB6" w:rsidP="00B46E0C">
      <w:pPr>
        <w:spacing w:after="360" w:line="264" w:lineRule="auto"/>
        <w:jc w:val="center"/>
        <w:rPr>
          <w:rFonts w:eastAsia="Times New Roman" w:cs="Times New Roman"/>
          <w:b/>
          <w:color w:val="000000"/>
          <w:sz w:val="28"/>
          <w:szCs w:val="28"/>
        </w:rPr>
      </w:pPr>
      <w:r w:rsidRPr="00B46E0C">
        <w:rPr>
          <w:rFonts w:eastAsia="Times New Roman" w:cs="Times New Roman"/>
          <w:b/>
          <w:color w:val="000000"/>
          <w:sz w:val="28"/>
          <w:szCs w:val="28"/>
        </w:rPr>
        <w:lastRenderedPageBreak/>
        <w:t>LỜI CAM ĐOAN</w:t>
      </w:r>
    </w:p>
    <w:p w14:paraId="602E92A2" w14:textId="77777777" w:rsidR="00545FB6" w:rsidRPr="009F37F2" w:rsidRDefault="00545FB6" w:rsidP="00545FB6">
      <w:pPr>
        <w:pStyle w:val="DoanVB"/>
      </w:pPr>
      <w:r w:rsidRPr="009F37F2">
        <w:t xml:space="preserve">Tôi xin cam đoan, </w:t>
      </w:r>
      <w:r>
        <w:t>chuyên đề</w:t>
      </w:r>
      <w:r w:rsidRPr="009F37F2">
        <w:t xml:space="preserve"> tốt nghiệp này là kết quả của quá trình nghiên cứu và làm việc của bản thân tôi. Các số liệu, kết quả nghiên cứu và tài liệu tham khảo trong </w:t>
      </w:r>
      <w:r>
        <w:t>chuyên đề</w:t>
      </w:r>
      <w:r w:rsidRPr="009F37F2">
        <w:t xml:space="preserve"> đều được trích dẫn nguồn gốc rõ ràng và tuân thủ các quy định về quyền sở hữu trí tuệ.</w:t>
      </w:r>
    </w:p>
    <w:p w14:paraId="75BC4AAF" w14:textId="7EAECCD6" w:rsidR="00545FB6" w:rsidRDefault="00545FB6" w:rsidP="00545FB6">
      <w:pPr>
        <w:pStyle w:val="DoanVB"/>
      </w:pPr>
      <w:r w:rsidRPr="009F37F2">
        <w:t xml:space="preserve">Tôi chịu hoàn toàn trách nhiệm về tính trung thực và chính xác của các nội dung trong </w:t>
      </w:r>
      <w:r>
        <w:t>chuyên đề</w:t>
      </w:r>
      <w:r w:rsidRPr="009F37F2">
        <w:t xml:space="preserve"> này. Nếu có bất kỳ điều gì sai </w:t>
      </w:r>
      <w:r w:rsidR="00CC4D34">
        <w:t>x</w:t>
      </w:r>
      <w:r w:rsidRPr="009F37F2">
        <w:t>ót hoặc vi phạm quy định về quyền sở hữu trí tuệ, tôi xin hoàn toàn chịu trách nhiệm và chấp nhận mọi hình thức xử lý của nhà trường.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45FB6" w14:paraId="2063FF83" w14:textId="77777777" w:rsidTr="00733C82">
        <w:tc>
          <w:tcPr>
            <w:tcW w:w="4531" w:type="dxa"/>
            <w:vAlign w:val="center"/>
          </w:tcPr>
          <w:p w14:paraId="538A02C0" w14:textId="77777777" w:rsidR="00545FB6" w:rsidRPr="00317D7D" w:rsidRDefault="00545FB6" w:rsidP="00733C82">
            <w:pPr>
              <w:spacing w:line="264" w:lineRule="auto"/>
              <w:jc w:val="center"/>
              <w:rPr>
                <w:rFonts w:eastAsia="Times New Roman" w:cs="Times New Roman"/>
                <w:b/>
                <w:color w:val="000000"/>
                <w:szCs w:val="26"/>
              </w:rPr>
            </w:pPr>
            <w:r w:rsidRPr="00317D7D">
              <w:rPr>
                <w:rFonts w:eastAsia="Times New Roman" w:cs="Times New Roman"/>
                <w:b/>
                <w:color w:val="000000"/>
                <w:szCs w:val="26"/>
              </w:rPr>
              <w:t>SINH VIÊN</w:t>
            </w:r>
          </w:p>
        </w:tc>
        <w:tc>
          <w:tcPr>
            <w:tcW w:w="4531" w:type="dxa"/>
            <w:vAlign w:val="center"/>
          </w:tcPr>
          <w:p w14:paraId="70985E3B" w14:textId="77777777" w:rsidR="00545FB6" w:rsidRPr="00317D7D" w:rsidRDefault="00545FB6" w:rsidP="00733C82">
            <w:pPr>
              <w:spacing w:line="264" w:lineRule="auto"/>
              <w:jc w:val="center"/>
              <w:rPr>
                <w:rFonts w:eastAsia="Times New Roman" w:cs="Times New Roman"/>
                <w:b/>
                <w:color w:val="000000"/>
                <w:szCs w:val="26"/>
              </w:rPr>
            </w:pPr>
            <w:r w:rsidRPr="00317D7D">
              <w:rPr>
                <w:rFonts w:eastAsia="Times New Roman" w:cs="Times New Roman"/>
                <w:b/>
                <w:color w:val="000000"/>
                <w:szCs w:val="26"/>
              </w:rPr>
              <w:t>SINH VIÊN</w:t>
            </w:r>
          </w:p>
        </w:tc>
      </w:tr>
      <w:tr w:rsidR="00545FB6" w14:paraId="1A155CDB" w14:textId="77777777" w:rsidTr="00733C82">
        <w:trPr>
          <w:trHeight w:val="1821"/>
        </w:trPr>
        <w:tc>
          <w:tcPr>
            <w:tcW w:w="4531" w:type="dxa"/>
            <w:vAlign w:val="bottom"/>
          </w:tcPr>
          <w:p w14:paraId="374E04A8" w14:textId="77777777" w:rsidR="00545FB6" w:rsidRDefault="00545FB6" w:rsidP="00733C82">
            <w:pPr>
              <w:spacing w:line="264" w:lineRule="auto"/>
              <w:jc w:val="center"/>
              <w:rPr>
                <w:rFonts w:eastAsia="Times New Roman" w:cs="Times New Roman"/>
                <w:bCs/>
                <w:color w:val="000000"/>
                <w:szCs w:val="26"/>
              </w:rPr>
            </w:pPr>
            <w:r>
              <w:rPr>
                <w:rFonts w:eastAsia="Times New Roman" w:cs="Times New Roman"/>
                <w:bCs/>
                <w:color w:val="000000"/>
                <w:szCs w:val="26"/>
              </w:rPr>
              <w:t>Nguyễn Thị Vân Yến</w:t>
            </w:r>
          </w:p>
        </w:tc>
        <w:tc>
          <w:tcPr>
            <w:tcW w:w="4531" w:type="dxa"/>
            <w:vAlign w:val="bottom"/>
          </w:tcPr>
          <w:p w14:paraId="4715601F" w14:textId="77777777" w:rsidR="00545FB6" w:rsidRDefault="00545FB6" w:rsidP="00733C82">
            <w:pPr>
              <w:spacing w:line="264" w:lineRule="auto"/>
              <w:jc w:val="center"/>
              <w:rPr>
                <w:rFonts w:eastAsia="Times New Roman" w:cs="Times New Roman"/>
                <w:bCs/>
                <w:color w:val="000000"/>
                <w:szCs w:val="26"/>
              </w:rPr>
            </w:pPr>
            <w:r>
              <w:rPr>
                <w:rFonts w:eastAsia="Times New Roman" w:cs="Times New Roman"/>
                <w:bCs/>
                <w:color w:val="000000"/>
                <w:szCs w:val="26"/>
              </w:rPr>
              <w:t>Phạm Thị Hoài Thu</w:t>
            </w:r>
          </w:p>
        </w:tc>
      </w:tr>
    </w:tbl>
    <w:p w14:paraId="1B443258" w14:textId="77777777" w:rsidR="00CD4548" w:rsidRPr="00545FB6" w:rsidRDefault="00CD4548" w:rsidP="00545FB6">
      <w:pPr>
        <w:spacing w:before="2640" w:line="264" w:lineRule="auto"/>
        <w:jc w:val="center"/>
        <w:rPr>
          <w:rFonts w:eastAsia="Times New Roman" w:cs="Times New Roman"/>
          <w:b/>
          <w:color w:val="000000"/>
          <w:sz w:val="28"/>
          <w:szCs w:val="28"/>
        </w:rPr>
        <w:sectPr w:rsidR="00CD4548" w:rsidRPr="00545FB6" w:rsidSect="009012FD">
          <w:footerReference w:type="default" r:id="rId13"/>
          <w:pgSz w:w="11907" w:h="16840" w:code="9"/>
          <w:pgMar w:top="1134" w:right="1134" w:bottom="1134" w:left="1701" w:header="794" w:footer="720" w:gutter="0"/>
          <w:pgNumType w:start="1"/>
          <w:cols w:space="720"/>
          <w:titlePg/>
          <w:docGrid w:linePitch="360"/>
        </w:sectPr>
      </w:pPr>
    </w:p>
    <w:p w14:paraId="4E339CF6" w14:textId="77777777" w:rsidR="005F463C" w:rsidRDefault="00CD4548" w:rsidP="00B46E0C">
      <w:pPr>
        <w:spacing w:after="360" w:line="264" w:lineRule="auto"/>
        <w:jc w:val="center"/>
        <w:rPr>
          <w:rFonts w:eastAsia="Times New Roman" w:cs="Times New Roman"/>
          <w:b/>
          <w:color w:val="000000"/>
          <w:sz w:val="28"/>
          <w:szCs w:val="28"/>
        </w:rPr>
      </w:pPr>
      <w:r w:rsidRPr="00CD4548">
        <w:rPr>
          <w:rFonts w:eastAsia="Times New Roman" w:cs="Times New Roman"/>
          <w:b/>
          <w:color w:val="000000"/>
          <w:sz w:val="28"/>
          <w:szCs w:val="28"/>
        </w:rPr>
        <w:lastRenderedPageBreak/>
        <w:t>M</w:t>
      </w:r>
      <w:r w:rsidR="000F5CB8">
        <w:rPr>
          <w:rFonts w:eastAsia="Times New Roman" w:cs="Times New Roman"/>
          <w:b/>
          <w:color w:val="000000"/>
          <w:sz w:val="28"/>
          <w:szCs w:val="28"/>
        </w:rPr>
        <w:t>ỤC LỤC</w:t>
      </w:r>
    </w:p>
    <w:sdt>
      <w:sdtPr>
        <w:id w:val="495735450"/>
        <w:docPartObj>
          <w:docPartGallery w:val="Table of Contents"/>
          <w:docPartUnique/>
        </w:docPartObj>
      </w:sdtPr>
      <w:sdtContent>
        <w:p w14:paraId="34AA082F" w14:textId="50887CDD" w:rsidR="00C41747" w:rsidRDefault="007B2B5C">
          <w:pPr>
            <w:pStyle w:val="TOC1"/>
            <w:rPr>
              <w:rFonts w:asciiTheme="minorHAnsi" w:eastAsiaTheme="minorEastAsia" w:hAnsiTheme="minorHAnsi"/>
              <w:b w:val="0"/>
              <w:caps w:val="0"/>
              <w:kern w:val="2"/>
              <w:sz w:val="24"/>
              <w:szCs w:val="24"/>
              <w14:ligatures w14:val="standardContextual"/>
            </w:rPr>
          </w:pPr>
          <w:r>
            <w:fldChar w:fldCharType="begin"/>
          </w:r>
          <w:r w:rsidR="5D177AD7">
            <w:instrText>TOC \o "1-3" \z \u \h</w:instrText>
          </w:r>
          <w:r>
            <w:fldChar w:fldCharType="separate"/>
          </w:r>
          <w:hyperlink w:anchor="_Toc183212538" w:history="1">
            <w:r w:rsidR="00C41747" w:rsidRPr="00BB6282">
              <w:rPr>
                <w:rStyle w:val="Hyperlink"/>
              </w:rPr>
              <w:t>LỜI MỞ ĐẦU</w:t>
            </w:r>
            <w:r w:rsidR="00C41747">
              <w:rPr>
                <w:webHidden/>
              </w:rPr>
              <w:tab/>
            </w:r>
            <w:r w:rsidR="00C41747">
              <w:rPr>
                <w:webHidden/>
              </w:rPr>
              <w:fldChar w:fldCharType="begin"/>
            </w:r>
            <w:r w:rsidR="00C41747">
              <w:rPr>
                <w:webHidden/>
              </w:rPr>
              <w:instrText xml:space="preserve"> PAGEREF _Toc183212538 \h </w:instrText>
            </w:r>
            <w:r w:rsidR="00C41747">
              <w:rPr>
                <w:webHidden/>
              </w:rPr>
            </w:r>
            <w:r w:rsidR="00C41747">
              <w:rPr>
                <w:webHidden/>
              </w:rPr>
              <w:fldChar w:fldCharType="separate"/>
            </w:r>
            <w:r w:rsidR="00C41747">
              <w:rPr>
                <w:webHidden/>
              </w:rPr>
              <w:t>1</w:t>
            </w:r>
            <w:r w:rsidR="00C41747">
              <w:rPr>
                <w:webHidden/>
              </w:rPr>
              <w:fldChar w:fldCharType="end"/>
            </w:r>
          </w:hyperlink>
        </w:p>
        <w:p w14:paraId="7A08C68B" w14:textId="35110F46" w:rsidR="00C41747" w:rsidRDefault="00C41747">
          <w:pPr>
            <w:pStyle w:val="TOC2"/>
            <w:tabs>
              <w:tab w:val="left" w:pos="1276"/>
              <w:tab w:val="right" w:leader="dot" w:pos="9062"/>
            </w:tabs>
            <w:rPr>
              <w:rFonts w:asciiTheme="minorHAnsi" w:eastAsiaTheme="minorEastAsia" w:hAnsiTheme="minorHAnsi"/>
              <w:b w:val="0"/>
              <w:noProof/>
              <w:kern w:val="2"/>
              <w:sz w:val="24"/>
              <w:szCs w:val="24"/>
              <w14:ligatures w14:val="standardContextual"/>
            </w:rPr>
          </w:pPr>
          <w:hyperlink w:anchor="_Toc183212539" w:history="1">
            <w:r w:rsidRPr="00BB6282">
              <w:rPr>
                <w:rStyle w:val="Hyperlink"/>
                <w:noProof/>
              </w:rPr>
              <w:t>1.1.</w:t>
            </w:r>
            <w:r>
              <w:rPr>
                <w:rFonts w:asciiTheme="minorHAnsi" w:eastAsiaTheme="minorEastAsia" w:hAnsiTheme="minorHAnsi"/>
                <w:b w:val="0"/>
                <w:noProof/>
                <w:kern w:val="2"/>
                <w:sz w:val="24"/>
                <w:szCs w:val="24"/>
                <w14:ligatures w14:val="standardContextual"/>
              </w:rPr>
              <w:tab/>
            </w:r>
            <w:r w:rsidRPr="00BB6282">
              <w:rPr>
                <w:rStyle w:val="Hyperlink"/>
                <w:noProof/>
              </w:rPr>
              <w:t>Mục đích tài liệu</w:t>
            </w:r>
            <w:r>
              <w:rPr>
                <w:noProof/>
                <w:webHidden/>
              </w:rPr>
              <w:tab/>
            </w:r>
            <w:r>
              <w:rPr>
                <w:noProof/>
                <w:webHidden/>
              </w:rPr>
              <w:fldChar w:fldCharType="begin"/>
            </w:r>
            <w:r>
              <w:rPr>
                <w:noProof/>
                <w:webHidden/>
              </w:rPr>
              <w:instrText xml:space="preserve"> PAGEREF _Toc183212539 \h </w:instrText>
            </w:r>
            <w:r>
              <w:rPr>
                <w:noProof/>
                <w:webHidden/>
              </w:rPr>
            </w:r>
            <w:r>
              <w:rPr>
                <w:noProof/>
                <w:webHidden/>
              </w:rPr>
              <w:fldChar w:fldCharType="separate"/>
            </w:r>
            <w:r>
              <w:rPr>
                <w:noProof/>
                <w:webHidden/>
              </w:rPr>
              <w:t>1</w:t>
            </w:r>
            <w:r>
              <w:rPr>
                <w:noProof/>
                <w:webHidden/>
              </w:rPr>
              <w:fldChar w:fldCharType="end"/>
            </w:r>
          </w:hyperlink>
        </w:p>
        <w:p w14:paraId="3DB5A9AC" w14:textId="0DD8FB6A" w:rsidR="00C41747" w:rsidRDefault="00C41747">
          <w:pPr>
            <w:pStyle w:val="TOC2"/>
            <w:tabs>
              <w:tab w:val="left" w:pos="1276"/>
              <w:tab w:val="right" w:leader="dot" w:pos="9062"/>
            </w:tabs>
            <w:rPr>
              <w:rFonts w:asciiTheme="minorHAnsi" w:eastAsiaTheme="minorEastAsia" w:hAnsiTheme="minorHAnsi"/>
              <w:b w:val="0"/>
              <w:noProof/>
              <w:kern w:val="2"/>
              <w:sz w:val="24"/>
              <w:szCs w:val="24"/>
              <w14:ligatures w14:val="standardContextual"/>
            </w:rPr>
          </w:pPr>
          <w:hyperlink w:anchor="_Toc183212540" w:history="1">
            <w:r w:rsidRPr="00BB6282">
              <w:rPr>
                <w:rStyle w:val="Hyperlink"/>
                <w:noProof/>
              </w:rPr>
              <w:t>1.2.</w:t>
            </w:r>
            <w:r>
              <w:rPr>
                <w:rFonts w:asciiTheme="minorHAnsi" w:eastAsiaTheme="minorEastAsia" w:hAnsiTheme="minorHAnsi"/>
                <w:b w:val="0"/>
                <w:noProof/>
                <w:kern w:val="2"/>
                <w:sz w:val="24"/>
                <w:szCs w:val="24"/>
                <w14:ligatures w14:val="standardContextual"/>
              </w:rPr>
              <w:tab/>
            </w:r>
            <w:r w:rsidRPr="00BB6282">
              <w:rPr>
                <w:rStyle w:val="Hyperlink"/>
                <w:noProof/>
              </w:rPr>
              <w:t>Phạm vi tài liệu</w:t>
            </w:r>
            <w:r>
              <w:rPr>
                <w:noProof/>
                <w:webHidden/>
              </w:rPr>
              <w:tab/>
            </w:r>
            <w:r>
              <w:rPr>
                <w:noProof/>
                <w:webHidden/>
              </w:rPr>
              <w:fldChar w:fldCharType="begin"/>
            </w:r>
            <w:r>
              <w:rPr>
                <w:noProof/>
                <w:webHidden/>
              </w:rPr>
              <w:instrText xml:space="preserve"> PAGEREF _Toc183212540 \h </w:instrText>
            </w:r>
            <w:r>
              <w:rPr>
                <w:noProof/>
                <w:webHidden/>
              </w:rPr>
            </w:r>
            <w:r>
              <w:rPr>
                <w:noProof/>
                <w:webHidden/>
              </w:rPr>
              <w:fldChar w:fldCharType="separate"/>
            </w:r>
            <w:r>
              <w:rPr>
                <w:noProof/>
                <w:webHidden/>
              </w:rPr>
              <w:t>1</w:t>
            </w:r>
            <w:r>
              <w:rPr>
                <w:noProof/>
                <w:webHidden/>
              </w:rPr>
              <w:fldChar w:fldCharType="end"/>
            </w:r>
          </w:hyperlink>
        </w:p>
        <w:p w14:paraId="7D3B09F7" w14:textId="195D887F" w:rsidR="00C41747" w:rsidRDefault="00C41747">
          <w:pPr>
            <w:pStyle w:val="TOC2"/>
            <w:tabs>
              <w:tab w:val="left" w:pos="1276"/>
              <w:tab w:val="right" w:leader="dot" w:pos="9062"/>
            </w:tabs>
            <w:rPr>
              <w:rFonts w:asciiTheme="minorHAnsi" w:eastAsiaTheme="minorEastAsia" w:hAnsiTheme="minorHAnsi"/>
              <w:b w:val="0"/>
              <w:noProof/>
              <w:kern w:val="2"/>
              <w:sz w:val="24"/>
              <w:szCs w:val="24"/>
              <w14:ligatures w14:val="standardContextual"/>
            </w:rPr>
          </w:pPr>
          <w:hyperlink w:anchor="_Toc183212541" w:history="1">
            <w:r w:rsidRPr="00BB6282">
              <w:rPr>
                <w:rStyle w:val="Hyperlink"/>
                <w:noProof/>
              </w:rPr>
              <w:t>1.3.</w:t>
            </w:r>
            <w:r>
              <w:rPr>
                <w:rFonts w:asciiTheme="minorHAnsi" w:eastAsiaTheme="minorEastAsia" w:hAnsiTheme="minorHAnsi"/>
                <w:b w:val="0"/>
                <w:noProof/>
                <w:kern w:val="2"/>
                <w:sz w:val="24"/>
                <w:szCs w:val="24"/>
                <w14:ligatures w14:val="standardContextual"/>
              </w:rPr>
              <w:tab/>
            </w:r>
            <w:r w:rsidRPr="00BB6282">
              <w:rPr>
                <w:rStyle w:val="Hyperlink"/>
                <w:noProof/>
              </w:rPr>
              <w:t>Cấu trúc tài liệu</w:t>
            </w:r>
            <w:r>
              <w:rPr>
                <w:noProof/>
                <w:webHidden/>
              </w:rPr>
              <w:tab/>
            </w:r>
            <w:r>
              <w:rPr>
                <w:noProof/>
                <w:webHidden/>
              </w:rPr>
              <w:fldChar w:fldCharType="begin"/>
            </w:r>
            <w:r>
              <w:rPr>
                <w:noProof/>
                <w:webHidden/>
              </w:rPr>
              <w:instrText xml:space="preserve"> PAGEREF _Toc183212541 \h </w:instrText>
            </w:r>
            <w:r>
              <w:rPr>
                <w:noProof/>
                <w:webHidden/>
              </w:rPr>
            </w:r>
            <w:r>
              <w:rPr>
                <w:noProof/>
                <w:webHidden/>
              </w:rPr>
              <w:fldChar w:fldCharType="separate"/>
            </w:r>
            <w:r>
              <w:rPr>
                <w:noProof/>
                <w:webHidden/>
              </w:rPr>
              <w:t>2</w:t>
            </w:r>
            <w:r>
              <w:rPr>
                <w:noProof/>
                <w:webHidden/>
              </w:rPr>
              <w:fldChar w:fldCharType="end"/>
            </w:r>
          </w:hyperlink>
        </w:p>
        <w:p w14:paraId="5CFA4ACE" w14:textId="4F3F1BD9" w:rsidR="00C41747" w:rsidRDefault="00C41747">
          <w:pPr>
            <w:pStyle w:val="TOC1"/>
            <w:rPr>
              <w:rFonts w:asciiTheme="minorHAnsi" w:eastAsiaTheme="minorEastAsia" w:hAnsiTheme="minorHAnsi"/>
              <w:b w:val="0"/>
              <w:caps w:val="0"/>
              <w:kern w:val="2"/>
              <w:sz w:val="24"/>
              <w:szCs w:val="24"/>
              <w14:ligatures w14:val="standardContextual"/>
            </w:rPr>
          </w:pPr>
          <w:hyperlink w:anchor="_Toc183212542" w:history="1">
            <w:r w:rsidRPr="00BB6282">
              <w:rPr>
                <w:rStyle w:val="Hyperlink"/>
              </w:rPr>
              <w:t>Chương 1.</w:t>
            </w:r>
            <w:r>
              <w:rPr>
                <w:rFonts w:asciiTheme="minorHAnsi" w:eastAsiaTheme="minorEastAsia" w:hAnsiTheme="minorHAnsi"/>
                <w:b w:val="0"/>
                <w:caps w:val="0"/>
                <w:kern w:val="2"/>
                <w:sz w:val="24"/>
                <w:szCs w:val="24"/>
                <w14:ligatures w14:val="standardContextual"/>
              </w:rPr>
              <w:tab/>
            </w:r>
            <w:r w:rsidRPr="00BB6282">
              <w:rPr>
                <w:rStyle w:val="Hyperlink"/>
              </w:rPr>
              <w:t>CƠ SỞ LÝ THUYẾT</w:t>
            </w:r>
            <w:r>
              <w:rPr>
                <w:webHidden/>
              </w:rPr>
              <w:tab/>
            </w:r>
            <w:r>
              <w:rPr>
                <w:webHidden/>
              </w:rPr>
              <w:fldChar w:fldCharType="begin"/>
            </w:r>
            <w:r>
              <w:rPr>
                <w:webHidden/>
              </w:rPr>
              <w:instrText xml:space="preserve"> PAGEREF _Toc183212542 \h </w:instrText>
            </w:r>
            <w:r>
              <w:rPr>
                <w:webHidden/>
              </w:rPr>
            </w:r>
            <w:r>
              <w:rPr>
                <w:webHidden/>
              </w:rPr>
              <w:fldChar w:fldCharType="separate"/>
            </w:r>
            <w:r>
              <w:rPr>
                <w:webHidden/>
              </w:rPr>
              <w:t>4</w:t>
            </w:r>
            <w:r>
              <w:rPr>
                <w:webHidden/>
              </w:rPr>
              <w:fldChar w:fldCharType="end"/>
            </w:r>
          </w:hyperlink>
        </w:p>
        <w:p w14:paraId="0914A744" w14:textId="3A3FB663" w:rsidR="00C41747" w:rsidRDefault="00C41747">
          <w:pPr>
            <w:pStyle w:val="TOC2"/>
            <w:tabs>
              <w:tab w:val="left" w:pos="1276"/>
              <w:tab w:val="right" w:leader="dot" w:pos="9062"/>
            </w:tabs>
            <w:rPr>
              <w:rFonts w:asciiTheme="minorHAnsi" w:eastAsiaTheme="minorEastAsia" w:hAnsiTheme="minorHAnsi"/>
              <w:b w:val="0"/>
              <w:noProof/>
              <w:kern w:val="2"/>
              <w:sz w:val="24"/>
              <w:szCs w:val="24"/>
              <w14:ligatures w14:val="standardContextual"/>
            </w:rPr>
          </w:pPr>
          <w:hyperlink w:anchor="_Toc183212543" w:history="1">
            <w:r w:rsidRPr="00BB6282">
              <w:rPr>
                <w:rStyle w:val="Hyperlink"/>
                <w:noProof/>
              </w:rPr>
              <w:t>1.1.</w:t>
            </w:r>
            <w:r>
              <w:rPr>
                <w:rFonts w:asciiTheme="minorHAnsi" w:eastAsiaTheme="minorEastAsia" w:hAnsiTheme="minorHAnsi"/>
                <w:b w:val="0"/>
                <w:noProof/>
                <w:kern w:val="2"/>
                <w:sz w:val="24"/>
                <w:szCs w:val="24"/>
                <w14:ligatures w14:val="standardContextual"/>
              </w:rPr>
              <w:tab/>
            </w:r>
            <w:r w:rsidRPr="00BB6282">
              <w:rPr>
                <w:rStyle w:val="Hyperlink"/>
                <w:noProof/>
              </w:rPr>
              <w:t>Giới thiệu thống Odoo [1][2][10][11][12]</w:t>
            </w:r>
            <w:r>
              <w:rPr>
                <w:noProof/>
                <w:webHidden/>
              </w:rPr>
              <w:tab/>
            </w:r>
            <w:r>
              <w:rPr>
                <w:noProof/>
                <w:webHidden/>
              </w:rPr>
              <w:fldChar w:fldCharType="begin"/>
            </w:r>
            <w:r>
              <w:rPr>
                <w:noProof/>
                <w:webHidden/>
              </w:rPr>
              <w:instrText xml:space="preserve"> PAGEREF _Toc183212543 \h </w:instrText>
            </w:r>
            <w:r>
              <w:rPr>
                <w:noProof/>
                <w:webHidden/>
              </w:rPr>
            </w:r>
            <w:r>
              <w:rPr>
                <w:noProof/>
                <w:webHidden/>
              </w:rPr>
              <w:fldChar w:fldCharType="separate"/>
            </w:r>
            <w:r>
              <w:rPr>
                <w:noProof/>
                <w:webHidden/>
              </w:rPr>
              <w:t>4</w:t>
            </w:r>
            <w:r>
              <w:rPr>
                <w:noProof/>
                <w:webHidden/>
              </w:rPr>
              <w:fldChar w:fldCharType="end"/>
            </w:r>
          </w:hyperlink>
        </w:p>
        <w:p w14:paraId="78619ACA" w14:textId="42EB7BEB" w:rsidR="00C41747" w:rsidRDefault="00C41747">
          <w:pPr>
            <w:pStyle w:val="TOC3"/>
            <w:rPr>
              <w:rFonts w:asciiTheme="minorHAnsi" w:eastAsiaTheme="minorEastAsia" w:hAnsiTheme="minorHAnsi"/>
              <w:i w:val="0"/>
              <w:noProof/>
              <w:kern w:val="2"/>
              <w:sz w:val="24"/>
              <w:szCs w:val="24"/>
              <w14:ligatures w14:val="standardContextual"/>
            </w:rPr>
          </w:pPr>
          <w:hyperlink w:anchor="_Toc183212544" w:history="1">
            <w:r w:rsidRPr="00BB6282">
              <w:rPr>
                <w:rStyle w:val="Hyperlink"/>
                <w:noProof/>
              </w:rPr>
              <w:t>1.1.1.</w:t>
            </w:r>
            <w:r>
              <w:rPr>
                <w:rFonts w:asciiTheme="minorHAnsi" w:eastAsiaTheme="minorEastAsia" w:hAnsiTheme="minorHAnsi"/>
                <w:i w:val="0"/>
                <w:noProof/>
                <w:kern w:val="2"/>
                <w:sz w:val="24"/>
                <w:szCs w:val="24"/>
                <w14:ligatures w14:val="standardContextual"/>
              </w:rPr>
              <w:tab/>
            </w:r>
            <w:r w:rsidRPr="00BB6282">
              <w:rPr>
                <w:rStyle w:val="Hyperlink"/>
                <w:bCs/>
                <w:noProof/>
              </w:rPr>
              <w:t>Ưu</w:t>
            </w:r>
            <w:r w:rsidRPr="00BB6282">
              <w:rPr>
                <w:rStyle w:val="Hyperlink"/>
                <w:noProof/>
              </w:rPr>
              <w:t xml:space="preserve"> điểm</w:t>
            </w:r>
            <w:r>
              <w:rPr>
                <w:noProof/>
                <w:webHidden/>
              </w:rPr>
              <w:tab/>
            </w:r>
            <w:r>
              <w:rPr>
                <w:noProof/>
                <w:webHidden/>
              </w:rPr>
              <w:fldChar w:fldCharType="begin"/>
            </w:r>
            <w:r>
              <w:rPr>
                <w:noProof/>
                <w:webHidden/>
              </w:rPr>
              <w:instrText xml:space="preserve"> PAGEREF _Toc183212544 \h </w:instrText>
            </w:r>
            <w:r>
              <w:rPr>
                <w:noProof/>
                <w:webHidden/>
              </w:rPr>
            </w:r>
            <w:r>
              <w:rPr>
                <w:noProof/>
                <w:webHidden/>
              </w:rPr>
              <w:fldChar w:fldCharType="separate"/>
            </w:r>
            <w:r>
              <w:rPr>
                <w:noProof/>
                <w:webHidden/>
              </w:rPr>
              <w:t>6</w:t>
            </w:r>
            <w:r>
              <w:rPr>
                <w:noProof/>
                <w:webHidden/>
              </w:rPr>
              <w:fldChar w:fldCharType="end"/>
            </w:r>
          </w:hyperlink>
        </w:p>
        <w:p w14:paraId="537C3556" w14:textId="5BF3BBB4" w:rsidR="00C41747" w:rsidRDefault="00C41747">
          <w:pPr>
            <w:pStyle w:val="TOC3"/>
            <w:rPr>
              <w:rFonts w:asciiTheme="minorHAnsi" w:eastAsiaTheme="minorEastAsia" w:hAnsiTheme="minorHAnsi"/>
              <w:i w:val="0"/>
              <w:noProof/>
              <w:kern w:val="2"/>
              <w:sz w:val="24"/>
              <w:szCs w:val="24"/>
              <w14:ligatures w14:val="standardContextual"/>
            </w:rPr>
          </w:pPr>
          <w:hyperlink w:anchor="_Toc183212545" w:history="1">
            <w:r w:rsidRPr="00BB6282">
              <w:rPr>
                <w:rStyle w:val="Hyperlink"/>
                <w:noProof/>
              </w:rPr>
              <w:t>1.1.2.</w:t>
            </w:r>
            <w:r>
              <w:rPr>
                <w:rFonts w:asciiTheme="minorHAnsi" w:eastAsiaTheme="minorEastAsia" w:hAnsiTheme="minorHAnsi"/>
                <w:i w:val="0"/>
                <w:noProof/>
                <w:kern w:val="2"/>
                <w:sz w:val="24"/>
                <w:szCs w:val="24"/>
                <w14:ligatures w14:val="standardContextual"/>
              </w:rPr>
              <w:tab/>
            </w:r>
            <w:r w:rsidRPr="00BB6282">
              <w:rPr>
                <w:rStyle w:val="Hyperlink"/>
                <w:noProof/>
              </w:rPr>
              <w:t>Nhược điểm</w:t>
            </w:r>
            <w:r>
              <w:rPr>
                <w:noProof/>
                <w:webHidden/>
              </w:rPr>
              <w:tab/>
            </w:r>
            <w:r>
              <w:rPr>
                <w:noProof/>
                <w:webHidden/>
              </w:rPr>
              <w:fldChar w:fldCharType="begin"/>
            </w:r>
            <w:r>
              <w:rPr>
                <w:noProof/>
                <w:webHidden/>
              </w:rPr>
              <w:instrText xml:space="preserve"> PAGEREF _Toc183212545 \h </w:instrText>
            </w:r>
            <w:r>
              <w:rPr>
                <w:noProof/>
                <w:webHidden/>
              </w:rPr>
            </w:r>
            <w:r>
              <w:rPr>
                <w:noProof/>
                <w:webHidden/>
              </w:rPr>
              <w:fldChar w:fldCharType="separate"/>
            </w:r>
            <w:r>
              <w:rPr>
                <w:noProof/>
                <w:webHidden/>
              </w:rPr>
              <w:t>7</w:t>
            </w:r>
            <w:r>
              <w:rPr>
                <w:noProof/>
                <w:webHidden/>
              </w:rPr>
              <w:fldChar w:fldCharType="end"/>
            </w:r>
          </w:hyperlink>
        </w:p>
        <w:p w14:paraId="5F170B1E" w14:textId="2D680F59" w:rsidR="00C41747" w:rsidRDefault="00C41747">
          <w:pPr>
            <w:pStyle w:val="TOC2"/>
            <w:tabs>
              <w:tab w:val="left" w:pos="1276"/>
              <w:tab w:val="right" w:leader="dot" w:pos="9062"/>
            </w:tabs>
            <w:rPr>
              <w:rFonts w:asciiTheme="minorHAnsi" w:eastAsiaTheme="minorEastAsia" w:hAnsiTheme="minorHAnsi"/>
              <w:b w:val="0"/>
              <w:noProof/>
              <w:kern w:val="2"/>
              <w:sz w:val="24"/>
              <w:szCs w:val="24"/>
              <w14:ligatures w14:val="standardContextual"/>
            </w:rPr>
          </w:pPr>
          <w:hyperlink w:anchor="_Toc183212546" w:history="1">
            <w:r w:rsidRPr="00BB6282">
              <w:rPr>
                <w:rStyle w:val="Hyperlink"/>
                <w:noProof/>
              </w:rPr>
              <w:t>1.2.</w:t>
            </w:r>
            <w:r>
              <w:rPr>
                <w:rFonts w:asciiTheme="minorHAnsi" w:eastAsiaTheme="minorEastAsia" w:hAnsiTheme="minorHAnsi"/>
                <w:b w:val="0"/>
                <w:noProof/>
                <w:kern w:val="2"/>
                <w:sz w:val="24"/>
                <w:szCs w:val="24"/>
                <w14:ligatures w14:val="standardContextual"/>
              </w:rPr>
              <w:tab/>
            </w:r>
            <w:r w:rsidRPr="00BB6282">
              <w:rPr>
                <w:rStyle w:val="Hyperlink"/>
                <w:noProof/>
              </w:rPr>
              <w:t>Công nghệ sử dụng [2][3][4][5][6][9]</w:t>
            </w:r>
            <w:r>
              <w:rPr>
                <w:noProof/>
                <w:webHidden/>
              </w:rPr>
              <w:tab/>
            </w:r>
            <w:r>
              <w:rPr>
                <w:noProof/>
                <w:webHidden/>
              </w:rPr>
              <w:fldChar w:fldCharType="begin"/>
            </w:r>
            <w:r>
              <w:rPr>
                <w:noProof/>
                <w:webHidden/>
              </w:rPr>
              <w:instrText xml:space="preserve"> PAGEREF _Toc183212546 \h </w:instrText>
            </w:r>
            <w:r>
              <w:rPr>
                <w:noProof/>
                <w:webHidden/>
              </w:rPr>
            </w:r>
            <w:r>
              <w:rPr>
                <w:noProof/>
                <w:webHidden/>
              </w:rPr>
              <w:fldChar w:fldCharType="separate"/>
            </w:r>
            <w:r>
              <w:rPr>
                <w:noProof/>
                <w:webHidden/>
              </w:rPr>
              <w:t>7</w:t>
            </w:r>
            <w:r>
              <w:rPr>
                <w:noProof/>
                <w:webHidden/>
              </w:rPr>
              <w:fldChar w:fldCharType="end"/>
            </w:r>
          </w:hyperlink>
        </w:p>
        <w:p w14:paraId="121266CD" w14:textId="12ADB913" w:rsidR="00C41747" w:rsidRDefault="00C41747">
          <w:pPr>
            <w:pStyle w:val="TOC3"/>
            <w:rPr>
              <w:rFonts w:asciiTheme="minorHAnsi" w:eastAsiaTheme="minorEastAsia" w:hAnsiTheme="minorHAnsi"/>
              <w:i w:val="0"/>
              <w:noProof/>
              <w:kern w:val="2"/>
              <w:sz w:val="24"/>
              <w:szCs w:val="24"/>
              <w14:ligatures w14:val="standardContextual"/>
            </w:rPr>
          </w:pPr>
          <w:hyperlink w:anchor="_Toc183212547" w:history="1">
            <w:r w:rsidRPr="00BB6282">
              <w:rPr>
                <w:rStyle w:val="Hyperlink"/>
                <w:noProof/>
              </w:rPr>
              <w:t>1.2.1.</w:t>
            </w:r>
            <w:r>
              <w:rPr>
                <w:rFonts w:asciiTheme="minorHAnsi" w:eastAsiaTheme="minorEastAsia" w:hAnsiTheme="minorHAnsi"/>
                <w:i w:val="0"/>
                <w:noProof/>
                <w:kern w:val="2"/>
                <w:sz w:val="24"/>
                <w:szCs w:val="24"/>
                <w14:ligatures w14:val="standardContextual"/>
              </w:rPr>
              <w:tab/>
            </w:r>
            <w:r w:rsidRPr="00BB6282">
              <w:rPr>
                <w:rStyle w:val="Hyperlink"/>
                <w:noProof/>
              </w:rPr>
              <w:t>OWL (Odoo Web Library)</w:t>
            </w:r>
            <w:r>
              <w:rPr>
                <w:noProof/>
                <w:webHidden/>
              </w:rPr>
              <w:tab/>
            </w:r>
            <w:r>
              <w:rPr>
                <w:noProof/>
                <w:webHidden/>
              </w:rPr>
              <w:fldChar w:fldCharType="begin"/>
            </w:r>
            <w:r>
              <w:rPr>
                <w:noProof/>
                <w:webHidden/>
              </w:rPr>
              <w:instrText xml:space="preserve"> PAGEREF _Toc183212547 \h </w:instrText>
            </w:r>
            <w:r>
              <w:rPr>
                <w:noProof/>
                <w:webHidden/>
              </w:rPr>
            </w:r>
            <w:r>
              <w:rPr>
                <w:noProof/>
                <w:webHidden/>
              </w:rPr>
              <w:fldChar w:fldCharType="separate"/>
            </w:r>
            <w:r>
              <w:rPr>
                <w:noProof/>
                <w:webHidden/>
              </w:rPr>
              <w:t>7</w:t>
            </w:r>
            <w:r>
              <w:rPr>
                <w:noProof/>
                <w:webHidden/>
              </w:rPr>
              <w:fldChar w:fldCharType="end"/>
            </w:r>
          </w:hyperlink>
        </w:p>
        <w:p w14:paraId="66FE8556" w14:textId="68FBB92A" w:rsidR="00C41747" w:rsidRDefault="00C41747">
          <w:pPr>
            <w:pStyle w:val="TOC3"/>
            <w:rPr>
              <w:rFonts w:asciiTheme="minorHAnsi" w:eastAsiaTheme="minorEastAsia" w:hAnsiTheme="minorHAnsi"/>
              <w:i w:val="0"/>
              <w:noProof/>
              <w:kern w:val="2"/>
              <w:sz w:val="24"/>
              <w:szCs w:val="24"/>
              <w14:ligatures w14:val="standardContextual"/>
            </w:rPr>
          </w:pPr>
          <w:hyperlink w:anchor="_Toc183212548" w:history="1">
            <w:r w:rsidRPr="00BB6282">
              <w:rPr>
                <w:rStyle w:val="Hyperlink"/>
                <w:noProof/>
              </w:rPr>
              <w:t>1.2.2.</w:t>
            </w:r>
            <w:r>
              <w:rPr>
                <w:rFonts w:asciiTheme="minorHAnsi" w:eastAsiaTheme="minorEastAsia" w:hAnsiTheme="minorHAnsi"/>
                <w:i w:val="0"/>
                <w:noProof/>
                <w:kern w:val="2"/>
                <w:sz w:val="24"/>
                <w:szCs w:val="24"/>
                <w14:ligatures w14:val="standardContextual"/>
              </w:rPr>
              <w:tab/>
            </w:r>
            <w:r w:rsidRPr="00BB6282">
              <w:rPr>
                <w:rStyle w:val="Hyperlink"/>
                <w:noProof/>
              </w:rPr>
              <w:t>Python</w:t>
            </w:r>
            <w:r>
              <w:rPr>
                <w:noProof/>
                <w:webHidden/>
              </w:rPr>
              <w:tab/>
            </w:r>
            <w:r>
              <w:rPr>
                <w:noProof/>
                <w:webHidden/>
              </w:rPr>
              <w:fldChar w:fldCharType="begin"/>
            </w:r>
            <w:r>
              <w:rPr>
                <w:noProof/>
                <w:webHidden/>
              </w:rPr>
              <w:instrText xml:space="preserve"> PAGEREF _Toc183212548 \h </w:instrText>
            </w:r>
            <w:r>
              <w:rPr>
                <w:noProof/>
                <w:webHidden/>
              </w:rPr>
            </w:r>
            <w:r>
              <w:rPr>
                <w:noProof/>
                <w:webHidden/>
              </w:rPr>
              <w:fldChar w:fldCharType="separate"/>
            </w:r>
            <w:r>
              <w:rPr>
                <w:noProof/>
                <w:webHidden/>
              </w:rPr>
              <w:t>8</w:t>
            </w:r>
            <w:r>
              <w:rPr>
                <w:noProof/>
                <w:webHidden/>
              </w:rPr>
              <w:fldChar w:fldCharType="end"/>
            </w:r>
          </w:hyperlink>
        </w:p>
        <w:p w14:paraId="4D4E1D4B" w14:textId="06F17D19" w:rsidR="00C41747" w:rsidRDefault="00C41747">
          <w:pPr>
            <w:pStyle w:val="TOC3"/>
            <w:rPr>
              <w:rFonts w:asciiTheme="minorHAnsi" w:eastAsiaTheme="minorEastAsia" w:hAnsiTheme="minorHAnsi"/>
              <w:i w:val="0"/>
              <w:noProof/>
              <w:kern w:val="2"/>
              <w:sz w:val="24"/>
              <w:szCs w:val="24"/>
              <w14:ligatures w14:val="standardContextual"/>
            </w:rPr>
          </w:pPr>
          <w:hyperlink w:anchor="_Toc183212549" w:history="1">
            <w:r w:rsidRPr="00BB6282">
              <w:rPr>
                <w:rStyle w:val="Hyperlink"/>
                <w:noProof/>
              </w:rPr>
              <w:t>1.2.3.</w:t>
            </w:r>
            <w:r>
              <w:rPr>
                <w:rFonts w:asciiTheme="minorHAnsi" w:eastAsiaTheme="minorEastAsia" w:hAnsiTheme="minorHAnsi"/>
                <w:i w:val="0"/>
                <w:noProof/>
                <w:kern w:val="2"/>
                <w:sz w:val="24"/>
                <w:szCs w:val="24"/>
                <w14:ligatures w14:val="standardContextual"/>
              </w:rPr>
              <w:tab/>
            </w:r>
            <w:r w:rsidRPr="00BB6282">
              <w:rPr>
                <w:rStyle w:val="Hyperlink"/>
                <w:noProof/>
              </w:rPr>
              <w:t>XML</w:t>
            </w:r>
            <w:r>
              <w:rPr>
                <w:noProof/>
                <w:webHidden/>
              </w:rPr>
              <w:tab/>
            </w:r>
            <w:r>
              <w:rPr>
                <w:noProof/>
                <w:webHidden/>
              </w:rPr>
              <w:fldChar w:fldCharType="begin"/>
            </w:r>
            <w:r>
              <w:rPr>
                <w:noProof/>
                <w:webHidden/>
              </w:rPr>
              <w:instrText xml:space="preserve"> PAGEREF _Toc183212549 \h </w:instrText>
            </w:r>
            <w:r>
              <w:rPr>
                <w:noProof/>
                <w:webHidden/>
              </w:rPr>
            </w:r>
            <w:r>
              <w:rPr>
                <w:noProof/>
                <w:webHidden/>
              </w:rPr>
              <w:fldChar w:fldCharType="separate"/>
            </w:r>
            <w:r>
              <w:rPr>
                <w:noProof/>
                <w:webHidden/>
              </w:rPr>
              <w:t>8</w:t>
            </w:r>
            <w:r>
              <w:rPr>
                <w:noProof/>
                <w:webHidden/>
              </w:rPr>
              <w:fldChar w:fldCharType="end"/>
            </w:r>
          </w:hyperlink>
        </w:p>
        <w:p w14:paraId="48C6930C" w14:textId="1E3BC1FF" w:rsidR="00C41747" w:rsidRDefault="00C41747">
          <w:pPr>
            <w:pStyle w:val="TOC3"/>
            <w:rPr>
              <w:rFonts w:asciiTheme="minorHAnsi" w:eastAsiaTheme="minorEastAsia" w:hAnsiTheme="minorHAnsi"/>
              <w:i w:val="0"/>
              <w:noProof/>
              <w:kern w:val="2"/>
              <w:sz w:val="24"/>
              <w:szCs w:val="24"/>
              <w14:ligatures w14:val="standardContextual"/>
            </w:rPr>
          </w:pPr>
          <w:hyperlink w:anchor="_Toc183212550" w:history="1">
            <w:r w:rsidRPr="00BB6282">
              <w:rPr>
                <w:rStyle w:val="Hyperlink"/>
                <w:noProof/>
              </w:rPr>
              <w:t>1.2.4.</w:t>
            </w:r>
            <w:r>
              <w:rPr>
                <w:rFonts w:asciiTheme="minorHAnsi" w:eastAsiaTheme="minorEastAsia" w:hAnsiTheme="minorHAnsi"/>
                <w:i w:val="0"/>
                <w:noProof/>
                <w:kern w:val="2"/>
                <w:sz w:val="24"/>
                <w:szCs w:val="24"/>
                <w14:ligatures w14:val="standardContextual"/>
              </w:rPr>
              <w:tab/>
            </w:r>
            <w:r w:rsidRPr="00BB6282">
              <w:rPr>
                <w:rStyle w:val="Hyperlink"/>
                <w:noProof/>
              </w:rPr>
              <w:t>Database (Dbeaver)</w:t>
            </w:r>
            <w:r>
              <w:rPr>
                <w:noProof/>
                <w:webHidden/>
              </w:rPr>
              <w:tab/>
            </w:r>
            <w:r>
              <w:rPr>
                <w:noProof/>
                <w:webHidden/>
              </w:rPr>
              <w:fldChar w:fldCharType="begin"/>
            </w:r>
            <w:r>
              <w:rPr>
                <w:noProof/>
                <w:webHidden/>
              </w:rPr>
              <w:instrText xml:space="preserve"> PAGEREF _Toc183212550 \h </w:instrText>
            </w:r>
            <w:r>
              <w:rPr>
                <w:noProof/>
                <w:webHidden/>
              </w:rPr>
            </w:r>
            <w:r>
              <w:rPr>
                <w:noProof/>
                <w:webHidden/>
              </w:rPr>
              <w:fldChar w:fldCharType="separate"/>
            </w:r>
            <w:r>
              <w:rPr>
                <w:noProof/>
                <w:webHidden/>
              </w:rPr>
              <w:t>9</w:t>
            </w:r>
            <w:r>
              <w:rPr>
                <w:noProof/>
                <w:webHidden/>
              </w:rPr>
              <w:fldChar w:fldCharType="end"/>
            </w:r>
          </w:hyperlink>
        </w:p>
        <w:p w14:paraId="0504142C" w14:textId="25AB70E7" w:rsidR="00C41747" w:rsidRDefault="00C41747">
          <w:pPr>
            <w:pStyle w:val="TOC3"/>
            <w:rPr>
              <w:rFonts w:asciiTheme="minorHAnsi" w:eastAsiaTheme="minorEastAsia" w:hAnsiTheme="minorHAnsi"/>
              <w:i w:val="0"/>
              <w:noProof/>
              <w:kern w:val="2"/>
              <w:sz w:val="24"/>
              <w:szCs w:val="24"/>
              <w14:ligatures w14:val="standardContextual"/>
            </w:rPr>
          </w:pPr>
          <w:hyperlink w:anchor="_Toc183212551" w:history="1">
            <w:r w:rsidRPr="00BB6282">
              <w:rPr>
                <w:rStyle w:val="Hyperlink"/>
                <w:noProof/>
              </w:rPr>
              <w:t>1.2.5.</w:t>
            </w:r>
            <w:r>
              <w:rPr>
                <w:rFonts w:asciiTheme="minorHAnsi" w:eastAsiaTheme="minorEastAsia" w:hAnsiTheme="minorHAnsi"/>
                <w:i w:val="0"/>
                <w:noProof/>
                <w:kern w:val="2"/>
                <w:sz w:val="24"/>
                <w:szCs w:val="24"/>
                <w14:ligatures w14:val="standardContextual"/>
              </w:rPr>
              <w:tab/>
            </w:r>
            <w:r w:rsidRPr="00BB6282">
              <w:rPr>
                <w:rStyle w:val="Hyperlink"/>
                <w:noProof/>
              </w:rPr>
              <w:t>API</w:t>
            </w:r>
            <w:r>
              <w:rPr>
                <w:noProof/>
                <w:webHidden/>
              </w:rPr>
              <w:tab/>
            </w:r>
            <w:r>
              <w:rPr>
                <w:noProof/>
                <w:webHidden/>
              </w:rPr>
              <w:fldChar w:fldCharType="begin"/>
            </w:r>
            <w:r>
              <w:rPr>
                <w:noProof/>
                <w:webHidden/>
              </w:rPr>
              <w:instrText xml:space="preserve"> PAGEREF _Toc183212551 \h </w:instrText>
            </w:r>
            <w:r>
              <w:rPr>
                <w:noProof/>
                <w:webHidden/>
              </w:rPr>
            </w:r>
            <w:r>
              <w:rPr>
                <w:noProof/>
                <w:webHidden/>
              </w:rPr>
              <w:fldChar w:fldCharType="separate"/>
            </w:r>
            <w:r>
              <w:rPr>
                <w:noProof/>
                <w:webHidden/>
              </w:rPr>
              <w:t>10</w:t>
            </w:r>
            <w:r>
              <w:rPr>
                <w:noProof/>
                <w:webHidden/>
              </w:rPr>
              <w:fldChar w:fldCharType="end"/>
            </w:r>
          </w:hyperlink>
        </w:p>
        <w:p w14:paraId="0886832D" w14:textId="67C17AD1" w:rsidR="00C41747" w:rsidRDefault="00C41747">
          <w:pPr>
            <w:pStyle w:val="TOC1"/>
            <w:rPr>
              <w:rFonts w:asciiTheme="minorHAnsi" w:eastAsiaTheme="minorEastAsia" w:hAnsiTheme="minorHAnsi"/>
              <w:b w:val="0"/>
              <w:caps w:val="0"/>
              <w:kern w:val="2"/>
              <w:sz w:val="24"/>
              <w:szCs w:val="24"/>
              <w14:ligatures w14:val="standardContextual"/>
            </w:rPr>
          </w:pPr>
          <w:hyperlink w:anchor="_Toc183212552" w:history="1">
            <w:r w:rsidRPr="00BB6282">
              <w:rPr>
                <w:rStyle w:val="Hyperlink"/>
              </w:rPr>
              <w:t>Chương 2.</w:t>
            </w:r>
            <w:r>
              <w:rPr>
                <w:rFonts w:asciiTheme="minorHAnsi" w:eastAsiaTheme="minorEastAsia" w:hAnsiTheme="minorHAnsi"/>
                <w:b w:val="0"/>
                <w:caps w:val="0"/>
                <w:kern w:val="2"/>
                <w:sz w:val="24"/>
                <w:szCs w:val="24"/>
                <w14:ligatures w14:val="standardContextual"/>
              </w:rPr>
              <w:tab/>
            </w:r>
            <w:r w:rsidRPr="00BB6282">
              <w:rPr>
                <w:rStyle w:val="Hyperlink"/>
              </w:rPr>
              <w:t>Hệ thống quản lý bán hàng</w:t>
            </w:r>
            <w:r>
              <w:rPr>
                <w:webHidden/>
              </w:rPr>
              <w:tab/>
            </w:r>
            <w:r>
              <w:rPr>
                <w:webHidden/>
              </w:rPr>
              <w:fldChar w:fldCharType="begin"/>
            </w:r>
            <w:r>
              <w:rPr>
                <w:webHidden/>
              </w:rPr>
              <w:instrText xml:space="preserve"> PAGEREF _Toc183212552 \h </w:instrText>
            </w:r>
            <w:r>
              <w:rPr>
                <w:webHidden/>
              </w:rPr>
            </w:r>
            <w:r>
              <w:rPr>
                <w:webHidden/>
              </w:rPr>
              <w:fldChar w:fldCharType="separate"/>
            </w:r>
            <w:r>
              <w:rPr>
                <w:webHidden/>
              </w:rPr>
              <w:t>11</w:t>
            </w:r>
            <w:r>
              <w:rPr>
                <w:webHidden/>
              </w:rPr>
              <w:fldChar w:fldCharType="end"/>
            </w:r>
          </w:hyperlink>
        </w:p>
        <w:p w14:paraId="2B6308C0" w14:textId="43E739ED" w:rsidR="00C41747" w:rsidRDefault="00C41747">
          <w:pPr>
            <w:pStyle w:val="TOC2"/>
            <w:tabs>
              <w:tab w:val="left" w:pos="1276"/>
              <w:tab w:val="right" w:leader="dot" w:pos="9062"/>
            </w:tabs>
            <w:rPr>
              <w:rFonts w:asciiTheme="minorHAnsi" w:eastAsiaTheme="minorEastAsia" w:hAnsiTheme="minorHAnsi"/>
              <w:b w:val="0"/>
              <w:noProof/>
              <w:kern w:val="2"/>
              <w:sz w:val="24"/>
              <w:szCs w:val="24"/>
              <w14:ligatures w14:val="standardContextual"/>
            </w:rPr>
          </w:pPr>
          <w:hyperlink w:anchor="_Toc183212553" w:history="1">
            <w:r w:rsidRPr="00BB6282">
              <w:rPr>
                <w:rStyle w:val="Hyperlink"/>
                <w:noProof/>
              </w:rPr>
              <w:t>2.1.</w:t>
            </w:r>
            <w:r>
              <w:rPr>
                <w:rFonts w:asciiTheme="minorHAnsi" w:eastAsiaTheme="minorEastAsia" w:hAnsiTheme="minorHAnsi"/>
                <w:b w:val="0"/>
                <w:noProof/>
                <w:kern w:val="2"/>
                <w:sz w:val="24"/>
                <w:szCs w:val="24"/>
                <w14:ligatures w14:val="standardContextual"/>
              </w:rPr>
              <w:tab/>
            </w:r>
            <w:r w:rsidRPr="00BB6282">
              <w:rPr>
                <w:rStyle w:val="Hyperlink"/>
                <w:noProof/>
              </w:rPr>
              <w:t>Kiến trúc hệ thống [7][8]</w:t>
            </w:r>
            <w:r>
              <w:rPr>
                <w:noProof/>
                <w:webHidden/>
              </w:rPr>
              <w:tab/>
            </w:r>
            <w:r>
              <w:rPr>
                <w:noProof/>
                <w:webHidden/>
              </w:rPr>
              <w:fldChar w:fldCharType="begin"/>
            </w:r>
            <w:r>
              <w:rPr>
                <w:noProof/>
                <w:webHidden/>
              </w:rPr>
              <w:instrText xml:space="preserve"> PAGEREF _Toc183212553 \h </w:instrText>
            </w:r>
            <w:r>
              <w:rPr>
                <w:noProof/>
                <w:webHidden/>
              </w:rPr>
            </w:r>
            <w:r>
              <w:rPr>
                <w:noProof/>
                <w:webHidden/>
              </w:rPr>
              <w:fldChar w:fldCharType="separate"/>
            </w:r>
            <w:r>
              <w:rPr>
                <w:noProof/>
                <w:webHidden/>
              </w:rPr>
              <w:t>11</w:t>
            </w:r>
            <w:r>
              <w:rPr>
                <w:noProof/>
                <w:webHidden/>
              </w:rPr>
              <w:fldChar w:fldCharType="end"/>
            </w:r>
          </w:hyperlink>
        </w:p>
        <w:p w14:paraId="11537875" w14:textId="2394D90A" w:rsidR="00C41747" w:rsidRDefault="00C41747">
          <w:pPr>
            <w:pStyle w:val="TOC2"/>
            <w:tabs>
              <w:tab w:val="left" w:pos="1276"/>
              <w:tab w:val="right" w:leader="dot" w:pos="9062"/>
            </w:tabs>
            <w:rPr>
              <w:rFonts w:asciiTheme="minorHAnsi" w:eastAsiaTheme="minorEastAsia" w:hAnsiTheme="minorHAnsi"/>
              <w:b w:val="0"/>
              <w:noProof/>
              <w:kern w:val="2"/>
              <w:sz w:val="24"/>
              <w:szCs w:val="24"/>
              <w14:ligatures w14:val="standardContextual"/>
            </w:rPr>
          </w:pPr>
          <w:hyperlink w:anchor="_Toc183212554" w:history="1">
            <w:r w:rsidRPr="00BB6282">
              <w:rPr>
                <w:rStyle w:val="Hyperlink"/>
                <w:noProof/>
              </w:rPr>
              <w:t>2.2.</w:t>
            </w:r>
            <w:r>
              <w:rPr>
                <w:rFonts w:asciiTheme="minorHAnsi" w:eastAsiaTheme="minorEastAsia" w:hAnsiTheme="minorHAnsi"/>
                <w:b w:val="0"/>
                <w:noProof/>
                <w:kern w:val="2"/>
                <w:sz w:val="24"/>
                <w:szCs w:val="24"/>
                <w14:ligatures w14:val="standardContextual"/>
              </w:rPr>
              <w:tab/>
            </w:r>
            <w:r w:rsidRPr="00BB6282">
              <w:rPr>
                <w:rStyle w:val="Hyperlink"/>
                <w:noProof/>
              </w:rPr>
              <w:t>Phân tích yêu cầu hệ thống [13][14][15][16]</w:t>
            </w:r>
            <w:r>
              <w:rPr>
                <w:noProof/>
                <w:webHidden/>
              </w:rPr>
              <w:tab/>
            </w:r>
            <w:r>
              <w:rPr>
                <w:noProof/>
                <w:webHidden/>
              </w:rPr>
              <w:fldChar w:fldCharType="begin"/>
            </w:r>
            <w:r>
              <w:rPr>
                <w:noProof/>
                <w:webHidden/>
              </w:rPr>
              <w:instrText xml:space="preserve"> PAGEREF _Toc183212554 \h </w:instrText>
            </w:r>
            <w:r>
              <w:rPr>
                <w:noProof/>
                <w:webHidden/>
              </w:rPr>
            </w:r>
            <w:r>
              <w:rPr>
                <w:noProof/>
                <w:webHidden/>
              </w:rPr>
              <w:fldChar w:fldCharType="separate"/>
            </w:r>
            <w:r>
              <w:rPr>
                <w:noProof/>
                <w:webHidden/>
              </w:rPr>
              <w:t>13</w:t>
            </w:r>
            <w:r>
              <w:rPr>
                <w:noProof/>
                <w:webHidden/>
              </w:rPr>
              <w:fldChar w:fldCharType="end"/>
            </w:r>
          </w:hyperlink>
        </w:p>
        <w:p w14:paraId="4A40D7A7" w14:textId="1575067F" w:rsidR="00C41747" w:rsidRDefault="00C41747">
          <w:pPr>
            <w:pStyle w:val="TOC3"/>
            <w:rPr>
              <w:rFonts w:asciiTheme="minorHAnsi" w:eastAsiaTheme="minorEastAsia" w:hAnsiTheme="minorHAnsi"/>
              <w:i w:val="0"/>
              <w:noProof/>
              <w:kern w:val="2"/>
              <w:sz w:val="24"/>
              <w:szCs w:val="24"/>
              <w14:ligatures w14:val="standardContextual"/>
            </w:rPr>
          </w:pPr>
          <w:hyperlink w:anchor="_Toc183212555" w:history="1">
            <w:r w:rsidRPr="00BB6282">
              <w:rPr>
                <w:rStyle w:val="Hyperlink"/>
                <w:noProof/>
              </w:rPr>
              <w:t>2.2.1.</w:t>
            </w:r>
            <w:r>
              <w:rPr>
                <w:rFonts w:asciiTheme="minorHAnsi" w:eastAsiaTheme="minorEastAsia" w:hAnsiTheme="minorHAnsi"/>
                <w:i w:val="0"/>
                <w:noProof/>
                <w:kern w:val="2"/>
                <w:sz w:val="24"/>
                <w:szCs w:val="24"/>
                <w14:ligatures w14:val="standardContextual"/>
              </w:rPr>
              <w:tab/>
            </w:r>
            <w:r w:rsidRPr="00BB6282">
              <w:rPr>
                <w:rStyle w:val="Hyperlink"/>
                <w:noProof/>
              </w:rPr>
              <w:t>Yêu cầu nghiệp vụ</w:t>
            </w:r>
            <w:r>
              <w:rPr>
                <w:noProof/>
                <w:webHidden/>
              </w:rPr>
              <w:tab/>
            </w:r>
            <w:r>
              <w:rPr>
                <w:noProof/>
                <w:webHidden/>
              </w:rPr>
              <w:fldChar w:fldCharType="begin"/>
            </w:r>
            <w:r>
              <w:rPr>
                <w:noProof/>
                <w:webHidden/>
              </w:rPr>
              <w:instrText xml:space="preserve"> PAGEREF _Toc183212555 \h </w:instrText>
            </w:r>
            <w:r>
              <w:rPr>
                <w:noProof/>
                <w:webHidden/>
              </w:rPr>
            </w:r>
            <w:r>
              <w:rPr>
                <w:noProof/>
                <w:webHidden/>
              </w:rPr>
              <w:fldChar w:fldCharType="separate"/>
            </w:r>
            <w:r>
              <w:rPr>
                <w:noProof/>
                <w:webHidden/>
              </w:rPr>
              <w:t>13</w:t>
            </w:r>
            <w:r>
              <w:rPr>
                <w:noProof/>
                <w:webHidden/>
              </w:rPr>
              <w:fldChar w:fldCharType="end"/>
            </w:r>
          </w:hyperlink>
        </w:p>
        <w:p w14:paraId="349DEF85" w14:textId="0D28633D" w:rsidR="00C41747" w:rsidRDefault="00C41747">
          <w:pPr>
            <w:pStyle w:val="TOC3"/>
            <w:rPr>
              <w:rFonts w:asciiTheme="minorHAnsi" w:eastAsiaTheme="minorEastAsia" w:hAnsiTheme="minorHAnsi"/>
              <w:i w:val="0"/>
              <w:noProof/>
              <w:kern w:val="2"/>
              <w:sz w:val="24"/>
              <w:szCs w:val="24"/>
              <w14:ligatures w14:val="standardContextual"/>
            </w:rPr>
          </w:pPr>
          <w:hyperlink w:anchor="_Toc183212556" w:history="1">
            <w:r w:rsidRPr="00BB6282">
              <w:rPr>
                <w:rStyle w:val="Hyperlink"/>
                <w:noProof/>
              </w:rPr>
              <w:t>2.2.2.</w:t>
            </w:r>
            <w:r>
              <w:rPr>
                <w:rFonts w:asciiTheme="minorHAnsi" w:eastAsiaTheme="minorEastAsia" w:hAnsiTheme="minorHAnsi"/>
                <w:i w:val="0"/>
                <w:noProof/>
                <w:kern w:val="2"/>
                <w:sz w:val="24"/>
                <w:szCs w:val="24"/>
                <w14:ligatures w14:val="standardContextual"/>
              </w:rPr>
              <w:tab/>
            </w:r>
            <w:r w:rsidRPr="00BB6282">
              <w:rPr>
                <w:rStyle w:val="Hyperlink"/>
                <w:noProof/>
              </w:rPr>
              <w:t>Yêu cầu hệ thống</w:t>
            </w:r>
            <w:r>
              <w:rPr>
                <w:noProof/>
                <w:webHidden/>
              </w:rPr>
              <w:tab/>
            </w:r>
            <w:r>
              <w:rPr>
                <w:noProof/>
                <w:webHidden/>
              </w:rPr>
              <w:fldChar w:fldCharType="begin"/>
            </w:r>
            <w:r>
              <w:rPr>
                <w:noProof/>
                <w:webHidden/>
              </w:rPr>
              <w:instrText xml:space="preserve"> PAGEREF _Toc183212556 \h </w:instrText>
            </w:r>
            <w:r>
              <w:rPr>
                <w:noProof/>
                <w:webHidden/>
              </w:rPr>
            </w:r>
            <w:r>
              <w:rPr>
                <w:noProof/>
                <w:webHidden/>
              </w:rPr>
              <w:fldChar w:fldCharType="separate"/>
            </w:r>
            <w:r>
              <w:rPr>
                <w:noProof/>
                <w:webHidden/>
              </w:rPr>
              <w:t>22</w:t>
            </w:r>
            <w:r>
              <w:rPr>
                <w:noProof/>
                <w:webHidden/>
              </w:rPr>
              <w:fldChar w:fldCharType="end"/>
            </w:r>
          </w:hyperlink>
        </w:p>
        <w:p w14:paraId="29FA9098" w14:textId="14C43232" w:rsidR="00C41747" w:rsidRDefault="00C41747">
          <w:pPr>
            <w:pStyle w:val="TOC3"/>
            <w:rPr>
              <w:rFonts w:asciiTheme="minorHAnsi" w:eastAsiaTheme="minorEastAsia" w:hAnsiTheme="minorHAnsi"/>
              <w:i w:val="0"/>
              <w:noProof/>
              <w:kern w:val="2"/>
              <w:sz w:val="24"/>
              <w:szCs w:val="24"/>
              <w14:ligatures w14:val="standardContextual"/>
            </w:rPr>
          </w:pPr>
          <w:hyperlink w:anchor="_Toc183212557" w:history="1">
            <w:r w:rsidRPr="00BB6282">
              <w:rPr>
                <w:rStyle w:val="Hyperlink"/>
                <w:noProof/>
              </w:rPr>
              <w:t>2.2.3.</w:t>
            </w:r>
            <w:r>
              <w:rPr>
                <w:rFonts w:asciiTheme="minorHAnsi" w:eastAsiaTheme="minorEastAsia" w:hAnsiTheme="minorHAnsi"/>
                <w:i w:val="0"/>
                <w:noProof/>
                <w:kern w:val="2"/>
                <w:sz w:val="24"/>
                <w:szCs w:val="24"/>
                <w14:ligatures w14:val="standardContextual"/>
              </w:rPr>
              <w:tab/>
            </w:r>
            <w:r w:rsidRPr="00BB6282">
              <w:rPr>
                <w:rStyle w:val="Hyperlink"/>
                <w:noProof/>
              </w:rPr>
              <w:t>Sơ đồ usecase</w:t>
            </w:r>
            <w:r>
              <w:rPr>
                <w:noProof/>
                <w:webHidden/>
              </w:rPr>
              <w:tab/>
            </w:r>
            <w:r>
              <w:rPr>
                <w:noProof/>
                <w:webHidden/>
              </w:rPr>
              <w:fldChar w:fldCharType="begin"/>
            </w:r>
            <w:r>
              <w:rPr>
                <w:noProof/>
                <w:webHidden/>
              </w:rPr>
              <w:instrText xml:space="preserve"> PAGEREF _Toc183212557 \h </w:instrText>
            </w:r>
            <w:r>
              <w:rPr>
                <w:noProof/>
                <w:webHidden/>
              </w:rPr>
            </w:r>
            <w:r>
              <w:rPr>
                <w:noProof/>
                <w:webHidden/>
              </w:rPr>
              <w:fldChar w:fldCharType="separate"/>
            </w:r>
            <w:r>
              <w:rPr>
                <w:noProof/>
                <w:webHidden/>
              </w:rPr>
              <w:t>25</w:t>
            </w:r>
            <w:r>
              <w:rPr>
                <w:noProof/>
                <w:webHidden/>
              </w:rPr>
              <w:fldChar w:fldCharType="end"/>
            </w:r>
          </w:hyperlink>
        </w:p>
        <w:p w14:paraId="0C89D171" w14:textId="5CCF594F" w:rsidR="00C41747" w:rsidRDefault="00C41747">
          <w:pPr>
            <w:pStyle w:val="TOC2"/>
            <w:tabs>
              <w:tab w:val="left" w:pos="1276"/>
              <w:tab w:val="right" w:leader="dot" w:pos="9062"/>
            </w:tabs>
            <w:rPr>
              <w:rFonts w:asciiTheme="minorHAnsi" w:eastAsiaTheme="minorEastAsia" w:hAnsiTheme="minorHAnsi"/>
              <w:b w:val="0"/>
              <w:noProof/>
              <w:kern w:val="2"/>
              <w:sz w:val="24"/>
              <w:szCs w:val="24"/>
              <w14:ligatures w14:val="standardContextual"/>
            </w:rPr>
          </w:pPr>
          <w:hyperlink w:anchor="_Toc183212558" w:history="1">
            <w:r w:rsidRPr="00BB6282">
              <w:rPr>
                <w:rStyle w:val="Hyperlink"/>
                <w:noProof/>
              </w:rPr>
              <w:t>2.3.</w:t>
            </w:r>
            <w:r>
              <w:rPr>
                <w:rFonts w:asciiTheme="minorHAnsi" w:eastAsiaTheme="minorEastAsia" w:hAnsiTheme="minorHAnsi"/>
                <w:b w:val="0"/>
                <w:noProof/>
                <w:kern w:val="2"/>
                <w:sz w:val="24"/>
                <w:szCs w:val="24"/>
                <w14:ligatures w14:val="standardContextual"/>
              </w:rPr>
              <w:tab/>
            </w:r>
            <w:r w:rsidRPr="00BB6282">
              <w:rPr>
                <w:rStyle w:val="Hyperlink"/>
                <w:noProof/>
              </w:rPr>
              <w:t>Đặc tả hệ thống và thiết kế giao diện [17][18]</w:t>
            </w:r>
            <w:r>
              <w:rPr>
                <w:noProof/>
                <w:webHidden/>
              </w:rPr>
              <w:tab/>
            </w:r>
            <w:r>
              <w:rPr>
                <w:noProof/>
                <w:webHidden/>
              </w:rPr>
              <w:fldChar w:fldCharType="begin"/>
            </w:r>
            <w:r>
              <w:rPr>
                <w:noProof/>
                <w:webHidden/>
              </w:rPr>
              <w:instrText xml:space="preserve"> PAGEREF _Toc183212558 \h </w:instrText>
            </w:r>
            <w:r>
              <w:rPr>
                <w:noProof/>
                <w:webHidden/>
              </w:rPr>
            </w:r>
            <w:r>
              <w:rPr>
                <w:noProof/>
                <w:webHidden/>
              </w:rPr>
              <w:fldChar w:fldCharType="separate"/>
            </w:r>
            <w:r>
              <w:rPr>
                <w:noProof/>
                <w:webHidden/>
              </w:rPr>
              <w:t>28</w:t>
            </w:r>
            <w:r>
              <w:rPr>
                <w:noProof/>
                <w:webHidden/>
              </w:rPr>
              <w:fldChar w:fldCharType="end"/>
            </w:r>
          </w:hyperlink>
        </w:p>
        <w:p w14:paraId="1E3494B3" w14:textId="4E654A8A" w:rsidR="00C41747" w:rsidRDefault="00C41747">
          <w:pPr>
            <w:pStyle w:val="TOC3"/>
            <w:rPr>
              <w:rFonts w:asciiTheme="minorHAnsi" w:eastAsiaTheme="minorEastAsia" w:hAnsiTheme="minorHAnsi"/>
              <w:i w:val="0"/>
              <w:noProof/>
              <w:kern w:val="2"/>
              <w:sz w:val="24"/>
              <w:szCs w:val="24"/>
              <w14:ligatures w14:val="standardContextual"/>
            </w:rPr>
          </w:pPr>
          <w:hyperlink w:anchor="_Toc183212559" w:history="1">
            <w:r w:rsidRPr="00BB6282">
              <w:rPr>
                <w:rStyle w:val="Hyperlink"/>
                <w:noProof/>
              </w:rPr>
              <w:t>2.3.1.</w:t>
            </w:r>
            <w:r>
              <w:rPr>
                <w:rFonts w:asciiTheme="minorHAnsi" w:eastAsiaTheme="minorEastAsia" w:hAnsiTheme="minorHAnsi"/>
                <w:i w:val="0"/>
                <w:noProof/>
                <w:kern w:val="2"/>
                <w:sz w:val="24"/>
                <w:szCs w:val="24"/>
                <w14:ligatures w14:val="standardContextual"/>
              </w:rPr>
              <w:tab/>
            </w:r>
            <w:r w:rsidRPr="00BB6282">
              <w:rPr>
                <w:rStyle w:val="Hyperlink"/>
                <w:noProof/>
              </w:rPr>
              <w:t>UC01 - Quản lý nhà cung cấp</w:t>
            </w:r>
            <w:r>
              <w:rPr>
                <w:noProof/>
                <w:webHidden/>
              </w:rPr>
              <w:tab/>
            </w:r>
            <w:r>
              <w:rPr>
                <w:noProof/>
                <w:webHidden/>
              </w:rPr>
              <w:fldChar w:fldCharType="begin"/>
            </w:r>
            <w:r>
              <w:rPr>
                <w:noProof/>
                <w:webHidden/>
              </w:rPr>
              <w:instrText xml:space="preserve"> PAGEREF _Toc183212559 \h </w:instrText>
            </w:r>
            <w:r>
              <w:rPr>
                <w:noProof/>
                <w:webHidden/>
              </w:rPr>
            </w:r>
            <w:r>
              <w:rPr>
                <w:noProof/>
                <w:webHidden/>
              </w:rPr>
              <w:fldChar w:fldCharType="separate"/>
            </w:r>
            <w:r>
              <w:rPr>
                <w:noProof/>
                <w:webHidden/>
              </w:rPr>
              <w:t>28</w:t>
            </w:r>
            <w:r>
              <w:rPr>
                <w:noProof/>
                <w:webHidden/>
              </w:rPr>
              <w:fldChar w:fldCharType="end"/>
            </w:r>
          </w:hyperlink>
        </w:p>
        <w:p w14:paraId="623956CA" w14:textId="05446ECB" w:rsidR="00C41747" w:rsidRDefault="00C41747">
          <w:pPr>
            <w:pStyle w:val="TOC3"/>
            <w:rPr>
              <w:rFonts w:asciiTheme="minorHAnsi" w:eastAsiaTheme="minorEastAsia" w:hAnsiTheme="minorHAnsi"/>
              <w:i w:val="0"/>
              <w:noProof/>
              <w:kern w:val="2"/>
              <w:sz w:val="24"/>
              <w:szCs w:val="24"/>
              <w14:ligatures w14:val="standardContextual"/>
            </w:rPr>
          </w:pPr>
          <w:hyperlink w:anchor="_Toc183212560" w:history="1">
            <w:r w:rsidRPr="00BB6282">
              <w:rPr>
                <w:rStyle w:val="Hyperlink"/>
                <w:noProof/>
              </w:rPr>
              <w:t>2.3.2.</w:t>
            </w:r>
            <w:r>
              <w:rPr>
                <w:rFonts w:asciiTheme="minorHAnsi" w:eastAsiaTheme="minorEastAsia" w:hAnsiTheme="minorHAnsi"/>
                <w:i w:val="0"/>
                <w:noProof/>
                <w:kern w:val="2"/>
                <w:sz w:val="24"/>
                <w:szCs w:val="24"/>
                <w14:ligatures w14:val="standardContextual"/>
              </w:rPr>
              <w:tab/>
            </w:r>
            <w:r w:rsidRPr="00BB6282">
              <w:rPr>
                <w:rStyle w:val="Hyperlink"/>
                <w:noProof/>
              </w:rPr>
              <w:t>UC02 - Quản lý khách hàng</w:t>
            </w:r>
            <w:r>
              <w:rPr>
                <w:noProof/>
                <w:webHidden/>
              </w:rPr>
              <w:tab/>
            </w:r>
            <w:r>
              <w:rPr>
                <w:noProof/>
                <w:webHidden/>
              </w:rPr>
              <w:fldChar w:fldCharType="begin"/>
            </w:r>
            <w:r>
              <w:rPr>
                <w:noProof/>
                <w:webHidden/>
              </w:rPr>
              <w:instrText xml:space="preserve"> PAGEREF _Toc183212560 \h </w:instrText>
            </w:r>
            <w:r>
              <w:rPr>
                <w:noProof/>
                <w:webHidden/>
              </w:rPr>
            </w:r>
            <w:r>
              <w:rPr>
                <w:noProof/>
                <w:webHidden/>
              </w:rPr>
              <w:fldChar w:fldCharType="separate"/>
            </w:r>
            <w:r>
              <w:rPr>
                <w:noProof/>
                <w:webHidden/>
              </w:rPr>
              <w:t>31</w:t>
            </w:r>
            <w:r>
              <w:rPr>
                <w:noProof/>
                <w:webHidden/>
              </w:rPr>
              <w:fldChar w:fldCharType="end"/>
            </w:r>
          </w:hyperlink>
        </w:p>
        <w:p w14:paraId="4CC37353" w14:textId="0E220A80" w:rsidR="00C41747" w:rsidRDefault="00C41747">
          <w:pPr>
            <w:pStyle w:val="TOC3"/>
            <w:rPr>
              <w:rFonts w:asciiTheme="minorHAnsi" w:eastAsiaTheme="minorEastAsia" w:hAnsiTheme="minorHAnsi"/>
              <w:i w:val="0"/>
              <w:noProof/>
              <w:kern w:val="2"/>
              <w:sz w:val="24"/>
              <w:szCs w:val="24"/>
              <w14:ligatures w14:val="standardContextual"/>
            </w:rPr>
          </w:pPr>
          <w:hyperlink w:anchor="_Toc183212561" w:history="1">
            <w:r w:rsidRPr="00BB6282">
              <w:rPr>
                <w:rStyle w:val="Hyperlink"/>
                <w:noProof/>
              </w:rPr>
              <w:t>2.3.3.</w:t>
            </w:r>
            <w:r>
              <w:rPr>
                <w:rFonts w:asciiTheme="minorHAnsi" w:eastAsiaTheme="minorEastAsia" w:hAnsiTheme="minorHAnsi"/>
                <w:i w:val="0"/>
                <w:noProof/>
                <w:kern w:val="2"/>
                <w:sz w:val="24"/>
                <w:szCs w:val="24"/>
                <w14:ligatures w14:val="standardContextual"/>
              </w:rPr>
              <w:tab/>
            </w:r>
            <w:r w:rsidRPr="00BB6282">
              <w:rPr>
                <w:rStyle w:val="Hyperlink"/>
                <w:noProof/>
              </w:rPr>
              <w:t>UC03 - Quản lý sản phẩm</w:t>
            </w:r>
            <w:r>
              <w:rPr>
                <w:noProof/>
                <w:webHidden/>
              </w:rPr>
              <w:tab/>
            </w:r>
            <w:r>
              <w:rPr>
                <w:noProof/>
                <w:webHidden/>
              </w:rPr>
              <w:fldChar w:fldCharType="begin"/>
            </w:r>
            <w:r>
              <w:rPr>
                <w:noProof/>
                <w:webHidden/>
              </w:rPr>
              <w:instrText xml:space="preserve"> PAGEREF _Toc183212561 \h </w:instrText>
            </w:r>
            <w:r>
              <w:rPr>
                <w:noProof/>
                <w:webHidden/>
              </w:rPr>
            </w:r>
            <w:r>
              <w:rPr>
                <w:noProof/>
                <w:webHidden/>
              </w:rPr>
              <w:fldChar w:fldCharType="separate"/>
            </w:r>
            <w:r>
              <w:rPr>
                <w:noProof/>
                <w:webHidden/>
              </w:rPr>
              <w:t>34</w:t>
            </w:r>
            <w:r>
              <w:rPr>
                <w:noProof/>
                <w:webHidden/>
              </w:rPr>
              <w:fldChar w:fldCharType="end"/>
            </w:r>
          </w:hyperlink>
        </w:p>
        <w:p w14:paraId="012C1F3B" w14:textId="2DAEEB80" w:rsidR="00C41747" w:rsidRDefault="00C41747">
          <w:pPr>
            <w:pStyle w:val="TOC3"/>
            <w:rPr>
              <w:rFonts w:asciiTheme="minorHAnsi" w:eastAsiaTheme="minorEastAsia" w:hAnsiTheme="minorHAnsi"/>
              <w:i w:val="0"/>
              <w:noProof/>
              <w:kern w:val="2"/>
              <w:sz w:val="24"/>
              <w:szCs w:val="24"/>
              <w14:ligatures w14:val="standardContextual"/>
            </w:rPr>
          </w:pPr>
          <w:hyperlink w:anchor="_Toc183212562" w:history="1">
            <w:r w:rsidRPr="00BB6282">
              <w:rPr>
                <w:rStyle w:val="Hyperlink"/>
                <w:noProof/>
              </w:rPr>
              <w:t>2.3.4.</w:t>
            </w:r>
            <w:r>
              <w:rPr>
                <w:rFonts w:asciiTheme="minorHAnsi" w:eastAsiaTheme="minorEastAsia" w:hAnsiTheme="minorHAnsi"/>
                <w:i w:val="0"/>
                <w:noProof/>
                <w:kern w:val="2"/>
                <w:sz w:val="24"/>
                <w:szCs w:val="24"/>
                <w14:ligatures w14:val="standardContextual"/>
              </w:rPr>
              <w:tab/>
            </w:r>
            <w:r w:rsidRPr="00BB6282">
              <w:rPr>
                <w:rStyle w:val="Hyperlink"/>
                <w:noProof/>
              </w:rPr>
              <w:t>UC04 - Quản lý người dùng</w:t>
            </w:r>
            <w:r>
              <w:rPr>
                <w:noProof/>
                <w:webHidden/>
              </w:rPr>
              <w:tab/>
            </w:r>
            <w:r>
              <w:rPr>
                <w:noProof/>
                <w:webHidden/>
              </w:rPr>
              <w:fldChar w:fldCharType="begin"/>
            </w:r>
            <w:r>
              <w:rPr>
                <w:noProof/>
                <w:webHidden/>
              </w:rPr>
              <w:instrText xml:space="preserve"> PAGEREF _Toc183212562 \h </w:instrText>
            </w:r>
            <w:r>
              <w:rPr>
                <w:noProof/>
                <w:webHidden/>
              </w:rPr>
            </w:r>
            <w:r>
              <w:rPr>
                <w:noProof/>
                <w:webHidden/>
              </w:rPr>
              <w:fldChar w:fldCharType="separate"/>
            </w:r>
            <w:r>
              <w:rPr>
                <w:noProof/>
                <w:webHidden/>
              </w:rPr>
              <w:t>40</w:t>
            </w:r>
            <w:r>
              <w:rPr>
                <w:noProof/>
                <w:webHidden/>
              </w:rPr>
              <w:fldChar w:fldCharType="end"/>
            </w:r>
          </w:hyperlink>
        </w:p>
        <w:p w14:paraId="14B6D960" w14:textId="24B220C5" w:rsidR="00C41747" w:rsidRDefault="00C41747">
          <w:pPr>
            <w:pStyle w:val="TOC3"/>
            <w:rPr>
              <w:rFonts w:asciiTheme="minorHAnsi" w:eastAsiaTheme="minorEastAsia" w:hAnsiTheme="minorHAnsi"/>
              <w:i w:val="0"/>
              <w:noProof/>
              <w:kern w:val="2"/>
              <w:sz w:val="24"/>
              <w:szCs w:val="24"/>
              <w14:ligatures w14:val="standardContextual"/>
            </w:rPr>
          </w:pPr>
          <w:hyperlink w:anchor="_Toc183212563" w:history="1">
            <w:r w:rsidRPr="00BB6282">
              <w:rPr>
                <w:rStyle w:val="Hyperlink"/>
                <w:noProof/>
              </w:rPr>
              <w:t>2.3.5.</w:t>
            </w:r>
            <w:r>
              <w:rPr>
                <w:rFonts w:asciiTheme="minorHAnsi" w:eastAsiaTheme="minorEastAsia" w:hAnsiTheme="minorHAnsi"/>
                <w:i w:val="0"/>
                <w:noProof/>
                <w:kern w:val="2"/>
                <w:sz w:val="24"/>
                <w:szCs w:val="24"/>
                <w14:ligatures w14:val="standardContextual"/>
              </w:rPr>
              <w:tab/>
            </w:r>
            <w:r w:rsidRPr="00BB6282">
              <w:rPr>
                <w:rStyle w:val="Hyperlink"/>
                <w:noProof/>
              </w:rPr>
              <w:t>UC05 - Quản lý bán hàng</w:t>
            </w:r>
            <w:r>
              <w:rPr>
                <w:noProof/>
                <w:webHidden/>
              </w:rPr>
              <w:tab/>
            </w:r>
            <w:r>
              <w:rPr>
                <w:noProof/>
                <w:webHidden/>
              </w:rPr>
              <w:fldChar w:fldCharType="begin"/>
            </w:r>
            <w:r>
              <w:rPr>
                <w:noProof/>
                <w:webHidden/>
              </w:rPr>
              <w:instrText xml:space="preserve"> PAGEREF _Toc183212563 \h </w:instrText>
            </w:r>
            <w:r>
              <w:rPr>
                <w:noProof/>
                <w:webHidden/>
              </w:rPr>
            </w:r>
            <w:r>
              <w:rPr>
                <w:noProof/>
                <w:webHidden/>
              </w:rPr>
              <w:fldChar w:fldCharType="separate"/>
            </w:r>
            <w:r>
              <w:rPr>
                <w:noProof/>
                <w:webHidden/>
              </w:rPr>
              <w:t>44</w:t>
            </w:r>
            <w:r>
              <w:rPr>
                <w:noProof/>
                <w:webHidden/>
              </w:rPr>
              <w:fldChar w:fldCharType="end"/>
            </w:r>
          </w:hyperlink>
        </w:p>
        <w:p w14:paraId="45BE0188" w14:textId="40D15C71" w:rsidR="00C41747" w:rsidRDefault="00C41747">
          <w:pPr>
            <w:pStyle w:val="TOC3"/>
            <w:rPr>
              <w:rFonts w:asciiTheme="minorHAnsi" w:eastAsiaTheme="minorEastAsia" w:hAnsiTheme="minorHAnsi"/>
              <w:i w:val="0"/>
              <w:noProof/>
              <w:kern w:val="2"/>
              <w:sz w:val="24"/>
              <w:szCs w:val="24"/>
              <w14:ligatures w14:val="standardContextual"/>
            </w:rPr>
          </w:pPr>
          <w:hyperlink w:anchor="_Toc183212564" w:history="1">
            <w:r w:rsidRPr="00BB6282">
              <w:rPr>
                <w:rStyle w:val="Hyperlink"/>
                <w:noProof/>
              </w:rPr>
              <w:t>2.3.6.</w:t>
            </w:r>
            <w:r>
              <w:rPr>
                <w:rFonts w:asciiTheme="minorHAnsi" w:eastAsiaTheme="minorEastAsia" w:hAnsiTheme="minorHAnsi"/>
                <w:i w:val="0"/>
                <w:noProof/>
                <w:kern w:val="2"/>
                <w:sz w:val="24"/>
                <w:szCs w:val="24"/>
                <w14:ligatures w14:val="standardContextual"/>
              </w:rPr>
              <w:tab/>
            </w:r>
            <w:r w:rsidRPr="00BB6282">
              <w:rPr>
                <w:rStyle w:val="Hyperlink"/>
                <w:noProof/>
              </w:rPr>
              <w:t>UC06 - Quản lý mua hàng</w:t>
            </w:r>
            <w:r>
              <w:rPr>
                <w:noProof/>
                <w:webHidden/>
              </w:rPr>
              <w:tab/>
            </w:r>
            <w:r>
              <w:rPr>
                <w:noProof/>
                <w:webHidden/>
              </w:rPr>
              <w:fldChar w:fldCharType="begin"/>
            </w:r>
            <w:r>
              <w:rPr>
                <w:noProof/>
                <w:webHidden/>
              </w:rPr>
              <w:instrText xml:space="preserve"> PAGEREF _Toc183212564 \h </w:instrText>
            </w:r>
            <w:r>
              <w:rPr>
                <w:noProof/>
                <w:webHidden/>
              </w:rPr>
            </w:r>
            <w:r>
              <w:rPr>
                <w:noProof/>
                <w:webHidden/>
              </w:rPr>
              <w:fldChar w:fldCharType="separate"/>
            </w:r>
            <w:r>
              <w:rPr>
                <w:noProof/>
                <w:webHidden/>
              </w:rPr>
              <w:t>47</w:t>
            </w:r>
            <w:r>
              <w:rPr>
                <w:noProof/>
                <w:webHidden/>
              </w:rPr>
              <w:fldChar w:fldCharType="end"/>
            </w:r>
          </w:hyperlink>
        </w:p>
        <w:p w14:paraId="254D9297" w14:textId="317F1D73" w:rsidR="00C41747" w:rsidRDefault="00C41747">
          <w:pPr>
            <w:pStyle w:val="TOC3"/>
            <w:rPr>
              <w:rFonts w:asciiTheme="minorHAnsi" w:eastAsiaTheme="minorEastAsia" w:hAnsiTheme="minorHAnsi"/>
              <w:i w:val="0"/>
              <w:noProof/>
              <w:kern w:val="2"/>
              <w:sz w:val="24"/>
              <w:szCs w:val="24"/>
              <w14:ligatures w14:val="standardContextual"/>
            </w:rPr>
          </w:pPr>
          <w:hyperlink w:anchor="_Toc183212565" w:history="1">
            <w:r w:rsidRPr="00BB6282">
              <w:rPr>
                <w:rStyle w:val="Hyperlink"/>
                <w:noProof/>
              </w:rPr>
              <w:t>2.3.7.</w:t>
            </w:r>
            <w:r>
              <w:rPr>
                <w:rFonts w:asciiTheme="minorHAnsi" w:eastAsiaTheme="minorEastAsia" w:hAnsiTheme="minorHAnsi"/>
                <w:i w:val="0"/>
                <w:noProof/>
                <w:kern w:val="2"/>
                <w:sz w:val="24"/>
                <w:szCs w:val="24"/>
                <w14:ligatures w14:val="standardContextual"/>
              </w:rPr>
              <w:tab/>
            </w:r>
            <w:r w:rsidRPr="00BB6282">
              <w:rPr>
                <w:rStyle w:val="Hyperlink"/>
                <w:noProof/>
              </w:rPr>
              <w:t>UC07 – Quản lý kho</w:t>
            </w:r>
            <w:r>
              <w:rPr>
                <w:noProof/>
                <w:webHidden/>
              </w:rPr>
              <w:tab/>
            </w:r>
            <w:r>
              <w:rPr>
                <w:noProof/>
                <w:webHidden/>
              </w:rPr>
              <w:fldChar w:fldCharType="begin"/>
            </w:r>
            <w:r>
              <w:rPr>
                <w:noProof/>
                <w:webHidden/>
              </w:rPr>
              <w:instrText xml:space="preserve"> PAGEREF _Toc183212565 \h </w:instrText>
            </w:r>
            <w:r>
              <w:rPr>
                <w:noProof/>
                <w:webHidden/>
              </w:rPr>
            </w:r>
            <w:r>
              <w:rPr>
                <w:noProof/>
                <w:webHidden/>
              </w:rPr>
              <w:fldChar w:fldCharType="separate"/>
            </w:r>
            <w:r>
              <w:rPr>
                <w:noProof/>
                <w:webHidden/>
              </w:rPr>
              <w:t>50</w:t>
            </w:r>
            <w:r>
              <w:rPr>
                <w:noProof/>
                <w:webHidden/>
              </w:rPr>
              <w:fldChar w:fldCharType="end"/>
            </w:r>
          </w:hyperlink>
        </w:p>
        <w:p w14:paraId="2BFD7449" w14:textId="5E5E5D93" w:rsidR="00C41747" w:rsidRDefault="00C41747">
          <w:pPr>
            <w:pStyle w:val="TOC3"/>
            <w:rPr>
              <w:rFonts w:asciiTheme="minorHAnsi" w:eastAsiaTheme="minorEastAsia" w:hAnsiTheme="minorHAnsi"/>
              <w:i w:val="0"/>
              <w:noProof/>
              <w:kern w:val="2"/>
              <w:sz w:val="24"/>
              <w:szCs w:val="24"/>
              <w14:ligatures w14:val="standardContextual"/>
            </w:rPr>
          </w:pPr>
          <w:hyperlink w:anchor="_Toc183212566" w:history="1">
            <w:r w:rsidRPr="00BB6282">
              <w:rPr>
                <w:rStyle w:val="Hyperlink"/>
                <w:noProof/>
              </w:rPr>
              <w:t>2.3.8.</w:t>
            </w:r>
            <w:r>
              <w:rPr>
                <w:rFonts w:asciiTheme="minorHAnsi" w:eastAsiaTheme="minorEastAsia" w:hAnsiTheme="minorHAnsi"/>
                <w:i w:val="0"/>
                <w:noProof/>
                <w:kern w:val="2"/>
                <w:sz w:val="24"/>
                <w:szCs w:val="24"/>
                <w14:ligatures w14:val="standardContextual"/>
              </w:rPr>
              <w:tab/>
            </w:r>
            <w:r w:rsidRPr="00BB6282">
              <w:rPr>
                <w:rStyle w:val="Hyperlink"/>
                <w:noProof/>
              </w:rPr>
              <w:t>UC06 - Quản lý hóa đơn</w:t>
            </w:r>
            <w:r>
              <w:rPr>
                <w:noProof/>
                <w:webHidden/>
              </w:rPr>
              <w:tab/>
            </w:r>
            <w:r>
              <w:rPr>
                <w:noProof/>
                <w:webHidden/>
              </w:rPr>
              <w:fldChar w:fldCharType="begin"/>
            </w:r>
            <w:r>
              <w:rPr>
                <w:noProof/>
                <w:webHidden/>
              </w:rPr>
              <w:instrText xml:space="preserve"> PAGEREF _Toc183212566 \h </w:instrText>
            </w:r>
            <w:r>
              <w:rPr>
                <w:noProof/>
                <w:webHidden/>
              </w:rPr>
            </w:r>
            <w:r>
              <w:rPr>
                <w:noProof/>
                <w:webHidden/>
              </w:rPr>
              <w:fldChar w:fldCharType="separate"/>
            </w:r>
            <w:r>
              <w:rPr>
                <w:noProof/>
                <w:webHidden/>
              </w:rPr>
              <w:t>56</w:t>
            </w:r>
            <w:r>
              <w:rPr>
                <w:noProof/>
                <w:webHidden/>
              </w:rPr>
              <w:fldChar w:fldCharType="end"/>
            </w:r>
          </w:hyperlink>
        </w:p>
        <w:p w14:paraId="3562EEA9" w14:textId="74CB5BCA" w:rsidR="00C41747" w:rsidRDefault="00C41747">
          <w:pPr>
            <w:pStyle w:val="TOC3"/>
            <w:rPr>
              <w:rFonts w:asciiTheme="minorHAnsi" w:eastAsiaTheme="minorEastAsia" w:hAnsiTheme="minorHAnsi"/>
              <w:i w:val="0"/>
              <w:noProof/>
              <w:kern w:val="2"/>
              <w:sz w:val="24"/>
              <w:szCs w:val="24"/>
              <w14:ligatures w14:val="standardContextual"/>
            </w:rPr>
          </w:pPr>
          <w:hyperlink w:anchor="_Toc183212567" w:history="1">
            <w:r w:rsidRPr="00BB6282">
              <w:rPr>
                <w:rStyle w:val="Hyperlink"/>
                <w:noProof/>
              </w:rPr>
              <w:t>2.3.9.</w:t>
            </w:r>
            <w:r>
              <w:rPr>
                <w:rFonts w:asciiTheme="minorHAnsi" w:eastAsiaTheme="minorEastAsia" w:hAnsiTheme="minorHAnsi"/>
                <w:i w:val="0"/>
                <w:noProof/>
                <w:kern w:val="2"/>
                <w:sz w:val="24"/>
                <w:szCs w:val="24"/>
                <w14:ligatures w14:val="standardContextual"/>
              </w:rPr>
              <w:tab/>
            </w:r>
            <w:r w:rsidRPr="00BB6282">
              <w:rPr>
                <w:rStyle w:val="Hyperlink"/>
                <w:noProof/>
              </w:rPr>
              <w:t>UC08 – Trang web</w:t>
            </w:r>
            <w:r>
              <w:rPr>
                <w:noProof/>
                <w:webHidden/>
              </w:rPr>
              <w:tab/>
            </w:r>
            <w:r>
              <w:rPr>
                <w:noProof/>
                <w:webHidden/>
              </w:rPr>
              <w:fldChar w:fldCharType="begin"/>
            </w:r>
            <w:r>
              <w:rPr>
                <w:noProof/>
                <w:webHidden/>
              </w:rPr>
              <w:instrText xml:space="preserve"> PAGEREF _Toc183212567 \h </w:instrText>
            </w:r>
            <w:r>
              <w:rPr>
                <w:noProof/>
                <w:webHidden/>
              </w:rPr>
            </w:r>
            <w:r>
              <w:rPr>
                <w:noProof/>
                <w:webHidden/>
              </w:rPr>
              <w:fldChar w:fldCharType="separate"/>
            </w:r>
            <w:r>
              <w:rPr>
                <w:noProof/>
                <w:webHidden/>
              </w:rPr>
              <w:t>64</w:t>
            </w:r>
            <w:r>
              <w:rPr>
                <w:noProof/>
                <w:webHidden/>
              </w:rPr>
              <w:fldChar w:fldCharType="end"/>
            </w:r>
          </w:hyperlink>
        </w:p>
        <w:p w14:paraId="2F6A9094" w14:textId="385A86A2" w:rsidR="00C41747" w:rsidRDefault="00C41747">
          <w:pPr>
            <w:pStyle w:val="TOC3"/>
            <w:rPr>
              <w:rFonts w:asciiTheme="minorHAnsi" w:eastAsiaTheme="minorEastAsia" w:hAnsiTheme="minorHAnsi"/>
              <w:i w:val="0"/>
              <w:noProof/>
              <w:kern w:val="2"/>
              <w:sz w:val="24"/>
              <w:szCs w:val="24"/>
              <w14:ligatures w14:val="standardContextual"/>
            </w:rPr>
          </w:pPr>
          <w:hyperlink w:anchor="_Toc183212568" w:history="1">
            <w:r w:rsidRPr="00BB6282">
              <w:rPr>
                <w:rStyle w:val="Hyperlink"/>
                <w:noProof/>
              </w:rPr>
              <w:t>2.3.10.</w:t>
            </w:r>
            <w:r>
              <w:rPr>
                <w:rFonts w:asciiTheme="minorHAnsi" w:eastAsiaTheme="minorEastAsia" w:hAnsiTheme="minorHAnsi"/>
                <w:i w:val="0"/>
                <w:noProof/>
                <w:kern w:val="2"/>
                <w:sz w:val="24"/>
                <w:szCs w:val="24"/>
                <w14:ligatures w14:val="standardContextual"/>
              </w:rPr>
              <w:tab/>
            </w:r>
            <w:r w:rsidRPr="00BB6282">
              <w:rPr>
                <w:rStyle w:val="Hyperlink"/>
                <w:noProof/>
              </w:rPr>
              <w:t>UC09 - Quản lý nhân sự</w:t>
            </w:r>
            <w:r>
              <w:rPr>
                <w:noProof/>
                <w:webHidden/>
              </w:rPr>
              <w:tab/>
            </w:r>
            <w:r>
              <w:rPr>
                <w:noProof/>
                <w:webHidden/>
              </w:rPr>
              <w:fldChar w:fldCharType="begin"/>
            </w:r>
            <w:r>
              <w:rPr>
                <w:noProof/>
                <w:webHidden/>
              </w:rPr>
              <w:instrText xml:space="preserve"> PAGEREF _Toc183212568 \h </w:instrText>
            </w:r>
            <w:r>
              <w:rPr>
                <w:noProof/>
                <w:webHidden/>
              </w:rPr>
            </w:r>
            <w:r>
              <w:rPr>
                <w:noProof/>
                <w:webHidden/>
              </w:rPr>
              <w:fldChar w:fldCharType="separate"/>
            </w:r>
            <w:r>
              <w:rPr>
                <w:noProof/>
                <w:webHidden/>
              </w:rPr>
              <w:t>67</w:t>
            </w:r>
            <w:r>
              <w:rPr>
                <w:noProof/>
                <w:webHidden/>
              </w:rPr>
              <w:fldChar w:fldCharType="end"/>
            </w:r>
          </w:hyperlink>
        </w:p>
        <w:p w14:paraId="263946AC" w14:textId="6044B86E" w:rsidR="00C41747" w:rsidRDefault="00C41747">
          <w:pPr>
            <w:pStyle w:val="TOC3"/>
            <w:rPr>
              <w:rFonts w:asciiTheme="minorHAnsi" w:eastAsiaTheme="minorEastAsia" w:hAnsiTheme="minorHAnsi"/>
              <w:i w:val="0"/>
              <w:noProof/>
              <w:kern w:val="2"/>
              <w:sz w:val="24"/>
              <w:szCs w:val="24"/>
              <w14:ligatures w14:val="standardContextual"/>
            </w:rPr>
          </w:pPr>
          <w:hyperlink w:anchor="_Toc183212569" w:history="1">
            <w:r w:rsidRPr="00BB6282">
              <w:rPr>
                <w:rStyle w:val="Hyperlink"/>
                <w:noProof/>
              </w:rPr>
              <w:t>2.3.11.</w:t>
            </w:r>
            <w:r>
              <w:rPr>
                <w:rFonts w:asciiTheme="minorHAnsi" w:eastAsiaTheme="minorEastAsia" w:hAnsiTheme="minorHAnsi"/>
                <w:i w:val="0"/>
                <w:noProof/>
                <w:kern w:val="2"/>
                <w:sz w:val="24"/>
                <w:szCs w:val="24"/>
                <w14:ligatures w14:val="standardContextual"/>
              </w:rPr>
              <w:tab/>
            </w:r>
            <w:r w:rsidRPr="00BB6282">
              <w:rPr>
                <w:rStyle w:val="Hyperlink"/>
                <w:noProof/>
              </w:rPr>
              <w:t>UC09 - Quản lý tuyển dụng</w:t>
            </w:r>
            <w:r>
              <w:rPr>
                <w:noProof/>
                <w:webHidden/>
              </w:rPr>
              <w:tab/>
            </w:r>
            <w:r>
              <w:rPr>
                <w:noProof/>
                <w:webHidden/>
              </w:rPr>
              <w:fldChar w:fldCharType="begin"/>
            </w:r>
            <w:r>
              <w:rPr>
                <w:noProof/>
                <w:webHidden/>
              </w:rPr>
              <w:instrText xml:space="preserve"> PAGEREF _Toc183212569 \h </w:instrText>
            </w:r>
            <w:r>
              <w:rPr>
                <w:noProof/>
                <w:webHidden/>
              </w:rPr>
            </w:r>
            <w:r>
              <w:rPr>
                <w:noProof/>
                <w:webHidden/>
              </w:rPr>
              <w:fldChar w:fldCharType="separate"/>
            </w:r>
            <w:r>
              <w:rPr>
                <w:noProof/>
                <w:webHidden/>
              </w:rPr>
              <w:t>70</w:t>
            </w:r>
            <w:r>
              <w:rPr>
                <w:noProof/>
                <w:webHidden/>
              </w:rPr>
              <w:fldChar w:fldCharType="end"/>
            </w:r>
          </w:hyperlink>
        </w:p>
        <w:p w14:paraId="7E590434" w14:textId="6A4922C2" w:rsidR="00C41747" w:rsidRDefault="00C41747">
          <w:pPr>
            <w:pStyle w:val="TOC3"/>
            <w:rPr>
              <w:rFonts w:asciiTheme="minorHAnsi" w:eastAsiaTheme="minorEastAsia" w:hAnsiTheme="minorHAnsi"/>
              <w:i w:val="0"/>
              <w:noProof/>
              <w:kern w:val="2"/>
              <w:sz w:val="24"/>
              <w:szCs w:val="24"/>
              <w14:ligatures w14:val="standardContextual"/>
            </w:rPr>
          </w:pPr>
          <w:hyperlink w:anchor="_Toc183212570" w:history="1">
            <w:r w:rsidRPr="00BB6282">
              <w:rPr>
                <w:rStyle w:val="Hyperlink"/>
                <w:noProof/>
              </w:rPr>
              <w:t>2.3.12.</w:t>
            </w:r>
            <w:r>
              <w:rPr>
                <w:rFonts w:asciiTheme="minorHAnsi" w:eastAsiaTheme="minorEastAsia" w:hAnsiTheme="minorHAnsi"/>
                <w:i w:val="0"/>
                <w:noProof/>
                <w:kern w:val="2"/>
                <w:sz w:val="24"/>
                <w:szCs w:val="24"/>
                <w14:ligatures w14:val="standardContextual"/>
              </w:rPr>
              <w:tab/>
            </w:r>
            <w:r w:rsidRPr="00BB6282">
              <w:rPr>
                <w:rStyle w:val="Hyperlink"/>
                <w:noProof/>
              </w:rPr>
              <w:t>UC10 - Quản lý phân quyền</w:t>
            </w:r>
            <w:r>
              <w:rPr>
                <w:noProof/>
                <w:webHidden/>
              </w:rPr>
              <w:tab/>
            </w:r>
            <w:r>
              <w:rPr>
                <w:noProof/>
                <w:webHidden/>
              </w:rPr>
              <w:fldChar w:fldCharType="begin"/>
            </w:r>
            <w:r>
              <w:rPr>
                <w:noProof/>
                <w:webHidden/>
              </w:rPr>
              <w:instrText xml:space="preserve"> PAGEREF _Toc183212570 \h </w:instrText>
            </w:r>
            <w:r>
              <w:rPr>
                <w:noProof/>
                <w:webHidden/>
              </w:rPr>
            </w:r>
            <w:r>
              <w:rPr>
                <w:noProof/>
                <w:webHidden/>
              </w:rPr>
              <w:fldChar w:fldCharType="separate"/>
            </w:r>
            <w:r>
              <w:rPr>
                <w:noProof/>
                <w:webHidden/>
              </w:rPr>
              <w:t>73</w:t>
            </w:r>
            <w:r>
              <w:rPr>
                <w:noProof/>
                <w:webHidden/>
              </w:rPr>
              <w:fldChar w:fldCharType="end"/>
            </w:r>
          </w:hyperlink>
        </w:p>
        <w:p w14:paraId="38034949" w14:textId="615C0D0C" w:rsidR="00C41747" w:rsidRDefault="00C41747">
          <w:pPr>
            <w:pStyle w:val="TOC3"/>
            <w:rPr>
              <w:rFonts w:asciiTheme="minorHAnsi" w:eastAsiaTheme="minorEastAsia" w:hAnsiTheme="minorHAnsi"/>
              <w:i w:val="0"/>
              <w:noProof/>
              <w:kern w:val="2"/>
              <w:sz w:val="24"/>
              <w:szCs w:val="24"/>
              <w14:ligatures w14:val="standardContextual"/>
            </w:rPr>
          </w:pPr>
          <w:hyperlink w:anchor="_Toc183212571" w:history="1">
            <w:r w:rsidRPr="00BB6282">
              <w:rPr>
                <w:rStyle w:val="Hyperlink"/>
                <w:noProof/>
              </w:rPr>
              <w:t>2.3.13.</w:t>
            </w:r>
            <w:r>
              <w:rPr>
                <w:rFonts w:asciiTheme="minorHAnsi" w:eastAsiaTheme="minorEastAsia" w:hAnsiTheme="minorHAnsi"/>
                <w:i w:val="0"/>
                <w:noProof/>
                <w:kern w:val="2"/>
                <w:sz w:val="24"/>
                <w:szCs w:val="24"/>
                <w14:ligatures w14:val="standardContextual"/>
              </w:rPr>
              <w:tab/>
            </w:r>
            <w:r w:rsidRPr="00BB6282">
              <w:rPr>
                <w:rStyle w:val="Hyperlink"/>
                <w:noProof/>
              </w:rPr>
              <w:t>UC11 – Đăng nhập</w:t>
            </w:r>
            <w:r>
              <w:rPr>
                <w:noProof/>
                <w:webHidden/>
              </w:rPr>
              <w:tab/>
            </w:r>
            <w:r>
              <w:rPr>
                <w:noProof/>
                <w:webHidden/>
              </w:rPr>
              <w:fldChar w:fldCharType="begin"/>
            </w:r>
            <w:r>
              <w:rPr>
                <w:noProof/>
                <w:webHidden/>
              </w:rPr>
              <w:instrText xml:space="preserve"> PAGEREF _Toc183212571 \h </w:instrText>
            </w:r>
            <w:r>
              <w:rPr>
                <w:noProof/>
                <w:webHidden/>
              </w:rPr>
            </w:r>
            <w:r>
              <w:rPr>
                <w:noProof/>
                <w:webHidden/>
              </w:rPr>
              <w:fldChar w:fldCharType="separate"/>
            </w:r>
            <w:r>
              <w:rPr>
                <w:noProof/>
                <w:webHidden/>
              </w:rPr>
              <w:t>76</w:t>
            </w:r>
            <w:r>
              <w:rPr>
                <w:noProof/>
                <w:webHidden/>
              </w:rPr>
              <w:fldChar w:fldCharType="end"/>
            </w:r>
          </w:hyperlink>
        </w:p>
        <w:p w14:paraId="711F3BE0" w14:textId="2E86F1B1" w:rsidR="00C41747" w:rsidRDefault="00C41747">
          <w:pPr>
            <w:pStyle w:val="TOC3"/>
            <w:rPr>
              <w:rFonts w:asciiTheme="minorHAnsi" w:eastAsiaTheme="minorEastAsia" w:hAnsiTheme="minorHAnsi"/>
              <w:i w:val="0"/>
              <w:noProof/>
              <w:kern w:val="2"/>
              <w:sz w:val="24"/>
              <w:szCs w:val="24"/>
              <w14:ligatures w14:val="standardContextual"/>
            </w:rPr>
          </w:pPr>
          <w:hyperlink w:anchor="_Toc183212572" w:history="1">
            <w:r w:rsidRPr="00BB6282">
              <w:rPr>
                <w:rStyle w:val="Hyperlink"/>
                <w:noProof/>
              </w:rPr>
              <w:t>2.3.14.</w:t>
            </w:r>
            <w:r>
              <w:rPr>
                <w:rFonts w:asciiTheme="minorHAnsi" w:eastAsiaTheme="minorEastAsia" w:hAnsiTheme="minorHAnsi"/>
                <w:i w:val="0"/>
                <w:noProof/>
                <w:kern w:val="2"/>
                <w:sz w:val="24"/>
                <w:szCs w:val="24"/>
                <w14:ligatures w14:val="standardContextual"/>
              </w:rPr>
              <w:tab/>
            </w:r>
            <w:r w:rsidRPr="00BB6282">
              <w:rPr>
                <w:rStyle w:val="Hyperlink"/>
                <w:noProof/>
              </w:rPr>
              <w:t>UC12 – Đăng xuất</w:t>
            </w:r>
            <w:r>
              <w:rPr>
                <w:noProof/>
                <w:webHidden/>
              </w:rPr>
              <w:tab/>
            </w:r>
            <w:r>
              <w:rPr>
                <w:noProof/>
                <w:webHidden/>
              </w:rPr>
              <w:fldChar w:fldCharType="begin"/>
            </w:r>
            <w:r>
              <w:rPr>
                <w:noProof/>
                <w:webHidden/>
              </w:rPr>
              <w:instrText xml:space="preserve"> PAGEREF _Toc183212572 \h </w:instrText>
            </w:r>
            <w:r>
              <w:rPr>
                <w:noProof/>
                <w:webHidden/>
              </w:rPr>
            </w:r>
            <w:r>
              <w:rPr>
                <w:noProof/>
                <w:webHidden/>
              </w:rPr>
              <w:fldChar w:fldCharType="separate"/>
            </w:r>
            <w:r>
              <w:rPr>
                <w:noProof/>
                <w:webHidden/>
              </w:rPr>
              <w:t>78</w:t>
            </w:r>
            <w:r>
              <w:rPr>
                <w:noProof/>
                <w:webHidden/>
              </w:rPr>
              <w:fldChar w:fldCharType="end"/>
            </w:r>
          </w:hyperlink>
        </w:p>
        <w:p w14:paraId="5648EFB8" w14:textId="0EA79EED" w:rsidR="00C41747" w:rsidRDefault="00C41747">
          <w:pPr>
            <w:pStyle w:val="TOC2"/>
            <w:tabs>
              <w:tab w:val="left" w:pos="1276"/>
              <w:tab w:val="right" w:leader="dot" w:pos="9062"/>
            </w:tabs>
            <w:rPr>
              <w:rFonts w:asciiTheme="minorHAnsi" w:eastAsiaTheme="minorEastAsia" w:hAnsiTheme="minorHAnsi"/>
              <w:b w:val="0"/>
              <w:noProof/>
              <w:kern w:val="2"/>
              <w:sz w:val="24"/>
              <w:szCs w:val="24"/>
              <w14:ligatures w14:val="standardContextual"/>
            </w:rPr>
          </w:pPr>
          <w:hyperlink w:anchor="_Toc183212573" w:history="1">
            <w:r w:rsidRPr="00BB6282">
              <w:rPr>
                <w:rStyle w:val="Hyperlink"/>
                <w:noProof/>
              </w:rPr>
              <w:t>2.4.</w:t>
            </w:r>
            <w:r>
              <w:rPr>
                <w:rFonts w:asciiTheme="minorHAnsi" w:eastAsiaTheme="minorEastAsia" w:hAnsiTheme="minorHAnsi"/>
                <w:b w:val="0"/>
                <w:noProof/>
                <w:kern w:val="2"/>
                <w:sz w:val="24"/>
                <w:szCs w:val="24"/>
                <w14:ligatures w14:val="standardContextual"/>
              </w:rPr>
              <w:tab/>
            </w:r>
            <w:r w:rsidRPr="00BB6282">
              <w:rPr>
                <w:rStyle w:val="Hyperlink"/>
                <w:noProof/>
              </w:rPr>
              <w:t>Thiết kế cơ sở dữ liệu</w:t>
            </w:r>
            <w:r>
              <w:rPr>
                <w:noProof/>
                <w:webHidden/>
              </w:rPr>
              <w:tab/>
            </w:r>
            <w:r>
              <w:rPr>
                <w:noProof/>
                <w:webHidden/>
              </w:rPr>
              <w:fldChar w:fldCharType="begin"/>
            </w:r>
            <w:r>
              <w:rPr>
                <w:noProof/>
                <w:webHidden/>
              </w:rPr>
              <w:instrText xml:space="preserve"> PAGEREF _Toc183212573 \h </w:instrText>
            </w:r>
            <w:r>
              <w:rPr>
                <w:noProof/>
                <w:webHidden/>
              </w:rPr>
            </w:r>
            <w:r>
              <w:rPr>
                <w:noProof/>
                <w:webHidden/>
              </w:rPr>
              <w:fldChar w:fldCharType="separate"/>
            </w:r>
            <w:r>
              <w:rPr>
                <w:noProof/>
                <w:webHidden/>
              </w:rPr>
              <w:t>79</w:t>
            </w:r>
            <w:r>
              <w:rPr>
                <w:noProof/>
                <w:webHidden/>
              </w:rPr>
              <w:fldChar w:fldCharType="end"/>
            </w:r>
          </w:hyperlink>
        </w:p>
        <w:p w14:paraId="47213CAF" w14:textId="763D2F28" w:rsidR="00C41747" w:rsidRDefault="00C41747">
          <w:pPr>
            <w:pStyle w:val="TOC3"/>
            <w:rPr>
              <w:rFonts w:asciiTheme="minorHAnsi" w:eastAsiaTheme="minorEastAsia" w:hAnsiTheme="minorHAnsi"/>
              <w:i w:val="0"/>
              <w:noProof/>
              <w:kern w:val="2"/>
              <w:sz w:val="24"/>
              <w:szCs w:val="24"/>
              <w14:ligatures w14:val="standardContextual"/>
            </w:rPr>
          </w:pPr>
          <w:hyperlink w:anchor="_Toc183212574" w:history="1">
            <w:r w:rsidRPr="00BB6282">
              <w:rPr>
                <w:rStyle w:val="Hyperlink"/>
                <w:noProof/>
              </w:rPr>
              <w:t>2.4.1.</w:t>
            </w:r>
            <w:r>
              <w:rPr>
                <w:rFonts w:asciiTheme="minorHAnsi" w:eastAsiaTheme="minorEastAsia" w:hAnsiTheme="minorHAnsi"/>
                <w:i w:val="0"/>
                <w:noProof/>
                <w:kern w:val="2"/>
                <w:sz w:val="24"/>
                <w:szCs w:val="24"/>
                <w14:ligatures w14:val="standardContextual"/>
              </w:rPr>
              <w:tab/>
            </w:r>
            <w:r w:rsidRPr="00BB6282">
              <w:rPr>
                <w:rStyle w:val="Hyperlink"/>
                <w:noProof/>
              </w:rPr>
              <w:t>User story</w:t>
            </w:r>
            <w:r>
              <w:rPr>
                <w:noProof/>
                <w:webHidden/>
              </w:rPr>
              <w:tab/>
            </w:r>
            <w:r>
              <w:rPr>
                <w:noProof/>
                <w:webHidden/>
              </w:rPr>
              <w:fldChar w:fldCharType="begin"/>
            </w:r>
            <w:r>
              <w:rPr>
                <w:noProof/>
                <w:webHidden/>
              </w:rPr>
              <w:instrText xml:space="preserve"> PAGEREF _Toc183212574 \h </w:instrText>
            </w:r>
            <w:r>
              <w:rPr>
                <w:noProof/>
                <w:webHidden/>
              </w:rPr>
            </w:r>
            <w:r>
              <w:rPr>
                <w:noProof/>
                <w:webHidden/>
              </w:rPr>
              <w:fldChar w:fldCharType="separate"/>
            </w:r>
            <w:r>
              <w:rPr>
                <w:noProof/>
                <w:webHidden/>
              </w:rPr>
              <w:t>79</w:t>
            </w:r>
            <w:r>
              <w:rPr>
                <w:noProof/>
                <w:webHidden/>
              </w:rPr>
              <w:fldChar w:fldCharType="end"/>
            </w:r>
          </w:hyperlink>
        </w:p>
        <w:p w14:paraId="6121F36B" w14:textId="3D626698" w:rsidR="00C41747" w:rsidRDefault="00C41747">
          <w:pPr>
            <w:pStyle w:val="TOC3"/>
            <w:rPr>
              <w:rFonts w:asciiTheme="minorHAnsi" w:eastAsiaTheme="minorEastAsia" w:hAnsiTheme="minorHAnsi"/>
              <w:i w:val="0"/>
              <w:noProof/>
              <w:kern w:val="2"/>
              <w:sz w:val="24"/>
              <w:szCs w:val="24"/>
              <w14:ligatures w14:val="standardContextual"/>
            </w:rPr>
          </w:pPr>
          <w:hyperlink w:anchor="_Toc183212575" w:history="1">
            <w:r w:rsidRPr="00BB6282">
              <w:rPr>
                <w:rStyle w:val="Hyperlink"/>
                <w:noProof/>
                <w:lang w:val="vi-VN"/>
              </w:rPr>
              <w:t>2.4.2.</w:t>
            </w:r>
            <w:r>
              <w:rPr>
                <w:rFonts w:asciiTheme="minorHAnsi" w:eastAsiaTheme="minorEastAsia" w:hAnsiTheme="minorHAnsi"/>
                <w:i w:val="0"/>
                <w:noProof/>
                <w:kern w:val="2"/>
                <w:sz w:val="24"/>
                <w:szCs w:val="24"/>
                <w14:ligatures w14:val="standardContextual"/>
              </w:rPr>
              <w:tab/>
            </w:r>
            <w:r w:rsidRPr="00BB6282">
              <w:rPr>
                <w:rStyle w:val="Hyperlink"/>
                <w:noProof/>
                <w:lang w:val="vi-VN"/>
              </w:rPr>
              <w:t>Mối quan hệ giữa các bảng</w:t>
            </w:r>
            <w:r>
              <w:rPr>
                <w:noProof/>
                <w:webHidden/>
              </w:rPr>
              <w:tab/>
            </w:r>
            <w:r>
              <w:rPr>
                <w:noProof/>
                <w:webHidden/>
              </w:rPr>
              <w:fldChar w:fldCharType="begin"/>
            </w:r>
            <w:r>
              <w:rPr>
                <w:noProof/>
                <w:webHidden/>
              </w:rPr>
              <w:instrText xml:space="preserve"> PAGEREF _Toc183212575 \h </w:instrText>
            </w:r>
            <w:r>
              <w:rPr>
                <w:noProof/>
                <w:webHidden/>
              </w:rPr>
            </w:r>
            <w:r>
              <w:rPr>
                <w:noProof/>
                <w:webHidden/>
              </w:rPr>
              <w:fldChar w:fldCharType="separate"/>
            </w:r>
            <w:r>
              <w:rPr>
                <w:noProof/>
                <w:webHidden/>
              </w:rPr>
              <w:t>83</w:t>
            </w:r>
            <w:r>
              <w:rPr>
                <w:noProof/>
                <w:webHidden/>
              </w:rPr>
              <w:fldChar w:fldCharType="end"/>
            </w:r>
          </w:hyperlink>
        </w:p>
        <w:p w14:paraId="6E8434A6" w14:textId="7B26D3DD" w:rsidR="00C41747" w:rsidRDefault="00C41747">
          <w:pPr>
            <w:pStyle w:val="TOC3"/>
            <w:rPr>
              <w:rFonts w:asciiTheme="minorHAnsi" w:eastAsiaTheme="minorEastAsia" w:hAnsiTheme="minorHAnsi"/>
              <w:i w:val="0"/>
              <w:noProof/>
              <w:kern w:val="2"/>
              <w:sz w:val="24"/>
              <w:szCs w:val="24"/>
              <w14:ligatures w14:val="standardContextual"/>
            </w:rPr>
          </w:pPr>
          <w:hyperlink w:anchor="_Toc183212576" w:history="1">
            <w:r w:rsidRPr="00BB6282">
              <w:rPr>
                <w:rStyle w:val="Hyperlink"/>
                <w:noProof/>
              </w:rPr>
              <w:t>2.4.3.</w:t>
            </w:r>
            <w:r>
              <w:rPr>
                <w:rFonts w:asciiTheme="minorHAnsi" w:eastAsiaTheme="minorEastAsia" w:hAnsiTheme="minorHAnsi"/>
                <w:i w:val="0"/>
                <w:noProof/>
                <w:kern w:val="2"/>
                <w:sz w:val="24"/>
                <w:szCs w:val="24"/>
                <w14:ligatures w14:val="standardContextual"/>
              </w:rPr>
              <w:tab/>
            </w:r>
            <w:r w:rsidRPr="00BB6282">
              <w:rPr>
                <w:rStyle w:val="Hyperlink"/>
                <w:noProof/>
              </w:rPr>
              <w:t>Cơ sở dữ liệu</w:t>
            </w:r>
            <w:r>
              <w:rPr>
                <w:noProof/>
                <w:webHidden/>
              </w:rPr>
              <w:tab/>
            </w:r>
            <w:r>
              <w:rPr>
                <w:noProof/>
                <w:webHidden/>
              </w:rPr>
              <w:fldChar w:fldCharType="begin"/>
            </w:r>
            <w:r>
              <w:rPr>
                <w:noProof/>
                <w:webHidden/>
              </w:rPr>
              <w:instrText xml:space="preserve"> PAGEREF _Toc183212576 \h </w:instrText>
            </w:r>
            <w:r>
              <w:rPr>
                <w:noProof/>
                <w:webHidden/>
              </w:rPr>
            </w:r>
            <w:r>
              <w:rPr>
                <w:noProof/>
                <w:webHidden/>
              </w:rPr>
              <w:fldChar w:fldCharType="separate"/>
            </w:r>
            <w:r>
              <w:rPr>
                <w:noProof/>
                <w:webHidden/>
              </w:rPr>
              <w:t>85</w:t>
            </w:r>
            <w:r>
              <w:rPr>
                <w:noProof/>
                <w:webHidden/>
              </w:rPr>
              <w:fldChar w:fldCharType="end"/>
            </w:r>
          </w:hyperlink>
        </w:p>
        <w:p w14:paraId="60E4A9E8" w14:textId="3F423259" w:rsidR="00C41747" w:rsidRDefault="00C41747">
          <w:pPr>
            <w:pStyle w:val="TOC1"/>
            <w:rPr>
              <w:rFonts w:asciiTheme="minorHAnsi" w:eastAsiaTheme="minorEastAsia" w:hAnsiTheme="minorHAnsi"/>
              <w:b w:val="0"/>
              <w:caps w:val="0"/>
              <w:kern w:val="2"/>
              <w:sz w:val="24"/>
              <w:szCs w:val="24"/>
              <w14:ligatures w14:val="standardContextual"/>
            </w:rPr>
          </w:pPr>
          <w:hyperlink w:anchor="_Toc183212577" w:history="1">
            <w:r w:rsidRPr="00BB6282">
              <w:rPr>
                <w:rStyle w:val="Hyperlink"/>
              </w:rPr>
              <w:t>Chương 3.</w:t>
            </w:r>
            <w:r>
              <w:rPr>
                <w:rFonts w:asciiTheme="minorHAnsi" w:eastAsiaTheme="minorEastAsia" w:hAnsiTheme="minorHAnsi"/>
                <w:b w:val="0"/>
                <w:caps w:val="0"/>
                <w:kern w:val="2"/>
                <w:sz w:val="24"/>
                <w:szCs w:val="24"/>
                <w14:ligatures w14:val="standardContextual"/>
              </w:rPr>
              <w:tab/>
            </w:r>
            <w:r w:rsidRPr="00BB6282">
              <w:rPr>
                <w:rStyle w:val="Hyperlink"/>
              </w:rPr>
              <w:t>Cài đặt hệ thống</w:t>
            </w:r>
            <w:r>
              <w:rPr>
                <w:webHidden/>
              </w:rPr>
              <w:tab/>
            </w:r>
            <w:r>
              <w:rPr>
                <w:webHidden/>
              </w:rPr>
              <w:fldChar w:fldCharType="begin"/>
            </w:r>
            <w:r>
              <w:rPr>
                <w:webHidden/>
              </w:rPr>
              <w:instrText xml:space="preserve"> PAGEREF _Toc183212577 \h </w:instrText>
            </w:r>
            <w:r>
              <w:rPr>
                <w:webHidden/>
              </w:rPr>
            </w:r>
            <w:r>
              <w:rPr>
                <w:webHidden/>
              </w:rPr>
              <w:fldChar w:fldCharType="separate"/>
            </w:r>
            <w:r>
              <w:rPr>
                <w:webHidden/>
              </w:rPr>
              <w:t>94</w:t>
            </w:r>
            <w:r>
              <w:rPr>
                <w:webHidden/>
              </w:rPr>
              <w:fldChar w:fldCharType="end"/>
            </w:r>
          </w:hyperlink>
        </w:p>
        <w:p w14:paraId="3F570ECF" w14:textId="090773BB" w:rsidR="00C41747" w:rsidRDefault="00C41747">
          <w:pPr>
            <w:pStyle w:val="TOC2"/>
            <w:tabs>
              <w:tab w:val="left" w:pos="1276"/>
              <w:tab w:val="right" w:leader="dot" w:pos="9062"/>
            </w:tabs>
            <w:rPr>
              <w:rFonts w:asciiTheme="minorHAnsi" w:eastAsiaTheme="minorEastAsia" w:hAnsiTheme="minorHAnsi"/>
              <w:b w:val="0"/>
              <w:noProof/>
              <w:kern w:val="2"/>
              <w:sz w:val="24"/>
              <w:szCs w:val="24"/>
              <w14:ligatures w14:val="standardContextual"/>
            </w:rPr>
          </w:pPr>
          <w:hyperlink w:anchor="_Toc183212578" w:history="1">
            <w:r w:rsidRPr="00BB6282">
              <w:rPr>
                <w:rStyle w:val="Hyperlink"/>
                <w:noProof/>
              </w:rPr>
              <w:t>3.1.</w:t>
            </w:r>
            <w:r>
              <w:rPr>
                <w:rFonts w:asciiTheme="minorHAnsi" w:eastAsiaTheme="minorEastAsia" w:hAnsiTheme="minorHAnsi"/>
                <w:b w:val="0"/>
                <w:noProof/>
                <w:kern w:val="2"/>
                <w:sz w:val="24"/>
                <w:szCs w:val="24"/>
                <w14:ligatures w14:val="standardContextual"/>
              </w:rPr>
              <w:tab/>
            </w:r>
            <w:r w:rsidRPr="00BB6282">
              <w:rPr>
                <w:rStyle w:val="Hyperlink"/>
                <w:noProof/>
              </w:rPr>
              <w:t>Yêu cầu về cài đặt</w:t>
            </w:r>
            <w:r>
              <w:rPr>
                <w:noProof/>
                <w:webHidden/>
              </w:rPr>
              <w:tab/>
            </w:r>
            <w:r>
              <w:rPr>
                <w:noProof/>
                <w:webHidden/>
              </w:rPr>
              <w:fldChar w:fldCharType="begin"/>
            </w:r>
            <w:r>
              <w:rPr>
                <w:noProof/>
                <w:webHidden/>
              </w:rPr>
              <w:instrText xml:space="preserve"> PAGEREF _Toc183212578 \h </w:instrText>
            </w:r>
            <w:r>
              <w:rPr>
                <w:noProof/>
                <w:webHidden/>
              </w:rPr>
            </w:r>
            <w:r>
              <w:rPr>
                <w:noProof/>
                <w:webHidden/>
              </w:rPr>
              <w:fldChar w:fldCharType="separate"/>
            </w:r>
            <w:r>
              <w:rPr>
                <w:noProof/>
                <w:webHidden/>
              </w:rPr>
              <w:t>94</w:t>
            </w:r>
            <w:r>
              <w:rPr>
                <w:noProof/>
                <w:webHidden/>
              </w:rPr>
              <w:fldChar w:fldCharType="end"/>
            </w:r>
          </w:hyperlink>
        </w:p>
        <w:p w14:paraId="09DFF9C3" w14:textId="587C6EE6" w:rsidR="00C41747" w:rsidRDefault="00C41747">
          <w:pPr>
            <w:pStyle w:val="TOC2"/>
            <w:tabs>
              <w:tab w:val="left" w:pos="1276"/>
              <w:tab w:val="right" w:leader="dot" w:pos="9062"/>
            </w:tabs>
            <w:rPr>
              <w:rFonts w:asciiTheme="minorHAnsi" w:eastAsiaTheme="minorEastAsia" w:hAnsiTheme="minorHAnsi"/>
              <w:b w:val="0"/>
              <w:noProof/>
              <w:kern w:val="2"/>
              <w:sz w:val="24"/>
              <w:szCs w:val="24"/>
              <w14:ligatures w14:val="standardContextual"/>
            </w:rPr>
          </w:pPr>
          <w:hyperlink w:anchor="_Toc183212579" w:history="1">
            <w:r w:rsidRPr="00BB6282">
              <w:rPr>
                <w:rStyle w:val="Hyperlink"/>
                <w:noProof/>
              </w:rPr>
              <w:t>3.2.</w:t>
            </w:r>
            <w:r>
              <w:rPr>
                <w:rFonts w:asciiTheme="minorHAnsi" w:eastAsiaTheme="minorEastAsia" w:hAnsiTheme="minorHAnsi"/>
                <w:b w:val="0"/>
                <w:noProof/>
                <w:kern w:val="2"/>
                <w:sz w:val="24"/>
                <w:szCs w:val="24"/>
                <w14:ligatures w14:val="standardContextual"/>
              </w:rPr>
              <w:tab/>
            </w:r>
            <w:r w:rsidRPr="00BB6282">
              <w:rPr>
                <w:rStyle w:val="Hyperlink"/>
                <w:noProof/>
              </w:rPr>
              <w:t>Hướng dẫn cài đặt Odoo</w:t>
            </w:r>
            <w:r>
              <w:rPr>
                <w:noProof/>
                <w:webHidden/>
              </w:rPr>
              <w:tab/>
            </w:r>
            <w:r>
              <w:rPr>
                <w:noProof/>
                <w:webHidden/>
              </w:rPr>
              <w:fldChar w:fldCharType="begin"/>
            </w:r>
            <w:r>
              <w:rPr>
                <w:noProof/>
                <w:webHidden/>
              </w:rPr>
              <w:instrText xml:space="preserve"> PAGEREF _Toc183212579 \h </w:instrText>
            </w:r>
            <w:r>
              <w:rPr>
                <w:noProof/>
                <w:webHidden/>
              </w:rPr>
            </w:r>
            <w:r>
              <w:rPr>
                <w:noProof/>
                <w:webHidden/>
              </w:rPr>
              <w:fldChar w:fldCharType="separate"/>
            </w:r>
            <w:r>
              <w:rPr>
                <w:noProof/>
                <w:webHidden/>
              </w:rPr>
              <w:t>94</w:t>
            </w:r>
            <w:r>
              <w:rPr>
                <w:noProof/>
                <w:webHidden/>
              </w:rPr>
              <w:fldChar w:fldCharType="end"/>
            </w:r>
          </w:hyperlink>
        </w:p>
        <w:p w14:paraId="707D6A28" w14:textId="15BBCB8B" w:rsidR="00C41747" w:rsidRDefault="00C41747">
          <w:pPr>
            <w:pStyle w:val="TOC3"/>
            <w:rPr>
              <w:rFonts w:asciiTheme="minorHAnsi" w:eastAsiaTheme="minorEastAsia" w:hAnsiTheme="minorHAnsi"/>
              <w:i w:val="0"/>
              <w:noProof/>
              <w:kern w:val="2"/>
              <w:sz w:val="24"/>
              <w:szCs w:val="24"/>
              <w14:ligatures w14:val="standardContextual"/>
            </w:rPr>
          </w:pPr>
          <w:hyperlink w:anchor="_Toc183212580" w:history="1">
            <w:r w:rsidRPr="00BB6282">
              <w:rPr>
                <w:rStyle w:val="Hyperlink"/>
                <w:noProof/>
              </w:rPr>
              <w:t>3.2.1.</w:t>
            </w:r>
            <w:r>
              <w:rPr>
                <w:rFonts w:asciiTheme="minorHAnsi" w:eastAsiaTheme="minorEastAsia" w:hAnsiTheme="minorHAnsi"/>
                <w:i w:val="0"/>
                <w:noProof/>
                <w:kern w:val="2"/>
                <w:sz w:val="24"/>
                <w:szCs w:val="24"/>
                <w14:ligatures w14:val="standardContextual"/>
              </w:rPr>
              <w:tab/>
            </w:r>
            <w:r w:rsidRPr="00BB6282">
              <w:rPr>
                <w:rStyle w:val="Hyperlink"/>
                <w:noProof/>
              </w:rPr>
              <w:t>Gói đăng ký sử dụng Odoo</w:t>
            </w:r>
            <w:r>
              <w:rPr>
                <w:noProof/>
                <w:webHidden/>
              </w:rPr>
              <w:tab/>
            </w:r>
            <w:r>
              <w:rPr>
                <w:noProof/>
                <w:webHidden/>
              </w:rPr>
              <w:fldChar w:fldCharType="begin"/>
            </w:r>
            <w:r>
              <w:rPr>
                <w:noProof/>
                <w:webHidden/>
              </w:rPr>
              <w:instrText xml:space="preserve"> PAGEREF _Toc183212580 \h </w:instrText>
            </w:r>
            <w:r>
              <w:rPr>
                <w:noProof/>
                <w:webHidden/>
              </w:rPr>
            </w:r>
            <w:r>
              <w:rPr>
                <w:noProof/>
                <w:webHidden/>
              </w:rPr>
              <w:fldChar w:fldCharType="separate"/>
            </w:r>
            <w:r>
              <w:rPr>
                <w:noProof/>
                <w:webHidden/>
              </w:rPr>
              <w:t>94</w:t>
            </w:r>
            <w:r>
              <w:rPr>
                <w:noProof/>
                <w:webHidden/>
              </w:rPr>
              <w:fldChar w:fldCharType="end"/>
            </w:r>
          </w:hyperlink>
        </w:p>
        <w:p w14:paraId="165E62D7" w14:textId="2DCD5325" w:rsidR="00C41747" w:rsidRDefault="00C41747">
          <w:pPr>
            <w:pStyle w:val="TOC3"/>
            <w:rPr>
              <w:rFonts w:asciiTheme="minorHAnsi" w:eastAsiaTheme="minorEastAsia" w:hAnsiTheme="minorHAnsi"/>
              <w:i w:val="0"/>
              <w:noProof/>
              <w:kern w:val="2"/>
              <w:sz w:val="24"/>
              <w:szCs w:val="24"/>
              <w14:ligatures w14:val="standardContextual"/>
            </w:rPr>
          </w:pPr>
          <w:hyperlink w:anchor="_Toc183212581" w:history="1">
            <w:r w:rsidRPr="00BB6282">
              <w:rPr>
                <w:rStyle w:val="Hyperlink"/>
                <w:noProof/>
              </w:rPr>
              <w:t>3.2.2.</w:t>
            </w:r>
            <w:r>
              <w:rPr>
                <w:rFonts w:asciiTheme="minorHAnsi" w:eastAsiaTheme="minorEastAsia" w:hAnsiTheme="minorHAnsi"/>
                <w:i w:val="0"/>
                <w:noProof/>
                <w:kern w:val="2"/>
                <w:sz w:val="24"/>
                <w:szCs w:val="24"/>
                <w14:ligatures w14:val="standardContextual"/>
              </w:rPr>
              <w:tab/>
            </w:r>
            <w:r w:rsidRPr="00BB6282">
              <w:rPr>
                <w:rStyle w:val="Hyperlink"/>
                <w:noProof/>
              </w:rPr>
              <w:t>Cài đặt ứng dụng</w:t>
            </w:r>
            <w:r>
              <w:rPr>
                <w:noProof/>
                <w:webHidden/>
              </w:rPr>
              <w:tab/>
            </w:r>
            <w:r>
              <w:rPr>
                <w:noProof/>
                <w:webHidden/>
              </w:rPr>
              <w:fldChar w:fldCharType="begin"/>
            </w:r>
            <w:r>
              <w:rPr>
                <w:noProof/>
                <w:webHidden/>
              </w:rPr>
              <w:instrText xml:space="preserve"> PAGEREF _Toc183212581 \h </w:instrText>
            </w:r>
            <w:r>
              <w:rPr>
                <w:noProof/>
                <w:webHidden/>
              </w:rPr>
            </w:r>
            <w:r>
              <w:rPr>
                <w:noProof/>
                <w:webHidden/>
              </w:rPr>
              <w:fldChar w:fldCharType="separate"/>
            </w:r>
            <w:r>
              <w:rPr>
                <w:noProof/>
                <w:webHidden/>
              </w:rPr>
              <w:t>96</w:t>
            </w:r>
            <w:r>
              <w:rPr>
                <w:noProof/>
                <w:webHidden/>
              </w:rPr>
              <w:fldChar w:fldCharType="end"/>
            </w:r>
          </w:hyperlink>
        </w:p>
        <w:p w14:paraId="3E029192" w14:textId="7DC6B317" w:rsidR="00C41747" w:rsidRDefault="00C41747">
          <w:pPr>
            <w:pStyle w:val="TOC1"/>
            <w:rPr>
              <w:rFonts w:asciiTheme="minorHAnsi" w:eastAsiaTheme="minorEastAsia" w:hAnsiTheme="minorHAnsi"/>
              <w:b w:val="0"/>
              <w:caps w:val="0"/>
              <w:kern w:val="2"/>
              <w:sz w:val="24"/>
              <w:szCs w:val="24"/>
              <w14:ligatures w14:val="standardContextual"/>
            </w:rPr>
          </w:pPr>
          <w:hyperlink w:anchor="_Toc183212582" w:history="1">
            <w:r w:rsidRPr="00BB6282">
              <w:rPr>
                <w:rStyle w:val="Hyperlink"/>
              </w:rPr>
              <w:t>Chương 4.</w:t>
            </w:r>
            <w:r>
              <w:rPr>
                <w:rFonts w:asciiTheme="minorHAnsi" w:eastAsiaTheme="minorEastAsia" w:hAnsiTheme="minorHAnsi"/>
                <w:b w:val="0"/>
                <w:caps w:val="0"/>
                <w:kern w:val="2"/>
                <w:sz w:val="24"/>
                <w:szCs w:val="24"/>
                <w14:ligatures w14:val="standardContextual"/>
              </w:rPr>
              <w:tab/>
            </w:r>
            <w:r w:rsidRPr="00BB6282">
              <w:rPr>
                <w:rStyle w:val="Hyperlink"/>
              </w:rPr>
              <w:t>KẾT LUẬN</w:t>
            </w:r>
            <w:r>
              <w:rPr>
                <w:webHidden/>
              </w:rPr>
              <w:tab/>
            </w:r>
            <w:r>
              <w:rPr>
                <w:webHidden/>
              </w:rPr>
              <w:fldChar w:fldCharType="begin"/>
            </w:r>
            <w:r>
              <w:rPr>
                <w:webHidden/>
              </w:rPr>
              <w:instrText xml:space="preserve"> PAGEREF _Toc183212582 \h </w:instrText>
            </w:r>
            <w:r>
              <w:rPr>
                <w:webHidden/>
              </w:rPr>
            </w:r>
            <w:r>
              <w:rPr>
                <w:webHidden/>
              </w:rPr>
              <w:fldChar w:fldCharType="separate"/>
            </w:r>
            <w:r>
              <w:rPr>
                <w:webHidden/>
              </w:rPr>
              <w:t>97</w:t>
            </w:r>
            <w:r>
              <w:rPr>
                <w:webHidden/>
              </w:rPr>
              <w:fldChar w:fldCharType="end"/>
            </w:r>
          </w:hyperlink>
        </w:p>
        <w:p w14:paraId="44E79D51" w14:textId="0397621D" w:rsidR="007B2B5C" w:rsidRDefault="007B2B5C" w:rsidP="00355F26">
          <w:pPr>
            <w:pStyle w:val="TOC1"/>
            <w:tabs>
              <w:tab w:val="clear" w:pos="9062"/>
              <w:tab w:val="right" w:leader="dot" w:pos="9060"/>
            </w:tabs>
            <w:rPr>
              <w:rStyle w:val="Hyperlink"/>
              <w:kern w:val="2"/>
              <w:lang w:eastAsia="ja-JP"/>
              <w14:ligatures w14:val="standardContextual"/>
            </w:rPr>
          </w:pPr>
          <w:r>
            <w:fldChar w:fldCharType="end"/>
          </w:r>
        </w:p>
      </w:sdtContent>
    </w:sdt>
    <w:p w14:paraId="729AF89F" w14:textId="729DD5DA" w:rsidR="00694FAA" w:rsidRDefault="00694FAA">
      <w:pPr>
        <w:spacing w:before="0" w:after="160" w:line="259" w:lineRule="auto"/>
        <w:jc w:val="left"/>
        <w:rPr>
          <w:rFonts w:eastAsia="Times New Roman" w:cs="Times New Roman"/>
          <w:b/>
          <w:color w:val="000000"/>
          <w:sz w:val="28"/>
          <w:szCs w:val="28"/>
        </w:rPr>
      </w:pPr>
      <w:r>
        <w:rPr>
          <w:rFonts w:eastAsia="Times New Roman" w:cs="Times New Roman"/>
          <w:b/>
          <w:color w:val="000000"/>
          <w:sz w:val="28"/>
          <w:szCs w:val="28"/>
        </w:rPr>
        <w:br w:type="page"/>
      </w:r>
    </w:p>
    <w:p w14:paraId="0F3AC75A" w14:textId="77777777" w:rsidR="00694FAA" w:rsidRPr="002D7AE5" w:rsidRDefault="00694FAA" w:rsidP="00B46E0C">
      <w:pPr>
        <w:spacing w:after="360" w:line="259" w:lineRule="auto"/>
        <w:jc w:val="center"/>
        <w:rPr>
          <w:rFonts w:eastAsia="Times New Roman" w:cs="Times New Roman"/>
          <w:b/>
          <w:color w:val="000000"/>
          <w:sz w:val="28"/>
          <w:szCs w:val="28"/>
        </w:rPr>
      </w:pPr>
      <w:r w:rsidRPr="002D7AE5">
        <w:rPr>
          <w:rFonts w:eastAsia="Times New Roman" w:cs="Times New Roman"/>
          <w:b/>
          <w:color w:val="000000"/>
          <w:sz w:val="28"/>
          <w:szCs w:val="28"/>
        </w:rPr>
        <w:lastRenderedPageBreak/>
        <w:t>DANH MỤC HÌNH ẢNH</w:t>
      </w:r>
    </w:p>
    <w:p w14:paraId="48CA6360" w14:textId="63005723" w:rsidR="00DA0FB9" w:rsidRDefault="002D7AE5">
      <w:pPr>
        <w:pStyle w:val="TableofFigures"/>
        <w:tabs>
          <w:tab w:val="right" w:leader="dot" w:pos="9062"/>
        </w:tabs>
        <w:rPr>
          <w:rFonts w:asciiTheme="minorHAnsi" w:eastAsiaTheme="minorEastAsia" w:hAnsiTheme="minorHAnsi"/>
          <w:noProof/>
          <w:kern w:val="2"/>
          <w:sz w:val="24"/>
          <w:szCs w:val="24"/>
          <w14:ligatures w14:val="standardContextual"/>
        </w:rPr>
      </w:pPr>
      <w:r>
        <w:rPr>
          <w:rFonts w:eastAsia="Times New Roman" w:cs="Times New Roman"/>
          <w:b/>
          <w:color w:val="000000"/>
          <w:sz w:val="28"/>
          <w:szCs w:val="28"/>
        </w:rPr>
        <w:fldChar w:fldCharType="begin"/>
      </w:r>
      <w:r>
        <w:rPr>
          <w:rFonts w:eastAsia="Times New Roman" w:cs="Times New Roman"/>
          <w:b/>
          <w:color w:val="000000"/>
          <w:sz w:val="28"/>
          <w:szCs w:val="28"/>
        </w:rPr>
        <w:instrText xml:space="preserve"> TOC \h \z \c "Hình" </w:instrText>
      </w:r>
      <w:r>
        <w:rPr>
          <w:rFonts w:eastAsia="Times New Roman" w:cs="Times New Roman"/>
          <w:b/>
          <w:color w:val="000000"/>
          <w:sz w:val="28"/>
          <w:szCs w:val="28"/>
        </w:rPr>
        <w:fldChar w:fldCharType="separate"/>
      </w:r>
      <w:hyperlink w:anchor="_Toc183209338" w:history="1">
        <w:r w:rsidR="00DA0FB9" w:rsidRPr="00CD29C4">
          <w:rPr>
            <w:rStyle w:val="Hyperlink"/>
            <w:noProof/>
          </w:rPr>
          <w:t>Hình 1.1. Cấu trúc hệ thống Odoo</w:t>
        </w:r>
        <w:r w:rsidR="00DA0FB9">
          <w:rPr>
            <w:noProof/>
            <w:webHidden/>
          </w:rPr>
          <w:tab/>
        </w:r>
        <w:r w:rsidR="00DA0FB9">
          <w:rPr>
            <w:noProof/>
            <w:webHidden/>
          </w:rPr>
          <w:fldChar w:fldCharType="begin"/>
        </w:r>
        <w:r w:rsidR="00DA0FB9">
          <w:rPr>
            <w:noProof/>
            <w:webHidden/>
          </w:rPr>
          <w:instrText xml:space="preserve"> PAGEREF _Toc183209338 \h </w:instrText>
        </w:r>
        <w:r w:rsidR="00DA0FB9">
          <w:rPr>
            <w:noProof/>
            <w:webHidden/>
          </w:rPr>
        </w:r>
        <w:r w:rsidR="00DA0FB9">
          <w:rPr>
            <w:noProof/>
            <w:webHidden/>
          </w:rPr>
          <w:fldChar w:fldCharType="separate"/>
        </w:r>
        <w:r w:rsidR="00DA0FB9">
          <w:rPr>
            <w:noProof/>
            <w:webHidden/>
          </w:rPr>
          <w:t>4</w:t>
        </w:r>
        <w:r w:rsidR="00DA0FB9">
          <w:rPr>
            <w:noProof/>
            <w:webHidden/>
          </w:rPr>
          <w:fldChar w:fldCharType="end"/>
        </w:r>
      </w:hyperlink>
    </w:p>
    <w:p w14:paraId="17533105" w14:textId="089DBB9B"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39" w:history="1">
        <w:r w:rsidRPr="00CD29C4">
          <w:rPr>
            <w:rStyle w:val="Hyperlink"/>
            <w:noProof/>
          </w:rPr>
          <w:t>Hình 2.1. Kiến trúc hệ thống</w:t>
        </w:r>
        <w:r>
          <w:rPr>
            <w:noProof/>
            <w:webHidden/>
          </w:rPr>
          <w:tab/>
        </w:r>
        <w:r>
          <w:rPr>
            <w:noProof/>
            <w:webHidden/>
          </w:rPr>
          <w:fldChar w:fldCharType="begin"/>
        </w:r>
        <w:r>
          <w:rPr>
            <w:noProof/>
            <w:webHidden/>
          </w:rPr>
          <w:instrText xml:space="preserve"> PAGEREF _Toc183209339 \h </w:instrText>
        </w:r>
        <w:r>
          <w:rPr>
            <w:noProof/>
            <w:webHidden/>
          </w:rPr>
        </w:r>
        <w:r>
          <w:rPr>
            <w:noProof/>
            <w:webHidden/>
          </w:rPr>
          <w:fldChar w:fldCharType="separate"/>
        </w:r>
        <w:r>
          <w:rPr>
            <w:noProof/>
            <w:webHidden/>
          </w:rPr>
          <w:t>11</w:t>
        </w:r>
        <w:r>
          <w:rPr>
            <w:noProof/>
            <w:webHidden/>
          </w:rPr>
          <w:fldChar w:fldCharType="end"/>
        </w:r>
      </w:hyperlink>
    </w:p>
    <w:p w14:paraId="6D8C49CE" w14:textId="2EBE05D3"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40" w:history="1">
        <w:r w:rsidRPr="00CD29C4">
          <w:rPr>
            <w:rStyle w:val="Hyperlink"/>
            <w:noProof/>
          </w:rPr>
          <w:t>Hình 2.2. Quy trình tuyển dụng</w:t>
        </w:r>
        <w:r>
          <w:rPr>
            <w:noProof/>
            <w:webHidden/>
          </w:rPr>
          <w:tab/>
        </w:r>
        <w:r>
          <w:rPr>
            <w:noProof/>
            <w:webHidden/>
          </w:rPr>
          <w:fldChar w:fldCharType="begin"/>
        </w:r>
        <w:r>
          <w:rPr>
            <w:noProof/>
            <w:webHidden/>
          </w:rPr>
          <w:instrText xml:space="preserve"> PAGEREF _Toc183209340 \h </w:instrText>
        </w:r>
        <w:r>
          <w:rPr>
            <w:noProof/>
            <w:webHidden/>
          </w:rPr>
        </w:r>
        <w:r>
          <w:rPr>
            <w:noProof/>
            <w:webHidden/>
          </w:rPr>
          <w:fldChar w:fldCharType="separate"/>
        </w:r>
        <w:r>
          <w:rPr>
            <w:noProof/>
            <w:webHidden/>
          </w:rPr>
          <w:t>13</w:t>
        </w:r>
        <w:r>
          <w:rPr>
            <w:noProof/>
            <w:webHidden/>
          </w:rPr>
          <w:fldChar w:fldCharType="end"/>
        </w:r>
      </w:hyperlink>
    </w:p>
    <w:p w14:paraId="39F85E7F" w14:textId="3E183C60"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41" w:history="1">
        <w:r w:rsidRPr="00CD29C4">
          <w:rPr>
            <w:rStyle w:val="Hyperlink"/>
            <w:noProof/>
          </w:rPr>
          <w:t>Hình 2.3. Quy trình nghiệp vụ nhập Odoo</w:t>
        </w:r>
        <w:r>
          <w:rPr>
            <w:noProof/>
            <w:webHidden/>
          </w:rPr>
          <w:tab/>
        </w:r>
        <w:r>
          <w:rPr>
            <w:noProof/>
            <w:webHidden/>
          </w:rPr>
          <w:fldChar w:fldCharType="begin"/>
        </w:r>
        <w:r>
          <w:rPr>
            <w:noProof/>
            <w:webHidden/>
          </w:rPr>
          <w:instrText xml:space="preserve"> PAGEREF _Toc183209341 \h </w:instrText>
        </w:r>
        <w:r>
          <w:rPr>
            <w:noProof/>
            <w:webHidden/>
          </w:rPr>
        </w:r>
        <w:r>
          <w:rPr>
            <w:noProof/>
            <w:webHidden/>
          </w:rPr>
          <w:fldChar w:fldCharType="separate"/>
        </w:r>
        <w:r>
          <w:rPr>
            <w:noProof/>
            <w:webHidden/>
          </w:rPr>
          <w:t>15</w:t>
        </w:r>
        <w:r>
          <w:rPr>
            <w:noProof/>
            <w:webHidden/>
          </w:rPr>
          <w:fldChar w:fldCharType="end"/>
        </w:r>
      </w:hyperlink>
    </w:p>
    <w:p w14:paraId="084DEEF4" w14:textId="7FC5BE66"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42" w:history="1">
        <w:r w:rsidRPr="00CD29C4">
          <w:rPr>
            <w:rStyle w:val="Hyperlink"/>
            <w:noProof/>
          </w:rPr>
          <w:t>Hình 2.4. Quy trình nghiệp vụ xuất Odoo</w:t>
        </w:r>
        <w:r>
          <w:rPr>
            <w:noProof/>
            <w:webHidden/>
          </w:rPr>
          <w:tab/>
        </w:r>
        <w:r>
          <w:rPr>
            <w:noProof/>
            <w:webHidden/>
          </w:rPr>
          <w:fldChar w:fldCharType="begin"/>
        </w:r>
        <w:r>
          <w:rPr>
            <w:noProof/>
            <w:webHidden/>
          </w:rPr>
          <w:instrText xml:space="preserve"> PAGEREF _Toc183209342 \h </w:instrText>
        </w:r>
        <w:r>
          <w:rPr>
            <w:noProof/>
            <w:webHidden/>
          </w:rPr>
        </w:r>
        <w:r>
          <w:rPr>
            <w:noProof/>
            <w:webHidden/>
          </w:rPr>
          <w:fldChar w:fldCharType="separate"/>
        </w:r>
        <w:r>
          <w:rPr>
            <w:noProof/>
            <w:webHidden/>
          </w:rPr>
          <w:t>16</w:t>
        </w:r>
        <w:r>
          <w:rPr>
            <w:noProof/>
            <w:webHidden/>
          </w:rPr>
          <w:fldChar w:fldCharType="end"/>
        </w:r>
      </w:hyperlink>
    </w:p>
    <w:p w14:paraId="30D4BEB0" w14:textId="444C5E99"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43" w:history="1">
        <w:r w:rsidRPr="00CD29C4">
          <w:rPr>
            <w:rStyle w:val="Hyperlink"/>
            <w:noProof/>
          </w:rPr>
          <w:t>Hình 2.5. Quy trình mua hàng của khách hàng trên website</w:t>
        </w:r>
        <w:r>
          <w:rPr>
            <w:noProof/>
            <w:webHidden/>
          </w:rPr>
          <w:tab/>
        </w:r>
        <w:r>
          <w:rPr>
            <w:noProof/>
            <w:webHidden/>
          </w:rPr>
          <w:fldChar w:fldCharType="begin"/>
        </w:r>
        <w:r>
          <w:rPr>
            <w:noProof/>
            <w:webHidden/>
          </w:rPr>
          <w:instrText xml:space="preserve"> PAGEREF _Toc183209343 \h </w:instrText>
        </w:r>
        <w:r>
          <w:rPr>
            <w:noProof/>
            <w:webHidden/>
          </w:rPr>
        </w:r>
        <w:r>
          <w:rPr>
            <w:noProof/>
            <w:webHidden/>
          </w:rPr>
          <w:fldChar w:fldCharType="separate"/>
        </w:r>
        <w:r>
          <w:rPr>
            <w:noProof/>
            <w:webHidden/>
          </w:rPr>
          <w:t>18</w:t>
        </w:r>
        <w:r>
          <w:rPr>
            <w:noProof/>
            <w:webHidden/>
          </w:rPr>
          <w:fldChar w:fldCharType="end"/>
        </w:r>
      </w:hyperlink>
    </w:p>
    <w:p w14:paraId="6CA43AAE" w14:textId="174CFF83"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44" w:history="1">
        <w:r w:rsidRPr="00CD29C4">
          <w:rPr>
            <w:rStyle w:val="Hyperlink"/>
            <w:noProof/>
          </w:rPr>
          <w:t>Hình 2.6. Quy trình vận chuyển</w:t>
        </w:r>
        <w:r>
          <w:rPr>
            <w:noProof/>
            <w:webHidden/>
          </w:rPr>
          <w:tab/>
        </w:r>
        <w:r>
          <w:rPr>
            <w:noProof/>
            <w:webHidden/>
          </w:rPr>
          <w:fldChar w:fldCharType="begin"/>
        </w:r>
        <w:r>
          <w:rPr>
            <w:noProof/>
            <w:webHidden/>
          </w:rPr>
          <w:instrText xml:space="preserve"> PAGEREF _Toc183209344 \h </w:instrText>
        </w:r>
        <w:r>
          <w:rPr>
            <w:noProof/>
            <w:webHidden/>
          </w:rPr>
        </w:r>
        <w:r>
          <w:rPr>
            <w:noProof/>
            <w:webHidden/>
          </w:rPr>
          <w:fldChar w:fldCharType="separate"/>
        </w:r>
        <w:r>
          <w:rPr>
            <w:noProof/>
            <w:webHidden/>
          </w:rPr>
          <w:t>21</w:t>
        </w:r>
        <w:r>
          <w:rPr>
            <w:noProof/>
            <w:webHidden/>
          </w:rPr>
          <w:fldChar w:fldCharType="end"/>
        </w:r>
      </w:hyperlink>
    </w:p>
    <w:p w14:paraId="736C0FC2" w14:textId="3BA7D279"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45" w:history="1">
        <w:r w:rsidRPr="00CD29C4">
          <w:rPr>
            <w:rStyle w:val="Hyperlink"/>
            <w:noProof/>
          </w:rPr>
          <w:t>Hình 2.7. Sơ đồ usecase tổng quát</w:t>
        </w:r>
        <w:r>
          <w:rPr>
            <w:noProof/>
            <w:webHidden/>
          </w:rPr>
          <w:tab/>
        </w:r>
        <w:r>
          <w:rPr>
            <w:noProof/>
            <w:webHidden/>
          </w:rPr>
          <w:fldChar w:fldCharType="begin"/>
        </w:r>
        <w:r>
          <w:rPr>
            <w:noProof/>
            <w:webHidden/>
          </w:rPr>
          <w:instrText xml:space="preserve"> PAGEREF _Toc183209345 \h </w:instrText>
        </w:r>
        <w:r>
          <w:rPr>
            <w:noProof/>
            <w:webHidden/>
          </w:rPr>
        </w:r>
        <w:r>
          <w:rPr>
            <w:noProof/>
            <w:webHidden/>
          </w:rPr>
          <w:fldChar w:fldCharType="separate"/>
        </w:r>
        <w:r>
          <w:rPr>
            <w:noProof/>
            <w:webHidden/>
          </w:rPr>
          <w:t>25</w:t>
        </w:r>
        <w:r>
          <w:rPr>
            <w:noProof/>
            <w:webHidden/>
          </w:rPr>
          <w:fldChar w:fldCharType="end"/>
        </w:r>
      </w:hyperlink>
    </w:p>
    <w:p w14:paraId="13A56AB5" w14:textId="2EDE48AF"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46" w:history="1">
        <w:r w:rsidRPr="00CD29C4">
          <w:rPr>
            <w:rStyle w:val="Hyperlink"/>
            <w:noProof/>
          </w:rPr>
          <w:t>Hình 2.8. Danh sách nhà cung cấp</w:t>
        </w:r>
        <w:r>
          <w:rPr>
            <w:noProof/>
            <w:webHidden/>
          </w:rPr>
          <w:tab/>
        </w:r>
        <w:r>
          <w:rPr>
            <w:noProof/>
            <w:webHidden/>
          </w:rPr>
          <w:fldChar w:fldCharType="begin"/>
        </w:r>
        <w:r>
          <w:rPr>
            <w:noProof/>
            <w:webHidden/>
          </w:rPr>
          <w:instrText xml:space="preserve"> PAGEREF _Toc183209346 \h </w:instrText>
        </w:r>
        <w:r>
          <w:rPr>
            <w:noProof/>
            <w:webHidden/>
          </w:rPr>
        </w:r>
        <w:r>
          <w:rPr>
            <w:noProof/>
            <w:webHidden/>
          </w:rPr>
          <w:fldChar w:fldCharType="separate"/>
        </w:r>
        <w:r>
          <w:rPr>
            <w:noProof/>
            <w:webHidden/>
          </w:rPr>
          <w:t>31</w:t>
        </w:r>
        <w:r>
          <w:rPr>
            <w:noProof/>
            <w:webHidden/>
          </w:rPr>
          <w:fldChar w:fldCharType="end"/>
        </w:r>
      </w:hyperlink>
    </w:p>
    <w:p w14:paraId="4BFB6484" w14:textId="779E9109"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47" w:history="1">
        <w:r w:rsidRPr="00CD29C4">
          <w:rPr>
            <w:rStyle w:val="Hyperlink"/>
            <w:noProof/>
          </w:rPr>
          <w:t>Hình 2.9. Màn chi tiết nhà cung cấp</w:t>
        </w:r>
        <w:r>
          <w:rPr>
            <w:noProof/>
            <w:webHidden/>
          </w:rPr>
          <w:tab/>
        </w:r>
        <w:r>
          <w:rPr>
            <w:noProof/>
            <w:webHidden/>
          </w:rPr>
          <w:fldChar w:fldCharType="begin"/>
        </w:r>
        <w:r>
          <w:rPr>
            <w:noProof/>
            <w:webHidden/>
          </w:rPr>
          <w:instrText xml:space="preserve"> PAGEREF _Toc183209347 \h </w:instrText>
        </w:r>
        <w:r>
          <w:rPr>
            <w:noProof/>
            <w:webHidden/>
          </w:rPr>
        </w:r>
        <w:r>
          <w:rPr>
            <w:noProof/>
            <w:webHidden/>
          </w:rPr>
          <w:fldChar w:fldCharType="separate"/>
        </w:r>
        <w:r>
          <w:rPr>
            <w:noProof/>
            <w:webHidden/>
          </w:rPr>
          <w:t>31</w:t>
        </w:r>
        <w:r>
          <w:rPr>
            <w:noProof/>
            <w:webHidden/>
          </w:rPr>
          <w:fldChar w:fldCharType="end"/>
        </w:r>
      </w:hyperlink>
    </w:p>
    <w:p w14:paraId="064BEFBA" w14:textId="36AA6582"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48" w:history="1">
        <w:r w:rsidRPr="00CD29C4">
          <w:rPr>
            <w:rStyle w:val="Hyperlink"/>
            <w:noProof/>
          </w:rPr>
          <w:t>Hình 2.10. Danh sách khách hàng</w:t>
        </w:r>
        <w:r>
          <w:rPr>
            <w:noProof/>
            <w:webHidden/>
          </w:rPr>
          <w:tab/>
        </w:r>
        <w:r>
          <w:rPr>
            <w:noProof/>
            <w:webHidden/>
          </w:rPr>
          <w:fldChar w:fldCharType="begin"/>
        </w:r>
        <w:r>
          <w:rPr>
            <w:noProof/>
            <w:webHidden/>
          </w:rPr>
          <w:instrText xml:space="preserve"> PAGEREF _Toc183209348 \h </w:instrText>
        </w:r>
        <w:r>
          <w:rPr>
            <w:noProof/>
            <w:webHidden/>
          </w:rPr>
        </w:r>
        <w:r>
          <w:rPr>
            <w:noProof/>
            <w:webHidden/>
          </w:rPr>
          <w:fldChar w:fldCharType="separate"/>
        </w:r>
        <w:r>
          <w:rPr>
            <w:noProof/>
            <w:webHidden/>
          </w:rPr>
          <w:t>34</w:t>
        </w:r>
        <w:r>
          <w:rPr>
            <w:noProof/>
            <w:webHidden/>
          </w:rPr>
          <w:fldChar w:fldCharType="end"/>
        </w:r>
      </w:hyperlink>
    </w:p>
    <w:p w14:paraId="2A3868E5" w14:textId="1812415F"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49" w:history="1">
        <w:r w:rsidRPr="00CD29C4">
          <w:rPr>
            <w:rStyle w:val="Hyperlink"/>
            <w:noProof/>
          </w:rPr>
          <w:t>Hình 2.11. Màn chi tiết khách hàng</w:t>
        </w:r>
        <w:r>
          <w:rPr>
            <w:noProof/>
            <w:webHidden/>
          </w:rPr>
          <w:tab/>
        </w:r>
        <w:r>
          <w:rPr>
            <w:noProof/>
            <w:webHidden/>
          </w:rPr>
          <w:fldChar w:fldCharType="begin"/>
        </w:r>
        <w:r>
          <w:rPr>
            <w:noProof/>
            <w:webHidden/>
          </w:rPr>
          <w:instrText xml:space="preserve"> PAGEREF _Toc183209349 \h </w:instrText>
        </w:r>
        <w:r>
          <w:rPr>
            <w:noProof/>
            <w:webHidden/>
          </w:rPr>
        </w:r>
        <w:r>
          <w:rPr>
            <w:noProof/>
            <w:webHidden/>
          </w:rPr>
          <w:fldChar w:fldCharType="separate"/>
        </w:r>
        <w:r>
          <w:rPr>
            <w:noProof/>
            <w:webHidden/>
          </w:rPr>
          <w:t>34</w:t>
        </w:r>
        <w:r>
          <w:rPr>
            <w:noProof/>
            <w:webHidden/>
          </w:rPr>
          <w:fldChar w:fldCharType="end"/>
        </w:r>
      </w:hyperlink>
    </w:p>
    <w:p w14:paraId="511CE71E" w14:textId="7794383F"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50" w:history="1">
        <w:r w:rsidRPr="00CD29C4">
          <w:rPr>
            <w:rStyle w:val="Hyperlink"/>
            <w:noProof/>
          </w:rPr>
          <w:t>Hình 2.12. Danh sách sản phẩm</w:t>
        </w:r>
        <w:r>
          <w:rPr>
            <w:noProof/>
            <w:webHidden/>
          </w:rPr>
          <w:tab/>
        </w:r>
        <w:r>
          <w:rPr>
            <w:noProof/>
            <w:webHidden/>
          </w:rPr>
          <w:fldChar w:fldCharType="begin"/>
        </w:r>
        <w:r>
          <w:rPr>
            <w:noProof/>
            <w:webHidden/>
          </w:rPr>
          <w:instrText xml:space="preserve"> PAGEREF _Toc183209350 \h </w:instrText>
        </w:r>
        <w:r>
          <w:rPr>
            <w:noProof/>
            <w:webHidden/>
          </w:rPr>
        </w:r>
        <w:r>
          <w:rPr>
            <w:noProof/>
            <w:webHidden/>
          </w:rPr>
          <w:fldChar w:fldCharType="separate"/>
        </w:r>
        <w:r>
          <w:rPr>
            <w:noProof/>
            <w:webHidden/>
          </w:rPr>
          <w:t>39</w:t>
        </w:r>
        <w:r>
          <w:rPr>
            <w:noProof/>
            <w:webHidden/>
          </w:rPr>
          <w:fldChar w:fldCharType="end"/>
        </w:r>
      </w:hyperlink>
    </w:p>
    <w:p w14:paraId="5CDB4024" w14:textId="608DE46C"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51" w:history="1">
        <w:r w:rsidRPr="00CD29C4">
          <w:rPr>
            <w:rStyle w:val="Hyperlink"/>
            <w:noProof/>
          </w:rPr>
          <w:t>Hình 2.13. Màn chi tiết sản phẩm</w:t>
        </w:r>
        <w:r>
          <w:rPr>
            <w:noProof/>
            <w:webHidden/>
          </w:rPr>
          <w:tab/>
        </w:r>
        <w:r>
          <w:rPr>
            <w:noProof/>
            <w:webHidden/>
          </w:rPr>
          <w:fldChar w:fldCharType="begin"/>
        </w:r>
        <w:r>
          <w:rPr>
            <w:noProof/>
            <w:webHidden/>
          </w:rPr>
          <w:instrText xml:space="preserve"> PAGEREF _Toc183209351 \h </w:instrText>
        </w:r>
        <w:r>
          <w:rPr>
            <w:noProof/>
            <w:webHidden/>
          </w:rPr>
        </w:r>
        <w:r>
          <w:rPr>
            <w:noProof/>
            <w:webHidden/>
          </w:rPr>
          <w:fldChar w:fldCharType="separate"/>
        </w:r>
        <w:r>
          <w:rPr>
            <w:noProof/>
            <w:webHidden/>
          </w:rPr>
          <w:t>39</w:t>
        </w:r>
        <w:r>
          <w:rPr>
            <w:noProof/>
            <w:webHidden/>
          </w:rPr>
          <w:fldChar w:fldCharType="end"/>
        </w:r>
      </w:hyperlink>
    </w:p>
    <w:p w14:paraId="6238818A" w14:textId="7744DAE6"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52" w:history="1">
        <w:r w:rsidRPr="00CD29C4">
          <w:rPr>
            <w:rStyle w:val="Hyperlink"/>
            <w:noProof/>
          </w:rPr>
          <w:t>Hình 2.14. Import/Export sản phẩm</w:t>
        </w:r>
        <w:r>
          <w:rPr>
            <w:noProof/>
            <w:webHidden/>
          </w:rPr>
          <w:tab/>
        </w:r>
        <w:r>
          <w:rPr>
            <w:noProof/>
            <w:webHidden/>
          </w:rPr>
          <w:fldChar w:fldCharType="begin"/>
        </w:r>
        <w:r>
          <w:rPr>
            <w:noProof/>
            <w:webHidden/>
          </w:rPr>
          <w:instrText xml:space="preserve"> PAGEREF _Toc183209352 \h </w:instrText>
        </w:r>
        <w:r>
          <w:rPr>
            <w:noProof/>
            <w:webHidden/>
          </w:rPr>
        </w:r>
        <w:r>
          <w:rPr>
            <w:noProof/>
            <w:webHidden/>
          </w:rPr>
          <w:fldChar w:fldCharType="separate"/>
        </w:r>
        <w:r>
          <w:rPr>
            <w:noProof/>
            <w:webHidden/>
          </w:rPr>
          <w:t>39</w:t>
        </w:r>
        <w:r>
          <w:rPr>
            <w:noProof/>
            <w:webHidden/>
          </w:rPr>
          <w:fldChar w:fldCharType="end"/>
        </w:r>
      </w:hyperlink>
    </w:p>
    <w:p w14:paraId="2CCE6A85" w14:textId="269B9C5E"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53" w:history="1">
        <w:r w:rsidRPr="00CD29C4">
          <w:rPr>
            <w:rStyle w:val="Hyperlink"/>
            <w:noProof/>
          </w:rPr>
          <w:t>Hình 2.15. Danh sách người dùng</w:t>
        </w:r>
        <w:r>
          <w:rPr>
            <w:noProof/>
            <w:webHidden/>
          </w:rPr>
          <w:tab/>
        </w:r>
        <w:r>
          <w:rPr>
            <w:noProof/>
            <w:webHidden/>
          </w:rPr>
          <w:fldChar w:fldCharType="begin"/>
        </w:r>
        <w:r>
          <w:rPr>
            <w:noProof/>
            <w:webHidden/>
          </w:rPr>
          <w:instrText xml:space="preserve"> PAGEREF _Toc183209353 \h </w:instrText>
        </w:r>
        <w:r>
          <w:rPr>
            <w:noProof/>
            <w:webHidden/>
          </w:rPr>
        </w:r>
        <w:r>
          <w:rPr>
            <w:noProof/>
            <w:webHidden/>
          </w:rPr>
          <w:fldChar w:fldCharType="separate"/>
        </w:r>
        <w:r>
          <w:rPr>
            <w:noProof/>
            <w:webHidden/>
          </w:rPr>
          <w:t>44</w:t>
        </w:r>
        <w:r>
          <w:rPr>
            <w:noProof/>
            <w:webHidden/>
          </w:rPr>
          <w:fldChar w:fldCharType="end"/>
        </w:r>
      </w:hyperlink>
    </w:p>
    <w:p w14:paraId="05D92C90" w14:textId="06F7A80A"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54" w:history="1">
        <w:r w:rsidRPr="00CD29C4">
          <w:rPr>
            <w:rStyle w:val="Hyperlink"/>
            <w:noProof/>
          </w:rPr>
          <w:t>Hình 2.16. Màn chi tiết người dùng</w:t>
        </w:r>
        <w:r>
          <w:rPr>
            <w:noProof/>
            <w:webHidden/>
          </w:rPr>
          <w:tab/>
        </w:r>
        <w:r>
          <w:rPr>
            <w:noProof/>
            <w:webHidden/>
          </w:rPr>
          <w:fldChar w:fldCharType="begin"/>
        </w:r>
        <w:r>
          <w:rPr>
            <w:noProof/>
            <w:webHidden/>
          </w:rPr>
          <w:instrText xml:space="preserve"> PAGEREF _Toc183209354 \h </w:instrText>
        </w:r>
        <w:r>
          <w:rPr>
            <w:noProof/>
            <w:webHidden/>
          </w:rPr>
        </w:r>
        <w:r>
          <w:rPr>
            <w:noProof/>
            <w:webHidden/>
          </w:rPr>
          <w:fldChar w:fldCharType="separate"/>
        </w:r>
        <w:r>
          <w:rPr>
            <w:noProof/>
            <w:webHidden/>
          </w:rPr>
          <w:t>44</w:t>
        </w:r>
        <w:r>
          <w:rPr>
            <w:noProof/>
            <w:webHidden/>
          </w:rPr>
          <w:fldChar w:fldCharType="end"/>
        </w:r>
      </w:hyperlink>
    </w:p>
    <w:p w14:paraId="778F4549" w14:textId="6306DF79"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55" w:history="1">
        <w:r w:rsidRPr="00CD29C4">
          <w:rPr>
            <w:rStyle w:val="Hyperlink"/>
            <w:noProof/>
          </w:rPr>
          <w:t>Hình 2.17. Danh sách đơn bán báo giá</w:t>
        </w:r>
        <w:r>
          <w:rPr>
            <w:noProof/>
            <w:webHidden/>
          </w:rPr>
          <w:tab/>
        </w:r>
        <w:r>
          <w:rPr>
            <w:noProof/>
            <w:webHidden/>
          </w:rPr>
          <w:fldChar w:fldCharType="begin"/>
        </w:r>
        <w:r>
          <w:rPr>
            <w:noProof/>
            <w:webHidden/>
          </w:rPr>
          <w:instrText xml:space="preserve"> PAGEREF _Toc183209355 \h </w:instrText>
        </w:r>
        <w:r>
          <w:rPr>
            <w:noProof/>
            <w:webHidden/>
          </w:rPr>
        </w:r>
        <w:r>
          <w:rPr>
            <w:noProof/>
            <w:webHidden/>
          </w:rPr>
          <w:fldChar w:fldCharType="separate"/>
        </w:r>
        <w:r>
          <w:rPr>
            <w:noProof/>
            <w:webHidden/>
          </w:rPr>
          <w:t>47</w:t>
        </w:r>
        <w:r>
          <w:rPr>
            <w:noProof/>
            <w:webHidden/>
          </w:rPr>
          <w:fldChar w:fldCharType="end"/>
        </w:r>
      </w:hyperlink>
    </w:p>
    <w:p w14:paraId="4E61EB78" w14:textId="6FD5860F"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56" w:history="1">
        <w:r w:rsidRPr="00CD29C4">
          <w:rPr>
            <w:rStyle w:val="Hyperlink"/>
            <w:noProof/>
          </w:rPr>
          <w:t>Hình 2.18. Màn chi tiết đơn bán báo giá</w:t>
        </w:r>
        <w:r>
          <w:rPr>
            <w:noProof/>
            <w:webHidden/>
          </w:rPr>
          <w:tab/>
        </w:r>
        <w:r>
          <w:rPr>
            <w:noProof/>
            <w:webHidden/>
          </w:rPr>
          <w:fldChar w:fldCharType="begin"/>
        </w:r>
        <w:r>
          <w:rPr>
            <w:noProof/>
            <w:webHidden/>
          </w:rPr>
          <w:instrText xml:space="preserve"> PAGEREF _Toc183209356 \h </w:instrText>
        </w:r>
        <w:r>
          <w:rPr>
            <w:noProof/>
            <w:webHidden/>
          </w:rPr>
        </w:r>
        <w:r>
          <w:rPr>
            <w:noProof/>
            <w:webHidden/>
          </w:rPr>
          <w:fldChar w:fldCharType="separate"/>
        </w:r>
        <w:r>
          <w:rPr>
            <w:noProof/>
            <w:webHidden/>
          </w:rPr>
          <w:t>47</w:t>
        </w:r>
        <w:r>
          <w:rPr>
            <w:noProof/>
            <w:webHidden/>
          </w:rPr>
          <w:fldChar w:fldCharType="end"/>
        </w:r>
      </w:hyperlink>
    </w:p>
    <w:p w14:paraId="1D932E71" w14:textId="796DBE05"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57" w:history="1">
        <w:r w:rsidRPr="00CD29C4">
          <w:rPr>
            <w:rStyle w:val="Hyperlink"/>
            <w:noProof/>
          </w:rPr>
          <w:t>Hình 2.19. Danh sách đơn mua báo giá</w:t>
        </w:r>
        <w:r>
          <w:rPr>
            <w:noProof/>
            <w:webHidden/>
          </w:rPr>
          <w:tab/>
        </w:r>
        <w:r>
          <w:rPr>
            <w:noProof/>
            <w:webHidden/>
          </w:rPr>
          <w:fldChar w:fldCharType="begin"/>
        </w:r>
        <w:r>
          <w:rPr>
            <w:noProof/>
            <w:webHidden/>
          </w:rPr>
          <w:instrText xml:space="preserve"> PAGEREF _Toc183209357 \h </w:instrText>
        </w:r>
        <w:r>
          <w:rPr>
            <w:noProof/>
            <w:webHidden/>
          </w:rPr>
        </w:r>
        <w:r>
          <w:rPr>
            <w:noProof/>
            <w:webHidden/>
          </w:rPr>
          <w:fldChar w:fldCharType="separate"/>
        </w:r>
        <w:r>
          <w:rPr>
            <w:noProof/>
            <w:webHidden/>
          </w:rPr>
          <w:t>50</w:t>
        </w:r>
        <w:r>
          <w:rPr>
            <w:noProof/>
            <w:webHidden/>
          </w:rPr>
          <w:fldChar w:fldCharType="end"/>
        </w:r>
      </w:hyperlink>
    </w:p>
    <w:p w14:paraId="32696258" w14:textId="488E5818"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58" w:history="1">
        <w:r w:rsidRPr="00CD29C4">
          <w:rPr>
            <w:rStyle w:val="Hyperlink"/>
            <w:noProof/>
          </w:rPr>
          <w:t>Hình 2.20. Màn chi tiết đơn mua báo giá</w:t>
        </w:r>
        <w:r>
          <w:rPr>
            <w:noProof/>
            <w:webHidden/>
          </w:rPr>
          <w:tab/>
        </w:r>
        <w:r>
          <w:rPr>
            <w:noProof/>
            <w:webHidden/>
          </w:rPr>
          <w:fldChar w:fldCharType="begin"/>
        </w:r>
        <w:r>
          <w:rPr>
            <w:noProof/>
            <w:webHidden/>
          </w:rPr>
          <w:instrText xml:space="preserve"> PAGEREF _Toc183209358 \h </w:instrText>
        </w:r>
        <w:r>
          <w:rPr>
            <w:noProof/>
            <w:webHidden/>
          </w:rPr>
        </w:r>
        <w:r>
          <w:rPr>
            <w:noProof/>
            <w:webHidden/>
          </w:rPr>
          <w:fldChar w:fldCharType="separate"/>
        </w:r>
        <w:r>
          <w:rPr>
            <w:noProof/>
            <w:webHidden/>
          </w:rPr>
          <w:t>50</w:t>
        </w:r>
        <w:r>
          <w:rPr>
            <w:noProof/>
            <w:webHidden/>
          </w:rPr>
          <w:fldChar w:fldCharType="end"/>
        </w:r>
      </w:hyperlink>
    </w:p>
    <w:p w14:paraId="0FEE93C7" w14:textId="1B6CC44D"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59" w:history="1">
        <w:r w:rsidRPr="00CD29C4">
          <w:rPr>
            <w:rStyle w:val="Hyperlink"/>
            <w:noProof/>
          </w:rPr>
          <w:t>Hình 2.21. Danh sách nhập kho</w:t>
        </w:r>
        <w:r>
          <w:rPr>
            <w:noProof/>
            <w:webHidden/>
          </w:rPr>
          <w:tab/>
        </w:r>
        <w:r>
          <w:rPr>
            <w:noProof/>
            <w:webHidden/>
          </w:rPr>
          <w:fldChar w:fldCharType="begin"/>
        </w:r>
        <w:r>
          <w:rPr>
            <w:noProof/>
            <w:webHidden/>
          </w:rPr>
          <w:instrText xml:space="preserve"> PAGEREF _Toc183209359 \h </w:instrText>
        </w:r>
        <w:r>
          <w:rPr>
            <w:noProof/>
            <w:webHidden/>
          </w:rPr>
        </w:r>
        <w:r>
          <w:rPr>
            <w:noProof/>
            <w:webHidden/>
          </w:rPr>
          <w:fldChar w:fldCharType="separate"/>
        </w:r>
        <w:r>
          <w:rPr>
            <w:noProof/>
            <w:webHidden/>
          </w:rPr>
          <w:t>56</w:t>
        </w:r>
        <w:r>
          <w:rPr>
            <w:noProof/>
            <w:webHidden/>
          </w:rPr>
          <w:fldChar w:fldCharType="end"/>
        </w:r>
      </w:hyperlink>
    </w:p>
    <w:p w14:paraId="4EA7E98C" w14:textId="233B84D4"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60" w:history="1">
        <w:r w:rsidRPr="00CD29C4">
          <w:rPr>
            <w:rStyle w:val="Hyperlink"/>
            <w:noProof/>
          </w:rPr>
          <w:t>Hình 2.22. Danh sách xuất kho</w:t>
        </w:r>
        <w:r>
          <w:rPr>
            <w:noProof/>
            <w:webHidden/>
          </w:rPr>
          <w:tab/>
        </w:r>
        <w:r>
          <w:rPr>
            <w:noProof/>
            <w:webHidden/>
          </w:rPr>
          <w:fldChar w:fldCharType="begin"/>
        </w:r>
        <w:r>
          <w:rPr>
            <w:noProof/>
            <w:webHidden/>
          </w:rPr>
          <w:instrText xml:space="preserve"> PAGEREF _Toc183209360 \h </w:instrText>
        </w:r>
        <w:r>
          <w:rPr>
            <w:noProof/>
            <w:webHidden/>
          </w:rPr>
        </w:r>
        <w:r>
          <w:rPr>
            <w:noProof/>
            <w:webHidden/>
          </w:rPr>
          <w:fldChar w:fldCharType="separate"/>
        </w:r>
        <w:r>
          <w:rPr>
            <w:noProof/>
            <w:webHidden/>
          </w:rPr>
          <w:t>56</w:t>
        </w:r>
        <w:r>
          <w:rPr>
            <w:noProof/>
            <w:webHidden/>
          </w:rPr>
          <w:fldChar w:fldCharType="end"/>
        </w:r>
      </w:hyperlink>
    </w:p>
    <w:p w14:paraId="1AB778CD" w14:textId="7F21990A"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61" w:history="1">
        <w:r w:rsidRPr="00CD29C4">
          <w:rPr>
            <w:rStyle w:val="Hyperlink"/>
            <w:noProof/>
          </w:rPr>
          <w:t>Hình 2.23. Danh sách hóa đơn bán hàng</w:t>
        </w:r>
        <w:r>
          <w:rPr>
            <w:noProof/>
            <w:webHidden/>
          </w:rPr>
          <w:tab/>
        </w:r>
        <w:r>
          <w:rPr>
            <w:noProof/>
            <w:webHidden/>
          </w:rPr>
          <w:fldChar w:fldCharType="begin"/>
        </w:r>
        <w:r>
          <w:rPr>
            <w:noProof/>
            <w:webHidden/>
          </w:rPr>
          <w:instrText xml:space="preserve"> PAGEREF _Toc183209361 \h </w:instrText>
        </w:r>
        <w:r>
          <w:rPr>
            <w:noProof/>
            <w:webHidden/>
          </w:rPr>
        </w:r>
        <w:r>
          <w:rPr>
            <w:noProof/>
            <w:webHidden/>
          </w:rPr>
          <w:fldChar w:fldCharType="separate"/>
        </w:r>
        <w:r>
          <w:rPr>
            <w:noProof/>
            <w:webHidden/>
          </w:rPr>
          <w:t>63</w:t>
        </w:r>
        <w:r>
          <w:rPr>
            <w:noProof/>
            <w:webHidden/>
          </w:rPr>
          <w:fldChar w:fldCharType="end"/>
        </w:r>
      </w:hyperlink>
    </w:p>
    <w:p w14:paraId="0BA21B41" w14:textId="1FA815E5"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62" w:history="1">
        <w:r w:rsidRPr="00CD29C4">
          <w:rPr>
            <w:rStyle w:val="Hyperlink"/>
            <w:noProof/>
          </w:rPr>
          <w:t>Hình 2.24. Chi tiết hóa bán hàng</w:t>
        </w:r>
        <w:r>
          <w:rPr>
            <w:noProof/>
            <w:webHidden/>
          </w:rPr>
          <w:tab/>
        </w:r>
        <w:r>
          <w:rPr>
            <w:noProof/>
            <w:webHidden/>
          </w:rPr>
          <w:fldChar w:fldCharType="begin"/>
        </w:r>
        <w:r>
          <w:rPr>
            <w:noProof/>
            <w:webHidden/>
          </w:rPr>
          <w:instrText xml:space="preserve"> PAGEREF _Toc183209362 \h </w:instrText>
        </w:r>
        <w:r>
          <w:rPr>
            <w:noProof/>
            <w:webHidden/>
          </w:rPr>
        </w:r>
        <w:r>
          <w:rPr>
            <w:noProof/>
            <w:webHidden/>
          </w:rPr>
          <w:fldChar w:fldCharType="separate"/>
        </w:r>
        <w:r>
          <w:rPr>
            <w:noProof/>
            <w:webHidden/>
          </w:rPr>
          <w:t>63</w:t>
        </w:r>
        <w:r>
          <w:rPr>
            <w:noProof/>
            <w:webHidden/>
          </w:rPr>
          <w:fldChar w:fldCharType="end"/>
        </w:r>
      </w:hyperlink>
    </w:p>
    <w:p w14:paraId="64FC4ABA" w14:textId="468855BE"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63" w:history="1">
        <w:r w:rsidRPr="00CD29C4">
          <w:rPr>
            <w:rStyle w:val="Hyperlink"/>
            <w:noProof/>
          </w:rPr>
          <w:t>Hình 2.25. Danh sách hóa đơn mua hàng</w:t>
        </w:r>
        <w:r>
          <w:rPr>
            <w:noProof/>
            <w:webHidden/>
          </w:rPr>
          <w:tab/>
        </w:r>
        <w:r>
          <w:rPr>
            <w:noProof/>
            <w:webHidden/>
          </w:rPr>
          <w:fldChar w:fldCharType="begin"/>
        </w:r>
        <w:r>
          <w:rPr>
            <w:noProof/>
            <w:webHidden/>
          </w:rPr>
          <w:instrText xml:space="preserve"> PAGEREF _Toc183209363 \h </w:instrText>
        </w:r>
        <w:r>
          <w:rPr>
            <w:noProof/>
            <w:webHidden/>
          </w:rPr>
        </w:r>
        <w:r>
          <w:rPr>
            <w:noProof/>
            <w:webHidden/>
          </w:rPr>
          <w:fldChar w:fldCharType="separate"/>
        </w:r>
        <w:r>
          <w:rPr>
            <w:noProof/>
            <w:webHidden/>
          </w:rPr>
          <w:t>63</w:t>
        </w:r>
        <w:r>
          <w:rPr>
            <w:noProof/>
            <w:webHidden/>
          </w:rPr>
          <w:fldChar w:fldCharType="end"/>
        </w:r>
      </w:hyperlink>
    </w:p>
    <w:p w14:paraId="3DCBB1AA" w14:textId="70A24A63"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64" w:history="1">
        <w:r w:rsidRPr="00CD29C4">
          <w:rPr>
            <w:rStyle w:val="Hyperlink"/>
            <w:noProof/>
          </w:rPr>
          <w:t>Hình 2.26. Chi tiết hóa đơn mua hàng</w:t>
        </w:r>
        <w:r>
          <w:rPr>
            <w:noProof/>
            <w:webHidden/>
          </w:rPr>
          <w:tab/>
        </w:r>
        <w:r>
          <w:rPr>
            <w:noProof/>
            <w:webHidden/>
          </w:rPr>
          <w:fldChar w:fldCharType="begin"/>
        </w:r>
        <w:r>
          <w:rPr>
            <w:noProof/>
            <w:webHidden/>
          </w:rPr>
          <w:instrText xml:space="preserve"> PAGEREF _Toc183209364 \h </w:instrText>
        </w:r>
        <w:r>
          <w:rPr>
            <w:noProof/>
            <w:webHidden/>
          </w:rPr>
        </w:r>
        <w:r>
          <w:rPr>
            <w:noProof/>
            <w:webHidden/>
          </w:rPr>
          <w:fldChar w:fldCharType="separate"/>
        </w:r>
        <w:r>
          <w:rPr>
            <w:noProof/>
            <w:webHidden/>
          </w:rPr>
          <w:t>63</w:t>
        </w:r>
        <w:r>
          <w:rPr>
            <w:noProof/>
            <w:webHidden/>
          </w:rPr>
          <w:fldChar w:fldCharType="end"/>
        </w:r>
      </w:hyperlink>
    </w:p>
    <w:p w14:paraId="4A6B9668" w14:textId="7EF18C06"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65" w:history="1">
        <w:r w:rsidRPr="00CD29C4">
          <w:rPr>
            <w:rStyle w:val="Hyperlink"/>
            <w:noProof/>
          </w:rPr>
          <w:t>Hình 2.27. Danh sách khách truy cập</w:t>
        </w:r>
        <w:r>
          <w:rPr>
            <w:noProof/>
            <w:webHidden/>
          </w:rPr>
          <w:tab/>
        </w:r>
        <w:r>
          <w:rPr>
            <w:noProof/>
            <w:webHidden/>
          </w:rPr>
          <w:fldChar w:fldCharType="begin"/>
        </w:r>
        <w:r>
          <w:rPr>
            <w:noProof/>
            <w:webHidden/>
          </w:rPr>
          <w:instrText xml:space="preserve"> PAGEREF _Toc183209365 \h </w:instrText>
        </w:r>
        <w:r>
          <w:rPr>
            <w:noProof/>
            <w:webHidden/>
          </w:rPr>
        </w:r>
        <w:r>
          <w:rPr>
            <w:noProof/>
            <w:webHidden/>
          </w:rPr>
          <w:fldChar w:fldCharType="separate"/>
        </w:r>
        <w:r>
          <w:rPr>
            <w:noProof/>
            <w:webHidden/>
          </w:rPr>
          <w:t>66</w:t>
        </w:r>
        <w:r>
          <w:rPr>
            <w:noProof/>
            <w:webHidden/>
          </w:rPr>
          <w:fldChar w:fldCharType="end"/>
        </w:r>
      </w:hyperlink>
    </w:p>
    <w:p w14:paraId="1C75F0D8" w14:textId="29B95B23"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66" w:history="1">
        <w:r w:rsidRPr="00CD29C4">
          <w:rPr>
            <w:rStyle w:val="Hyperlink"/>
            <w:noProof/>
          </w:rPr>
          <w:t xml:space="preserve"> Hình 2.28. Theo dõi đơn hàng</w:t>
        </w:r>
        <w:r>
          <w:rPr>
            <w:noProof/>
            <w:webHidden/>
          </w:rPr>
          <w:tab/>
        </w:r>
        <w:r>
          <w:rPr>
            <w:noProof/>
            <w:webHidden/>
          </w:rPr>
          <w:fldChar w:fldCharType="begin"/>
        </w:r>
        <w:r>
          <w:rPr>
            <w:noProof/>
            <w:webHidden/>
          </w:rPr>
          <w:instrText xml:space="preserve"> PAGEREF _Toc183209366 \h </w:instrText>
        </w:r>
        <w:r>
          <w:rPr>
            <w:noProof/>
            <w:webHidden/>
          </w:rPr>
        </w:r>
        <w:r>
          <w:rPr>
            <w:noProof/>
            <w:webHidden/>
          </w:rPr>
          <w:fldChar w:fldCharType="separate"/>
        </w:r>
        <w:r>
          <w:rPr>
            <w:noProof/>
            <w:webHidden/>
          </w:rPr>
          <w:t>66</w:t>
        </w:r>
        <w:r>
          <w:rPr>
            <w:noProof/>
            <w:webHidden/>
          </w:rPr>
          <w:fldChar w:fldCharType="end"/>
        </w:r>
      </w:hyperlink>
    </w:p>
    <w:p w14:paraId="73A558DF" w14:textId="54FC562A"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67" w:history="1">
        <w:r w:rsidRPr="00CD29C4">
          <w:rPr>
            <w:rStyle w:val="Hyperlink"/>
            <w:noProof/>
          </w:rPr>
          <w:t>Hình 2.29. Trang cửa hàng</w:t>
        </w:r>
        <w:r>
          <w:rPr>
            <w:noProof/>
            <w:webHidden/>
          </w:rPr>
          <w:tab/>
        </w:r>
        <w:r>
          <w:rPr>
            <w:noProof/>
            <w:webHidden/>
          </w:rPr>
          <w:fldChar w:fldCharType="begin"/>
        </w:r>
        <w:r>
          <w:rPr>
            <w:noProof/>
            <w:webHidden/>
          </w:rPr>
          <w:instrText xml:space="preserve"> PAGEREF _Toc183209367 \h </w:instrText>
        </w:r>
        <w:r>
          <w:rPr>
            <w:noProof/>
            <w:webHidden/>
          </w:rPr>
        </w:r>
        <w:r>
          <w:rPr>
            <w:noProof/>
            <w:webHidden/>
          </w:rPr>
          <w:fldChar w:fldCharType="separate"/>
        </w:r>
        <w:r>
          <w:rPr>
            <w:noProof/>
            <w:webHidden/>
          </w:rPr>
          <w:t>66</w:t>
        </w:r>
        <w:r>
          <w:rPr>
            <w:noProof/>
            <w:webHidden/>
          </w:rPr>
          <w:fldChar w:fldCharType="end"/>
        </w:r>
      </w:hyperlink>
    </w:p>
    <w:p w14:paraId="294F4B04" w14:textId="4BFF5B08"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68" w:history="1">
        <w:r w:rsidRPr="00CD29C4">
          <w:rPr>
            <w:rStyle w:val="Hyperlink"/>
            <w:noProof/>
          </w:rPr>
          <w:t>Hình 2.30. Màn chi tiết giỏ hàng</w:t>
        </w:r>
        <w:r>
          <w:rPr>
            <w:noProof/>
            <w:webHidden/>
          </w:rPr>
          <w:tab/>
        </w:r>
        <w:r>
          <w:rPr>
            <w:noProof/>
            <w:webHidden/>
          </w:rPr>
          <w:fldChar w:fldCharType="begin"/>
        </w:r>
        <w:r>
          <w:rPr>
            <w:noProof/>
            <w:webHidden/>
          </w:rPr>
          <w:instrText xml:space="preserve"> PAGEREF _Toc183209368 \h </w:instrText>
        </w:r>
        <w:r>
          <w:rPr>
            <w:noProof/>
            <w:webHidden/>
          </w:rPr>
        </w:r>
        <w:r>
          <w:rPr>
            <w:noProof/>
            <w:webHidden/>
          </w:rPr>
          <w:fldChar w:fldCharType="separate"/>
        </w:r>
        <w:r>
          <w:rPr>
            <w:noProof/>
            <w:webHidden/>
          </w:rPr>
          <w:t>66</w:t>
        </w:r>
        <w:r>
          <w:rPr>
            <w:noProof/>
            <w:webHidden/>
          </w:rPr>
          <w:fldChar w:fldCharType="end"/>
        </w:r>
      </w:hyperlink>
    </w:p>
    <w:p w14:paraId="61FD906C" w14:textId="02F8D1CB"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69" w:history="1">
        <w:r w:rsidRPr="00CD29C4">
          <w:rPr>
            <w:rStyle w:val="Hyperlink"/>
            <w:noProof/>
          </w:rPr>
          <w:t>Hình 2.31. Màn chọn phương thức thanh toán</w:t>
        </w:r>
        <w:r>
          <w:rPr>
            <w:noProof/>
            <w:webHidden/>
          </w:rPr>
          <w:tab/>
        </w:r>
        <w:r>
          <w:rPr>
            <w:noProof/>
            <w:webHidden/>
          </w:rPr>
          <w:fldChar w:fldCharType="begin"/>
        </w:r>
        <w:r>
          <w:rPr>
            <w:noProof/>
            <w:webHidden/>
          </w:rPr>
          <w:instrText xml:space="preserve"> PAGEREF _Toc183209369 \h </w:instrText>
        </w:r>
        <w:r>
          <w:rPr>
            <w:noProof/>
            <w:webHidden/>
          </w:rPr>
        </w:r>
        <w:r>
          <w:rPr>
            <w:noProof/>
            <w:webHidden/>
          </w:rPr>
          <w:fldChar w:fldCharType="separate"/>
        </w:r>
        <w:r>
          <w:rPr>
            <w:noProof/>
            <w:webHidden/>
          </w:rPr>
          <w:t>67</w:t>
        </w:r>
        <w:r>
          <w:rPr>
            <w:noProof/>
            <w:webHidden/>
          </w:rPr>
          <w:fldChar w:fldCharType="end"/>
        </w:r>
      </w:hyperlink>
    </w:p>
    <w:p w14:paraId="579A735F" w14:textId="61DE3942"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70" w:history="1">
        <w:r w:rsidRPr="00CD29C4">
          <w:rPr>
            <w:rStyle w:val="Hyperlink"/>
            <w:noProof/>
          </w:rPr>
          <w:t>Hình 2.32. Danh sách nhân viên</w:t>
        </w:r>
        <w:r>
          <w:rPr>
            <w:noProof/>
            <w:webHidden/>
          </w:rPr>
          <w:tab/>
        </w:r>
        <w:r>
          <w:rPr>
            <w:noProof/>
            <w:webHidden/>
          </w:rPr>
          <w:fldChar w:fldCharType="begin"/>
        </w:r>
        <w:r>
          <w:rPr>
            <w:noProof/>
            <w:webHidden/>
          </w:rPr>
          <w:instrText xml:space="preserve"> PAGEREF _Toc183209370 \h </w:instrText>
        </w:r>
        <w:r>
          <w:rPr>
            <w:noProof/>
            <w:webHidden/>
          </w:rPr>
        </w:r>
        <w:r>
          <w:rPr>
            <w:noProof/>
            <w:webHidden/>
          </w:rPr>
          <w:fldChar w:fldCharType="separate"/>
        </w:r>
        <w:r>
          <w:rPr>
            <w:noProof/>
            <w:webHidden/>
          </w:rPr>
          <w:t>70</w:t>
        </w:r>
        <w:r>
          <w:rPr>
            <w:noProof/>
            <w:webHidden/>
          </w:rPr>
          <w:fldChar w:fldCharType="end"/>
        </w:r>
      </w:hyperlink>
    </w:p>
    <w:p w14:paraId="5B48F22E" w14:textId="3A537C61"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71" w:history="1">
        <w:r w:rsidRPr="00CD29C4">
          <w:rPr>
            <w:rStyle w:val="Hyperlink"/>
            <w:noProof/>
          </w:rPr>
          <w:t>Hình 2.33. Màn chi tiết nhà cung cấp</w:t>
        </w:r>
        <w:r>
          <w:rPr>
            <w:noProof/>
            <w:webHidden/>
          </w:rPr>
          <w:tab/>
        </w:r>
        <w:r>
          <w:rPr>
            <w:noProof/>
            <w:webHidden/>
          </w:rPr>
          <w:fldChar w:fldCharType="begin"/>
        </w:r>
        <w:r>
          <w:rPr>
            <w:noProof/>
            <w:webHidden/>
          </w:rPr>
          <w:instrText xml:space="preserve"> PAGEREF _Toc183209371 \h </w:instrText>
        </w:r>
        <w:r>
          <w:rPr>
            <w:noProof/>
            <w:webHidden/>
          </w:rPr>
        </w:r>
        <w:r>
          <w:rPr>
            <w:noProof/>
            <w:webHidden/>
          </w:rPr>
          <w:fldChar w:fldCharType="separate"/>
        </w:r>
        <w:r>
          <w:rPr>
            <w:noProof/>
            <w:webHidden/>
          </w:rPr>
          <w:t>70</w:t>
        </w:r>
        <w:r>
          <w:rPr>
            <w:noProof/>
            <w:webHidden/>
          </w:rPr>
          <w:fldChar w:fldCharType="end"/>
        </w:r>
      </w:hyperlink>
    </w:p>
    <w:p w14:paraId="187FB36B" w14:textId="6273B87A"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72" w:history="1">
        <w:r w:rsidRPr="00CD29C4">
          <w:rPr>
            <w:rStyle w:val="Hyperlink"/>
            <w:noProof/>
          </w:rPr>
          <w:t>Hình 2.34. Danh sách vị trí tuyển dụng</w:t>
        </w:r>
        <w:r>
          <w:rPr>
            <w:noProof/>
            <w:webHidden/>
          </w:rPr>
          <w:tab/>
        </w:r>
        <w:r>
          <w:rPr>
            <w:noProof/>
            <w:webHidden/>
          </w:rPr>
          <w:fldChar w:fldCharType="begin"/>
        </w:r>
        <w:r>
          <w:rPr>
            <w:noProof/>
            <w:webHidden/>
          </w:rPr>
          <w:instrText xml:space="preserve"> PAGEREF _Toc183209372 \h </w:instrText>
        </w:r>
        <w:r>
          <w:rPr>
            <w:noProof/>
            <w:webHidden/>
          </w:rPr>
        </w:r>
        <w:r>
          <w:rPr>
            <w:noProof/>
            <w:webHidden/>
          </w:rPr>
          <w:fldChar w:fldCharType="separate"/>
        </w:r>
        <w:r>
          <w:rPr>
            <w:noProof/>
            <w:webHidden/>
          </w:rPr>
          <w:t>73</w:t>
        </w:r>
        <w:r>
          <w:rPr>
            <w:noProof/>
            <w:webHidden/>
          </w:rPr>
          <w:fldChar w:fldCharType="end"/>
        </w:r>
      </w:hyperlink>
    </w:p>
    <w:p w14:paraId="7612C824" w14:textId="001C0D75"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73" w:history="1">
        <w:r w:rsidRPr="00CD29C4">
          <w:rPr>
            <w:rStyle w:val="Hyperlink"/>
            <w:noProof/>
          </w:rPr>
          <w:t>Hình 2.35. Màn chi tiết vị trí tuyển dụng</w:t>
        </w:r>
        <w:r>
          <w:rPr>
            <w:noProof/>
            <w:webHidden/>
          </w:rPr>
          <w:tab/>
        </w:r>
        <w:r>
          <w:rPr>
            <w:noProof/>
            <w:webHidden/>
          </w:rPr>
          <w:fldChar w:fldCharType="begin"/>
        </w:r>
        <w:r>
          <w:rPr>
            <w:noProof/>
            <w:webHidden/>
          </w:rPr>
          <w:instrText xml:space="preserve"> PAGEREF _Toc183209373 \h </w:instrText>
        </w:r>
        <w:r>
          <w:rPr>
            <w:noProof/>
            <w:webHidden/>
          </w:rPr>
        </w:r>
        <w:r>
          <w:rPr>
            <w:noProof/>
            <w:webHidden/>
          </w:rPr>
          <w:fldChar w:fldCharType="separate"/>
        </w:r>
        <w:r>
          <w:rPr>
            <w:noProof/>
            <w:webHidden/>
          </w:rPr>
          <w:t>73</w:t>
        </w:r>
        <w:r>
          <w:rPr>
            <w:noProof/>
            <w:webHidden/>
          </w:rPr>
          <w:fldChar w:fldCharType="end"/>
        </w:r>
      </w:hyperlink>
    </w:p>
    <w:p w14:paraId="4994F6BA" w14:textId="61C8E526"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74" w:history="1">
        <w:r w:rsidRPr="00CD29C4">
          <w:rPr>
            <w:rStyle w:val="Hyperlink"/>
            <w:noProof/>
          </w:rPr>
          <w:t>Hình 2.36. Danh sách nhóm quyền</w:t>
        </w:r>
        <w:r>
          <w:rPr>
            <w:noProof/>
            <w:webHidden/>
          </w:rPr>
          <w:tab/>
        </w:r>
        <w:r>
          <w:rPr>
            <w:noProof/>
            <w:webHidden/>
          </w:rPr>
          <w:fldChar w:fldCharType="begin"/>
        </w:r>
        <w:r>
          <w:rPr>
            <w:noProof/>
            <w:webHidden/>
          </w:rPr>
          <w:instrText xml:space="preserve"> PAGEREF _Toc183209374 \h </w:instrText>
        </w:r>
        <w:r>
          <w:rPr>
            <w:noProof/>
            <w:webHidden/>
          </w:rPr>
        </w:r>
        <w:r>
          <w:rPr>
            <w:noProof/>
            <w:webHidden/>
          </w:rPr>
          <w:fldChar w:fldCharType="separate"/>
        </w:r>
        <w:r>
          <w:rPr>
            <w:noProof/>
            <w:webHidden/>
          </w:rPr>
          <w:t>76</w:t>
        </w:r>
        <w:r>
          <w:rPr>
            <w:noProof/>
            <w:webHidden/>
          </w:rPr>
          <w:fldChar w:fldCharType="end"/>
        </w:r>
      </w:hyperlink>
    </w:p>
    <w:p w14:paraId="72CA1BE7" w14:textId="43D80277"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75" w:history="1">
        <w:r w:rsidRPr="00CD29C4">
          <w:rPr>
            <w:rStyle w:val="Hyperlink"/>
            <w:noProof/>
          </w:rPr>
          <w:t>Hình 2.37. Màn chi tiết nhà cung cấp</w:t>
        </w:r>
        <w:r>
          <w:rPr>
            <w:noProof/>
            <w:webHidden/>
          </w:rPr>
          <w:tab/>
        </w:r>
        <w:r>
          <w:rPr>
            <w:noProof/>
            <w:webHidden/>
          </w:rPr>
          <w:fldChar w:fldCharType="begin"/>
        </w:r>
        <w:r>
          <w:rPr>
            <w:noProof/>
            <w:webHidden/>
          </w:rPr>
          <w:instrText xml:space="preserve"> PAGEREF _Toc183209375 \h </w:instrText>
        </w:r>
        <w:r>
          <w:rPr>
            <w:noProof/>
            <w:webHidden/>
          </w:rPr>
        </w:r>
        <w:r>
          <w:rPr>
            <w:noProof/>
            <w:webHidden/>
          </w:rPr>
          <w:fldChar w:fldCharType="separate"/>
        </w:r>
        <w:r>
          <w:rPr>
            <w:noProof/>
            <w:webHidden/>
          </w:rPr>
          <w:t>76</w:t>
        </w:r>
        <w:r>
          <w:rPr>
            <w:noProof/>
            <w:webHidden/>
          </w:rPr>
          <w:fldChar w:fldCharType="end"/>
        </w:r>
      </w:hyperlink>
    </w:p>
    <w:p w14:paraId="4E9D610E" w14:textId="77B3AAFC"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76" w:history="1">
        <w:r w:rsidRPr="00CD29C4">
          <w:rPr>
            <w:rStyle w:val="Hyperlink"/>
            <w:noProof/>
          </w:rPr>
          <w:t>Hình 2.38. Màn hình đăng nhập</w:t>
        </w:r>
        <w:r>
          <w:rPr>
            <w:noProof/>
            <w:webHidden/>
          </w:rPr>
          <w:tab/>
        </w:r>
        <w:r>
          <w:rPr>
            <w:noProof/>
            <w:webHidden/>
          </w:rPr>
          <w:fldChar w:fldCharType="begin"/>
        </w:r>
        <w:r>
          <w:rPr>
            <w:noProof/>
            <w:webHidden/>
          </w:rPr>
          <w:instrText xml:space="preserve"> PAGEREF _Toc183209376 \h </w:instrText>
        </w:r>
        <w:r>
          <w:rPr>
            <w:noProof/>
            <w:webHidden/>
          </w:rPr>
        </w:r>
        <w:r>
          <w:rPr>
            <w:noProof/>
            <w:webHidden/>
          </w:rPr>
          <w:fldChar w:fldCharType="separate"/>
        </w:r>
        <w:r>
          <w:rPr>
            <w:noProof/>
            <w:webHidden/>
          </w:rPr>
          <w:t>78</w:t>
        </w:r>
        <w:r>
          <w:rPr>
            <w:noProof/>
            <w:webHidden/>
          </w:rPr>
          <w:fldChar w:fldCharType="end"/>
        </w:r>
      </w:hyperlink>
    </w:p>
    <w:p w14:paraId="06A144E9" w14:textId="7E92845A"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77" w:history="1">
        <w:r w:rsidRPr="00CD29C4">
          <w:rPr>
            <w:rStyle w:val="Hyperlink"/>
            <w:noProof/>
          </w:rPr>
          <w:t>Hình 2.39. Cơ sở dữ liệu</w:t>
        </w:r>
        <w:r>
          <w:rPr>
            <w:noProof/>
            <w:webHidden/>
          </w:rPr>
          <w:tab/>
        </w:r>
        <w:r>
          <w:rPr>
            <w:noProof/>
            <w:webHidden/>
          </w:rPr>
          <w:fldChar w:fldCharType="begin"/>
        </w:r>
        <w:r>
          <w:rPr>
            <w:noProof/>
            <w:webHidden/>
          </w:rPr>
          <w:instrText xml:space="preserve"> PAGEREF _Toc183209377 \h </w:instrText>
        </w:r>
        <w:r>
          <w:rPr>
            <w:noProof/>
            <w:webHidden/>
          </w:rPr>
        </w:r>
        <w:r>
          <w:rPr>
            <w:noProof/>
            <w:webHidden/>
          </w:rPr>
          <w:fldChar w:fldCharType="separate"/>
        </w:r>
        <w:r>
          <w:rPr>
            <w:noProof/>
            <w:webHidden/>
          </w:rPr>
          <w:t>85</w:t>
        </w:r>
        <w:r>
          <w:rPr>
            <w:noProof/>
            <w:webHidden/>
          </w:rPr>
          <w:fldChar w:fldCharType="end"/>
        </w:r>
      </w:hyperlink>
    </w:p>
    <w:p w14:paraId="73DD448E" w14:textId="3C729977"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78" w:history="1">
        <w:r w:rsidRPr="00CD29C4">
          <w:rPr>
            <w:rStyle w:val="Hyperlink"/>
            <w:noProof/>
          </w:rPr>
          <w:t>Hình 3.1. Gói đăng ký Odoo</w:t>
        </w:r>
        <w:r>
          <w:rPr>
            <w:noProof/>
            <w:webHidden/>
          </w:rPr>
          <w:tab/>
        </w:r>
        <w:r>
          <w:rPr>
            <w:noProof/>
            <w:webHidden/>
          </w:rPr>
          <w:fldChar w:fldCharType="begin"/>
        </w:r>
        <w:r>
          <w:rPr>
            <w:noProof/>
            <w:webHidden/>
          </w:rPr>
          <w:instrText xml:space="preserve"> PAGEREF _Toc183209378 \h </w:instrText>
        </w:r>
        <w:r>
          <w:rPr>
            <w:noProof/>
            <w:webHidden/>
          </w:rPr>
        </w:r>
        <w:r>
          <w:rPr>
            <w:noProof/>
            <w:webHidden/>
          </w:rPr>
          <w:fldChar w:fldCharType="separate"/>
        </w:r>
        <w:r>
          <w:rPr>
            <w:noProof/>
            <w:webHidden/>
          </w:rPr>
          <w:t>94</w:t>
        </w:r>
        <w:r>
          <w:rPr>
            <w:noProof/>
            <w:webHidden/>
          </w:rPr>
          <w:fldChar w:fldCharType="end"/>
        </w:r>
      </w:hyperlink>
    </w:p>
    <w:p w14:paraId="0A9BF858" w14:textId="218F5260"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79" w:history="1">
        <w:r w:rsidRPr="00CD29C4">
          <w:rPr>
            <w:rStyle w:val="Hyperlink"/>
            <w:noProof/>
          </w:rPr>
          <w:t>Hình 3.2. Thông tin gói đăng ký</w:t>
        </w:r>
        <w:r>
          <w:rPr>
            <w:noProof/>
            <w:webHidden/>
          </w:rPr>
          <w:tab/>
        </w:r>
        <w:r>
          <w:rPr>
            <w:noProof/>
            <w:webHidden/>
          </w:rPr>
          <w:fldChar w:fldCharType="begin"/>
        </w:r>
        <w:r>
          <w:rPr>
            <w:noProof/>
            <w:webHidden/>
          </w:rPr>
          <w:instrText xml:space="preserve"> PAGEREF _Toc183209379 \h </w:instrText>
        </w:r>
        <w:r>
          <w:rPr>
            <w:noProof/>
            <w:webHidden/>
          </w:rPr>
        </w:r>
        <w:r>
          <w:rPr>
            <w:noProof/>
            <w:webHidden/>
          </w:rPr>
          <w:fldChar w:fldCharType="separate"/>
        </w:r>
        <w:r>
          <w:rPr>
            <w:noProof/>
            <w:webHidden/>
          </w:rPr>
          <w:t>94</w:t>
        </w:r>
        <w:r>
          <w:rPr>
            <w:noProof/>
            <w:webHidden/>
          </w:rPr>
          <w:fldChar w:fldCharType="end"/>
        </w:r>
      </w:hyperlink>
    </w:p>
    <w:p w14:paraId="1C930C15" w14:textId="75658F5F"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80" w:history="1">
        <w:r w:rsidRPr="00CD29C4">
          <w:rPr>
            <w:rStyle w:val="Hyperlink"/>
            <w:noProof/>
          </w:rPr>
          <w:t>Hình 3.3. Thông tin địa chỉ thanh toán</w:t>
        </w:r>
        <w:r>
          <w:rPr>
            <w:noProof/>
            <w:webHidden/>
          </w:rPr>
          <w:tab/>
        </w:r>
        <w:r>
          <w:rPr>
            <w:noProof/>
            <w:webHidden/>
          </w:rPr>
          <w:fldChar w:fldCharType="begin"/>
        </w:r>
        <w:r>
          <w:rPr>
            <w:noProof/>
            <w:webHidden/>
          </w:rPr>
          <w:instrText xml:space="preserve"> PAGEREF _Toc183209380 \h </w:instrText>
        </w:r>
        <w:r>
          <w:rPr>
            <w:noProof/>
            <w:webHidden/>
          </w:rPr>
        </w:r>
        <w:r>
          <w:rPr>
            <w:noProof/>
            <w:webHidden/>
          </w:rPr>
          <w:fldChar w:fldCharType="separate"/>
        </w:r>
        <w:r>
          <w:rPr>
            <w:noProof/>
            <w:webHidden/>
          </w:rPr>
          <w:t>95</w:t>
        </w:r>
        <w:r>
          <w:rPr>
            <w:noProof/>
            <w:webHidden/>
          </w:rPr>
          <w:fldChar w:fldCharType="end"/>
        </w:r>
      </w:hyperlink>
    </w:p>
    <w:p w14:paraId="50433960" w14:textId="38EF6285"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81" w:history="1">
        <w:r w:rsidRPr="00CD29C4">
          <w:rPr>
            <w:rStyle w:val="Hyperlink"/>
            <w:noProof/>
          </w:rPr>
          <w:t>Hình 3.4. Phương thức thanh toán</w:t>
        </w:r>
        <w:r>
          <w:rPr>
            <w:noProof/>
            <w:webHidden/>
          </w:rPr>
          <w:tab/>
        </w:r>
        <w:r>
          <w:rPr>
            <w:noProof/>
            <w:webHidden/>
          </w:rPr>
          <w:fldChar w:fldCharType="begin"/>
        </w:r>
        <w:r>
          <w:rPr>
            <w:noProof/>
            <w:webHidden/>
          </w:rPr>
          <w:instrText xml:space="preserve"> PAGEREF _Toc183209381 \h </w:instrText>
        </w:r>
        <w:r>
          <w:rPr>
            <w:noProof/>
            <w:webHidden/>
          </w:rPr>
        </w:r>
        <w:r>
          <w:rPr>
            <w:noProof/>
            <w:webHidden/>
          </w:rPr>
          <w:fldChar w:fldCharType="separate"/>
        </w:r>
        <w:r>
          <w:rPr>
            <w:noProof/>
            <w:webHidden/>
          </w:rPr>
          <w:t>95</w:t>
        </w:r>
        <w:r>
          <w:rPr>
            <w:noProof/>
            <w:webHidden/>
          </w:rPr>
          <w:fldChar w:fldCharType="end"/>
        </w:r>
      </w:hyperlink>
    </w:p>
    <w:p w14:paraId="3DFCF71C" w14:textId="10B805B8"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82" w:history="1">
        <w:r w:rsidRPr="00CD29C4">
          <w:rPr>
            <w:rStyle w:val="Hyperlink"/>
            <w:noProof/>
          </w:rPr>
          <w:t>Hình 3.5. Nhập mã gói đăng ký</w:t>
        </w:r>
        <w:r>
          <w:rPr>
            <w:noProof/>
            <w:webHidden/>
          </w:rPr>
          <w:tab/>
        </w:r>
        <w:r>
          <w:rPr>
            <w:noProof/>
            <w:webHidden/>
          </w:rPr>
          <w:fldChar w:fldCharType="begin"/>
        </w:r>
        <w:r>
          <w:rPr>
            <w:noProof/>
            <w:webHidden/>
          </w:rPr>
          <w:instrText xml:space="preserve"> PAGEREF _Toc183209382 \h </w:instrText>
        </w:r>
        <w:r>
          <w:rPr>
            <w:noProof/>
            <w:webHidden/>
          </w:rPr>
        </w:r>
        <w:r>
          <w:rPr>
            <w:noProof/>
            <w:webHidden/>
          </w:rPr>
          <w:fldChar w:fldCharType="separate"/>
        </w:r>
        <w:r>
          <w:rPr>
            <w:noProof/>
            <w:webHidden/>
          </w:rPr>
          <w:t>96</w:t>
        </w:r>
        <w:r>
          <w:rPr>
            <w:noProof/>
            <w:webHidden/>
          </w:rPr>
          <w:fldChar w:fldCharType="end"/>
        </w:r>
      </w:hyperlink>
    </w:p>
    <w:p w14:paraId="2CA0C1D8" w14:textId="7EB96E78" w:rsidR="00DA0FB9" w:rsidRDefault="00DA0FB9">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383" w:history="1">
        <w:r w:rsidRPr="00CD29C4">
          <w:rPr>
            <w:rStyle w:val="Hyperlink"/>
            <w:noProof/>
          </w:rPr>
          <w:t>Hình 3.6. Cài đặt ứng dụng</w:t>
        </w:r>
        <w:r>
          <w:rPr>
            <w:noProof/>
            <w:webHidden/>
          </w:rPr>
          <w:tab/>
        </w:r>
        <w:r>
          <w:rPr>
            <w:noProof/>
            <w:webHidden/>
          </w:rPr>
          <w:fldChar w:fldCharType="begin"/>
        </w:r>
        <w:r>
          <w:rPr>
            <w:noProof/>
            <w:webHidden/>
          </w:rPr>
          <w:instrText xml:space="preserve"> PAGEREF _Toc183209383 \h </w:instrText>
        </w:r>
        <w:r>
          <w:rPr>
            <w:noProof/>
            <w:webHidden/>
          </w:rPr>
        </w:r>
        <w:r>
          <w:rPr>
            <w:noProof/>
            <w:webHidden/>
          </w:rPr>
          <w:fldChar w:fldCharType="separate"/>
        </w:r>
        <w:r>
          <w:rPr>
            <w:noProof/>
            <w:webHidden/>
          </w:rPr>
          <w:t>96</w:t>
        </w:r>
        <w:r>
          <w:rPr>
            <w:noProof/>
            <w:webHidden/>
          </w:rPr>
          <w:fldChar w:fldCharType="end"/>
        </w:r>
      </w:hyperlink>
    </w:p>
    <w:p w14:paraId="47225468" w14:textId="2E3938B0" w:rsidR="00694FAA" w:rsidRDefault="002D7AE5">
      <w:pPr>
        <w:spacing w:before="0" w:after="160" w:line="259" w:lineRule="auto"/>
        <w:jc w:val="left"/>
        <w:rPr>
          <w:rFonts w:eastAsia="Times New Roman" w:cs="Times New Roman"/>
          <w:b/>
          <w:color w:val="000000"/>
          <w:sz w:val="28"/>
          <w:szCs w:val="28"/>
        </w:rPr>
      </w:pPr>
      <w:r>
        <w:rPr>
          <w:rFonts w:eastAsia="Times New Roman" w:cs="Times New Roman"/>
          <w:b/>
          <w:color w:val="000000"/>
          <w:sz w:val="28"/>
          <w:szCs w:val="28"/>
        </w:rPr>
        <w:fldChar w:fldCharType="end"/>
      </w:r>
      <w:r w:rsidR="00694FAA">
        <w:rPr>
          <w:rFonts w:eastAsia="Times New Roman" w:cs="Times New Roman"/>
          <w:b/>
          <w:color w:val="000000"/>
          <w:sz w:val="28"/>
          <w:szCs w:val="28"/>
        </w:rPr>
        <w:br w:type="page"/>
      </w:r>
    </w:p>
    <w:p w14:paraId="3612FD7A" w14:textId="3E27A3E1" w:rsidR="002D7AE5" w:rsidRDefault="00694FAA" w:rsidP="00B46E0C">
      <w:pPr>
        <w:spacing w:after="360" w:line="259" w:lineRule="auto"/>
        <w:jc w:val="center"/>
        <w:rPr>
          <w:rFonts w:eastAsia="Times New Roman" w:cs="Times New Roman"/>
          <w:b/>
          <w:color w:val="000000"/>
          <w:sz w:val="28"/>
          <w:szCs w:val="28"/>
        </w:rPr>
      </w:pPr>
      <w:r>
        <w:rPr>
          <w:rFonts w:eastAsia="Times New Roman" w:cs="Times New Roman"/>
          <w:b/>
          <w:color w:val="000000"/>
          <w:sz w:val="28"/>
          <w:szCs w:val="28"/>
        </w:rPr>
        <w:lastRenderedPageBreak/>
        <w:t>DANH MỤC BẢNG BIỂU</w:t>
      </w:r>
    </w:p>
    <w:p w14:paraId="1C442C44" w14:textId="445F07CA" w:rsidR="00F15304" w:rsidRDefault="00402A28">
      <w:pPr>
        <w:pStyle w:val="TableofFigures"/>
        <w:tabs>
          <w:tab w:val="right" w:leader="dot" w:pos="9062"/>
        </w:tabs>
        <w:rPr>
          <w:rFonts w:asciiTheme="minorHAnsi" w:eastAsiaTheme="minorEastAsia" w:hAnsiTheme="minorHAnsi"/>
          <w:noProof/>
          <w:kern w:val="2"/>
          <w:sz w:val="24"/>
          <w:szCs w:val="24"/>
          <w14:ligatures w14:val="standardContextual"/>
        </w:rPr>
      </w:pPr>
      <w:r>
        <w:rPr>
          <w:rFonts w:eastAsia="Times New Roman" w:cs="Times New Roman"/>
          <w:b/>
          <w:color w:val="000000"/>
          <w:sz w:val="28"/>
          <w:szCs w:val="28"/>
        </w:rPr>
        <w:fldChar w:fldCharType="begin"/>
      </w:r>
      <w:r>
        <w:rPr>
          <w:rFonts w:eastAsia="Times New Roman" w:cs="Times New Roman"/>
          <w:b/>
          <w:color w:val="000000"/>
          <w:sz w:val="28"/>
          <w:szCs w:val="28"/>
        </w:rPr>
        <w:instrText xml:space="preserve"> TOC \h \z \c "Bảng" </w:instrText>
      </w:r>
      <w:r>
        <w:rPr>
          <w:rFonts w:eastAsia="Times New Roman" w:cs="Times New Roman"/>
          <w:b/>
          <w:color w:val="000000"/>
          <w:sz w:val="28"/>
          <w:szCs w:val="28"/>
        </w:rPr>
        <w:fldChar w:fldCharType="separate"/>
      </w:r>
      <w:hyperlink w:anchor="_Toc183209428" w:history="1">
        <w:r w:rsidR="00F15304" w:rsidRPr="00AC7FCF">
          <w:rPr>
            <w:rStyle w:val="Hyperlink"/>
            <w:noProof/>
          </w:rPr>
          <w:t>Bảng 2.1. Tác nhân hệ thống</w:t>
        </w:r>
        <w:r w:rsidR="00F15304">
          <w:rPr>
            <w:noProof/>
            <w:webHidden/>
          </w:rPr>
          <w:tab/>
        </w:r>
        <w:r w:rsidR="00F15304">
          <w:rPr>
            <w:noProof/>
            <w:webHidden/>
          </w:rPr>
          <w:fldChar w:fldCharType="begin"/>
        </w:r>
        <w:r w:rsidR="00F15304">
          <w:rPr>
            <w:noProof/>
            <w:webHidden/>
          </w:rPr>
          <w:instrText xml:space="preserve"> PAGEREF _Toc183209428 \h </w:instrText>
        </w:r>
        <w:r w:rsidR="00F15304">
          <w:rPr>
            <w:noProof/>
            <w:webHidden/>
          </w:rPr>
        </w:r>
        <w:r w:rsidR="00F15304">
          <w:rPr>
            <w:noProof/>
            <w:webHidden/>
          </w:rPr>
          <w:fldChar w:fldCharType="separate"/>
        </w:r>
        <w:r w:rsidR="00F15304">
          <w:rPr>
            <w:noProof/>
            <w:webHidden/>
          </w:rPr>
          <w:t>26</w:t>
        </w:r>
        <w:r w:rsidR="00F15304">
          <w:rPr>
            <w:noProof/>
            <w:webHidden/>
          </w:rPr>
          <w:fldChar w:fldCharType="end"/>
        </w:r>
      </w:hyperlink>
    </w:p>
    <w:p w14:paraId="7E62E738" w14:textId="16696F0D" w:rsidR="00F15304" w:rsidRDefault="00F15304">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429" w:history="1">
        <w:r w:rsidRPr="00AC7FCF">
          <w:rPr>
            <w:rStyle w:val="Hyperlink"/>
            <w:noProof/>
          </w:rPr>
          <w:t>Bảng 2.2. UC – Quản lý nhà cung cấp</w:t>
        </w:r>
        <w:r>
          <w:rPr>
            <w:noProof/>
            <w:webHidden/>
          </w:rPr>
          <w:tab/>
        </w:r>
        <w:r>
          <w:rPr>
            <w:noProof/>
            <w:webHidden/>
          </w:rPr>
          <w:fldChar w:fldCharType="begin"/>
        </w:r>
        <w:r>
          <w:rPr>
            <w:noProof/>
            <w:webHidden/>
          </w:rPr>
          <w:instrText xml:space="preserve"> PAGEREF _Toc183209429 \h </w:instrText>
        </w:r>
        <w:r>
          <w:rPr>
            <w:noProof/>
            <w:webHidden/>
          </w:rPr>
        </w:r>
        <w:r>
          <w:rPr>
            <w:noProof/>
            <w:webHidden/>
          </w:rPr>
          <w:fldChar w:fldCharType="separate"/>
        </w:r>
        <w:r>
          <w:rPr>
            <w:noProof/>
            <w:webHidden/>
          </w:rPr>
          <w:t>31</w:t>
        </w:r>
        <w:r>
          <w:rPr>
            <w:noProof/>
            <w:webHidden/>
          </w:rPr>
          <w:fldChar w:fldCharType="end"/>
        </w:r>
      </w:hyperlink>
    </w:p>
    <w:p w14:paraId="334D4A3A" w14:textId="202947FB" w:rsidR="00F15304" w:rsidRDefault="00F15304">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430" w:history="1">
        <w:r w:rsidRPr="00AC7FCF">
          <w:rPr>
            <w:rStyle w:val="Hyperlink"/>
            <w:noProof/>
          </w:rPr>
          <w:t>Bảng 2.3. UC – Quản lý khách hàng</w:t>
        </w:r>
        <w:r>
          <w:rPr>
            <w:noProof/>
            <w:webHidden/>
          </w:rPr>
          <w:tab/>
        </w:r>
        <w:r>
          <w:rPr>
            <w:noProof/>
            <w:webHidden/>
          </w:rPr>
          <w:fldChar w:fldCharType="begin"/>
        </w:r>
        <w:r>
          <w:rPr>
            <w:noProof/>
            <w:webHidden/>
          </w:rPr>
          <w:instrText xml:space="preserve"> PAGEREF _Toc183209430 \h </w:instrText>
        </w:r>
        <w:r>
          <w:rPr>
            <w:noProof/>
            <w:webHidden/>
          </w:rPr>
        </w:r>
        <w:r>
          <w:rPr>
            <w:noProof/>
            <w:webHidden/>
          </w:rPr>
          <w:fldChar w:fldCharType="separate"/>
        </w:r>
        <w:r>
          <w:rPr>
            <w:noProof/>
            <w:webHidden/>
          </w:rPr>
          <w:t>34</w:t>
        </w:r>
        <w:r>
          <w:rPr>
            <w:noProof/>
            <w:webHidden/>
          </w:rPr>
          <w:fldChar w:fldCharType="end"/>
        </w:r>
      </w:hyperlink>
    </w:p>
    <w:p w14:paraId="372568B7" w14:textId="2FEFCBD7" w:rsidR="00F15304" w:rsidRDefault="00F15304">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431" w:history="1">
        <w:r w:rsidRPr="00AC7FCF">
          <w:rPr>
            <w:rStyle w:val="Hyperlink"/>
            <w:noProof/>
          </w:rPr>
          <w:t>Bảng 2.4. UC – Quản lý sản phẩm</w:t>
        </w:r>
        <w:r>
          <w:rPr>
            <w:noProof/>
            <w:webHidden/>
          </w:rPr>
          <w:tab/>
        </w:r>
        <w:r>
          <w:rPr>
            <w:noProof/>
            <w:webHidden/>
          </w:rPr>
          <w:fldChar w:fldCharType="begin"/>
        </w:r>
        <w:r>
          <w:rPr>
            <w:noProof/>
            <w:webHidden/>
          </w:rPr>
          <w:instrText xml:space="preserve"> PAGEREF _Toc183209431 \h </w:instrText>
        </w:r>
        <w:r>
          <w:rPr>
            <w:noProof/>
            <w:webHidden/>
          </w:rPr>
        </w:r>
        <w:r>
          <w:rPr>
            <w:noProof/>
            <w:webHidden/>
          </w:rPr>
          <w:fldChar w:fldCharType="separate"/>
        </w:r>
        <w:r>
          <w:rPr>
            <w:noProof/>
            <w:webHidden/>
          </w:rPr>
          <w:t>39</w:t>
        </w:r>
        <w:r>
          <w:rPr>
            <w:noProof/>
            <w:webHidden/>
          </w:rPr>
          <w:fldChar w:fldCharType="end"/>
        </w:r>
      </w:hyperlink>
    </w:p>
    <w:p w14:paraId="312EFF8F" w14:textId="29716329" w:rsidR="00F15304" w:rsidRDefault="00F15304">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432" w:history="1">
        <w:r w:rsidRPr="00AC7FCF">
          <w:rPr>
            <w:rStyle w:val="Hyperlink"/>
            <w:noProof/>
          </w:rPr>
          <w:t>Bảng 2.5. UC – Quản lý người dùng</w:t>
        </w:r>
        <w:r>
          <w:rPr>
            <w:noProof/>
            <w:webHidden/>
          </w:rPr>
          <w:tab/>
        </w:r>
        <w:r>
          <w:rPr>
            <w:noProof/>
            <w:webHidden/>
          </w:rPr>
          <w:fldChar w:fldCharType="begin"/>
        </w:r>
        <w:r>
          <w:rPr>
            <w:noProof/>
            <w:webHidden/>
          </w:rPr>
          <w:instrText xml:space="preserve"> PAGEREF _Toc183209432 \h </w:instrText>
        </w:r>
        <w:r>
          <w:rPr>
            <w:noProof/>
            <w:webHidden/>
          </w:rPr>
        </w:r>
        <w:r>
          <w:rPr>
            <w:noProof/>
            <w:webHidden/>
          </w:rPr>
          <w:fldChar w:fldCharType="separate"/>
        </w:r>
        <w:r>
          <w:rPr>
            <w:noProof/>
            <w:webHidden/>
          </w:rPr>
          <w:t>44</w:t>
        </w:r>
        <w:r>
          <w:rPr>
            <w:noProof/>
            <w:webHidden/>
          </w:rPr>
          <w:fldChar w:fldCharType="end"/>
        </w:r>
      </w:hyperlink>
    </w:p>
    <w:p w14:paraId="730EEAEF" w14:textId="288D8BEA" w:rsidR="00F15304" w:rsidRDefault="00F15304">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433" w:history="1">
        <w:r w:rsidRPr="00AC7FCF">
          <w:rPr>
            <w:rStyle w:val="Hyperlink"/>
            <w:noProof/>
          </w:rPr>
          <w:t>Bảng 2.6. UC – Quản lý bán hàng</w:t>
        </w:r>
        <w:r>
          <w:rPr>
            <w:noProof/>
            <w:webHidden/>
          </w:rPr>
          <w:tab/>
        </w:r>
        <w:r>
          <w:rPr>
            <w:noProof/>
            <w:webHidden/>
          </w:rPr>
          <w:fldChar w:fldCharType="begin"/>
        </w:r>
        <w:r>
          <w:rPr>
            <w:noProof/>
            <w:webHidden/>
          </w:rPr>
          <w:instrText xml:space="preserve"> PAGEREF _Toc183209433 \h </w:instrText>
        </w:r>
        <w:r>
          <w:rPr>
            <w:noProof/>
            <w:webHidden/>
          </w:rPr>
        </w:r>
        <w:r>
          <w:rPr>
            <w:noProof/>
            <w:webHidden/>
          </w:rPr>
          <w:fldChar w:fldCharType="separate"/>
        </w:r>
        <w:r>
          <w:rPr>
            <w:noProof/>
            <w:webHidden/>
          </w:rPr>
          <w:t>47</w:t>
        </w:r>
        <w:r>
          <w:rPr>
            <w:noProof/>
            <w:webHidden/>
          </w:rPr>
          <w:fldChar w:fldCharType="end"/>
        </w:r>
      </w:hyperlink>
    </w:p>
    <w:p w14:paraId="1E57D8CC" w14:textId="6A774BD3" w:rsidR="00F15304" w:rsidRDefault="00F15304">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434" w:history="1">
        <w:r w:rsidRPr="00AC7FCF">
          <w:rPr>
            <w:rStyle w:val="Hyperlink"/>
            <w:noProof/>
          </w:rPr>
          <w:t>Bảng 2.7. UC – Quản lý mua hàng</w:t>
        </w:r>
        <w:r>
          <w:rPr>
            <w:noProof/>
            <w:webHidden/>
          </w:rPr>
          <w:tab/>
        </w:r>
        <w:r>
          <w:rPr>
            <w:noProof/>
            <w:webHidden/>
          </w:rPr>
          <w:fldChar w:fldCharType="begin"/>
        </w:r>
        <w:r>
          <w:rPr>
            <w:noProof/>
            <w:webHidden/>
          </w:rPr>
          <w:instrText xml:space="preserve"> PAGEREF _Toc183209434 \h </w:instrText>
        </w:r>
        <w:r>
          <w:rPr>
            <w:noProof/>
            <w:webHidden/>
          </w:rPr>
        </w:r>
        <w:r>
          <w:rPr>
            <w:noProof/>
            <w:webHidden/>
          </w:rPr>
          <w:fldChar w:fldCharType="separate"/>
        </w:r>
        <w:r>
          <w:rPr>
            <w:noProof/>
            <w:webHidden/>
          </w:rPr>
          <w:t>50</w:t>
        </w:r>
        <w:r>
          <w:rPr>
            <w:noProof/>
            <w:webHidden/>
          </w:rPr>
          <w:fldChar w:fldCharType="end"/>
        </w:r>
      </w:hyperlink>
    </w:p>
    <w:p w14:paraId="2B24DB42" w14:textId="198040A9" w:rsidR="00F15304" w:rsidRDefault="00F15304">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435" w:history="1">
        <w:r w:rsidRPr="00AC7FCF">
          <w:rPr>
            <w:rStyle w:val="Hyperlink"/>
            <w:noProof/>
          </w:rPr>
          <w:t>Bảng 2.8. UC – Quản lý kho</w:t>
        </w:r>
        <w:r>
          <w:rPr>
            <w:noProof/>
            <w:webHidden/>
          </w:rPr>
          <w:tab/>
        </w:r>
        <w:r>
          <w:rPr>
            <w:noProof/>
            <w:webHidden/>
          </w:rPr>
          <w:fldChar w:fldCharType="begin"/>
        </w:r>
        <w:r>
          <w:rPr>
            <w:noProof/>
            <w:webHidden/>
          </w:rPr>
          <w:instrText xml:space="preserve"> PAGEREF _Toc183209435 \h </w:instrText>
        </w:r>
        <w:r>
          <w:rPr>
            <w:noProof/>
            <w:webHidden/>
          </w:rPr>
        </w:r>
        <w:r>
          <w:rPr>
            <w:noProof/>
            <w:webHidden/>
          </w:rPr>
          <w:fldChar w:fldCharType="separate"/>
        </w:r>
        <w:r>
          <w:rPr>
            <w:noProof/>
            <w:webHidden/>
          </w:rPr>
          <w:t>56</w:t>
        </w:r>
        <w:r>
          <w:rPr>
            <w:noProof/>
            <w:webHidden/>
          </w:rPr>
          <w:fldChar w:fldCharType="end"/>
        </w:r>
      </w:hyperlink>
    </w:p>
    <w:p w14:paraId="3FFC41F4" w14:textId="00AF3327" w:rsidR="00F15304" w:rsidRDefault="00F15304">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436" w:history="1">
        <w:r w:rsidRPr="00AC7FCF">
          <w:rPr>
            <w:rStyle w:val="Hyperlink"/>
            <w:noProof/>
          </w:rPr>
          <w:t>Bảng 2.9. UC – Quản lý hóa đơn</w:t>
        </w:r>
        <w:r>
          <w:rPr>
            <w:noProof/>
            <w:webHidden/>
          </w:rPr>
          <w:tab/>
        </w:r>
        <w:r>
          <w:rPr>
            <w:noProof/>
            <w:webHidden/>
          </w:rPr>
          <w:fldChar w:fldCharType="begin"/>
        </w:r>
        <w:r>
          <w:rPr>
            <w:noProof/>
            <w:webHidden/>
          </w:rPr>
          <w:instrText xml:space="preserve"> PAGEREF _Toc183209436 \h </w:instrText>
        </w:r>
        <w:r>
          <w:rPr>
            <w:noProof/>
            <w:webHidden/>
          </w:rPr>
        </w:r>
        <w:r>
          <w:rPr>
            <w:noProof/>
            <w:webHidden/>
          </w:rPr>
          <w:fldChar w:fldCharType="separate"/>
        </w:r>
        <w:r>
          <w:rPr>
            <w:noProof/>
            <w:webHidden/>
          </w:rPr>
          <w:t>63</w:t>
        </w:r>
        <w:r>
          <w:rPr>
            <w:noProof/>
            <w:webHidden/>
          </w:rPr>
          <w:fldChar w:fldCharType="end"/>
        </w:r>
      </w:hyperlink>
    </w:p>
    <w:p w14:paraId="4B7AF259" w14:textId="74F26EB0" w:rsidR="00F15304" w:rsidRDefault="00F15304">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437" w:history="1">
        <w:r w:rsidRPr="00AC7FCF">
          <w:rPr>
            <w:rStyle w:val="Hyperlink"/>
            <w:noProof/>
          </w:rPr>
          <w:t>Bảng 2.10. UC – Quản lý kho</w:t>
        </w:r>
        <w:r>
          <w:rPr>
            <w:noProof/>
            <w:webHidden/>
          </w:rPr>
          <w:tab/>
        </w:r>
        <w:r>
          <w:rPr>
            <w:noProof/>
            <w:webHidden/>
          </w:rPr>
          <w:fldChar w:fldCharType="begin"/>
        </w:r>
        <w:r>
          <w:rPr>
            <w:noProof/>
            <w:webHidden/>
          </w:rPr>
          <w:instrText xml:space="preserve"> PAGEREF _Toc183209437 \h </w:instrText>
        </w:r>
        <w:r>
          <w:rPr>
            <w:noProof/>
            <w:webHidden/>
          </w:rPr>
        </w:r>
        <w:r>
          <w:rPr>
            <w:noProof/>
            <w:webHidden/>
          </w:rPr>
          <w:fldChar w:fldCharType="separate"/>
        </w:r>
        <w:r>
          <w:rPr>
            <w:noProof/>
            <w:webHidden/>
          </w:rPr>
          <w:t>67</w:t>
        </w:r>
        <w:r>
          <w:rPr>
            <w:noProof/>
            <w:webHidden/>
          </w:rPr>
          <w:fldChar w:fldCharType="end"/>
        </w:r>
      </w:hyperlink>
    </w:p>
    <w:p w14:paraId="46B02FD3" w14:textId="7F1F84BB" w:rsidR="00F15304" w:rsidRDefault="00F15304">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438" w:history="1">
        <w:r w:rsidRPr="00AC7FCF">
          <w:rPr>
            <w:rStyle w:val="Hyperlink"/>
            <w:noProof/>
          </w:rPr>
          <w:t>Bảng 2.11. UC – Quản lý nhân sự</w:t>
        </w:r>
        <w:r>
          <w:rPr>
            <w:noProof/>
            <w:webHidden/>
          </w:rPr>
          <w:tab/>
        </w:r>
        <w:r>
          <w:rPr>
            <w:noProof/>
            <w:webHidden/>
          </w:rPr>
          <w:fldChar w:fldCharType="begin"/>
        </w:r>
        <w:r>
          <w:rPr>
            <w:noProof/>
            <w:webHidden/>
          </w:rPr>
          <w:instrText xml:space="preserve"> PAGEREF _Toc183209438 \h </w:instrText>
        </w:r>
        <w:r>
          <w:rPr>
            <w:noProof/>
            <w:webHidden/>
          </w:rPr>
        </w:r>
        <w:r>
          <w:rPr>
            <w:noProof/>
            <w:webHidden/>
          </w:rPr>
          <w:fldChar w:fldCharType="separate"/>
        </w:r>
        <w:r>
          <w:rPr>
            <w:noProof/>
            <w:webHidden/>
          </w:rPr>
          <w:t>70</w:t>
        </w:r>
        <w:r>
          <w:rPr>
            <w:noProof/>
            <w:webHidden/>
          </w:rPr>
          <w:fldChar w:fldCharType="end"/>
        </w:r>
      </w:hyperlink>
    </w:p>
    <w:p w14:paraId="70279647" w14:textId="0F1F6CDB" w:rsidR="00F15304" w:rsidRDefault="00F15304">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439" w:history="1">
        <w:r w:rsidRPr="00AC7FCF">
          <w:rPr>
            <w:rStyle w:val="Hyperlink"/>
            <w:noProof/>
          </w:rPr>
          <w:t>Bảng 2.12. UC – Quản lý tuyển dụng</w:t>
        </w:r>
        <w:r>
          <w:rPr>
            <w:noProof/>
            <w:webHidden/>
          </w:rPr>
          <w:tab/>
        </w:r>
        <w:r>
          <w:rPr>
            <w:noProof/>
            <w:webHidden/>
          </w:rPr>
          <w:fldChar w:fldCharType="begin"/>
        </w:r>
        <w:r>
          <w:rPr>
            <w:noProof/>
            <w:webHidden/>
          </w:rPr>
          <w:instrText xml:space="preserve"> PAGEREF _Toc183209439 \h </w:instrText>
        </w:r>
        <w:r>
          <w:rPr>
            <w:noProof/>
            <w:webHidden/>
          </w:rPr>
        </w:r>
        <w:r>
          <w:rPr>
            <w:noProof/>
            <w:webHidden/>
          </w:rPr>
          <w:fldChar w:fldCharType="separate"/>
        </w:r>
        <w:r>
          <w:rPr>
            <w:noProof/>
            <w:webHidden/>
          </w:rPr>
          <w:t>73</w:t>
        </w:r>
        <w:r>
          <w:rPr>
            <w:noProof/>
            <w:webHidden/>
          </w:rPr>
          <w:fldChar w:fldCharType="end"/>
        </w:r>
      </w:hyperlink>
    </w:p>
    <w:p w14:paraId="39BD1FD3" w14:textId="1039868F" w:rsidR="00F15304" w:rsidRDefault="00F15304">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440" w:history="1">
        <w:r w:rsidRPr="00AC7FCF">
          <w:rPr>
            <w:rStyle w:val="Hyperlink"/>
            <w:noProof/>
          </w:rPr>
          <w:t>Bảng 2.13. UC – Quản lý phân quyền</w:t>
        </w:r>
        <w:r>
          <w:rPr>
            <w:noProof/>
            <w:webHidden/>
          </w:rPr>
          <w:tab/>
        </w:r>
        <w:r>
          <w:rPr>
            <w:noProof/>
            <w:webHidden/>
          </w:rPr>
          <w:fldChar w:fldCharType="begin"/>
        </w:r>
        <w:r>
          <w:rPr>
            <w:noProof/>
            <w:webHidden/>
          </w:rPr>
          <w:instrText xml:space="preserve"> PAGEREF _Toc183209440 \h </w:instrText>
        </w:r>
        <w:r>
          <w:rPr>
            <w:noProof/>
            <w:webHidden/>
          </w:rPr>
        </w:r>
        <w:r>
          <w:rPr>
            <w:noProof/>
            <w:webHidden/>
          </w:rPr>
          <w:fldChar w:fldCharType="separate"/>
        </w:r>
        <w:r>
          <w:rPr>
            <w:noProof/>
            <w:webHidden/>
          </w:rPr>
          <w:t>76</w:t>
        </w:r>
        <w:r>
          <w:rPr>
            <w:noProof/>
            <w:webHidden/>
          </w:rPr>
          <w:fldChar w:fldCharType="end"/>
        </w:r>
      </w:hyperlink>
    </w:p>
    <w:p w14:paraId="277AA936" w14:textId="3EA5D476" w:rsidR="00F15304" w:rsidRDefault="00F15304">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441" w:history="1">
        <w:r w:rsidRPr="00AC7FCF">
          <w:rPr>
            <w:rStyle w:val="Hyperlink"/>
            <w:noProof/>
          </w:rPr>
          <w:t>Bảng 2.14. UC – Đăng nhập</w:t>
        </w:r>
        <w:r>
          <w:rPr>
            <w:noProof/>
            <w:webHidden/>
          </w:rPr>
          <w:tab/>
        </w:r>
        <w:r>
          <w:rPr>
            <w:noProof/>
            <w:webHidden/>
          </w:rPr>
          <w:fldChar w:fldCharType="begin"/>
        </w:r>
        <w:r>
          <w:rPr>
            <w:noProof/>
            <w:webHidden/>
          </w:rPr>
          <w:instrText xml:space="preserve"> PAGEREF _Toc183209441 \h </w:instrText>
        </w:r>
        <w:r>
          <w:rPr>
            <w:noProof/>
            <w:webHidden/>
          </w:rPr>
        </w:r>
        <w:r>
          <w:rPr>
            <w:noProof/>
            <w:webHidden/>
          </w:rPr>
          <w:fldChar w:fldCharType="separate"/>
        </w:r>
        <w:r>
          <w:rPr>
            <w:noProof/>
            <w:webHidden/>
          </w:rPr>
          <w:t>78</w:t>
        </w:r>
        <w:r>
          <w:rPr>
            <w:noProof/>
            <w:webHidden/>
          </w:rPr>
          <w:fldChar w:fldCharType="end"/>
        </w:r>
      </w:hyperlink>
    </w:p>
    <w:p w14:paraId="27BA4201" w14:textId="15367D04" w:rsidR="00F15304" w:rsidRDefault="00F15304">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442" w:history="1">
        <w:r w:rsidRPr="00AC7FCF">
          <w:rPr>
            <w:rStyle w:val="Hyperlink"/>
            <w:noProof/>
          </w:rPr>
          <w:t>Bảng 2.15. UC – Đăng xuất</w:t>
        </w:r>
        <w:r>
          <w:rPr>
            <w:noProof/>
            <w:webHidden/>
          </w:rPr>
          <w:tab/>
        </w:r>
        <w:r>
          <w:rPr>
            <w:noProof/>
            <w:webHidden/>
          </w:rPr>
          <w:fldChar w:fldCharType="begin"/>
        </w:r>
        <w:r>
          <w:rPr>
            <w:noProof/>
            <w:webHidden/>
          </w:rPr>
          <w:instrText xml:space="preserve"> PAGEREF _Toc183209442 \h </w:instrText>
        </w:r>
        <w:r>
          <w:rPr>
            <w:noProof/>
            <w:webHidden/>
          </w:rPr>
        </w:r>
        <w:r>
          <w:rPr>
            <w:noProof/>
            <w:webHidden/>
          </w:rPr>
          <w:fldChar w:fldCharType="separate"/>
        </w:r>
        <w:r>
          <w:rPr>
            <w:noProof/>
            <w:webHidden/>
          </w:rPr>
          <w:t>78</w:t>
        </w:r>
        <w:r>
          <w:rPr>
            <w:noProof/>
            <w:webHidden/>
          </w:rPr>
          <w:fldChar w:fldCharType="end"/>
        </w:r>
      </w:hyperlink>
    </w:p>
    <w:p w14:paraId="2F82DB7C" w14:textId="2400664D" w:rsidR="00F15304" w:rsidRDefault="00F15304">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443" w:history="1">
        <w:r w:rsidRPr="00AC7FCF">
          <w:rPr>
            <w:rStyle w:val="Hyperlink"/>
            <w:noProof/>
          </w:rPr>
          <w:t>Bảng 2.16. User story</w:t>
        </w:r>
        <w:r>
          <w:rPr>
            <w:noProof/>
            <w:webHidden/>
          </w:rPr>
          <w:tab/>
        </w:r>
        <w:r>
          <w:rPr>
            <w:noProof/>
            <w:webHidden/>
          </w:rPr>
          <w:fldChar w:fldCharType="begin"/>
        </w:r>
        <w:r>
          <w:rPr>
            <w:noProof/>
            <w:webHidden/>
          </w:rPr>
          <w:instrText xml:space="preserve"> PAGEREF _Toc183209443 \h </w:instrText>
        </w:r>
        <w:r>
          <w:rPr>
            <w:noProof/>
            <w:webHidden/>
          </w:rPr>
        </w:r>
        <w:r>
          <w:rPr>
            <w:noProof/>
            <w:webHidden/>
          </w:rPr>
          <w:fldChar w:fldCharType="separate"/>
        </w:r>
        <w:r>
          <w:rPr>
            <w:noProof/>
            <w:webHidden/>
          </w:rPr>
          <w:t>83</w:t>
        </w:r>
        <w:r>
          <w:rPr>
            <w:noProof/>
            <w:webHidden/>
          </w:rPr>
          <w:fldChar w:fldCharType="end"/>
        </w:r>
      </w:hyperlink>
    </w:p>
    <w:p w14:paraId="4A2AE396" w14:textId="43A57DDF" w:rsidR="00F15304" w:rsidRDefault="00F15304">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444" w:history="1">
        <w:r w:rsidRPr="00AC7FCF">
          <w:rPr>
            <w:rStyle w:val="Hyperlink"/>
            <w:noProof/>
          </w:rPr>
          <w:t>Bảng 2.17. Bảng Ứng viên</w:t>
        </w:r>
        <w:r>
          <w:rPr>
            <w:noProof/>
            <w:webHidden/>
          </w:rPr>
          <w:tab/>
        </w:r>
        <w:r>
          <w:rPr>
            <w:noProof/>
            <w:webHidden/>
          </w:rPr>
          <w:fldChar w:fldCharType="begin"/>
        </w:r>
        <w:r>
          <w:rPr>
            <w:noProof/>
            <w:webHidden/>
          </w:rPr>
          <w:instrText xml:space="preserve"> PAGEREF _Toc183209444 \h </w:instrText>
        </w:r>
        <w:r>
          <w:rPr>
            <w:noProof/>
            <w:webHidden/>
          </w:rPr>
        </w:r>
        <w:r>
          <w:rPr>
            <w:noProof/>
            <w:webHidden/>
          </w:rPr>
          <w:fldChar w:fldCharType="separate"/>
        </w:r>
        <w:r>
          <w:rPr>
            <w:noProof/>
            <w:webHidden/>
          </w:rPr>
          <w:t>85</w:t>
        </w:r>
        <w:r>
          <w:rPr>
            <w:noProof/>
            <w:webHidden/>
          </w:rPr>
          <w:fldChar w:fldCharType="end"/>
        </w:r>
      </w:hyperlink>
    </w:p>
    <w:p w14:paraId="6A69CC87" w14:textId="0A30C16C" w:rsidR="00F15304" w:rsidRDefault="00F15304">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445" w:history="1">
        <w:r w:rsidRPr="00AC7FCF">
          <w:rPr>
            <w:rStyle w:val="Hyperlink"/>
            <w:noProof/>
          </w:rPr>
          <w:t>Bảng 2.18. Bảng vị trí tuyển dụng</w:t>
        </w:r>
        <w:r>
          <w:rPr>
            <w:noProof/>
            <w:webHidden/>
          </w:rPr>
          <w:tab/>
        </w:r>
        <w:r>
          <w:rPr>
            <w:noProof/>
            <w:webHidden/>
          </w:rPr>
          <w:fldChar w:fldCharType="begin"/>
        </w:r>
        <w:r>
          <w:rPr>
            <w:noProof/>
            <w:webHidden/>
          </w:rPr>
          <w:instrText xml:space="preserve"> PAGEREF _Toc183209445 \h </w:instrText>
        </w:r>
        <w:r>
          <w:rPr>
            <w:noProof/>
            <w:webHidden/>
          </w:rPr>
        </w:r>
        <w:r>
          <w:rPr>
            <w:noProof/>
            <w:webHidden/>
          </w:rPr>
          <w:fldChar w:fldCharType="separate"/>
        </w:r>
        <w:r>
          <w:rPr>
            <w:noProof/>
            <w:webHidden/>
          </w:rPr>
          <w:t>86</w:t>
        </w:r>
        <w:r>
          <w:rPr>
            <w:noProof/>
            <w:webHidden/>
          </w:rPr>
          <w:fldChar w:fldCharType="end"/>
        </w:r>
      </w:hyperlink>
    </w:p>
    <w:p w14:paraId="77D84B7A" w14:textId="1892B7B1" w:rsidR="00F15304" w:rsidRDefault="00F15304">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446" w:history="1">
        <w:r w:rsidRPr="00AC7FCF">
          <w:rPr>
            <w:rStyle w:val="Hyperlink"/>
            <w:noProof/>
          </w:rPr>
          <w:t>Bảng 2.19. Bảng Phòng ban</w:t>
        </w:r>
        <w:r>
          <w:rPr>
            <w:noProof/>
            <w:webHidden/>
          </w:rPr>
          <w:tab/>
        </w:r>
        <w:r>
          <w:rPr>
            <w:noProof/>
            <w:webHidden/>
          </w:rPr>
          <w:fldChar w:fldCharType="begin"/>
        </w:r>
        <w:r>
          <w:rPr>
            <w:noProof/>
            <w:webHidden/>
          </w:rPr>
          <w:instrText xml:space="preserve"> PAGEREF _Toc183209446 \h </w:instrText>
        </w:r>
        <w:r>
          <w:rPr>
            <w:noProof/>
            <w:webHidden/>
          </w:rPr>
        </w:r>
        <w:r>
          <w:rPr>
            <w:noProof/>
            <w:webHidden/>
          </w:rPr>
          <w:fldChar w:fldCharType="separate"/>
        </w:r>
        <w:r>
          <w:rPr>
            <w:noProof/>
            <w:webHidden/>
          </w:rPr>
          <w:t>86</w:t>
        </w:r>
        <w:r>
          <w:rPr>
            <w:noProof/>
            <w:webHidden/>
          </w:rPr>
          <w:fldChar w:fldCharType="end"/>
        </w:r>
      </w:hyperlink>
    </w:p>
    <w:p w14:paraId="3FD491DD" w14:textId="161FDD9D" w:rsidR="00F15304" w:rsidRDefault="00F15304">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447" w:history="1">
        <w:r w:rsidRPr="00AC7FCF">
          <w:rPr>
            <w:rStyle w:val="Hyperlink"/>
            <w:noProof/>
          </w:rPr>
          <w:t>Bảng 2.20. Bảng nhân viên</w:t>
        </w:r>
        <w:r>
          <w:rPr>
            <w:noProof/>
            <w:webHidden/>
          </w:rPr>
          <w:tab/>
        </w:r>
        <w:r>
          <w:rPr>
            <w:noProof/>
            <w:webHidden/>
          </w:rPr>
          <w:fldChar w:fldCharType="begin"/>
        </w:r>
        <w:r>
          <w:rPr>
            <w:noProof/>
            <w:webHidden/>
          </w:rPr>
          <w:instrText xml:space="preserve"> PAGEREF _Toc183209447 \h </w:instrText>
        </w:r>
        <w:r>
          <w:rPr>
            <w:noProof/>
            <w:webHidden/>
          </w:rPr>
        </w:r>
        <w:r>
          <w:rPr>
            <w:noProof/>
            <w:webHidden/>
          </w:rPr>
          <w:fldChar w:fldCharType="separate"/>
        </w:r>
        <w:r>
          <w:rPr>
            <w:noProof/>
            <w:webHidden/>
          </w:rPr>
          <w:t>87</w:t>
        </w:r>
        <w:r>
          <w:rPr>
            <w:noProof/>
            <w:webHidden/>
          </w:rPr>
          <w:fldChar w:fldCharType="end"/>
        </w:r>
      </w:hyperlink>
    </w:p>
    <w:p w14:paraId="58EC9F94" w14:textId="7DB1EC1B" w:rsidR="00F15304" w:rsidRDefault="00F15304">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448" w:history="1">
        <w:r w:rsidRPr="00AC7FCF">
          <w:rPr>
            <w:rStyle w:val="Hyperlink"/>
            <w:noProof/>
          </w:rPr>
          <w:t>Bảng 2.21. Bảng đơn mua hàng</w:t>
        </w:r>
        <w:r>
          <w:rPr>
            <w:noProof/>
            <w:webHidden/>
          </w:rPr>
          <w:tab/>
        </w:r>
        <w:r>
          <w:rPr>
            <w:noProof/>
            <w:webHidden/>
          </w:rPr>
          <w:fldChar w:fldCharType="begin"/>
        </w:r>
        <w:r>
          <w:rPr>
            <w:noProof/>
            <w:webHidden/>
          </w:rPr>
          <w:instrText xml:space="preserve"> PAGEREF _Toc183209448 \h </w:instrText>
        </w:r>
        <w:r>
          <w:rPr>
            <w:noProof/>
            <w:webHidden/>
          </w:rPr>
        </w:r>
        <w:r>
          <w:rPr>
            <w:noProof/>
            <w:webHidden/>
          </w:rPr>
          <w:fldChar w:fldCharType="separate"/>
        </w:r>
        <w:r>
          <w:rPr>
            <w:noProof/>
            <w:webHidden/>
          </w:rPr>
          <w:t>88</w:t>
        </w:r>
        <w:r>
          <w:rPr>
            <w:noProof/>
            <w:webHidden/>
          </w:rPr>
          <w:fldChar w:fldCharType="end"/>
        </w:r>
      </w:hyperlink>
    </w:p>
    <w:p w14:paraId="08B2D7DF" w14:textId="61BBE90C" w:rsidR="00F15304" w:rsidRDefault="00F15304">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449" w:history="1">
        <w:r w:rsidRPr="00AC7FCF">
          <w:rPr>
            <w:rStyle w:val="Hyperlink"/>
            <w:noProof/>
          </w:rPr>
          <w:t>Bảng 2.22. Bảng nhà cung cấp</w:t>
        </w:r>
        <w:r>
          <w:rPr>
            <w:noProof/>
            <w:webHidden/>
          </w:rPr>
          <w:tab/>
        </w:r>
        <w:r>
          <w:rPr>
            <w:noProof/>
            <w:webHidden/>
          </w:rPr>
          <w:fldChar w:fldCharType="begin"/>
        </w:r>
        <w:r>
          <w:rPr>
            <w:noProof/>
            <w:webHidden/>
          </w:rPr>
          <w:instrText xml:space="preserve"> PAGEREF _Toc183209449 \h </w:instrText>
        </w:r>
        <w:r>
          <w:rPr>
            <w:noProof/>
            <w:webHidden/>
          </w:rPr>
        </w:r>
        <w:r>
          <w:rPr>
            <w:noProof/>
            <w:webHidden/>
          </w:rPr>
          <w:fldChar w:fldCharType="separate"/>
        </w:r>
        <w:r>
          <w:rPr>
            <w:noProof/>
            <w:webHidden/>
          </w:rPr>
          <w:t>88</w:t>
        </w:r>
        <w:r>
          <w:rPr>
            <w:noProof/>
            <w:webHidden/>
          </w:rPr>
          <w:fldChar w:fldCharType="end"/>
        </w:r>
      </w:hyperlink>
    </w:p>
    <w:p w14:paraId="50103717" w14:textId="1D730006" w:rsidR="00F15304" w:rsidRDefault="00F15304">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450" w:history="1">
        <w:r w:rsidRPr="00AC7FCF">
          <w:rPr>
            <w:rStyle w:val="Hyperlink"/>
            <w:noProof/>
          </w:rPr>
          <w:t>Bảng 2.23. Bảng đơn bán hàng</w:t>
        </w:r>
        <w:r>
          <w:rPr>
            <w:noProof/>
            <w:webHidden/>
          </w:rPr>
          <w:tab/>
        </w:r>
        <w:r>
          <w:rPr>
            <w:noProof/>
            <w:webHidden/>
          </w:rPr>
          <w:fldChar w:fldCharType="begin"/>
        </w:r>
        <w:r>
          <w:rPr>
            <w:noProof/>
            <w:webHidden/>
          </w:rPr>
          <w:instrText xml:space="preserve"> PAGEREF _Toc183209450 \h </w:instrText>
        </w:r>
        <w:r>
          <w:rPr>
            <w:noProof/>
            <w:webHidden/>
          </w:rPr>
        </w:r>
        <w:r>
          <w:rPr>
            <w:noProof/>
            <w:webHidden/>
          </w:rPr>
          <w:fldChar w:fldCharType="separate"/>
        </w:r>
        <w:r>
          <w:rPr>
            <w:noProof/>
            <w:webHidden/>
          </w:rPr>
          <w:t>89</w:t>
        </w:r>
        <w:r>
          <w:rPr>
            <w:noProof/>
            <w:webHidden/>
          </w:rPr>
          <w:fldChar w:fldCharType="end"/>
        </w:r>
      </w:hyperlink>
    </w:p>
    <w:p w14:paraId="191E4639" w14:textId="32336F42" w:rsidR="00F15304" w:rsidRDefault="00F15304">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451" w:history="1">
        <w:r w:rsidRPr="00AC7FCF">
          <w:rPr>
            <w:rStyle w:val="Hyperlink"/>
            <w:noProof/>
          </w:rPr>
          <w:t>Bảng 2.24. Bảng khách hàng</w:t>
        </w:r>
        <w:r>
          <w:rPr>
            <w:noProof/>
            <w:webHidden/>
          </w:rPr>
          <w:tab/>
        </w:r>
        <w:r>
          <w:rPr>
            <w:noProof/>
            <w:webHidden/>
          </w:rPr>
          <w:fldChar w:fldCharType="begin"/>
        </w:r>
        <w:r>
          <w:rPr>
            <w:noProof/>
            <w:webHidden/>
          </w:rPr>
          <w:instrText xml:space="preserve"> PAGEREF _Toc183209451 \h </w:instrText>
        </w:r>
        <w:r>
          <w:rPr>
            <w:noProof/>
            <w:webHidden/>
          </w:rPr>
        </w:r>
        <w:r>
          <w:rPr>
            <w:noProof/>
            <w:webHidden/>
          </w:rPr>
          <w:fldChar w:fldCharType="separate"/>
        </w:r>
        <w:r>
          <w:rPr>
            <w:noProof/>
            <w:webHidden/>
          </w:rPr>
          <w:t>90</w:t>
        </w:r>
        <w:r>
          <w:rPr>
            <w:noProof/>
            <w:webHidden/>
          </w:rPr>
          <w:fldChar w:fldCharType="end"/>
        </w:r>
      </w:hyperlink>
    </w:p>
    <w:p w14:paraId="3978BC85" w14:textId="7EC5D64D" w:rsidR="00F15304" w:rsidRDefault="00F15304">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452" w:history="1">
        <w:r w:rsidRPr="00AC7FCF">
          <w:rPr>
            <w:rStyle w:val="Hyperlink"/>
            <w:noProof/>
          </w:rPr>
          <w:t>Bảng 2.25. Bảng hóa đơn</w:t>
        </w:r>
        <w:r>
          <w:rPr>
            <w:noProof/>
            <w:webHidden/>
          </w:rPr>
          <w:tab/>
        </w:r>
        <w:r>
          <w:rPr>
            <w:noProof/>
            <w:webHidden/>
          </w:rPr>
          <w:fldChar w:fldCharType="begin"/>
        </w:r>
        <w:r>
          <w:rPr>
            <w:noProof/>
            <w:webHidden/>
          </w:rPr>
          <w:instrText xml:space="preserve"> PAGEREF _Toc183209452 \h </w:instrText>
        </w:r>
        <w:r>
          <w:rPr>
            <w:noProof/>
            <w:webHidden/>
          </w:rPr>
        </w:r>
        <w:r>
          <w:rPr>
            <w:noProof/>
            <w:webHidden/>
          </w:rPr>
          <w:fldChar w:fldCharType="separate"/>
        </w:r>
        <w:r>
          <w:rPr>
            <w:noProof/>
            <w:webHidden/>
          </w:rPr>
          <w:t>91</w:t>
        </w:r>
        <w:r>
          <w:rPr>
            <w:noProof/>
            <w:webHidden/>
          </w:rPr>
          <w:fldChar w:fldCharType="end"/>
        </w:r>
      </w:hyperlink>
    </w:p>
    <w:p w14:paraId="67E4FC8D" w14:textId="4192B47D" w:rsidR="00F15304" w:rsidRDefault="00F15304">
      <w:pPr>
        <w:pStyle w:val="TableofFigures"/>
        <w:tabs>
          <w:tab w:val="right" w:leader="dot" w:pos="9062"/>
        </w:tabs>
        <w:rPr>
          <w:rFonts w:asciiTheme="minorHAnsi" w:eastAsiaTheme="minorEastAsia" w:hAnsiTheme="minorHAnsi"/>
          <w:noProof/>
          <w:kern w:val="2"/>
          <w:sz w:val="24"/>
          <w:szCs w:val="24"/>
          <w14:ligatures w14:val="standardContextual"/>
        </w:rPr>
      </w:pPr>
      <w:hyperlink w:anchor="_Toc183209453" w:history="1">
        <w:r w:rsidRPr="00AC7FCF">
          <w:rPr>
            <w:rStyle w:val="Hyperlink"/>
            <w:noProof/>
          </w:rPr>
          <w:t>Bảng 2.26. Bảng sản phẩm</w:t>
        </w:r>
        <w:r>
          <w:rPr>
            <w:noProof/>
            <w:webHidden/>
          </w:rPr>
          <w:tab/>
        </w:r>
        <w:r>
          <w:rPr>
            <w:noProof/>
            <w:webHidden/>
          </w:rPr>
          <w:fldChar w:fldCharType="begin"/>
        </w:r>
        <w:r>
          <w:rPr>
            <w:noProof/>
            <w:webHidden/>
          </w:rPr>
          <w:instrText xml:space="preserve"> PAGEREF _Toc183209453 \h </w:instrText>
        </w:r>
        <w:r>
          <w:rPr>
            <w:noProof/>
            <w:webHidden/>
          </w:rPr>
        </w:r>
        <w:r>
          <w:rPr>
            <w:noProof/>
            <w:webHidden/>
          </w:rPr>
          <w:fldChar w:fldCharType="separate"/>
        </w:r>
        <w:r>
          <w:rPr>
            <w:noProof/>
            <w:webHidden/>
          </w:rPr>
          <w:t>93</w:t>
        </w:r>
        <w:r>
          <w:rPr>
            <w:noProof/>
            <w:webHidden/>
          </w:rPr>
          <w:fldChar w:fldCharType="end"/>
        </w:r>
      </w:hyperlink>
    </w:p>
    <w:p w14:paraId="23884745" w14:textId="56B99CF1" w:rsidR="00015F69" w:rsidRDefault="00402A28">
      <w:pPr>
        <w:spacing w:before="0" w:after="160" w:line="259" w:lineRule="auto"/>
        <w:jc w:val="left"/>
        <w:rPr>
          <w:rFonts w:eastAsia="Times New Roman" w:cs="Times New Roman"/>
          <w:b/>
          <w:color w:val="000000"/>
          <w:sz w:val="28"/>
          <w:szCs w:val="28"/>
        </w:rPr>
      </w:pPr>
      <w:r>
        <w:rPr>
          <w:rFonts w:eastAsia="Times New Roman" w:cs="Times New Roman"/>
          <w:b/>
          <w:color w:val="000000"/>
          <w:sz w:val="28"/>
          <w:szCs w:val="28"/>
        </w:rPr>
        <w:fldChar w:fldCharType="end"/>
      </w:r>
      <w:r w:rsidR="00015F69">
        <w:rPr>
          <w:rFonts w:eastAsia="Times New Roman" w:cs="Times New Roman"/>
          <w:b/>
          <w:color w:val="000000"/>
          <w:sz w:val="28"/>
          <w:szCs w:val="28"/>
        </w:rPr>
        <w:br w:type="page"/>
      </w:r>
    </w:p>
    <w:p w14:paraId="12647413" w14:textId="57307FC2" w:rsidR="00015F69" w:rsidRPr="00545FB6" w:rsidRDefault="00015F69" w:rsidP="00B46E0C">
      <w:pPr>
        <w:spacing w:after="360" w:line="259" w:lineRule="auto"/>
        <w:jc w:val="center"/>
        <w:rPr>
          <w:b/>
          <w:bCs/>
        </w:rPr>
      </w:pPr>
      <w:r w:rsidRPr="00545FB6">
        <w:rPr>
          <w:b/>
          <w:bCs/>
        </w:rPr>
        <w:lastRenderedPageBreak/>
        <w:t>DANH MỤC THUẬT NGỮ VÀ CÁC TỪ VIẾT TẮT</w:t>
      </w:r>
    </w:p>
    <w:tbl>
      <w:tblPr>
        <w:tblStyle w:val="TableGrid"/>
        <w:tblW w:w="9067" w:type="dxa"/>
        <w:tblLook w:val="04A0" w:firstRow="1" w:lastRow="0" w:firstColumn="1" w:lastColumn="0" w:noHBand="0" w:noVBand="1"/>
      </w:tblPr>
      <w:tblGrid>
        <w:gridCol w:w="2122"/>
        <w:gridCol w:w="6945"/>
      </w:tblGrid>
      <w:tr w:rsidR="00015F69" w14:paraId="3111FF97" w14:textId="77777777">
        <w:trPr>
          <w:tblHeader/>
        </w:trPr>
        <w:tc>
          <w:tcPr>
            <w:tcW w:w="2122" w:type="dxa"/>
            <w:shd w:val="clear" w:color="auto" w:fill="D9E2F3" w:themeFill="accent1" w:themeFillTint="33"/>
            <w:vAlign w:val="center"/>
          </w:tcPr>
          <w:p w14:paraId="32C5BE64" w14:textId="77777777" w:rsidR="00015F69" w:rsidRPr="009D1D5B" w:rsidRDefault="00015F69">
            <w:pPr>
              <w:jc w:val="center"/>
              <w:rPr>
                <w:b/>
                <w:bCs/>
              </w:rPr>
            </w:pPr>
            <w:r w:rsidRPr="009D1D5B">
              <w:rPr>
                <w:b/>
                <w:bCs/>
              </w:rPr>
              <w:t>Thuật ngữ</w:t>
            </w:r>
          </w:p>
        </w:tc>
        <w:tc>
          <w:tcPr>
            <w:tcW w:w="6945" w:type="dxa"/>
            <w:shd w:val="clear" w:color="auto" w:fill="D9E2F3" w:themeFill="accent1" w:themeFillTint="33"/>
            <w:vAlign w:val="center"/>
          </w:tcPr>
          <w:p w14:paraId="6725D2B9" w14:textId="77777777" w:rsidR="00015F69" w:rsidRPr="009D1D5B" w:rsidRDefault="00015F69">
            <w:pPr>
              <w:jc w:val="center"/>
              <w:rPr>
                <w:b/>
                <w:bCs/>
              </w:rPr>
            </w:pPr>
            <w:r w:rsidRPr="009D1D5B">
              <w:rPr>
                <w:b/>
                <w:bCs/>
              </w:rPr>
              <w:t>Định nghĩa</w:t>
            </w:r>
          </w:p>
        </w:tc>
      </w:tr>
      <w:tr w:rsidR="00015F69" w14:paraId="71885A4F" w14:textId="77777777">
        <w:tc>
          <w:tcPr>
            <w:tcW w:w="2122" w:type="dxa"/>
            <w:vAlign w:val="center"/>
          </w:tcPr>
          <w:p w14:paraId="1A870B6A" w14:textId="77777777" w:rsidR="00015F69" w:rsidRPr="001A2A3B" w:rsidRDefault="00015F69">
            <w:pPr>
              <w:jc w:val="left"/>
            </w:pPr>
            <w:r w:rsidRPr="006F0F4F">
              <w:t>NVBH</w:t>
            </w:r>
          </w:p>
        </w:tc>
        <w:tc>
          <w:tcPr>
            <w:tcW w:w="6945" w:type="dxa"/>
            <w:vAlign w:val="center"/>
          </w:tcPr>
          <w:p w14:paraId="49CDA6E4" w14:textId="77777777" w:rsidR="00015F69" w:rsidRPr="001A2A3B" w:rsidRDefault="00015F69">
            <w:pPr>
              <w:jc w:val="left"/>
            </w:pPr>
            <w:r w:rsidRPr="006F0F4F">
              <w:t>Nhân viên bán hàng</w:t>
            </w:r>
          </w:p>
        </w:tc>
      </w:tr>
      <w:tr w:rsidR="00015F69" w14:paraId="05C565A0" w14:textId="77777777">
        <w:tc>
          <w:tcPr>
            <w:tcW w:w="2122" w:type="dxa"/>
            <w:vAlign w:val="center"/>
          </w:tcPr>
          <w:p w14:paraId="16FD6E9B" w14:textId="77777777" w:rsidR="00015F69" w:rsidRDefault="00015F69">
            <w:pPr>
              <w:jc w:val="left"/>
            </w:pPr>
            <w:r w:rsidRPr="001A2A3B">
              <w:t>NSD</w:t>
            </w:r>
          </w:p>
        </w:tc>
        <w:tc>
          <w:tcPr>
            <w:tcW w:w="6945" w:type="dxa"/>
            <w:vAlign w:val="center"/>
          </w:tcPr>
          <w:p w14:paraId="1388E4FC" w14:textId="77777777" w:rsidR="00015F69" w:rsidRDefault="00015F69">
            <w:pPr>
              <w:jc w:val="left"/>
            </w:pPr>
            <w:r w:rsidRPr="001A2A3B">
              <w:t>Người sử dụng</w:t>
            </w:r>
          </w:p>
        </w:tc>
      </w:tr>
      <w:tr w:rsidR="00015F69" w14:paraId="46699AB3" w14:textId="77777777">
        <w:tc>
          <w:tcPr>
            <w:tcW w:w="2122" w:type="dxa"/>
            <w:vAlign w:val="center"/>
          </w:tcPr>
          <w:p w14:paraId="00D868F2" w14:textId="77777777" w:rsidR="00015F69" w:rsidRDefault="00015F69">
            <w:pPr>
              <w:jc w:val="left"/>
            </w:pPr>
            <w:r w:rsidRPr="001A2A3B">
              <w:t>KH</w:t>
            </w:r>
          </w:p>
        </w:tc>
        <w:tc>
          <w:tcPr>
            <w:tcW w:w="6945" w:type="dxa"/>
            <w:vAlign w:val="center"/>
          </w:tcPr>
          <w:p w14:paraId="093EB9C6" w14:textId="77777777" w:rsidR="00015F69" w:rsidRDefault="00015F69">
            <w:pPr>
              <w:jc w:val="left"/>
            </w:pPr>
            <w:r w:rsidRPr="001A2A3B">
              <w:t>Khách hàng</w:t>
            </w:r>
          </w:p>
        </w:tc>
      </w:tr>
      <w:tr w:rsidR="00015F69" w14:paraId="1827C0F3" w14:textId="77777777">
        <w:tc>
          <w:tcPr>
            <w:tcW w:w="2122" w:type="dxa"/>
            <w:vAlign w:val="center"/>
          </w:tcPr>
          <w:p w14:paraId="5C60AC17" w14:textId="77777777" w:rsidR="00015F69" w:rsidRPr="001A2A3B" w:rsidRDefault="00015F69">
            <w:pPr>
              <w:jc w:val="left"/>
            </w:pPr>
            <w:r>
              <w:t>DS</w:t>
            </w:r>
          </w:p>
        </w:tc>
        <w:tc>
          <w:tcPr>
            <w:tcW w:w="6945" w:type="dxa"/>
            <w:vAlign w:val="center"/>
          </w:tcPr>
          <w:p w14:paraId="03B6D576" w14:textId="77777777" w:rsidR="00015F69" w:rsidRPr="001A2A3B" w:rsidRDefault="00015F69">
            <w:pPr>
              <w:jc w:val="left"/>
            </w:pPr>
            <w:r>
              <w:t>Danh sách</w:t>
            </w:r>
          </w:p>
        </w:tc>
      </w:tr>
      <w:tr w:rsidR="00015F69" w14:paraId="178EC5D5" w14:textId="77777777">
        <w:tc>
          <w:tcPr>
            <w:tcW w:w="2122" w:type="dxa"/>
            <w:vAlign w:val="center"/>
          </w:tcPr>
          <w:p w14:paraId="4821DCC7" w14:textId="77777777" w:rsidR="00015F69" w:rsidRPr="001A2A3B" w:rsidRDefault="00015F69">
            <w:pPr>
              <w:jc w:val="left"/>
            </w:pPr>
            <w:r>
              <w:t>Admin</w:t>
            </w:r>
          </w:p>
        </w:tc>
        <w:tc>
          <w:tcPr>
            <w:tcW w:w="6945" w:type="dxa"/>
            <w:vAlign w:val="center"/>
          </w:tcPr>
          <w:p w14:paraId="561FA877" w14:textId="77777777" w:rsidR="00015F69" w:rsidRPr="001A2A3B" w:rsidRDefault="00015F69">
            <w:pPr>
              <w:jc w:val="left"/>
            </w:pPr>
            <w:r>
              <w:t>Quản trị hệ thống</w:t>
            </w:r>
          </w:p>
        </w:tc>
      </w:tr>
      <w:tr w:rsidR="00015F69" w14:paraId="108C96E6" w14:textId="77777777">
        <w:tc>
          <w:tcPr>
            <w:tcW w:w="2122" w:type="dxa"/>
            <w:vAlign w:val="center"/>
          </w:tcPr>
          <w:p w14:paraId="5B4845BB" w14:textId="77777777" w:rsidR="00015F69" w:rsidRDefault="00015F69">
            <w:pPr>
              <w:jc w:val="left"/>
            </w:pPr>
            <w:r>
              <w:t>ID</w:t>
            </w:r>
          </w:p>
        </w:tc>
        <w:tc>
          <w:tcPr>
            <w:tcW w:w="6945" w:type="dxa"/>
            <w:vAlign w:val="center"/>
          </w:tcPr>
          <w:p w14:paraId="7EA81077" w14:textId="77777777" w:rsidR="00015F69" w:rsidRDefault="00015F69">
            <w:pPr>
              <w:jc w:val="left"/>
            </w:pPr>
            <w:r>
              <w:t>Mã usecase</w:t>
            </w:r>
          </w:p>
        </w:tc>
      </w:tr>
      <w:tr w:rsidR="00015F69" w14:paraId="0719D153" w14:textId="77777777">
        <w:tc>
          <w:tcPr>
            <w:tcW w:w="2122" w:type="dxa"/>
            <w:vAlign w:val="center"/>
          </w:tcPr>
          <w:p w14:paraId="7C85BE28" w14:textId="77777777" w:rsidR="00015F69" w:rsidRPr="001A2A3B" w:rsidRDefault="00015F69">
            <w:pPr>
              <w:jc w:val="left"/>
            </w:pPr>
            <w:r>
              <w:t>Tên usecase</w:t>
            </w:r>
          </w:p>
        </w:tc>
        <w:tc>
          <w:tcPr>
            <w:tcW w:w="6945" w:type="dxa"/>
            <w:vAlign w:val="center"/>
          </w:tcPr>
          <w:p w14:paraId="31DD051C" w14:textId="77777777" w:rsidR="00015F69" w:rsidRPr="001A2A3B" w:rsidRDefault="00015F69">
            <w:pPr>
              <w:jc w:val="left"/>
            </w:pPr>
            <w:r>
              <w:t>Tên usecase đặc tả</w:t>
            </w:r>
          </w:p>
        </w:tc>
      </w:tr>
      <w:tr w:rsidR="00015F69" w14:paraId="343AB596" w14:textId="77777777">
        <w:tc>
          <w:tcPr>
            <w:tcW w:w="2122" w:type="dxa"/>
            <w:vAlign w:val="center"/>
          </w:tcPr>
          <w:p w14:paraId="048021F1" w14:textId="61D38AE1" w:rsidR="00015F69" w:rsidRDefault="00015F69">
            <w:pPr>
              <w:jc w:val="left"/>
            </w:pPr>
            <w:r>
              <w:t>Độ ph</w:t>
            </w:r>
            <w:r w:rsidR="00355F26">
              <w:t>ứ</w:t>
            </w:r>
            <w:r>
              <w:t>c tạp</w:t>
            </w:r>
          </w:p>
        </w:tc>
        <w:tc>
          <w:tcPr>
            <w:tcW w:w="6945" w:type="dxa"/>
            <w:vAlign w:val="center"/>
          </w:tcPr>
          <w:p w14:paraId="42A2C449" w14:textId="77777777" w:rsidR="00015F69" w:rsidRDefault="00015F69">
            <w:pPr>
              <w:jc w:val="left"/>
            </w:pPr>
            <w:r>
              <w:t>Độ phức tạp của usercase</w:t>
            </w:r>
          </w:p>
          <w:p w14:paraId="79510506" w14:textId="0B83B887" w:rsidR="00015F69" w:rsidRDefault="00015F69">
            <w:pPr>
              <w:jc w:val="left"/>
            </w:pPr>
            <w:r>
              <w:t>Các mức độ bao gồm</w:t>
            </w:r>
            <w:r w:rsidR="00355F26">
              <w:t>:</w:t>
            </w:r>
            <w:r>
              <w:t xml:space="preserve"> Cao – Trung bình – Thấp</w:t>
            </w:r>
          </w:p>
        </w:tc>
      </w:tr>
      <w:tr w:rsidR="00015F69" w14:paraId="177C458B" w14:textId="77777777">
        <w:tc>
          <w:tcPr>
            <w:tcW w:w="2122" w:type="dxa"/>
            <w:vAlign w:val="center"/>
          </w:tcPr>
          <w:p w14:paraId="4B54FF74" w14:textId="77777777" w:rsidR="00015F69" w:rsidRPr="001A2A3B" w:rsidRDefault="00015F69">
            <w:pPr>
              <w:jc w:val="left"/>
            </w:pPr>
            <w:r>
              <w:t>Mô tả</w:t>
            </w:r>
          </w:p>
        </w:tc>
        <w:tc>
          <w:tcPr>
            <w:tcW w:w="6945" w:type="dxa"/>
            <w:vAlign w:val="center"/>
          </w:tcPr>
          <w:p w14:paraId="16D8D551" w14:textId="77777777" w:rsidR="00015F69" w:rsidRPr="001A2A3B" w:rsidRDefault="00015F69">
            <w:pPr>
              <w:jc w:val="left"/>
            </w:pPr>
            <w:r>
              <w:t>Mô tả chức năng của usecase</w:t>
            </w:r>
          </w:p>
        </w:tc>
      </w:tr>
      <w:tr w:rsidR="00015F69" w14:paraId="16ECD005" w14:textId="77777777">
        <w:tc>
          <w:tcPr>
            <w:tcW w:w="2122" w:type="dxa"/>
            <w:vAlign w:val="center"/>
          </w:tcPr>
          <w:p w14:paraId="1584930E" w14:textId="77777777" w:rsidR="00015F69" w:rsidRPr="001A2A3B" w:rsidRDefault="00015F69">
            <w:pPr>
              <w:jc w:val="left"/>
            </w:pPr>
            <w:r>
              <w:t>Tác nhân</w:t>
            </w:r>
          </w:p>
        </w:tc>
        <w:tc>
          <w:tcPr>
            <w:tcW w:w="6945" w:type="dxa"/>
            <w:vAlign w:val="center"/>
          </w:tcPr>
          <w:p w14:paraId="1A0A4459" w14:textId="77777777" w:rsidR="00015F69" w:rsidRPr="001A2A3B" w:rsidRDefault="00015F69">
            <w:pPr>
              <w:jc w:val="left"/>
            </w:pPr>
            <w:r>
              <w:t>Các tác nhân có quyền tương tác trong usecase</w:t>
            </w:r>
          </w:p>
        </w:tc>
      </w:tr>
      <w:tr w:rsidR="00015F69" w14:paraId="0423C9EB" w14:textId="77777777">
        <w:tc>
          <w:tcPr>
            <w:tcW w:w="2122" w:type="dxa"/>
            <w:vAlign w:val="center"/>
          </w:tcPr>
          <w:p w14:paraId="15F50073" w14:textId="77777777" w:rsidR="00015F69" w:rsidRPr="001A2A3B" w:rsidRDefault="00015F69">
            <w:pPr>
              <w:jc w:val="left"/>
            </w:pPr>
            <w:r>
              <w:t>Tiền điều kiện</w:t>
            </w:r>
          </w:p>
        </w:tc>
        <w:tc>
          <w:tcPr>
            <w:tcW w:w="6945" w:type="dxa"/>
            <w:vAlign w:val="center"/>
          </w:tcPr>
          <w:p w14:paraId="731EEAD4" w14:textId="77777777" w:rsidR="00015F69" w:rsidRPr="001A2A3B" w:rsidRDefault="00015F69">
            <w:pPr>
              <w:jc w:val="left"/>
            </w:pPr>
            <w:r>
              <w:t>Điều kiện cần để có thể thực hiện được usecase thành công</w:t>
            </w:r>
          </w:p>
        </w:tc>
      </w:tr>
      <w:tr w:rsidR="00015F69" w14:paraId="16AD9109" w14:textId="77777777">
        <w:tc>
          <w:tcPr>
            <w:tcW w:w="2122" w:type="dxa"/>
            <w:vAlign w:val="center"/>
          </w:tcPr>
          <w:p w14:paraId="6C05FC6F" w14:textId="77777777" w:rsidR="00015F69" w:rsidRPr="001A2A3B" w:rsidRDefault="00015F69">
            <w:pPr>
              <w:jc w:val="left"/>
            </w:pPr>
            <w:r>
              <w:t>Hậu điều kiện</w:t>
            </w:r>
          </w:p>
        </w:tc>
        <w:tc>
          <w:tcPr>
            <w:tcW w:w="6945" w:type="dxa"/>
            <w:vAlign w:val="center"/>
          </w:tcPr>
          <w:p w14:paraId="3CB213C7" w14:textId="77777777" w:rsidR="00015F69" w:rsidRPr="001A2A3B" w:rsidRDefault="00015F69">
            <w:pPr>
              <w:jc w:val="left"/>
            </w:pPr>
            <w:r>
              <w:t>Các điều kiện xảy ra sau khi usecase được thực hiện thành công</w:t>
            </w:r>
          </w:p>
        </w:tc>
      </w:tr>
      <w:tr w:rsidR="00015F69" w14:paraId="6330E596" w14:textId="77777777">
        <w:tc>
          <w:tcPr>
            <w:tcW w:w="2122" w:type="dxa"/>
            <w:vAlign w:val="center"/>
          </w:tcPr>
          <w:p w14:paraId="1BA1D4A6" w14:textId="77777777" w:rsidR="00015F69" w:rsidRPr="001A2A3B" w:rsidRDefault="00015F69">
            <w:pPr>
              <w:jc w:val="left"/>
            </w:pPr>
            <w:r>
              <w:t>Luồng sự kiện chính</w:t>
            </w:r>
          </w:p>
        </w:tc>
        <w:tc>
          <w:tcPr>
            <w:tcW w:w="6945" w:type="dxa"/>
            <w:vAlign w:val="center"/>
          </w:tcPr>
          <w:p w14:paraId="2A6797A2" w14:textId="77777777" w:rsidR="00015F69" w:rsidRPr="001A2A3B" w:rsidRDefault="00015F69">
            <w:pPr>
              <w:jc w:val="left"/>
            </w:pPr>
            <w:r>
              <w:t>Luồng tương tác chính giữa các tác nhân với hệ thống, xảy ra khi các điều kiện của usecase được thỏa mãn và usecase thực hiện thành công</w:t>
            </w:r>
          </w:p>
        </w:tc>
      </w:tr>
      <w:tr w:rsidR="00015F69" w14:paraId="7CB7023D" w14:textId="77777777">
        <w:tc>
          <w:tcPr>
            <w:tcW w:w="2122" w:type="dxa"/>
            <w:vAlign w:val="center"/>
          </w:tcPr>
          <w:p w14:paraId="65E48D1F" w14:textId="77777777" w:rsidR="00015F69" w:rsidRPr="001A2A3B" w:rsidRDefault="00015F69">
            <w:pPr>
              <w:jc w:val="left"/>
            </w:pPr>
            <w:r>
              <w:t xml:space="preserve">Luồng sự kiện phát sinh </w:t>
            </w:r>
          </w:p>
        </w:tc>
        <w:tc>
          <w:tcPr>
            <w:tcW w:w="6945" w:type="dxa"/>
            <w:vAlign w:val="center"/>
          </w:tcPr>
          <w:p w14:paraId="0C06D21B" w14:textId="77777777" w:rsidR="00015F69" w:rsidRPr="001A2A3B" w:rsidRDefault="00015F69">
            <w:pPr>
              <w:jc w:val="left"/>
            </w:pPr>
            <w:r>
              <w:t>Luồng ngoại lệ khiến cho usecase thực hiện thất bại</w:t>
            </w:r>
          </w:p>
        </w:tc>
      </w:tr>
      <w:tr w:rsidR="00015F69" w14:paraId="2226FEF8" w14:textId="77777777">
        <w:tc>
          <w:tcPr>
            <w:tcW w:w="2122" w:type="dxa"/>
            <w:vAlign w:val="center"/>
          </w:tcPr>
          <w:p w14:paraId="13DDD35A" w14:textId="77777777" w:rsidR="00015F69" w:rsidRDefault="00015F69">
            <w:pPr>
              <w:jc w:val="left"/>
            </w:pPr>
            <w:r>
              <w:t>Giao diện minh họa</w:t>
            </w:r>
          </w:p>
        </w:tc>
        <w:tc>
          <w:tcPr>
            <w:tcW w:w="6945" w:type="dxa"/>
            <w:vAlign w:val="center"/>
          </w:tcPr>
          <w:p w14:paraId="4001DA78" w14:textId="77777777" w:rsidR="00015F69" w:rsidRDefault="00015F69">
            <w:pPr>
              <w:keepNext/>
              <w:jc w:val="left"/>
            </w:pPr>
            <w:r>
              <w:t>Màn hình giao diện minh họa hệ thống</w:t>
            </w:r>
          </w:p>
        </w:tc>
      </w:tr>
    </w:tbl>
    <w:p w14:paraId="4D6D2605" w14:textId="4D102D9C" w:rsidR="00015F69" w:rsidRPr="00015F69" w:rsidRDefault="00015F69" w:rsidP="00015F69">
      <w:pPr>
        <w:tabs>
          <w:tab w:val="left" w:pos="3960"/>
        </w:tabs>
        <w:rPr>
          <w:rFonts w:eastAsia="Times New Roman" w:cs="Times New Roman"/>
          <w:sz w:val="28"/>
          <w:szCs w:val="28"/>
        </w:rPr>
        <w:sectPr w:rsidR="00015F69" w:rsidRPr="00015F69" w:rsidSect="009012FD">
          <w:pgSz w:w="11907" w:h="16840" w:code="9"/>
          <w:pgMar w:top="1134" w:right="1134" w:bottom="1134" w:left="1701" w:header="794" w:footer="720" w:gutter="0"/>
          <w:pgNumType w:start="1"/>
          <w:cols w:space="720"/>
          <w:titlePg/>
          <w:docGrid w:linePitch="360"/>
        </w:sectPr>
      </w:pPr>
    </w:p>
    <w:p w14:paraId="40A8F089" w14:textId="40B40AE0" w:rsidR="000712EC" w:rsidRPr="00355F26" w:rsidRDefault="00900D7E" w:rsidP="00355F26">
      <w:pPr>
        <w:pStyle w:val="Heading1"/>
        <w:numPr>
          <w:ilvl w:val="0"/>
          <w:numId w:val="0"/>
        </w:numPr>
        <w:spacing w:after="360"/>
        <w:ind w:left="1701" w:hanging="1701"/>
        <w:jc w:val="center"/>
        <w:rPr>
          <w:sz w:val="28"/>
          <w:szCs w:val="28"/>
        </w:rPr>
      </w:pPr>
      <w:bookmarkStart w:id="0" w:name="_Toc183212538"/>
      <w:r w:rsidRPr="000712EC">
        <w:rPr>
          <w:sz w:val="28"/>
          <w:szCs w:val="28"/>
        </w:rPr>
        <w:lastRenderedPageBreak/>
        <w:t>LỜI MỞ ĐẦU</w:t>
      </w:r>
      <w:bookmarkEnd w:id="0"/>
    </w:p>
    <w:p w14:paraId="2BF0D7CC" w14:textId="77777777" w:rsidR="00130F67" w:rsidRDefault="00130F67" w:rsidP="00E72E1E">
      <w:pPr>
        <w:pStyle w:val="Heading2"/>
      </w:pPr>
      <w:bookmarkStart w:id="1" w:name="_Toc183212539"/>
      <w:r>
        <w:t>Mục đích tài liệu</w:t>
      </w:r>
      <w:bookmarkEnd w:id="1"/>
    </w:p>
    <w:p w14:paraId="0B60A306" w14:textId="77777777" w:rsidR="002F4982" w:rsidRPr="002F4982" w:rsidRDefault="002F4982" w:rsidP="004C59A5">
      <w:pPr>
        <w:pStyle w:val="DoanVB"/>
      </w:pPr>
      <w:r w:rsidRPr="002F4982">
        <w:t>Trong bối cảnh hiện đại hóa và toàn cầu hóa ngày càng sâu rộng, công nghệ trở thành yếu tố then chốt, đóng vai trò không thể thiếu đối với sự phát triển của bất kỳ doanh nghiệp nào. Công nghệ giúp tự động hóa quy trình, cải thiện hiệu suất làm việc, giảm thiểu sai sót do con người và tiết kiệm thời gian. Đặc biệt trong lĩnh vực bán lẻ, hệ thống quản lý bán hàng hiệu quả không chỉ nâng cao năng suất mà còn mang lại trải nghiệm mua sắm tốt hơn cho khách hàng, góp phần tạo lợi thế cạnh tranh trên thị trường.</w:t>
      </w:r>
    </w:p>
    <w:p w14:paraId="5A0057D0" w14:textId="77777777" w:rsidR="002F4982" w:rsidRPr="002F4982" w:rsidRDefault="002F4982" w:rsidP="004C59A5">
      <w:pPr>
        <w:pStyle w:val="DoanVB"/>
      </w:pPr>
      <w:r w:rsidRPr="002F4982">
        <w:t>Odoo, một nền tảng mã nguồn mở, đang ngày càng được nhiều doanh nghiệp tin tưởng và ứng dụng trong quản lý hoạt động kinh doanh. Với các tính năng mạnh mẽ và khả năng tùy biến cao, Odoo hỗ trợ quản lý toàn diện từ bán hàng, kho hàng, kế toán đến website và nhiều lĩnh vực khác. Tài liệu này nhằm cung cấp cái nhìn tổng quan về Odoo, bao gồm lịch sử phát triển, các tính năng nổi bật và lý do lựa chọn Odoo làm nền tảng trong quản lý bán hàng.</w:t>
      </w:r>
    </w:p>
    <w:p w14:paraId="563202C5" w14:textId="77777777" w:rsidR="002F4982" w:rsidRPr="002F4982" w:rsidRDefault="002F4982" w:rsidP="004C59A5">
      <w:pPr>
        <w:pStyle w:val="DoanVB"/>
      </w:pPr>
      <w:r w:rsidRPr="002F4982">
        <w:t>Trên cơ sở yêu cầu thực tế từ cửa hàng Twentyfive, tài liệu đi sâu vào việc phân tích các nhu cầu đặc thù của cửa hàng, từ đó xây dựng cơ sở dữ liệu và các module phù hợp. Bằng cách triển khai Odoo, hệ thống quản lý bán hàng của cửa hàng không chỉ đáp ứng các yêu cầu nghiệp vụ mà còn giúp tối ưu hóa quy trình, giảm thiểu rủi ro và tăng cường khả năng theo dõi, kiểm soát.</w:t>
      </w:r>
    </w:p>
    <w:p w14:paraId="56E4F7A7" w14:textId="77777777" w:rsidR="002F4982" w:rsidRDefault="002F4982" w:rsidP="004C59A5">
      <w:pPr>
        <w:pStyle w:val="DoanVB"/>
      </w:pPr>
      <w:r w:rsidRPr="002F4982">
        <w:t>Cuối cùng, tài liệu tổng kết quá trình thực hiện, đồng thời rút ra những bài học kinh nghiệm và giá trị thực tiễn khi áp dụng Odoo trong phát triển hệ thống. Đây không chỉ là cơ hội để nhóm nghiên cứu phát triển kỹ năng về quản lý bán hàng, mà còn giúp các doanh nghiệp đang tìm kiếm giải pháp có thể đánh giá và áp dụng Odoo vào hoạt động của mình một cách hiệu quả.</w:t>
      </w:r>
    </w:p>
    <w:p w14:paraId="377C6088" w14:textId="77777777" w:rsidR="00E72E1E" w:rsidRDefault="00E72E1E" w:rsidP="002F4982">
      <w:pPr>
        <w:pStyle w:val="Heading2"/>
      </w:pPr>
      <w:bookmarkStart w:id="2" w:name="_Toc183212540"/>
      <w:r>
        <w:t>Phạm vi tài liệu</w:t>
      </w:r>
      <w:bookmarkEnd w:id="2"/>
    </w:p>
    <w:p w14:paraId="291E3012" w14:textId="4856985A" w:rsidR="00C24E0E" w:rsidRPr="00C24E0E" w:rsidRDefault="00C24E0E" w:rsidP="00B43803">
      <w:pPr>
        <w:pStyle w:val="DoanVB"/>
      </w:pPr>
      <w:r w:rsidRPr="00C24E0E">
        <w:t>Tài liệu này tập trung vào việc xây dựng hệ thống quản lý bán hàng bằng Odoo cho cửa hàng quần áo Twentyfive. Hệ thống được thiết kế nhằm đáp ứng các nhu cầu quan trọng trong quản lý bán hàng, bao gồm theo dõi và quản lý hàng hóa, xử lý đơn hàng, quản lý kho. Mục tiêu của hệ thống là giúp cửa hàng tối ưu hóa quy trình bán hàng, nâng cao hiệu quả quản lý kho và tăng cường trải nghiệm mua sắm cho khách hàng.</w:t>
      </w:r>
    </w:p>
    <w:p w14:paraId="1FC13184" w14:textId="77777777" w:rsidR="00C24E0E" w:rsidRPr="00C24E0E" w:rsidRDefault="00C24E0E" w:rsidP="00C24E0E">
      <w:r w:rsidRPr="00C24E0E">
        <w:t>Các đối tượng sử dụng chính của hệ thống bao gồm:</w:t>
      </w:r>
    </w:p>
    <w:p w14:paraId="6B9D40DE" w14:textId="77777777" w:rsidR="00C24E0E" w:rsidRPr="00C24E0E" w:rsidRDefault="00C24E0E" w:rsidP="00C24E0E">
      <w:pPr>
        <w:pStyle w:val="Bullet-"/>
      </w:pPr>
      <w:r w:rsidRPr="00C24E0E">
        <w:t>Ban quản lý cửa hàng: Hệ thống hỗ trợ ban quản lý trong việc giám sát hoạt động bán hàng, xem báo cáo chi tiết về tình hình doanh thu, hàng tồn kho, và hiệu suất kinh doanh của từng sản phẩm. Báo cáo tổng quan này giúp ban quản lý đưa ra quyết định chiến lược nhằm nâng cao hiệu quả kinh doanh.</w:t>
      </w:r>
    </w:p>
    <w:p w14:paraId="2AF7688E" w14:textId="77777777" w:rsidR="00C24E0E" w:rsidRPr="00C24E0E" w:rsidRDefault="00C24E0E" w:rsidP="00C24E0E">
      <w:pPr>
        <w:pStyle w:val="Bullet-"/>
      </w:pPr>
      <w:r w:rsidRPr="00C24E0E">
        <w:lastRenderedPageBreak/>
        <w:t>Nhân viên bán hàng: Hệ thống cho phép nhân viên bán hàng dễ dàng tra cứu thông tin hàng hóa, cập nhật tình trạng đơn hàng, và xử lý thanh toán nhanh chóng. Với giao diện trực quan và dễ sử dụng, nhân viên có thể tối ưu hóa quy trình bán hàng và chăm sóc khách hàng một cách hiệu quả.</w:t>
      </w:r>
    </w:p>
    <w:p w14:paraId="7FC5D68E" w14:textId="77777777" w:rsidR="00C24E0E" w:rsidRPr="00C24E0E" w:rsidRDefault="00C24E0E" w:rsidP="00C24E0E">
      <w:pPr>
        <w:pStyle w:val="Bullet-"/>
      </w:pPr>
      <w:r w:rsidRPr="00C24E0E">
        <w:t>Khách hàng: Hệ thống cũng được xây dựng để cải thiện trải nghiệm mua sắm của khách hàng. Khách hàng có thể theo dõi tình trạng đơn hàng, xem lịch sử mua hàng, và nhận hỗ trợ trực tiếp từ cửa hàng khi cần.</w:t>
      </w:r>
    </w:p>
    <w:p w14:paraId="1928605F" w14:textId="1A0C29E0" w:rsidR="00C24E0E" w:rsidRPr="00C24E0E" w:rsidRDefault="00C24E0E" w:rsidP="00C24E0E">
      <w:r w:rsidRPr="00C24E0E">
        <w:t xml:space="preserve">Các </w:t>
      </w:r>
      <w:r w:rsidR="003E6DCD">
        <w:t>c</w:t>
      </w:r>
      <w:r w:rsidRPr="00C24E0E">
        <w:t xml:space="preserve">ông </w:t>
      </w:r>
      <w:r w:rsidR="003E6DCD">
        <w:t>v</w:t>
      </w:r>
      <w:r w:rsidRPr="00C24E0E">
        <w:t xml:space="preserve">iệc </w:t>
      </w:r>
      <w:r w:rsidR="003E6DCD">
        <w:t>n</w:t>
      </w:r>
      <w:r w:rsidRPr="00C24E0E">
        <w:t xml:space="preserve">ghiên </w:t>
      </w:r>
      <w:r w:rsidR="003E6DCD">
        <w:t>c</w:t>
      </w:r>
      <w:r w:rsidRPr="00C24E0E">
        <w:t xml:space="preserve">ứu và </w:t>
      </w:r>
      <w:r w:rsidR="003E6DCD">
        <w:t>p</w:t>
      </w:r>
      <w:r w:rsidRPr="00C24E0E">
        <w:t xml:space="preserve">hát </w:t>
      </w:r>
      <w:r w:rsidR="003E6DCD">
        <w:t>t</w:t>
      </w:r>
      <w:r w:rsidRPr="00C24E0E">
        <w:t xml:space="preserve">riển </w:t>
      </w:r>
      <w:r w:rsidR="003E6DCD">
        <w:t>h</w:t>
      </w:r>
      <w:r w:rsidRPr="00C24E0E">
        <w:t xml:space="preserve">ệ </w:t>
      </w:r>
      <w:r w:rsidR="003E6DCD">
        <w:t>t</w:t>
      </w:r>
      <w:r w:rsidRPr="00C24E0E">
        <w:t>hống</w:t>
      </w:r>
    </w:p>
    <w:p w14:paraId="3D05EBC9" w14:textId="77777777" w:rsidR="00C24E0E" w:rsidRPr="00C24E0E" w:rsidRDefault="00C24E0E" w:rsidP="006F07FB">
      <w:pPr>
        <w:pStyle w:val="Bullet-"/>
      </w:pPr>
      <w:r w:rsidRPr="00C24E0E">
        <w:t>Xác định yêu cầu và nghiên cứu nghiệp vụ cửa hàng: Thu thập yêu cầu cụ thể từ cửa hàng Twentyfive về quản lý bán hàng, phân tích nghiệp vụ và xác định các tính năng cần thiết để tối ưu quy trình bán hàng.</w:t>
      </w:r>
    </w:p>
    <w:p w14:paraId="78C118F4" w14:textId="77777777" w:rsidR="00C24E0E" w:rsidRPr="00C24E0E" w:rsidRDefault="00C24E0E" w:rsidP="006F07FB">
      <w:pPr>
        <w:pStyle w:val="Bullet-"/>
      </w:pPr>
      <w:r w:rsidRPr="00C24E0E">
        <w:t>Xây dựng cơ sở dữ liệu và mô hình dữ liệu: Thiết kế cấu trúc dữ liệu phù hợp, xây dựng cơ sở dữ liệu giúp lưu trữ và quản lý thông tin sản phẩm, đơn hàng, và khách hàng một cách hiệu quả.</w:t>
      </w:r>
    </w:p>
    <w:p w14:paraId="19FA0539" w14:textId="77777777" w:rsidR="00C24E0E" w:rsidRPr="00C24E0E" w:rsidRDefault="00C24E0E" w:rsidP="006F07FB">
      <w:pPr>
        <w:pStyle w:val="Bullet-"/>
      </w:pPr>
      <w:r w:rsidRPr="00C24E0E">
        <w:t>Phát triển các mô-đun quản lý: Triển khai các mô-đun quản lý bán hàng, kho hàng, và chăm sóc khách hàng dựa trên nền tảng Odoo, đồng thời tùy chỉnh các tính năng phù hợp với quy trình nghiệp vụ thực tế của cửa hàng.</w:t>
      </w:r>
    </w:p>
    <w:p w14:paraId="522BCB25" w14:textId="77777777" w:rsidR="00C24E0E" w:rsidRPr="00C24E0E" w:rsidRDefault="00C24E0E" w:rsidP="006F07FB">
      <w:pPr>
        <w:pStyle w:val="Bullet-"/>
      </w:pPr>
      <w:r w:rsidRPr="00C24E0E">
        <w:t>Thiết kế giao diện người dùng và quy trình sử dụng: Thiết kế giao diện dễ sử dụng và thân thiện với người dùng, giúp nhân viên và khách hàng dễ dàng thao tác, đồng thời đảm bảo quy trình bán hàng nhanh chóng và hiệu quả.</w:t>
      </w:r>
    </w:p>
    <w:p w14:paraId="1B3D337C" w14:textId="20377305" w:rsidR="00C24E0E" w:rsidRPr="00C24E0E" w:rsidRDefault="00C24E0E" w:rsidP="006F07FB">
      <w:pPr>
        <w:pStyle w:val="Bullet-"/>
        <w:rPr>
          <w:rFonts w:eastAsiaTheme="majorEastAsia" w:cstheme="majorBidi"/>
          <w:b/>
          <w:szCs w:val="26"/>
        </w:rPr>
      </w:pPr>
      <w:r w:rsidRPr="00C24E0E">
        <w:t>Cài đặt hệ thống: Tiến hành cài đặt hệ thống Odoo và thử nghiệm các mô-đun quản lý bán hàng, đánh giá hiệu suất và tính ổn định để đảm bảo hệ thống đáp ứng đầy đủ các yêu cầu đề ra.</w:t>
      </w:r>
    </w:p>
    <w:p w14:paraId="7295C56E" w14:textId="00E2E378" w:rsidR="00E30A95" w:rsidRDefault="00E30A95" w:rsidP="00C24E0E">
      <w:pPr>
        <w:pStyle w:val="Heading2"/>
      </w:pPr>
      <w:bookmarkStart w:id="3" w:name="_Toc183212541"/>
      <w:r>
        <w:t>Cấu trúc tài liệu</w:t>
      </w:r>
      <w:bookmarkEnd w:id="3"/>
    </w:p>
    <w:p w14:paraId="7677612C" w14:textId="131B8146" w:rsidR="006F07FB" w:rsidRDefault="002E78F1" w:rsidP="006F07FB">
      <w:r>
        <w:t xml:space="preserve">Chuyên đề </w:t>
      </w:r>
      <w:r w:rsidR="005167CC" w:rsidRPr="005167CC">
        <w:t xml:space="preserve">tốt nghiệp xây dựng hệ thống quản lý </w:t>
      </w:r>
      <w:r>
        <w:t>bán hàng</w:t>
      </w:r>
      <w:r w:rsidR="005167CC" w:rsidRPr="005167CC">
        <w:t xml:space="preserve"> với bố cụ </w:t>
      </w:r>
      <w:r w:rsidR="00315FAB">
        <w:t>4</w:t>
      </w:r>
      <w:r w:rsidR="005167CC" w:rsidRPr="005167CC">
        <w:t xml:space="preserve"> phần:</w:t>
      </w:r>
    </w:p>
    <w:p w14:paraId="73919D02" w14:textId="77777777" w:rsidR="005703F4" w:rsidRDefault="00315FAB" w:rsidP="005703F4">
      <w:pPr>
        <w:pStyle w:val="Bullet-"/>
      </w:pPr>
      <w:r w:rsidRPr="005703F4">
        <w:rPr>
          <w:b/>
          <w:bCs/>
        </w:rPr>
        <w:t>Cơ sở lý thuyết</w:t>
      </w:r>
      <w:r w:rsidR="000F30E2" w:rsidRPr="005703F4">
        <w:rPr>
          <w:b/>
          <w:bCs/>
        </w:rPr>
        <w:t>:</w:t>
      </w:r>
      <w:r w:rsidR="000F30E2">
        <w:t xml:space="preserve"> </w:t>
      </w:r>
      <w:r w:rsidR="005703F4" w:rsidRPr="005703F4">
        <w:t>Phân tích và mô tả chức năng của từng module liên quan trong Odoo, chỉ ra cách mà các module này đóng góp vào việc tối ưu hóa quy trình bán hàng. Trình bày các lợi ích cụ thể mà Odoo mang lại, giúp hình thành cơ sở lý thuyết vững chắc cho việc triển khai hệ thống.</w:t>
      </w:r>
    </w:p>
    <w:p w14:paraId="5FBF4634" w14:textId="3D8546DA" w:rsidR="008C51C3" w:rsidRDefault="00E53820" w:rsidP="005703F4">
      <w:pPr>
        <w:pStyle w:val="Bullet-"/>
        <w:rPr>
          <w:b/>
          <w:bCs/>
        </w:rPr>
      </w:pPr>
      <w:r w:rsidRPr="005703F4">
        <w:rPr>
          <w:b/>
          <w:bCs/>
        </w:rPr>
        <w:t>Hệ thống quản lý bán hàng</w:t>
      </w:r>
    </w:p>
    <w:p w14:paraId="34D1ABE9" w14:textId="77777777" w:rsidR="00965691" w:rsidRDefault="00965691" w:rsidP="00965691">
      <w:pPr>
        <w:pStyle w:val="Bullet"/>
      </w:pPr>
      <w:r w:rsidRPr="00276EAF">
        <w:rPr>
          <w:b/>
          <w:bCs/>
          <w:i/>
          <w:iCs/>
        </w:rPr>
        <w:t>Kiến trúc hệ thống:</w:t>
      </w:r>
      <w:r>
        <w:t xml:space="preserve"> Giới thiệu kiến trúc tổng thể của hệ thống quản lý bán hàng, cách các module Odoo tương tác và tích hợp.</w:t>
      </w:r>
    </w:p>
    <w:p w14:paraId="6AB7E5FE" w14:textId="5128A177" w:rsidR="00965691" w:rsidRDefault="00965691">
      <w:pPr>
        <w:pStyle w:val="Bullet"/>
      </w:pPr>
      <w:r w:rsidRPr="00276EAF">
        <w:rPr>
          <w:b/>
          <w:bCs/>
          <w:i/>
          <w:iCs/>
        </w:rPr>
        <w:t>Phân tích yêu cầu người dùng:</w:t>
      </w:r>
      <w:r>
        <w:t xml:space="preserve"> Thu thập và phân tích các yêu cầu từ người dùng hệ thống</w:t>
      </w:r>
      <w:r w:rsidR="00474A1B">
        <w:t xml:space="preserve"> </w:t>
      </w:r>
      <w:r>
        <w:t xml:space="preserve">bao gồm quản lý bán hàng, xử lý đơn hàng, quản lý tồn kho </w:t>
      </w:r>
      <w:r>
        <w:lastRenderedPageBreak/>
        <w:t>và quản lý quan hệ khách hàng</w:t>
      </w:r>
      <w:r w:rsidR="00474A1B">
        <w:t>, nhà cung cấp</w:t>
      </w:r>
      <w:r w:rsidR="001E5CD2">
        <w:t>, quản lý nhân sự</w:t>
      </w:r>
      <w:r>
        <w:t>.</w:t>
      </w:r>
      <w:r w:rsidR="001E5CD2">
        <w:t xml:space="preserve"> Từ đó đ</w:t>
      </w:r>
      <w:r>
        <w:t>ề xuất giải pháp phù hợp cho hệ thống quản lý bán hàng, xây dựng các sơ đồ hoạt động và Use Case chi tiết nhằm mô tả các chức năng nghiệp vụ của hệ thống.</w:t>
      </w:r>
    </w:p>
    <w:p w14:paraId="291D4CA4" w14:textId="36042949" w:rsidR="00965691" w:rsidRPr="00965691" w:rsidRDefault="00965691" w:rsidP="00965691">
      <w:pPr>
        <w:pStyle w:val="Bullet"/>
      </w:pPr>
      <w:r w:rsidRPr="00276EAF">
        <w:rPr>
          <w:b/>
          <w:bCs/>
          <w:i/>
          <w:iCs/>
        </w:rPr>
        <w:t>Thiết kế cơ sở dữ liệu:</w:t>
      </w:r>
      <w:r>
        <w:t xml:space="preserve"> Thiết kế cơ sở dữ liệu chi tiết bao gồm các bảng dữ liệu </w:t>
      </w:r>
      <w:r w:rsidR="000962F1">
        <w:t xml:space="preserve">cũng với </w:t>
      </w:r>
      <w:r>
        <w:t>mối quan hệ giữa chúng để đảm bảo tính nhất quán và hiệu quả.</w:t>
      </w:r>
    </w:p>
    <w:p w14:paraId="61343794" w14:textId="32085447" w:rsidR="003048C0" w:rsidRDefault="003048C0" w:rsidP="005703F4">
      <w:pPr>
        <w:pStyle w:val="Bullet-"/>
      </w:pPr>
      <w:r w:rsidRPr="00276EAF">
        <w:rPr>
          <w:b/>
          <w:bCs/>
        </w:rPr>
        <w:t>Cài đặt hệ thống</w:t>
      </w:r>
      <w:r>
        <w:t>: Mô tả quá trình cài đ</w:t>
      </w:r>
      <w:r w:rsidR="00B433E3">
        <w:t>ặt và phát triển hệ thống</w:t>
      </w:r>
    </w:p>
    <w:p w14:paraId="0711D4D3" w14:textId="51E79E68" w:rsidR="00B433E3" w:rsidRPr="006F07FB" w:rsidRDefault="00B433E3" w:rsidP="005703F4">
      <w:pPr>
        <w:pStyle w:val="Bullet-"/>
      </w:pPr>
      <w:r w:rsidRPr="00276EAF">
        <w:rPr>
          <w:b/>
          <w:bCs/>
        </w:rPr>
        <w:t>Tài liệu tham khảo</w:t>
      </w:r>
      <w:r>
        <w:t xml:space="preserve">: </w:t>
      </w:r>
      <w:r w:rsidRPr="00B433E3">
        <w:t xml:space="preserve">Danh sách tất cả các nguồn tham khảo đã sử dụng trong quá trình thực hiện </w:t>
      </w:r>
      <w:r>
        <w:t>chuyên đề</w:t>
      </w:r>
      <w:r w:rsidRPr="00B433E3">
        <w:t xml:space="preserve"> tốt nghiệp.</w:t>
      </w:r>
    </w:p>
    <w:p w14:paraId="2B0CF457" w14:textId="445F2C40" w:rsidR="00066F37" w:rsidRDefault="00A36D56" w:rsidP="00CC0F9F">
      <w:pPr>
        <w:pStyle w:val="Heading1"/>
        <w:numPr>
          <w:ilvl w:val="0"/>
          <w:numId w:val="34"/>
        </w:numPr>
      </w:pPr>
      <w:bookmarkStart w:id="4" w:name="_Toc183212542"/>
      <w:r>
        <w:lastRenderedPageBreak/>
        <w:t>CƠ SỞ LÝ THUYẾT</w:t>
      </w:r>
      <w:bookmarkEnd w:id="4"/>
    </w:p>
    <w:p w14:paraId="014BC051" w14:textId="1C64A518" w:rsidR="00066F37" w:rsidRDefault="00066F37">
      <w:pPr>
        <w:pStyle w:val="Heading2"/>
      </w:pPr>
      <w:bookmarkStart w:id="5" w:name="_Toc183212543"/>
      <w:r w:rsidRPr="00407701">
        <w:t>Giới thiệu</w:t>
      </w:r>
      <w:r w:rsidR="004404DF">
        <w:t xml:space="preserve"> </w:t>
      </w:r>
      <w:r w:rsidR="009B4655">
        <w:t xml:space="preserve">thống </w:t>
      </w:r>
      <w:r w:rsidR="571197E9">
        <w:t>Odoo</w:t>
      </w:r>
      <w:r w:rsidR="00945E96">
        <w:t xml:space="preserve"> [1][2][10][11][12]</w:t>
      </w:r>
      <w:bookmarkEnd w:id="5"/>
    </w:p>
    <w:p w14:paraId="15D9EF0C" w14:textId="02C0B7D8" w:rsidR="005F463C" w:rsidRDefault="005F463C" w:rsidP="005F463C">
      <w:pPr>
        <w:pStyle w:val="DoanVB"/>
        <w:rPr>
          <w:rFonts w:eastAsiaTheme="minorHAnsi"/>
        </w:rPr>
      </w:pPr>
      <w:r w:rsidRPr="00C33DAF">
        <w:rPr>
          <w:rFonts w:eastAsiaTheme="minorHAnsi"/>
        </w:rPr>
        <w:t>Odoo là một bộ ứng dụng quản lý doanh nghiệp mã nguồn mở, được phát triển để hỗ trợ các doanh nghiệp trong việc quản lý các hoạt động kinh doanh như bán hàng, mua hàng, quản lý kho, quản lý nhân sự, kế toán và nhiều hơn nữa. Được thành lập vào năm 2005, Odoo đã phát triển nhanh chóng và trở thành một trong những hệ thống ERP (Enterprise Resource Planning) phổ biến nhất trên thế giới.</w:t>
      </w:r>
      <w:r w:rsidR="00FE504E">
        <w:rPr>
          <w:rFonts w:eastAsiaTheme="minorHAnsi"/>
        </w:rPr>
        <w:t xml:space="preserve"> Cấu trúc của Odoo bao gồm các module chính sau</w:t>
      </w:r>
      <w:r w:rsidR="0090790C">
        <w:rPr>
          <w:rFonts w:eastAsiaTheme="minorHAnsi"/>
        </w:rPr>
        <w:t>:</w:t>
      </w:r>
    </w:p>
    <w:p w14:paraId="608127DA" w14:textId="77777777" w:rsidR="00FE504E" w:rsidRDefault="008E49A3" w:rsidP="00DA0FB9">
      <w:pPr>
        <w:keepNext/>
        <w:jc w:val="center"/>
      </w:pPr>
      <w:r w:rsidRPr="00950925">
        <w:rPr>
          <w:noProof/>
        </w:rPr>
        <w:drawing>
          <wp:inline distT="0" distB="0" distL="0" distR="0" wp14:anchorId="1FD48D03" wp14:editId="0C0292A8">
            <wp:extent cx="5184251" cy="4568569"/>
            <wp:effectExtent l="0" t="0" r="0" b="3810"/>
            <wp:docPr id="783446853" name="Picture 1" descr="A computer screen with different colored circle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46853" name="Picture 1" descr="A computer screen with different colored circles around it&#10;&#10;Description automatically generated"/>
                    <pic:cNvPicPr/>
                  </pic:nvPicPr>
                  <pic:blipFill>
                    <a:blip r:embed="rId14"/>
                    <a:stretch>
                      <a:fillRect/>
                    </a:stretch>
                  </pic:blipFill>
                  <pic:spPr>
                    <a:xfrm>
                      <a:off x="0" y="0"/>
                      <a:ext cx="5192567" cy="4575898"/>
                    </a:xfrm>
                    <a:prstGeom prst="rect">
                      <a:avLst/>
                    </a:prstGeom>
                  </pic:spPr>
                </pic:pic>
              </a:graphicData>
            </a:graphic>
          </wp:inline>
        </w:drawing>
      </w:r>
    </w:p>
    <w:p w14:paraId="7012F942" w14:textId="095DB221" w:rsidR="008E49A3" w:rsidRDefault="00FE504E" w:rsidP="00FE504E">
      <w:pPr>
        <w:pStyle w:val="Caption"/>
      </w:pPr>
      <w:bookmarkStart w:id="6" w:name="_Toc183209338"/>
      <w:r>
        <w:t xml:space="preserve">Hình </w:t>
      </w:r>
      <w:r w:rsidR="00DA0FB9">
        <w:fldChar w:fldCharType="begin"/>
      </w:r>
      <w:r w:rsidR="00DA0FB9">
        <w:instrText xml:space="preserve"> STYLEREF 1 \s </w:instrText>
      </w:r>
      <w:r w:rsidR="00DA0FB9">
        <w:fldChar w:fldCharType="separate"/>
      </w:r>
      <w:r w:rsidR="00DA0FB9">
        <w:rPr>
          <w:noProof/>
        </w:rPr>
        <w:t>1</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1</w:t>
      </w:r>
      <w:r w:rsidR="00DA0FB9">
        <w:fldChar w:fldCharType="end"/>
      </w:r>
      <w:r>
        <w:t>. Cấu trúc hệ thống Odoo</w:t>
      </w:r>
      <w:bookmarkEnd w:id="6"/>
    </w:p>
    <w:p w14:paraId="2472230E" w14:textId="3EB083F4" w:rsidR="00CC0E35" w:rsidRDefault="00CC0E35">
      <w:pPr>
        <w:pStyle w:val="Bullet-"/>
      </w:pPr>
      <w:r>
        <w:t>CRM (Customer Relationship Management)</w:t>
      </w:r>
      <w:r w:rsidR="0090790C">
        <w:t xml:space="preserve">: </w:t>
      </w:r>
      <w:r w:rsidRPr="0090790C">
        <w:rPr>
          <w:rStyle w:val="BulletChar"/>
        </w:rPr>
        <w:t>Quản lý quan hệ khách hàng, hỗ trợ theo dõi khách hàng tiềm năng, lên kế hoạch tiếp</w:t>
      </w:r>
      <w:r>
        <w:t xml:space="preserve"> cận và chăm sóc khách hàng.</w:t>
      </w:r>
      <w:r w:rsidR="0090790C">
        <w:t xml:space="preserve"> </w:t>
      </w:r>
      <w:r>
        <w:t>Tính năng nổi bật:</w:t>
      </w:r>
    </w:p>
    <w:p w14:paraId="49B78DF0" w14:textId="77777777" w:rsidR="00CC0E35" w:rsidRDefault="00CC0E35" w:rsidP="0090790C">
      <w:pPr>
        <w:pStyle w:val="Bullet"/>
      </w:pPr>
      <w:r>
        <w:t>Theo dõi các giao dịch bán hàng, từ giai đoạn tiếp cận đến chốt đơn.</w:t>
      </w:r>
    </w:p>
    <w:p w14:paraId="21CD1B13" w14:textId="77777777" w:rsidR="00CC0E35" w:rsidRDefault="00CC0E35" w:rsidP="0090790C">
      <w:pPr>
        <w:pStyle w:val="Bullet"/>
      </w:pPr>
      <w:r>
        <w:t>Hỗ trợ dự báo doanh thu và phân tích các chiến dịch tiếp thị.</w:t>
      </w:r>
    </w:p>
    <w:p w14:paraId="549472D4" w14:textId="77777777" w:rsidR="00CC0E35" w:rsidRDefault="00CC0E35" w:rsidP="0090790C">
      <w:pPr>
        <w:pStyle w:val="Bullet"/>
      </w:pPr>
      <w:r>
        <w:t>Tích hợp các công cụ marketing tự động, email marketing.</w:t>
      </w:r>
    </w:p>
    <w:p w14:paraId="5F86C0E3" w14:textId="77777777" w:rsidR="00C859CA" w:rsidRDefault="00C859CA" w:rsidP="00C859CA">
      <w:pPr>
        <w:pStyle w:val="Bullet-"/>
      </w:pPr>
      <w:r>
        <w:t>eCommerce (Thương mại điện tử): Xây dựng và quản lý cửa hàng trực tuyến, bán hàng qua mạng. Tính năng nổi bật:</w:t>
      </w:r>
    </w:p>
    <w:p w14:paraId="4FA2BC0D" w14:textId="77777777" w:rsidR="00C859CA" w:rsidRDefault="00C859CA" w:rsidP="00C859CA">
      <w:pPr>
        <w:pStyle w:val="Bullet"/>
      </w:pPr>
      <w:r>
        <w:lastRenderedPageBreak/>
        <w:t>Dễ dàng thiết lập cửa hàng trực tuyến và quản lý sản phẩm.</w:t>
      </w:r>
    </w:p>
    <w:p w14:paraId="311514AB" w14:textId="77777777" w:rsidR="00C859CA" w:rsidRDefault="00C859CA" w:rsidP="00C859CA">
      <w:pPr>
        <w:pStyle w:val="Bullet"/>
      </w:pPr>
      <w:r>
        <w:t>Hỗ trợ nhiều phương thức thanh toán và vận chuyển.</w:t>
      </w:r>
    </w:p>
    <w:p w14:paraId="3B91B2D7" w14:textId="6FCF4867" w:rsidR="00C859CA" w:rsidRPr="00C859CA" w:rsidRDefault="00C859CA" w:rsidP="00C859CA">
      <w:pPr>
        <w:pStyle w:val="Bullet"/>
      </w:pPr>
      <w:r>
        <w:t>Tích hợp với các module CRM, Sales và Inventory để đồng bộ dữ liệu bán hàng.</w:t>
      </w:r>
    </w:p>
    <w:p w14:paraId="49B7DBF6" w14:textId="659A3818" w:rsidR="00CC0E35" w:rsidRDefault="00CC0E35">
      <w:pPr>
        <w:pStyle w:val="Bullet-"/>
      </w:pPr>
      <w:r>
        <w:t>Sales (Bán hàng)</w:t>
      </w:r>
      <w:r w:rsidR="0090790C">
        <w:t>:</w:t>
      </w:r>
      <w:r>
        <w:t xml:space="preserve"> Quản lý quy trình bán hàng, tạo báo giá</w:t>
      </w:r>
      <w:r w:rsidR="00DC53E6">
        <w:t xml:space="preserve"> và</w:t>
      </w:r>
      <w:r>
        <w:t xml:space="preserve"> xử lý đơn hàng</w:t>
      </w:r>
      <w:r w:rsidR="00DC53E6">
        <w:t xml:space="preserve">. </w:t>
      </w:r>
      <w:r>
        <w:t>Tính năng nổi bật:</w:t>
      </w:r>
    </w:p>
    <w:p w14:paraId="2D7E4263" w14:textId="7BD67E36" w:rsidR="00CC0E35" w:rsidRDefault="00CC0E35" w:rsidP="00933BA6">
      <w:pPr>
        <w:pStyle w:val="Bullet"/>
      </w:pPr>
      <w:r>
        <w:t>Dễ dàng tạo và quản lý báo giá.</w:t>
      </w:r>
    </w:p>
    <w:p w14:paraId="5FC59785" w14:textId="77777777" w:rsidR="00CC0E35" w:rsidRDefault="00CC0E35" w:rsidP="00933BA6">
      <w:pPr>
        <w:pStyle w:val="Bullet"/>
      </w:pPr>
      <w:r>
        <w:t>Tích hợp với các module khác như CRM, Inventory, và Kế toán để đồng bộ dữ liệu.</w:t>
      </w:r>
    </w:p>
    <w:p w14:paraId="3A52B510" w14:textId="77777777" w:rsidR="00CC0E35" w:rsidRDefault="00CC0E35" w:rsidP="00933BA6">
      <w:pPr>
        <w:pStyle w:val="Bullet"/>
      </w:pPr>
      <w:r>
        <w:t>Theo dõi tiến độ bán hàng, báo cáo doanh thu và lợi nhuận chi tiết.</w:t>
      </w:r>
    </w:p>
    <w:p w14:paraId="7E6CB1F2" w14:textId="77777777" w:rsidR="00C859CA" w:rsidRDefault="00C859CA" w:rsidP="00C859CA">
      <w:pPr>
        <w:pStyle w:val="Bullet-"/>
      </w:pPr>
      <w:r>
        <w:t>HRM (Human Resource Management - Quản lý nhân sự): Quản lý nhân sự, theo dõi chấm công, tiền lương và các phúc lợi của nhân viên. Tính năng nổi bật:</w:t>
      </w:r>
    </w:p>
    <w:p w14:paraId="2AF39E28" w14:textId="77777777" w:rsidR="00C859CA" w:rsidRDefault="00C859CA" w:rsidP="00C859CA">
      <w:pPr>
        <w:pStyle w:val="Bullet"/>
      </w:pPr>
      <w:r>
        <w:t>Theo dõi lịch làm việc, chấm công và quản lý nghỉ phép của nhân viên.</w:t>
      </w:r>
    </w:p>
    <w:p w14:paraId="5F072724" w14:textId="77777777" w:rsidR="00C859CA" w:rsidRDefault="00C859CA" w:rsidP="00C859CA">
      <w:pPr>
        <w:pStyle w:val="Bullet"/>
      </w:pPr>
      <w:r>
        <w:t>Tự động hóa tính toán tiền lương, thuế và bảo hiểm.</w:t>
      </w:r>
    </w:p>
    <w:p w14:paraId="30757C47" w14:textId="77777777" w:rsidR="00C859CA" w:rsidRDefault="00C859CA" w:rsidP="00C859CA">
      <w:pPr>
        <w:pStyle w:val="Bullet"/>
      </w:pPr>
      <w:r>
        <w:t>Quản lý thông tin nhân sự và hỗ trợ đánh giá hiệu suất nhân viên.</w:t>
      </w:r>
    </w:p>
    <w:p w14:paraId="6291982A" w14:textId="77777777" w:rsidR="00C859CA" w:rsidRDefault="00C859CA" w:rsidP="00C859CA">
      <w:pPr>
        <w:pStyle w:val="Bullet-"/>
      </w:pPr>
      <w:r>
        <w:t>Manufacturing (Sản xuất): Quản lý quy trình sản xuất, bao gồm lập kế hoạch sản xuất và theo dõi quá trình. Tính năng nổi bật:</w:t>
      </w:r>
    </w:p>
    <w:p w14:paraId="06877ED2" w14:textId="77777777" w:rsidR="00C859CA" w:rsidRDefault="00C859CA" w:rsidP="00C859CA">
      <w:pPr>
        <w:pStyle w:val="Bullet"/>
      </w:pPr>
      <w:r>
        <w:t>Tích hợp với Inventory để tự động cập nhật tình trạng nguyên vật liệu.</w:t>
      </w:r>
    </w:p>
    <w:p w14:paraId="1718F690" w14:textId="77777777" w:rsidR="00C859CA" w:rsidRDefault="00C859CA" w:rsidP="00C859CA">
      <w:pPr>
        <w:pStyle w:val="Bullet"/>
      </w:pPr>
      <w:r>
        <w:t>Quản lý đơn sản xuất, phân bổ tài nguyên sản xuất hợp lý.</w:t>
      </w:r>
    </w:p>
    <w:p w14:paraId="33B7B599" w14:textId="77777777" w:rsidR="00C859CA" w:rsidRDefault="00C859CA" w:rsidP="00C859CA">
      <w:pPr>
        <w:pStyle w:val="Bullet"/>
      </w:pPr>
      <w:r>
        <w:t>Tối ưu hóa quy trình sản xuất dựa trên dữ liệu và phân tích hiệu suất.</w:t>
      </w:r>
    </w:p>
    <w:p w14:paraId="267FA963" w14:textId="77777777" w:rsidR="00C859CA" w:rsidRDefault="00C859CA" w:rsidP="00C859CA">
      <w:pPr>
        <w:pStyle w:val="Bullet-"/>
      </w:pPr>
      <w:r>
        <w:t>Marketing Automation (Tự động hóa tiếp thị): Tự động hóa quy trình marketing để tối ưu hóa tiếp cận và chăm sóc khách hàng. Tính năng nổi bật:</w:t>
      </w:r>
    </w:p>
    <w:p w14:paraId="0A91F364" w14:textId="77777777" w:rsidR="00C859CA" w:rsidRDefault="00C859CA" w:rsidP="00C859CA">
      <w:pPr>
        <w:pStyle w:val="Bullet"/>
      </w:pPr>
      <w:r>
        <w:t>Xây dựng và triển khai các chiến dịch email marketing tự động.</w:t>
      </w:r>
    </w:p>
    <w:p w14:paraId="1C32EE31" w14:textId="77777777" w:rsidR="00C859CA" w:rsidRDefault="00C859CA" w:rsidP="00C859CA">
      <w:pPr>
        <w:pStyle w:val="Bullet"/>
      </w:pPr>
      <w:r>
        <w:t>Theo dõi hành vi khách hàng, phân tích và điều chỉnh chiến dịch.</w:t>
      </w:r>
    </w:p>
    <w:p w14:paraId="68E87D61" w14:textId="77777777" w:rsidR="00C859CA" w:rsidRDefault="00C859CA" w:rsidP="00C859CA">
      <w:pPr>
        <w:pStyle w:val="Bullet"/>
      </w:pPr>
      <w:r>
        <w:t>Hỗ trợ tạo và quản lý các kịch bản chăm sóc khách hàng tự động.</w:t>
      </w:r>
    </w:p>
    <w:p w14:paraId="0C011619" w14:textId="77777777" w:rsidR="00C859CA" w:rsidRDefault="00C859CA" w:rsidP="00C859CA">
      <w:pPr>
        <w:pStyle w:val="Bullet-"/>
      </w:pPr>
      <w:r>
        <w:t>Inventory (Quản lý kho): Quản lý hàng tồn kho, theo dõi nhập xuất, và kiểm soát hàng hóa. Tính năng nổi bật:</w:t>
      </w:r>
    </w:p>
    <w:p w14:paraId="20B96313" w14:textId="77777777" w:rsidR="00C859CA" w:rsidRDefault="00C859CA" w:rsidP="00C859CA">
      <w:pPr>
        <w:pStyle w:val="Bullet"/>
      </w:pPr>
      <w:r>
        <w:t>Theo dõi chính xác vị trí hàng hóa và số lượng tồn kho.</w:t>
      </w:r>
    </w:p>
    <w:p w14:paraId="031A86E7" w14:textId="77777777" w:rsidR="00C859CA" w:rsidRDefault="00C859CA" w:rsidP="00C859CA">
      <w:pPr>
        <w:pStyle w:val="Bullet"/>
      </w:pPr>
      <w:r>
        <w:t>Quản lý kho theo nhiều địa điểm và tích hợp quy trình kiểm kê tự động.</w:t>
      </w:r>
    </w:p>
    <w:p w14:paraId="2BB60BD5" w14:textId="77777777" w:rsidR="00C859CA" w:rsidRDefault="00C859CA" w:rsidP="00C859CA">
      <w:pPr>
        <w:pStyle w:val="Bullet"/>
      </w:pPr>
      <w:r>
        <w:t>Tự động thông báo khi số lượng tồn kho đạt mức tối thiểu, hỗ trợ mua hàng.</w:t>
      </w:r>
    </w:p>
    <w:p w14:paraId="7D885985" w14:textId="77777777" w:rsidR="00C859CA" w:rsidRDefault="00C859CA" w:rsidP="00C859CA">
      <w:pPr>
        <w:pStyle w:val="Bullet-"/>
      </w:pPr>
      <w:r>
        <w:t>Accounting (Kế toán): Quản lý tài chính, bao gồm kế toán tổng hợp, kế toán chi tiết và quản lý báo cáo tài chính. Tính năng nổi bật:</w:t>
      </w:r>
    </w:p>
    <w:p w14:paraId="72DF46D0" w14:textId="77777777" w:rsidR="00C859CA" w:rsidRDefault="00C859CA" w:rsidP="00C859CA">
      <w:pPr>
        <w:pStyle w:val="Bullet"/>
      </w:pPr>
      <w:r>
        <w:lastRenderedPageBreak/>
        <w:t>Tự động ghi nhận các bút toán và lập báo cáo tài chính.</w:t>
      </w:r>
    </w:p>
    <w:p w14:paraId="7AAC915F" w14:textId="77777777" w:rsidR="00C859CA" w:rsidRDefault="00C859CA" w:rsidP="00C859CA">
      <w:pPr>
        <w:pStyle w:val="Bullet"/>
      </w:pPr>
      <w:r>
        <w:t>Hỗ trợ quản lý thuế, hóa đơn và các báo cáo tài chính.</w:t>
      </w:r>
    </w:p>
    <w:p w14:paraId="4951D46F" w14:textId="77777777" w:rsidR="00C859CA" w:rsidRDefault="00C859CA" w:rsidP="00C859CA">
      <w:pPr>
        <w:pStyle w:val="Bullet"/>
      </w:pPr>
      <w:r>
        <w:t>Dễ dàng theo dõi doanh thu, chi phí và lợi nhuận qua các báo cáo trực quan.</w:t>
      </w:r>
    </w:p>
    <w:p w14:paraId="77788BD7" w14:textId="0536C732" w:rsidR="00CC0E35" w:rsidRDefault="00CC0E35">
      <w:pPr>
        <w:pStyle w:val="Bullet-"/>
      </w:pPr>
      <w:r>
        <w:t>Purchasing (Mua hàng)</w:t>
      </w:r>
      <w:r w:rsidR="00933BA6">
        <w:t>:</w:t>
      </w:r>
      <w:r>
        <w:t xml:space="preserve"> Quản lý việc mua hàng, theo dõi và quản lý nhà cung cấp, và tối ưu hóa chi phí.</w:t>
      </w:r>
      <w:r w:rsidR="00933BA6">
        <w:t xml:space="preserve"> </w:t>
      </w:r>
      <w:r>
        <w:t>Tính năng nổi bật:</w:t>
      </w:r>
    </w:p>
    <w:p w14:paraId="6699AB8B" w14:textId="77777777" w:rsidR="00CC0E35" w:rsidRDefault="00CC0E35" w:rsidP="00933BA6">
      <w:pPr>
        <w:pStyle w:val="Bullet"/>
      </w:pPr>
      <w:r>
        <w:t>Hỗ trợ quản lý quy trình đặt hàng, lập kế hoạch mua hàng.</w:t>
      </w:r>
    </w:p>
    <w:p w14:paraId="3056D7D4" w14:textId="77777777" w:rsidR="00CC0E35" w:rsidRDefault="00CC0E35" w:rsidP="00933BA6">
      <w:pPr>
        <w:pStyle w:val="Bullet"/>
      </w:pPr>
      <w:r>
        <w:t>Quản lý và so sánh giá từ nhiều nhà cung cấp.</w:t>
      </w:r>
    </w:p>
    <w:p w14:paraId="0EA29BD0" w14:textId="77777777" w:rsidR="00CC0E35" w:rsidRDefault="00CC0E35" w:rsidP="00933BA6">
      <w:pPr>
        <w:pStyle w:val="Bullet"/>
      </w:pPr>
      <w:r>
        <w:t>Tích hợp với Inventory để đồng bộ thông tin kho hàng và nhu cầu mua hàng.</w:t>
      </w:r>
    </w:p>
    <w:p w14:paraId="7C75AABB" w14:textId="2754D244" w:rsidR="00CC0E35" w:rsidRDefault="00CC0E35" w:rsidP="00C859CA">
      <w:pPr>
        <w:pStyle w:val="Bullet-"/>
      </w:pPr>
      <w:r>
        <w:t>Website Builder</w:t>
      </w:r>
      <w:r w:rsidR="00C859CA">
        <w:t>:</w:t>
      </w:r>
      <w:r>
        <w:t xml:space="preserve"> Thiết kế và xây dựng website doanh nghiệp.</w:t>
      </w:r>
      <w:r w:rsidR="00C859CA">
        <w:t xml:space="preserve"> </w:t>
      </w:r>
      <w:r>
        <w:t>Tính năng nổi bật:</w:t>
      </w:r>
    </w:p>
    <w:p w14:paraId="4923C656" w14:textId="77777777" w:rsidR="00CC0E35" w:rsidRDefault="00CC0E35" w:rsidP="00C859CA">
      <w:pPr>
        <w:pStyle w:val="Bullet"/>
      </w:pPr>
      <w:r>
        <w:t>Kéo và thả để tạo website dễ dàng, không cần kiến thức lập trình.</w:t>
      </w:r>
    </w:p>
    <w:p w14:paraId="7C7CBB90" w14:textId="77777777" w:rsidR="00CC0E35" w:rsidRDefault="00CC0E35" w:rsidP="00C859CA">
      <w:pPr>
        <w:pStyle w:val="Bullet"/>
      </w:pPr>
      <w:r>
        <w:t>Hỗ trợ SEO và tối ưu hóa công cụ tìm kiếm.</w:t>
      </w:r>
    </w:p>
    <w:p w14:paraId="583479D9" w14:textId="77777777" w:rsidR="00CC0E35" w:rsidRDefault="00CC0E35" w:rsidP="00C859CA">
      <w:pPr>
        <w:pStyle w:val="Bullet"/>
      </w:pPr>
      <w:r>
        <w:t>Tích hợp với eCommerce, CRM, và các module khác.</w:t>
      </w:r>
    </w:p>
    <w:p w14:paraId="70336175" w14:textId="77777777" w:rsidR="00CC0E35" w:rsidRDefault="00CC0E35" w:rsidP="00C859CA">
      <w:pPr>
        <w:pStyle w:val="Bullet"/>
      </w:pPr>
      <w:r>
        <w:t>Tính năng ưu việt chung của hệ thống Odoo</w:t>
      </w:r>
    </w:p>
    <w:p w14:paraId="7E2EA75B" w14:textId="77777777" w:rsidR="00CC0E35" w:rsidRDefault="00CC0E35" w:rsidP="00C859CA">
      <w:pPr>
        <w:pStyle w:val="Bullet"/>
      </w:pPr>
      <w:r>
        <w:t>Khả năng tích hợp linh hoạt: Tất cả các module trong Odoo đều liên kết với nhau, cho phép luồng dữ liệu tự động từ bộ phận này sang bộ phận khác mà không cần thao tác thủ công.</w:t>
      </w:r>
    </w:p>
    <w:p w14:paraId="5ED756F3" w14:textId="77777777" w:rsidR="00CC0E35" w:rsidRDefault="00CC0E35" w:rsidP="00C859CA">
      <w:pPr>
        <w:pStyle w:val="Bullet"/>
      </w:pPr>
      <w:r>
        <w:t>Giao diện người dùng thân thiện: Odoo có giao diện hiện đại và dễ sử dụng, giúp người dùng nhanh chóng làm quen và thao tác hiệu quả.</w:t>
      </w:r>
    </w:p>
    <w:p w14:paraId="062FA317" w14:textId="77777777" w:rsidR="00CC0E35" w:rsidRDefault="00CC0E35" w:rsidP="00C859CA">
      <w:pPr>
        <w:pStyle w:val="Bullet"/>
      </w:pPr>
      <w:r>
        <w:t>Tùy biến cao: Người dùng có thể tùy chỉnh hệ thống dễ dàng để phù hợp với quy trình và yêu cầu đặc thù của doanh nghiệp.</w:t>
      </w:r>
    </w:p>
    <w:p w14:paraId="521D8298" w14:textId="3E320ED2" w:rsidR="00066F37" w:rsidRPr="00FD1BA0" w:rsidRDefault="00066F37" w:rsidP="0040615C">
      <w:pPr>
        <w:pStyle w:val="Heading3"/>
      </w:pPr>
      <w:bookmarkStart w:id="7" w:name="_Toc183212544"/>
      <w:r w:rsidRPr="00FD1BA0">
        <w:rPr>
          <w:rStyle w:val="Heading2Char"/>
          <w:b/>
          <w:bCs/>
        </w:rPr>
        <w:t>Ưu</w:t>
      </w:r>
      <w:r w:rsidRPr="00FD1BA0">
        <w:t xml:space="preserve"> điểm</w:t>
      </w:r>
      <w:bookmarkEnd w:id="7"/>
    </w:p>
    <w:p w14:paraId="5127F0A3" w14:textId="77777777" w:rsidR="00066F37" w:rsidRDefault="00066F37" w:rsidP="00FD1BA0">
      <w:pPr>
        <w:pStyle w:val="Bullet-"/>
      </w:pPr>
      <w:r>
        <w:t>Tính linh hoạt và tùy chỉnh cao: Odoo cho phép người dùng tùy chỉnh các module theo nhu cầu cụ thể của doanh nghiệp mà không cần quá nhiều kiến thức về lập trình. Có hàng ngàn module có sẵn trên Odoo Apps để mở rộng chức năng.</w:t>
      </w:r>
    </w:p>
    <w:p w14:paraId="04478658" w14:textId="77777777" w:rsidR="00066F37" w:rsidRDefault="00066F37" w:rsidP="00FD1BA0">
      <w:pPr>
        <w:pStyle w:val="Bullet-"/>
      </w:pPr>
      <w:r>
        <w:t>Mã nguồn mở: Là một hệ thống mã nguồn mở, Odoo cho phép doanh nghiệp tiết kiệm chi phí bản quyền phần mềm và tùy chỉnh hệ thống theo nhu cầu riêng.</w:t>
      </w:r>
    </w:p>
    <w:p w14:paraId="46F98B60" w14:textId="77777777" w:rsidR="00066F37" w:rsidRDefault="00066F37" w:rsidP="00FD1BA0">
      <w:pPr>
        <w:pStyle w:val="Bullet-"/>
      </w:pPr>
      <w:r>
        <w:t>Tích hợp tất cả trong một: Odoo cung cấp một hệ thống tích hợp với nhiều module khác nhau, giúp doanh nghiệp quản lý mọi khía cạnh của hoạt động kinh doanh từ một nền tảng duy nhất.</w:t>
      </w:r>
    </w:p>
    <w:p w14:paraId="6E64BE8F" w14:textId="77777777" w:rsidR="00066F37" w:rsidRDefault="00066F37" w:rsidP="00FD1BA0">
      <w:pPr>
        <w:pStyle w:val="Bullet-"/>
      </w:pPr>
      <w:r>
        <w:t>Giao diện thân thiện với người dùng: Odoo có giao diện người dùng hiện đại và dễ sử dụng, giúp người dùng nhanh chóng làm quen và sử dụng hiệu quả.</w:t>
      </w:r>
    </w:p>
    <w:p w14:paraId="29EF683D" w14:textId="77777777" w:rsidR="00066F37" w:rsidRDefault="00066F37" w:rsidP="00FD1BA0">
      <w:pPr>
        <w:pStyle w:val="Bullet-"/>
      </w:pPr>
      <w:r>
        <w:lastRenderedPageBreak/>
        <w:t>Cộng đồng và hỗ trợ mạnh mẽ: Với một cộng đồng lớn mạnh trên toàn cầu, người dùng Odoo có thể dễ dàng tìm thấy tài liệu, hướng dẫn, và sự hỗ trợ từ cộng đồng hoặc từ các đối tác Odoo.</w:t>
      </w:r>
    </w:p>
    <w:p w14:paraId="607EC267" w14:textId="3340CE69" w:rsidR="00066F37" w:rsidRDefault="00066F37" w:rsidP="0040615C">
      <w:pPr>
        <w:pStyle w:val="Heading3"/>
      </w:pPr>
      <w:bookmarkStart w:id="8" w:name="_Toc183212545"/>
      <w:r>
        <w:t>Nhược điểm</w:t>
      </w:r>
      <w:bookmarkEnd w:id="8"/>
    </w:p>
    <w:p w14:paraId="79F4C5E0" w14:textId="77777777" w:rsidR="00066F37" w:rsidRDefault="00066F37" w:rsidP="00FD1BA0">
      <w:pPr>
        <w:pStyle w:val="Bullet-"/>
      </w:pPr>
      <w:r>
        <w:t>Chi phí triển khai và bảo trì: Mặc dù Odoo là mã nguồn mở, việc triển khai và bảo trì hệ thống có thể đòi hỏi chi phí đáng kể, đặc biệt khi cần tùy chỉnh phức tạp hoặc triển khai trên quy mô lớn.</w:t>
      </w:r>
    </w:p>
    <w:p w14:paraId="3E58281F" w14:textId="77777777" w:rsidR="00066F37" w:rsidRDefault="00066F37" w:rsidP="00FD1BA0">
      <w:pPr>
        <w:pStyle w:val="Bullet-"/>
      </w:pPr>
      <w:r>
        <w:t>Độ phức tạp trong triển khai: Việc triển khai Odoo có thể phức tạp và đòi hỏi thời gian để tùy chỉnh và tích hợp với các hệ thống khác, nhất là với những doanh nghiệp lớn và có nhiều quy trình phức tạp.</w:t>
      </w:r>
    </w:p>
    <w:p w14:paraId="57080FF1" w14:textId="77777777" w:rsidR="00066F37" w:rsidRDefault="00066F37" w:rsidP="00FD1BA0">
      <w:pPr>
        <w:pStyle w:val="Bullet-"/>
      </w:pPr>
      <w:r>
        <w:t>Hiệu suất và khả năng mở rộng: Với các doanh nghiệp rất lớn, Odoo có thể gặp phải vấn đề về hiệu suất và khả năng mở rộng, đòi hỏi tối ưu hóa và điều chỉnh hệ thống liên tục.</w:t>
      </w:r>
    </w:p>
    <w:p w14:paraId="750057C1" w14:textId="4258E630" w:rsidR="00E21D64" w:rsidRDefault="0040615C" w:rsidP="0040615C">
      <w:pPr>
        <w:pStyle w:val="Heading2"/>
      </w:pPr>
      <w:bookmarkStart w:id="9" w:name="_Toc183212546"/>
      <w:r>
        <w:t>Công nghệ sử dụng</w:t>
      </w:r>
      <w:r w:rsidR="00945E96">
        <w:t xml:space="preserve"> [2][3][4][5][6][9]</w:t>
      </w:r>
      <w:bookmarkEnd w:id="9"/>
    </w:p>
    <w:p w14:paraId="747C3590" w14:textId="2F20B1E9" w:rsidR="0040615C" w:rsidRDefault="00805C7B" w:rsidP="0040615C">
      <w:pPr>
        <w:pStyle w:val="Heading3"/>
      </w:pPr>
      <w:bookmarkStart w:id="10" w:name="_Toc183212547"/>
      <w:r w:rsidRPr="00805C7B">
        <w:t>OWL (Odoo Web Library)</w:t>
      </w:r>
      <w:bookmarkEnd w:id="10"/>
    </w:p>
    <w:p w14:paraId="795713AD" w14:textId="77777777" w:rsidR="00766C31" w:rsidRDefault="00766C31" w:rsidP="00766C31">
      <w:pPr>
        <w:pStyle w:val="DoanVB"/>
      </w:pPr>
      <w:r>
        <w:t>OWL là thư viện JavaScript do Odoo phát triển để xây dựng giao diện người dùng UI hiện đại. Nó được thiết kế để giúp các nhà phát triển tạo ra các giao diện nhanh nhạy và tương tác mạnh mẽ, phù hợp với nhu cầu phát triển của một hệ thống ERP phức tạp như Odoo.</w:t>
      </w:r>
    </w:p>
    <w:p w14:paraId="25DBBBD4" w14:textId="117FB7F7" w:rsidR="00F15560" w:rsidRDefault="00766C31" w:rsidP="00766C31">
      <w:pPr>
        <w:pStyle w:val="DoanVB"/>
      </w:pPr>
      <w:r>
        <w:t>Thay vì sử dụng các thư viện phổ biến khác như React hay Vue, Odoo chọn phát triển OWL để có sự kiểm soát hoàn toàn và đảm bảo tính nhất quán trong hệ thống. OWL cho phép Odoo chuyển đổi từ mô hình giao diện cũ (view XML) sang mô hình component-based mới, giúp giảm độ phức tạp và tăng hiệu quả phát triển.</w:t>
      </w:r>
    </w:p>
    <w:p w14:paraId="685F4BF7" w14:textId="77777777" w:rsidR="00D95E85" w:rsidRDefault="00D95E85" w:rsidP="00D95E85">
      <w:r>
        <w:t>Đặc điểm của OWL:</w:t>
      </w:r>
    </w:p>
    <w:p w14:paraId="26C2ED41" w14:textId="77777777" w:rsidR="00D95E85" w:rsidRDefault="00D95E85" w:rsidP="00D95E85">
      <w:pPr>
        <w:pStyle w:val="Bullet-"/>
      </w:pPr>
      <w:r>
        <w:t>Component-based: Các thành phần của OWL được chia nhỏ thành các component độc lập, có thể tái sử dụng trong nhiều giao diện. Điều này tương tự như cấu trúc của React hoặc Vue, giúp dễ dàng kiểm soát và cập nhật giao diện.</w:t>
      </w:r>
    </w:p>
    <w:p w14:paraId="1F149CC0" w14:textId="77777777" w:rsidR="00D95E85" w:rsidRDefault="00D95E85" w:rsidP="00D95E85">
      <w:pPr>
        <w:pStyle w:val="Bullet-"/>
      </w:pPr>
      <w:r>
        <w:t>Tính linh hoạt và độc lập: OWL không dựa vào bất kỳ thư viện bên ngoài nào, cho phép tùy chỉnh giao diện mà không bị ràng buộc bởi các yếu tố ngoại lai.</w:t>
      </w:r>
    </w:p>
    <w:p w14:paraId="79C1713B" w14:textId="74CE25D3" w:rsidR="00F15560" w:rsidRDefault="00D95E85" w:rsidP="00D95E85">
      <w:pPr>
        <w:pStyle w:val="Bullet-"/>
      </w:pPr>
      <w:r>
        <w:t>Reactive và responsive: OWL sử dụng phương thức lập trình reactive để phản hồi thay đổi của dữ liệu ngay lập tức, cải thiện trải nghiệm người dùng. Các thành phần trong OWL có thể tự động cập nhật khi dữ liệu thay đổi mà không cần tải lại trang.</w:t>
      </w:r>
    </w:p>
    <w:p w14:paraId="36FB467E" w14:textId="57F79329" w:rsidR="00F15560" w:rsidRDefault="00D95E85" w:rsidP="00F15560">
      <w:pPr>
        <w:pStyle w:val="DoanVB"/>
      </w:pPr>
      <w:r w:rsidRPr="00D95E85">
        <w:lastRenderedPageBreak/>
        <w:t>OWL được sử dụng để phát triển các ứng dụng web và các module UI hiện đại trong Odoo. Các thành phần UI như danh sách sản phẩm, bảng điều khiển hay các mẫu báo cáo đều có thể được xây dựng hoặc tùy biến với OWL để đạt trải nghiệm người dùng tối ưu.</w:t>
      </w:r>
    </w:p>
    <w:p w14:paraId="60CC17A1" w14:textId="77777777" w:rsidR="00F15560" w:rsidRDefault="00F15560" w:rsidP="00D0721A">
      <w:r>
        <w:t>Ưu điểm và nhược điểm của OWL:</w:t>
      </w:r>
    </w:p>
    <w:p w14:paraId="4BF9DC62" w14:textId="77777777" w:rsidR="00F15560" w:rsidRDefault="00F15560" w:rsidP="00D0721A">
      <w:pPr>
        <w:pStyle w:val="Bullet-"/>
      </w:pPr>
      <w:r>
        <w:t>Ưu điểm: OWL mang lại hiệu suất cao cho giao diện người dùng, dễ quản lý các giao diện phức tạp nhờ cấu trúc component-based, giúp lập trình viên tiết kiệm thời gian phát triển và bảo trì. Ngoài ra, OWL còn giúp cải thiện trải nghiệm người dùng với khả năng phản ứng nhanh.</w:t>
      </w:r>
    </w:p>
    <w:p w14:paraId="1AE71E74" w14:textId="240264D0" w:rsidR="000E2B27" w:rsidRPr="00963240" w:rsidRDefault="00F15560" w:rsidP="00D0721A">
      <w:pPr>
        <w:pStyle w:val="Bullet-"/>
      </w:pPr>
      <w:r>
        <w:t xml:space="preserve">Nhược điểm: </w:t>
      </w:r>
      <w:r w:rsidR="008F5205">
        <w:t xml:space="preserve">Là </w:t>
      </w:r>
      <w:r>
        <w:t>một thư viện tương đối mới và chủ yếu được sử dụng nội bộ trong Odoo, cộng đồng phát triển của OWL chưa lớn, dẫn đến việc tài liệu và nguồn tham khảo hạn chế so với các thư viện lâu đời hơn như React hoặc Vue.</w:t>
      </w:r>
    </w:p>
    <w:p w14:paraId="45C12A05" w14:textId="7CF07D72" w:rsidR="00805C7B" w:rsidRDefault="00805C7B" w:rsidP="00514FCB">
      <w:pPr>
        <w:pStyle w:val="Heading3"/>
      </w:pPr>
      <w:bookmarkStart w:id="11" w:name="_Toc183212548"/>
      <w:r w:rsidRPr="00805C7B">
        <w:t>Python</w:t>
      </w:r>
      <w:bookmarkEnd w:id="11"/>
    </w:p>
    <w:p w14:paraId="1107666A" w14:textId="3BEED3D1" w:rsidR="007071C2" w:rsidRDefault="007071C2" w:rsidP="007071C2">
      <w:pPr>
        <w:pStyle w:val="DoanVB"/>
      </w:pPr>
      <w:r w:rsidRPr="007071C2">
        <w:t>Python là ngôn ngữ lập trình chủ đạo trong Odoo, hỗ trợ viết các chức năng backend, xử lý logic nghiệp vụ và quản lý dữ liệu trong Odoo. Python có cú pháp đơn giản, dễ đọc, phù hợp cho cả người mới bắt đầu lẫn các nhà phát triển có kinh nghiệm.</w:t>
      </w:r>
    </w:p>
    <w:p w14:paraId="2AD7D4B6" w14:textId="77777777" w:rsidR="00D00099" w:rsidRDefault="00D00099" w:rsidP="00D00099">
      <w:r>
        <w:t>Đặc trưng của Python trong Odoo:</w:t>
      </w:r>
    </w:p>
    <w:p w14:paraId="1119850E" w14:textId="77777777" w:rsidR="00D00099" w:rsidRDefault="00D00099" w:rsidP="00D00099">
      <w:pPr>
        <w:pStyle w:val="Bullet-"/>
      </w:pPr>
      <w:r>
        <w:t>Đơn giản và dễ hiểu: Python được thiết kế với cú pháp rõ ràng, giảm thiểu các yếu tố phức tạp không cần thiết, giúp việc phát triển và bảo trì mã dễ dàng.</w:t>
      </w:r>
    </w:p>
    <w:p w14:paraId="1B121ED7" w14:textId="77777777" w:rsidR="00D00099" w:rsidRDefault="00D00099" w:rsidP="00D00099">
      <w:pPr>
        <w:pStyle w:val="Bullet-"/>
      </w:pPr>
      <w:r>
        <w:t>Tính linh hoạt cao: Python có khả năng phát triển đa dạng ứng dụng, từ các công cụ AI, khoa học dữ liệu đến các ứng dụng doanh nghiệp.</w:t>
      </w:r>
    </w:p>
    <w:p w14:paraId="784C1686" w14:textId="2135CCCA" w:rsidR="007071C2" w:rsidRDefault="00D00099" w:rsidP="00D00099">
      <w:pPr>
        <w:pStyle w:val="Bullet-"/>
      </w:pPr>
      <w:r>
        <w:t>Cộng đồng lớn: Python sở hữu một cộng đồng rộng lớn, với hàng nghìn thư viện miễn phí phục vụ cho mọi lĩnh vực, như Pandas cho xử lý dữ liệu, Flask cho lập trình web. Điều này giúp Odoo dễ dàng tích hợp các công cụ bổ sung, giúp tăng cường tính năng cho hệ thống ERP</w:t>
      </w:r>
    </w:p>
    <w:p w14:paraId="397F97A7" w14:textId="223C1A9A" w:rsidR="00D00099" w:rsidRPr="00D00099" w:rsidRDefault="00286347" w:rsidP="00286347">
      <w:pPr>
        <w:pStyle w:val="DoanVB"/>
      </w:pPr>
      <w:r w:rsidRPr="00286347">
        <w:t>Python được dùng để viết các mô-đun chức năng và các quy trình nghiệp vụ trong Odoo, như quy trình bán hàng, mua hàng, kho vận và kế toán. Python còn cho phép Odoo tích hợp các dịch vụ bên ngoài như CRM, ERP khác thông qua API và các thư viện tích hợp.</w:t>
      </w:r>
    </w:p>
    <w:p w14:paraId="558A56DD" w14:textId="13DDF927" w:rsidR="00805C7B" w:rsidRDefault="00805C7B" w:rsidP="00514FCB">
      <w:pPr>
        <w:pStyle w:val="Heading3"/>
      </w:pPr>
      <w:bookmarkStart w:id="12" w:name="_Toc183212549"/>
      <w:r w:rsidRPr="00805C7B">
        <w:t>XML</w:t>
      </w:r>
      <w:bookmarkEnd w:id="12"/>
    </w:p>
    <w:p w14:paraId="4416AF53" w14:textId="7C30D1E7" w:rsidR="00E52614" w:rsidRDefault="00E52614" w:rsidP="00E52614">
      <w:pPr>
        <w:pStyle w:val="DoanVB"/>
      </w:pPr>
      <w:r w:rsidRPr="00E52614">
        <w:t>XML (eXtensible Markup Language) là ngôn ngữ đánh dấu, thường được dùng để truyền tải và định nghĩa dữ liệu. Trong Odoo, XML đóng vai trò quan trọng trong việc định nghĩa các thành phần giao diện, cấu trúc dữ liệu và các quy tắc xử lý dữ liệu.</w:t>
      </w:r>
    </w:p>
    <w:p w14:paraId="63A78E55" w14:textId="77777777" w:rsidR="009142FF" w:rsidRDefault="009142FF" w:rsidP="009142FF">
      <w:r>
        <w:t>Đặc trưng của XML:</w:t>
      </w:r>
    </w:p>
    <w:p w14:paraId="240281AE" w14:textId="77777777" w:rsidR="009142FF" w:rsidRDefault="009142FF" w:rsidP="009142FF">
      <w:pPr>
        <w:pStyle w:val="Bullet-"/>
      </w:pPr>
      <w:r>
        <w:lastRenderedPageBreak/>
        <w:t>Tính linh hoạt và đa dụng: XML có thể định nghĩa và truyền tải mọi loại dữ liệu, từ văn bản, số liệu đến các cấu trúc dữ liệu phức tạp.</w:t>
      </w:r>
    </w:p>
    <w:p w14:paraId="13F8E32F" w14:textId="0F35C854" w:rsidR="00E52614" w:rsidRDefault="009142FF" w:rsidP="009142FF">
      <w:pPr>
        <w:pStyle w:val="Bullet-"/>
      </w:pPr>
      <w:r>
        <w:t>Dễ dàng tích hợp: XML được chuẩn hóa và dễ dàng tích hợp với các hệ thống khác, đảm bảo khả năng trao đổi dữ liệu giữa các ứng dụng.</w:t>
      </w:r>
    </w:p>
    <w:p w14:paraId="1E6FDC06" w14:textId="77777777" w:rsidR="00D76331" w:rsidRDefault="00D76331" w:rsidP="00D76331">
      <w:r>
        <w:t>Ứng dụng trong Odoo:</w:t>
      </w:r>
    </w:p>
    <w:p w14:paraId="173F5F57" w14:textId="4601E0E0" w:rsidR="00D76331" w:rsidRDefault="00D76331" w:rsidP="00D76331">
      <w:pPr>
        <w:pStyle w:val="Bullet-"/>
      </w:pPr>
      <w:r>
        <w:t>XML được dùng để mô tả giao diện (view) của các module trong Odoo như biểu mẫu (form), bảng danh sách (tree), bảng điều khiển (kanban) và nhiều thành phần khác.</w:t>
      </w:r>
    </w:p>
    <w:p w14:paraId="110A1F6C" w14:textId="753938E3" w:rsidR="009142FF" w:rsidRPr="009142FF" w:rsidRDefault="00D76331" w:rsidP="00D76331">
      <w:pPr>
        <w:pStyle w:val="Bullet-"/>
      </w:pPr>
      <w:r>
        <w:t>Cấu trúc dữ liệu: XML cho phép định nghĩa các trường dữ liệu trong mô-đun, từ các trường văn bản, số đến các liên kết bảng phức tạp. Các phần tử XML có thể chứa các thuộc tính định nghĩa các tính năng hiển thị, xử lý và quan hệ dữ liệu.</w:t>
      </w:r>
    </w:p>
    <w:p w14:paraId="757E8AA2" w14:textId="33E98D44" w:rsidR="00805C7B" w:rsidRDefault="00805C7B" w:rsidP="00514FCB">
      <w:pPr>
        <w:pStyle w:val="Heading3"/>
      </w:pPr>
      <w:bookmarkStart w:id="13" w:name="_Toc183212550"/>
      <w:r w:rsidRPr="00805C7B">
        <w:t>Database</w:t>
      </w:r>
      <w:r w:rsidR="00514FCB">
        <w:t xml:space="preserve"> (Dbea</w:t>
      </w:r>
      <w:r w:rsidR="00BB260A">
        <w:t>v</w:t>
      </w:r>
      <w:r w:rsidR="00BD794C">
        <w:t>er</w:t>
      </w:r>
      <w:r w:rsidR="00514FCB">
        <w:t>)</w:t>
      </w:r>
      <w:bookmarkEnd w:id="13"/>
    </w:p>
    <w:p w14:paraId="3DAC1D3E" w14:textId="685D7708" w:rsidR="00BD794C" w:rsidRDefault="004F5B25" w:rsidP="00EF3B48">
      <w:pPr>
        <w:pStyle w:val="DoanVB"/>
      </w:pPr>
      <w:r w:rsidRPr="004F5B25">
        <w:t>DBeaver hoạt động trên nhiều hệ điều hành, bao gồm Windows, macOS, và Linux.</w:t>
      </w:r>
      <w:r w:rsidR="00F811EF">
        <w:t xml:space="preserve"> </w:t>
      </w:r>
      <w:r w:rsidR="00F811EF" w:rsidRPr="00F811EF">
        <w:t>Hỗ trợ hơn 80 loại cơ sở dữ liệu khác nhau, từ các hệ thống cơ sở dữ liệu phổ biến đến các hệ thống cơ sở dữ liệu ít phổ biến hơn, giúp người dùng quản lý dữ liệu ở nhiều nền tảng khác nhau.</w:t>
      </w:r>
      <w:r w:rsidR="00830DD5">
        <w:t xml:space="preserve"> </w:t>
      </w:r>
      <w:r w:rsidR="00830DD5" w:rsidRPr="00830DD5">
        <w:t>DBeaver có giao diện đồ họa trực quan, dễ sử dụng, với các tính năng kéo-thả, điều hướng dễ dàng và các công cụ quản lý cơ sở dữ liệu mạnh mẽ.</w:t>
      </w:r>
      <w:r w:rsidR="00830DD5">
        <w:t xml:space="preserve"> </w:t>
      </w:r>
      <w:r w:rsidR="00EF3B48" w:rsidRPr="00EF3B48">
        <w:t>Công cụ này cung cấp các tính năng nâng cao như quản lý lược đồ, truy vấn SQL, sao lưu và khôi phục dữ liệu, giúp tối ưu hoá quy trình làm việc của các nhà phát triển và quản trị viên.</w:t>
      </w:r>
    </w:p>
    <w:p w14:paraId="1D31D9A9" w14:textId="77777777" w:rsidR="00586CBF" w:rsidRDefault="00586CBF" w:rsidP="00586CBF">
      <w:r>
        <w:t>Ưu điểm của DBeaver</w:t>
      </w:r>
    </w:p>
    <w:p w14:paraId="1C77FBF1" w14:textId="6ED7F9F6" w:rsidR="00586CBF" w:rsidRDefault="00586CBF" w:rsidP="00586CBF">
      <w:pPr>
        <w:pStyle w:val="Bullet-"/>
      </w:pPr>
      <w:r>
        <w:t>DBeaver có giao diện đồ họa đẹp, hỗ trợ thao tác kéo-thả và dễ dàng điều hướng trong các bảng và lược đồ. Điều này giúp người dùng dễ dàng thực hiện các tác vụ cơ sở dữ liệu mà không cần phải quá am hiểu về câu lệnh SQL.</w:t>
      </w:r>
    </w:p>
    <w:p w14:paraId="715DDB2A" w14:textId="34E9225C" w:rsidR="00586CBF" w:rsidRDefault="00586CBF" w:rsidP="00586CBF">
      <w:pPr>
        <w:pStyle w:val="Bullet-"/>
      </w:pPr>
      <w:r>
        <w:t>Công cụ hỗ trợ nhiều phương thức kết nối bảo mật như tunneling SSH và SSL, đảm bảo an toàn cho các kết nối tới cơ sở dữ liệu từ xa.</w:t>
      </w:r>
    </w:p>
    <w:p w14:paraId="7FED9AAF" w14:textId="6DA38318" w:rsidR="00586CBF" w:rsidRDefault="00586CBF" w:rsidP="00586CBF">
      <w:pPr>
        <w:pStyle w:val="Bullet-"/>
      </w:pPr>
      <w:r>
        <w:t>DBeaver có bộ soạn thảo SQL với tính năng hoàn thành mã tự động, giúp tăng tốc độ viết câu lệnh SQL và giảm lỗi.</w:t>
      </w:r>
    </w:p>
    <w:p w14:paraId="0BB8F349" w14:textId="443D7B0C" w:rsidR="00586CBF" w:rsidRDefault="00586CBF" w:rsidP="00586CBF">
      <w:pPr>
        <w:pStyle w:val="Bullet-"/>
      </w:pPr>
      <w:r>
        <w:t>DBeaver có tính năng quản lý lược đồ và tạo mô hình dữ liệu, giúp người dùng trực quan hóa mối quan hệ giữa các bảng và các trường dữ liệu, rất hữu ích trong việc phân tích và tối ưu hóa cơ sở dữ liệu.</w:t>
      </w:r>
    </w:p>
    <w:p w14:paraId="005438ED" w14:textId="7F0D81E7" w:rsidR="00586CBF" w:rsidRDefault="00586CBF" w:rsidP="00586CBF">
      <w:pPr>
        <w:pStyle w:val="Bullet-"/>
      </w:pPr>
      <w:r>
        <w:t>DBeaver hỗ trợ nhập/xuất dữ liệu dưới nhiều định dạng như CSV, Excel, SQL và JSON, giúp dễ dàng di chuyển và chia sẻ dữ liệu.</w:t>
      </w:r>
    </w:p>
    <w:p w14:paraId="5C03A3AB" w14:textId="43242A72" w:rsidR="00586CBF" w:rsidRDefault="00586CBF" w:rsidP="00586CBF">
      <w:pPr>
        <w:pStyle w:val="Bullet-"/>
      </w:pPr>
      <w:r>
        <w:t>Có một cộng đồng rộng lớn và tài liệu phong phú, hỗ trợ người dùng giải quyết các vấn đề thường gặp và cải tiến liên tục phần mềm.</w:t>
      </w:r>
    </w:p>
    <w:p w14:paraId="3B8425D2" w14:textId="5C5EF090" w:rsidR="00586CBF" w:rsidRDefault="00586CBF" w:rsidP="007B5F83">
      <w:r>
        <w:lastRenderedPageBreak/>
        <w:t>Nhược điểm của DBeaver</w:t>
      </w:r>
    </w:p>
    <w:p w14:paraId="57ABC4B3" w14:textId="0E85012F" w:rsidR="00586CBF" w:rsidRDefault="00586CBF" w:rsidP="007B5F83">
      <w:pPr>
        <w:pStyle w:val="Bullet-"/>
      </w:pPr>
      <w:r>
        <w:t>Khi làm việc với các cơ sở dữ liệu lớn, DBeaver có thể trở nên chậm chạp và tốn tài nguyên hệ thống, đặc biệt khi tải các bảng lớn hoặc các truy vấn phức tạp.</w:t>
      </w:r>
    </w:p>
    <w:p w14:paraId="4125CE7D" w14:textId="6F47F0AD" w:rsidR="00586CBF" w:rsidRDefault="00586CBF" w:rsidP="007B5F83">
      <w:pPr>
        <w:pStyle w:val="Bullet-"/>
      </w:pPr>
      <w:r>
        <w:t>Dù phiên bản cơ bản là miễn phí, DBeaver có một phiên bản trả phí (DBeaver Enterprise) cung cấp các tính năng cao cấp hơn như hỗ trợ NoSQL (MongoDB), hỗ trợ nâng cao cho các cơ sở dữ liệu cloud, và các tính năng tích hợp với các công cụ phát triển khác.</w:t>
      </w:r>
    </w:p>
    <w:p w14:paraId="791812B0" w14:textId="66E84E21" w:rsidR="00EF3B48" w:rsidRPr="00BD794C" w:rsidRDefault="00586CBF" w:rsidP="007B5F83">
      <w:pPr>
        <w:pStyle w:val="Bullet-"/>
      </w:pPr>
      <w:r>
        <w:t>Không phù hợp cho người dùng chuyên sâu về dòng lệnh: DBeaver là công cụ đồ họa, nên người dùng đã quen với dòng lệnh có thể thấy nó không cần thiết hoặc hơi chậm khi cần thao tác nhanh.</w:t>
      </w:r>
    </w:p>
    <w:p w14:paraId="209B500B" w14:textId="57FC9817" w:rsidR="00805C7B" w:rsidRDefault="00805C7B" w:rsidP="00514FCB">
      <w:pPr>
        <w:pStyle w:val="Heading3"/>
      </w:pPr>
      <w:bookmarkStart w:id="14" w:name="_Toc183212551"/>
      <w:r w:rsidRPr="00805C7B">
        <w:t>API</w:t>
      </w:r>
      <w:bookmarkEnd w:id="14"/>
    </w:p>
    <w:p w14:paraId="385F565A" w14:textId="0EC82CA1" w:rsidR="006B3273" w:rsidRDefault="006B3273" w:rsidP="00B24EE1">
      <w:pPr>
        <w:pStyle w:val="DoanVB"/>
      </w:pPr>
      <w:r>
        <w:t>API (Application Programming Interface) là một tập hợp các quy tắc cho phép các ứng dụng giao tiếp với nhau. API giúp các hệ thống Odoo dễ dàng tích hợp và trao đổi dữ liệu với các ứng dụng bên ngoài, chẳng hạn như trang web, ứng dụng di động, hoặc các hệ thống ERP khác.</w:t>
      </w:r>
    </w:p>
    <w:p w14:paraId="298A7791" w14:textId="7CFA23E8" w:rsidR="006B3273" w:rsidRDefault="006B3273" w:rsidP="00B24EE1">
      <w:pPr>
        <w:pStyle w:val="DoanVB"/>
      </w:pPr>
      <w:r>
        <w:t>REST API là một loại API phổ biến, cho phép giao tiếp với hệ thống Odoo qua các yêu cầu HTTP. REST API hỗ trợ các phương thức cơ bản như GET (lấy dữ liệu), POST (tạo dữ liệu), PUT (cập nhật dữ liệu) và DELETE (xóa dữ liệu), giúp dễ dàng thực hiện các thao tác quản lý dữ liệu từ xa.</w:t>
      </w:r>
    </w:p>
    <w:p w14:paraId="376EE151" w14:textId="77777777" w:rsidR="006B3273" w:rsidRDefault="006B3273" w:rsidP="006B3273">
      <w:r>
        <w:t>Ứng dụng trong Odoo:</w:t>
      </w:r>
    </w:p>
    <w:p w14:paraId="6AE748BC" w14:textId="77777777" w:rsidR="006B3273" w:rsidRDefault="006B3273" w:rsidP="00B24EE1">
      <w:pPr>
        <w:pStyle w:val="Bullet-"/>
      </w:pPr>
      <w:r>
        <w:t>REST API trong Odoo giúp các nhà phát triển xây dựng các ứng dụng tương tác với hệ thống, như ứng dụng di động hoặc tích hợp với các hệ thống khác.</w:t>
      </w:r>
    </w:p>
    <w:p w14:paraId="645071D2" w14:textId="3C29DF04" w:rsidR="0040615C" w:rsidRPr="0040615C" w:rsidRDefault="006B3273" w:rsidP="0040615C">
      <w:pPr>
        <w:pStyle w:val="Bullet-"/>
        <w:sectPr w:rsidR="0040615C" w:rsidRPr="0040615C" w:rsidSect="00C30873">
          <w:headerReference w:type="even" r:id="rId15"/>
          <w:footerReference w:type="even" r:id="rId16"/>
          <w:footerReference w:type="default" r:id="rId17"/>
          <w:pgSz w:w="11907" w:h="16840" w:code="9"/>
          <w:pgMar w:top="1134" w:right="1134" w:bottom="1134" w:left="1701" w:header="720" w:footer="720" w:gutter="0"/>
          <w:pgNumType w:start="1"/>
          <w:cols w:space="720"/>
          <w:docGrid w:linePitch="360"/>
        </w:sectPr>
      </w:pPr>
      <w:r>
        <w:t>REST API cũng giúp khách hàng và đối tác của Odoo có thể truy cập và tích hợp dữ liệu từ xa, từ đó tăng cường khả năng mở rộng và tính linh hoạt của hệ thống.</w:t>
      </w:r>
    </w:p>
    <w:p w14:paraId="40BCEBFB" w14:textId="4079ABE5" w:rsidR="006E4637" w:rsidRDefault="00A90EF5" w:rsidP="00563525">
      <w:pPr>
        <w:pStyle w:val="Heading1"/>
      </w:pPr>
      <w:bookmarkStart w:id="15" w:name="_Toc183212552"/>
      <w:r>
        <w:lastRenderedPageBreak/>
        <w:t>H</w:t>
      </w:r>
      <w:r w:rsidR="00563525">
        <w:t>ệ thống</w:t>
      </w:r>
      <w:r w:rsidR="00E51A05">
        <w:t xml:space="preserve"> quản lý bán hàng</w:t>
      </w:r>
      <w:bookmarkEnd w:id="15"/>
      <w:r w:rsidR="00945E96">
        <w:t xml:space="preserve"> </w:t>
      </w:r>
    </w:p>
    <w:p w14:paraId="405FE20A" w14:textId="1644A1D8" w:rsidR="0093421F" w:rsidRDefault="0093421F" w:rsidP="009507B4">
      <w:pPr>
        <w:pStyle w:val="Heading2"/>
      </w:pPr>
      <w:bookmarkStart w:id="16" w:name="_Toc183212553"/>
      <w:r>
        <w:t>Kiến trúc hệ thống</w:t>
      </w:r>
      <w:r w:rsidR="00945E96">
        <w:t xml:space="preserve"> [7][8]</w:t>
      </w:r>
      <w:bookmarkEnd w:id="16"/>
    </w:p>
    <w:p w14:paraId="0E1CF4DA" w14:textId="77777777" w:rsidR="00D563E6" w:rsidRDefault="00D563E6" w:rsidP="00D563E6">
      <w:pPr>
        <w:keepNext/>
        <w:jc w:val="center"/>
      </w:pPr>
      <w:r>
        <w:rPr>
          <w:noProof/>
        </w:rPr>
        <w:drawing>
          <wp:inline distT="0" distB="0" distL="0" distR="0" wp14:anchorId="5A2C2DD2" wp14:editId="561B3934">
            <wp:extent cx="4756785" cy="3810000"/>
            <wp:effectExtent l="0" t="0" r="5715" b="0"/>
            <wp:docPr id="1547961350" name="Picture 1" descr="Mô hình MCV | Tìm ở đâ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ô hình MCV | Tìm ở đây"/>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6785" cy="3810000"/>
                    </a:xfrm>
                    <a:prstGeom prst="rect">
                      <a:avLst/>
                    </a:prstGeom>
                    <a:noFill/>
                    <a:ln>
                      <a:noFill/>
                    </a:ln>
                  </pic:spPr>
                </pic:pic>
              </a:graphicData>
            </a:graphic>
          </wp:inline>
        </w:drawing>
      </w:r>
    </w:p>
    <w:p w14:paraId="365FF742" w14:textId="609D22A3" w:rsidR="00D563E6" w:rsidRPr="00D563E6" w:rsidRDefault="00D563E6" w:rsidP="00D563E6">
      <w:pPr>
        <w:pStyle w:val="Caption"/>
      </w:pPr>
      <w:bookmarkStart w:id="17" w:name="_Toc183209339"/>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1</w:t>
      </w:r>
      <w:r w:rsidR="00DA0FB9">
        <w:fldChar w:fldCharType="end"/>
      </w:r>
      <w:r>
        <w:t>. Kiến trúc hệ thống</w:t>
      </w:r>
      <w:bookmarkEnd w:id="17"/>
    </w:p>
    <w:p w14:paraId="1166B55E" w14:textId="5419D742" w:rsidR="0093421F" w:rsidRDefault="0093421F" w:rsidP="0093421F">
      <w:r>
        <w:t xml:space="preserve">Hệ thống quản lý bán hàng ứng dụng kiến thúc hệ thống </w:t>
      </w:r>
      <w:r w:rsidR="00A60750" w:rsidRPr="00A60750">
        <w:t>MVC (Model-View-Controller)</w:t>
      </w:r>
      <w:r>
        <w:t xml:space="preserve">. Các </w:t>
      </w:r>
      <w:r w:rsidR="00E8362F">
        <w:t>thành phần</w:t>
      </w:r>
      <w:r>
        <w:t xml:space="preserve"> bao gồm:</w:t>
      </w:r>
    </w:p>
    <w:p w14:paraId="1AFCB120" w14:textId="78FB37AC" w:rsidR="00C7260E" w:rsidRDefault="00C7260E" w:rsidP="00C7260E">
      <w:pPr>
        <w:pStyle w:val="Bullet-"/>
      </w:pPr>
      <w:r>
        <w:t>Model: Đại diện cho dữ liệu và các logic nghiệp vụ. Model là nơi lưu trữ dữ liệu của hệ thống, thường kết nối với cơ sở dữ liệu và có thể tương tác với các nguồn dữ liệu khác (như Web Services). Trong Odoo, các model thường được định nghĩa để phản ánh các đối tượng kinh doanh như sản phẩm, khách hàng, đơn hàng, v.v. Khi có yêu cầu từ người dùng, Controller sẽ tương tác với Model để lấy dữ liệu cần thiết hoặc cập nhật dữ liệu theo các yêu cầu cụ thể.</w:t>
      </w:r>
    </w:p>
    <w:p w14:paraId="59DAD647" w14:textId="796E9FE2" w:rsidR="00C7260E" w:rsidRDefault="00C7260E" w:rsidP="00C7260E">
      <w:pPr>
        <w:pStyle w:val="Bullet-"/>
      </w:pPr>
      <w:r>
        <w:t xml:space="preserve">View: </w:t>
      </w:r>
      <w:r w:rsidR="00667BA5">
        <w:t>C</w:t>
      </w:r>
      <w:r>
        <w:t>hịu trách nhiệm hiển thị dữ liệu cho người dùng. Trong Odoo, View bao gồm các giao diện và mẫu thiết kế (templates) giúp trình bày dữ liệu của Model dưới dạng dễ hiểu và thân thiện với người dùng. Các loại View phổ biến trong Odoo bao gồm danh sách, biểu mẫu, lịch, và biểu đồ. View không thực hiện các thay đổi trực tiếp đến dữ liệu mà chỉ đơn giản là nơi hiển thị dữ liệu sau khi nhận được từ Controller.</w:t>
      </w:r>
    </w:p>
    <w:p w14:paraId="21D6F161" w14:textId="48A0E8FD" w:rsidR="005502EF" w:rsidRDefault="00C7260E" w:rsidP="00C7260E">
      <w:pPr>
        <w:pStyle w:val="Bullet-"/>
      </w:pPr>
      <w:r>
        <w:t xml:space="preserve">Controller: </w:t>
      </w:r>
      <w:r w:rsidR="00667BA5">
        <w:t>Là</w:t>
      </w:r>
      <w:r>
        <w:t xml:space="preserve"> cầu nối giữa Model và View, đóng vai trò xử lý các yêu cầu (request) từ người dùng và quyết định dữ liệu nào sẽ được hiển thị trong View. Khi người dùng thực hiện một thao tác (chẳng hạn như thêm sản phẩm mới </w:t>
      </w:r>
      <w:r>
        <w:lastRenderedPageBreak/>
        <w:t>hoặc xem thông tin đơn hàng), Controller sẽ nhận yêu cầu, xử lý logic nghiệp vụ bằng cách tương tác với Model, và sau đó gửi dữ liệu cần thiết về cho View để hiển thị cho người dùng. Controller trong Odoo được thực hiện qua các route định nghĩa để xử lý các yêu cầu HTTP.</w:t>
      </w:r>
    </w:p>
    <w:p w14:paraId="70278B0A" w14:textId="35F02E0C" w:rsidR="00667BA5" w:rsidRDefault="007935BD" w:rsidP="00667BA5">
      <w:r w:rsidRPr="007935BD">
        <w:t>Luồng hoạt động của MVC trong Odoo</w:t>
      </w:r>
      <w:r>
        <w:t>:</w:t>
      </w:r>
    </w:p>
    <w:p w14:paraId="3399A328" w14:textId="77777777" w:rsidR="007935BD" w:rsidRDefault="007935BD" w:rsidP="007935BD">
      <w:pPr>
        <w:pStyle w:val="Bullet-"/>
      </w:pPr>
      <w:r>
        <w:t>Khi người dùng gửi một yêu cầu qua giao diện web (bằng cách thực hiện một thao tác như xem, tạo, hoặc chỉnh sửa dữ liệu), yêu cầu này được chuyển đến Controller.</w:t>
      </w:r>
    </w:p>
    <w:p w14:paraId="2814F273" w14:textId="77777777" w:rsidR="007935BD" w:rsidRDefault="007935BD" w:rsidP="007935BD">
      <w:pPr>
        <w:pStyle w:val="Bullet-"/>
      </w:pPr>
      <w:r>
        <w:t>Controller sẽ xử lý yêu cầu, yêu cầu dữ liệu từ Model (nếu cần), và sau đó gửi dữ liệu tới View để hiển thị.</w:t>
      </w:r>
    </w:p>
    <w:p w14:paraId="46A5F31A" w14:textId="77777777" w:rsidR="007935BD" w:rsidRDefault="007935BD" w:rsidP="007935BD">
      <w:pPr>
        <w:pStyle w:val="Bullet-"/>
      </w:pPr>
      <w:r>
        <w:t>Model sẽ tương tác với cơ sở dữ liệu để truy xuất, lưu trữ, hoặc cập nhật dữ liệu.</w:t>
      </w:r>
    </w:p>
    <w:p w14:paraId="17B1F7EE" w14:textId="6BC13D4B" w:rsidR="007935BD" w:rsidRPr="00667BA5" w:rsidRDefault="007935BD" w:rsidP="007935BD">
      <w:pPr>
        <w:pStyle w:val="Bullet-"/>
      </w:pPr>
      <w:r>
        <w:t>View sau đó sẽ hiển thị dữ liệu cho người dùng dưới các định dạng khác nhau (HTML, JSON, XML, v.v.) tùy thuộc vào yêu cầu.</w:t>
      </w:r>
    </w:p>
    <w:p w14:paraId="4CED8442" w14:textId="6E87378B" w:rsidR="00C35A59" w:rsidRDefault="00C35A59" w:rsidP="009507B4">
      <w:pPr>
        <w:pStyle w:val="Heading2"/>
      </w:pPr>
      <w:bookmarkStart w:id="18" w:name="_Toc183212554"/>
      <w:r>
        <w:lastRenderedPageBreak/>
        <w:t>Phân tích yêu cầu hệ thống</w:t>
      </w:r>
      <w:r w:rsidR="00945E96">
        <w:t xml:space="preserve"> [13][14][15][16]</w:t>
      </w:r>
      <w:bookmarkEnd w:id="18"/>
    </w:p>
    <w:p w14:paraId="7411EE68" w14:textId="45C6FA82" w:rsidR="00C63D30" w:rsidRDefault="00C63D30" w:rsidP="00C63D30">
      <w:pPr>
        <w:pStyle w:val="Heading3"/>
      </w:pPr>
      <w:bookmarkStart w:id="19" w:name="_Toc183212555"/>
      <w:r>
        <w:t>Yêu cầu nghiệp vụ</w:t>
      </w:r>
      <w:bookmarkEnd w:id="19"/>
    </w:p>
    <w:p w14:paraId="6EF40550" w14:textId="71C465C8" w:rsidR="00C63D30" w:rsidRDefault="00C35CE8" w:rsidP="00C63D30">
      <w:pPr>
        <w:pStyle w:val="Heading4"/>
      </w:pPr>
      <w:r>
        <w:t>Quy trình t</w:t>
      </w:r>
      <w:r w:rsidR="00C63D30">
        <w:t>uyển dụng</w:t>
      </w:r>
    </w:p>
    <w:p w14:paraId="227CBFE1" w14:textId="77777777" w:rsidR="00C63D30" w:rsidRDefault="00C63D30" w:rsidP="00C63D30">
      <w:pPr>
        <w:keepNext/>
        <w:jc w:val="center"/>
      </w:pPr>
      <w:r>
        <w:rPr>
          <w:noProof/>
        </w:rPr>
        <w:drawing>
          <wp:inline distT="0" distB="0" distL="0" distR="0" wp14:anchorId="72E97198" wp14:editId="00B7BC73">
            <wp:extent cx="5760720" cy="5717540"/>
            <wp:effectExtent l="0" t="0" r="508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60720" cy="5717540"/>
                    </a:xfrm>
                    <a:prstGeom prst="rect">
                      <a:avLst/>
                    </a:prstGeom>
                  </pic:spPr>
                </pic:pic>
              </a:graphicData>
            </a:graphic>
          </wp:inline>
        </w:drawing>
      </w:r>
    </w:p>
    <w:p w14:paraId="26D9F148" w14:textId="6562F65C" w:rsidR="00C63D30" w:rsidRDefault="00C63D30" w:rsidP="00C63D30">
      <w:pPr>
        <w:pStyle w:val="Caption"/>
      </w:pPr>
      <w:bookmarkStart w:id="20" w:name="_Toc183209340"/>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2</w:t>
      </w:r>
      <w:r w:rsidR="00DA0FB9">
        <w:fldChar w:fldCharType="end"/>
      </w:r>
      <w:r>
        <w:t>. Quy trình tuyển dụng</w:t>
      </w:r>
      <w:bookmarkEnd w:id="20"/>
    </w:p>
    <w:p w14:paraId="120A2922" w14:textId="77777777" w:rsidR="00C63D30" w:rsidRDefault="00C63D30" w:rsidP="00C63D30">
      <w:r>
        <w:t>Các bước của quy trình tuyển dụng bao gồm:</w:t>
      </w:r>
    </w:p>
    <w:p w14:paraId="5460D991" w14:textId="4A7881A8" w:rsidR="00C63D30" w:rsidRDefault="00C63D30" w:rsidP="0098179E">
      <w:pPr>
        <w:pStyle w:val="ListParagraph"/>
        <w:numPr>
          <w:ilvl w:val="0"/>
          <w:numId w:val="6"/>
        </w:numPr>
      </w:pPr>
      <w:r>
        <w:t>Tạo đơn tuyển dụng</w:t>
      </w:r>
      <w:r w:rsidR="00587D33">
        <w:t>: Quy</w:t>
      </w:r>
      <w:r w:rsidRPr="0031569F">
        <w:t xml:space="preserve"> trình bắt đầu khi </w:t>
      </w:r>
      <w:r w:rsidR="00990571">
        <w:t>nhân viên</w:t>
      </w:r>
      <w:r w:rsidRPr="0031569F">
        <w:t xml:space="preserve"> nhân sự nhận yêu cầu tuyển dụng từ các bộ phận khác.</w:t>
      </w:r>
      <w:r w:rsidR="00793191">
        <w:t xml:space="preserve"> </w:t>
      </w:r>
      <w:r w:rsidR="00990571">
        <w:t>Nhân viên</w:t>
      </w:r>
      <w:r w:rsidRPr="0031569F">
        <w:t xml:space="preserve"> nhân sự sẽ tạo đơn tuyển dụng bao gồm</w:t>
      </w:r>
      <w:r w:rsidR="00990571">
        <w:t>: v</w:t>
      </w:r>
      <w:r w:rsidRPr="0031569F">
        <w:t>ị trí tuyển, số lượng, yêu cầu, mức lương dự kiến</w:t>
      </w:r>
      <w:r w:rsidR="00990571">
        <w:t xml:space="preserve">, </w:t>
      </w:r>
      <w:r w:rsidRPr="0031569F">
        <w:t>thời hạn tuyển dụng.</w:t>
      </w:r>
    </w:p>
    <w:p w14:paraId="6C086E14" w14:textId="49CC9ED3" w:rsidR="00902E83" w:rsidRDefault="00C63D30" w:rsidP="00902E83">
      <w:pPr>
        <w:pStyle w:val="ListParagraph"/>
        <w:numPr>
          <w:ilvl w:val="0"/>
          <w:numId w:val="6"/>
        </w:numPr>
      </w:pPr>
      <w:r w:rsidRPr="00973E4B">
        <w:t>Đăng tin tuyển dụng</w:t>
      </w:r>
      <w:r w:rsidR="004A1A90">
        <w:t xml:space="preserve">: </w:t>
      </w:r>
      <w:r w:rsidRPr="00973E4B">
        <w:t xml:space="preserve">Sau </w:t>
      </w:r>
      <w:r w:rsidR="001103C5">
        <w:t>đó</w:t>
      </w:r>
      <w:r w:rsidRPr="00973E4B">
        <w:t xml:space="preserve"> đơn tuyển dụng </w:t>
      </w:r>
      <w:r w:rsidR="001103C5">
        <w:t>sẽ được nhân viên</w:t>
      </w:r>
      <w:r w:rsidRPr="00973E4B">
        <w:t xml:space="preserve"> nhân sự đăng </w:t>
      </w:r>
      <w:r w:rsidR="001103C5">
        <w:t xml:space="preserve">tải </w:t>
      </w:r>
      <w:r w:rsidR="004A1A90">
        <w:t>lên website cửa hàng</w:t>
      </w:r>
    </w:p>
    <w:p w14:paraId="672723E7" w14:textId="77777777" w:rsidR="00C63D30" w:rsidRDefault="00C63D30" w:rsidP="00CC0F9F">
      <w:pPr>
        <w:pStyle w:val="ListParagraph"/>
        <w:numPr>
          <w:ilvl w:val="0"/>
          <w:numId w:val="6"/>
        </w:numPr>
      </w:pPr>
      <w:r>
        <w:t>Nhập thông tin ứng tuyển</w:t>
      </w:r>
    </w:p>
    <w:p w14:paraId="579F4453" w14:textId="77777777" w:rsidR="00237461" w:rsidRDefault="00C63D30" w:rsidP="00C63D30">
      <w:pPr>
        <w:pStyle w:val="DoanVB"/>
      </w:pPr>
      <w:r w:rsidRPr="00973E4B">
        <w:lastRenderedPageBreak/>
        <w:t>Ứng viên sẽ nộp hồ sơ thông qua hai hình thức chính: nộp trực tiếp tại văn phòng công ty hoặc qua hệ thống tuyển dụng trực tuyến</w:t>
      </w:r>
      <w:r w:rsidR="00237461">
        <w:t xml:space="preserve"> trên website</w:t>
      </w:r>
    </w:p>
    <w:p w14:paraId="2330CB44" w14:textId="77777777" w:rsidR="0097180E" w:rsidRDefault="00237461" w:rsidP="00237461">
      <w:pPr>
        <w:pStyle w:val="Bullet-"/>
      </w:pPr>
      <w:r>
        <w:t>N</w:t>
      </w:r>
      <w:r w:rsidR="00C63D30" w:rsidRPr="00973E4B">
        <w:t>ộp qua trang web</w:t>
      </w:r>
      <w:r>
        <w:t xml:space="preserve">: </w:t>
      </w:r>
      <w:r w:rsidR="0097180E">
        <w:t>Ứ</w:t>
      </w:r>
      <w:r w:rsidR="00C63D30" w:rsidRPr="00973E4B">
        <w:t xml:space="preserve">ng viên điền đầy đủ thông tin cá nhân, gửi hồ sơ và tài liệu cần thiết (như CV, thư xin việc). </w:t>
      </w:r>
    </w:p>
    <w:p w14:paraId="639930EE" w14:textId="1895E1E2" w:rsidR="00C63D30" w:rsidRDefault="0097180E" w:rsidP="00237461">
      <w:pPr>
        <w:pStyle w:val="Bullet-"/>
      </w:pPr>
      <w:r>
        <w:t>Nộp trực tiếp tại cửa hàng: Ứng viên mang</w:t>
      </w:r>
      <w:r w:rsidR="00512DA9">
        <w:t xml:space="preserve"> theo hồ sơ và tài liệu cần thiết nộp tại cửa hàng.</w:t>
      </w:r>
      <w:r>
        <w:t xml:space="preserve"> </w:t>
      </w:r>
      <w:r w:rsidR="00222C94">
        <w:t>Nhân viên</w:t>
      </w:r>
      <w:r w:rsidR="00C63D30" w:rsidRPr="00973E4B">
        <w:t xml:space="preserve"> nhân sự sẽ thu thập và nhập thông tin của các ứng viên vào hệ thống quản lý tuyển dụng để theo dõi và quản lý dễ dàng trong các bước tiếp theo.</w:t>
      </w:r>
    </w:p>
    <w:p w14:paraId="5E34900D" w14:textId="77777777" w:rsidR="00257878" w:rsidRDefault="00C63D30" w:rsidP="000536E3">
      <w:pPr>
        <w:pStyle w:val="ListParagraph"/>
        <w:numPr>
          <w:ilvl w:val="0"/>
          <w:numId w:val="6"/>
        </w:numPr>
      </w:pPr>
      <w:r>
        <w:t>Lọc hồ sơ</w:t>
      </w:r>
      <w:r w:rsidR="00257878">
        <w:t xml:space="preserve">: </w:t>
      </w:r>
      <w:r w:rsidRPr="00EA60A1">
        <w:t>Sau khi nhận được hồ sơ từ các ứng viên</w:t>
      </w:r>
      <w:r w:rsidR="00257878">
        <w:t xml:space="preserve"> n</w:t>
      </w:r>
      <w:r w:rsidR="00512DA9">
        <w:t>hân viên</w:t>
      </w:r>
      <w:r w:rsidRPr="00EA60A1">
        <w:t xml:space="preserve"> nhân sự sẽ tiến hành lọc hồ sơ dựa trên các tiêu chí đã được xác định trước đó, như yêu cầu về trình độ học vấn, kinh nghiệm làm việc, và các kỹ năng cần thiết cho vị trí tuyển dụng. </w:t>
      </w:r>
    </w:p>
    <w:p w14:paraId="28002E36" w14:textId="77777777" w:rsidR="00957EA5" w:rsidRDefault="00C63D30" w:rsidP="00957EA5">
      <w:pPr>
        <w:pStyle w:val="Bullet-"/>
      </w:pPr>
      <w:r w:rsidRPr="00EA60A1">
        <w:t xml:space="preserve">Các hồ sơ không đáp ứng </w:t>
      </w:r>
      <w:r w:rsidRPr="00957EA5">
        <w:t>đủ</w:t>
      </w:r>
      <w:r w:rsidRPr="00EA60A1">
        <w:t xml:space="preserve"> yêu cầu sẽ bị loại và không tiếp tục được xem xét.</w:t>
      </w:r>
    </w:p>
    <w:p w14:paraId="4CB936D5" w14:textId="29F99C72" w:rsidR="00257878" w:rsidRDefault="00957EA5" w:rsidP="00957EA5">
      <w:pPr>
        <w:pStyle w:val="Bullet-"/>
      </w:pPr>
      <w:r>
        <w:t>N</w:t>
      </w:r>
      <w:r w:rsidR="00C63D30" w:rsidRPr="00EA60A1">
        <w:t>hững ứng viên được chọn sẽ tiếp tục vào vòng phỏng vấn.</w:t>
      </w:r>
    </w:p>
    <w:p w14:paraId="763DCB44" w14:textId="62FADB3A" w:rsidR="00C63D30" w:rsidRDefault="00C63D30" w:rsidP="00B3259E">
      <w:pPr>
        <w:pStyle w:val="Bullet-"/>
        <w:numPr>
          <w:ilvl w:val="0"/>
          <w:numId w:val="6"/>
        </w:numPr>
      </w:pPr>
      <w:r w:rsidRPr="00EA60A1">
        <w:t>Liên hệ ứng viên, lên lịch phỏng vấn</w:t>
      </w:r>
    </w:p>
    <w:p w14:paraId="3BABEEC8" w14:textId="0C83030F" w:rsidR="00C63D30" w:rsidRDefault="00C63D30" w:rsidP="00C63D30">
      <w:pPr>
        <w:pStyle w:val="DoanVB"/>
      </w:pPr>
      <w:r w:rsidRPr="00202D50">
        <w:t xml:space="preserve">Sau khi lọc hồ sơ, </w:t>
      </w:r>
      <w:r w:rsidR="00957EA5">
        <w:t>nhân viên</w:t>
      </w:r>
      <w:r w:rsidRPr="00202D50">
        <w:t xml:space="preserve"> nhân sự sẽ liên hệ với các ứng viên phù hợp qua email hoặc điện thoại để thông báo về việc họ đã vượt qua vòng sơ loại.</w:t>
      </w:r>
    </w:p>
    <w:p w14:paraId="37E91DE1" w14:textId="733F989E" w:rsidR="000C7C33" w:rsidRDefault="00C63D30" w:rsidP="00F92A5C">
      <w:pPr>
        <w:pStyle w:val="ListParagraph"/>
        <w:numPr>
          <w:ilvl w:val="0"/>
          <w:numId w:val="6"/>
        </w:numPr>
      </w:pPr>
      <w:r>
        <w:t>Phỏng vấn</w:t>
      </w:r>
      <w:r w:rsidR="000C7C33">
        <w:t xml:space="preserve">: </w:t>
      </w:r>
      <w:r w:rsidRPr="00202D50">
        <w:t>Trong vòng phỏng vấn này, ứng viên sẽ được hỏi về kinh nghiệm làm việc, kỹ năng chuyên môn, và cách giải quyết các tình huống liên quan đến công việc.</w:t>
      </w:r>
    </w:p>
    <w:p w14:paraId="0E8B8E6F" w14:textId="77777777" w:rsidR="000C7C33" w:rsidRDefault="00C63D30" w:rsidP="000C7C33">
      <w:pPr>
        <w:pStyle w:val="Bullet-"/>
      </w:pPr>
      <w:r w:rsidRPr="00202D50">
        <w:t>Ứng viên không vượt qua vòng phỏng vấn sẽ nhận được thông báo từ chối</w:t>
      </w:r>
    </w:p>
    <w:p w14:paraId="2FE9FDAC" w14:textId="25AE2205" w:rsidR="00C63D30" w:rsidRDefault="000C7C33" w:rsidP="000C7C33">
      <w:pPr>
        <w:pStyle w:val="Bullet-"/>
      </w:pPr>
      <w:r>
        <w:t>Ứ</w:t>
      </w:r>
      <w:r w:rsidR="00C63D30" w:rsidRPr="00202D50">
        <w:t>ng viên tiềm năng sẽ tiếp tục bước vào vòng đề xuất hợp đồng.</w:t>
      </w:r>
    </w:p>
    <w:p w14:paraId="52CCE491" w14:textId="69672EA5" w:rsidR="00C63D30" w:rsidRDefault="00C63D30" w:rsidP="00144295">
      <w:pPr>
        <w:pStyle w:val="ListParagraph"/>
        <w:numPr>
          <w:ilvl w:val="0"/>
          <w:numId w:val="6"/>
        </w:numPr>
      </w:pPr>
      <w:r w:rsidRPr="00787CD8">
        <w:t>Đề xuất hợp đồng</w:t>
      </w:r>
      <w:r w:rsidR="000C7C33">
        <w:t xml:space="preserve">: </w:t>
      </w:r>
      <w:r w:rsidRPr="00787CD8">
        <w:t xml:space="preserve">Sau khi ứng viên vượt qua vòng phỏng vấn, phòng nhân sự sẽ bắt đầu quá trình thương thảo và đề xuất hợp đồng làm việc. Quá trình này bao gồm việc xác định các điều khoản về lương, phúc lợi, ngày bắt đầu làm việc, và các điều kiện khác liên quan. </w:t>
      </w:r>
    </w:p>
    <w:p w14:paraId="7FDAB395" w14:textId="35063AB1" w:rsidR="00C63D30" w:rsidRDefault="00C63D30" w:rsidP="00DD78B0">
      <w:pPr>
        <w:pStyle w:val="ListParagraph"/>
        <w:numPr>
          <w:ilvl w:val="0"/>
          <w:numId w:val="6"/>
        </w:numPr>
      </w:pPr>
      <w:r w:rsidRPr="00787CD8">
        <w:t>Ký hợp đồng</w:t>
      </w:r>
      <w:r w:rsidR="00B0703D">
        <w:t xml:space="preserve">: </w:t>
      </w:r>
      <w:r w:rsidRPr="005E3569">
        <w:t>Sau khi các điều khoản hợp đồng được thống nhất, ứng viên và đại diện công ty sẽ tiến hành ký hợp đồng lao động.</w:t>
      </w:r>
    </w:p>
    <w:p w14:paraId="19CEEE71" w14:textId="77435242" w:rsidR="00C63D30" w:rsidRDefault="00C63D30" w:rsidP="000261CF">
      <w:pPr>
        <w:pStyle w:val="ListParagraph"/>
        <w:numPr>
          <w:ilvl w:val="0"/>
          <w:numId w:val="6"/>
        </w:numPr>
      </w:pPr>
      <w:r w:rsidRPr="005E3569">
        <w:t>Tạo nhân viên mới</w:t>
      </w:r>
      <w:r w:rsidR="00B0703D">
        <w:t xml:space="preserve">: </w:t>
      </w:r>
      <w:r w:rsidRPr="005E3569">
        <w:t>Sau khi ký hợp đồng, phòng nhân sự sẽ tạo hồ sơ nhân viên mới trong hệ thống quản lý nhân sự của công ty.</w:t>
      </w:r>
    </w:p>
    <w:p w14:paraId="76E61BCA" w14:textId="50E8A038" w:rsidR="00C63D30" w:rsidRDefault="00C63D30" w:rsidP="00D523DE">
      <w:pPr>
        <w:pStyle w:val="ListParagraph"/>
        <w:numPr>
          <w:ilvl w:val="0"/>
          <w:numId w:val="6"/>
        </w:numPr>
      </w:pPr>
      <w:r>
        <w:t xml:space="preserve"> </w:t>
      </w:r>
      <w:r w:rsidRPr="00724F60">
        <w:t>Trở thành nhân viên chính thức</w:t>
      </w:r>
      <w:r w:rsidR="00B0703D">
        <w:t xml:space="preserve">: </w:t>
      </w:r>
      <w:r w:rsidRPr="00724F60">
        <w:t>Sau khi hoàn tất việc ký kết hợp đồng và các thủ tục nhập công ty, ứng viên sẽ chính thức trở thành nhân viên của công ty.</w:t>
      </w:r>
    </w:p>
    <w:p w14:paraId="4543CC61" w14:textId="0FAAE25F" w:rsidR="00C63D30" w:rsidRDefault="00C63D30" w:rsidP="00C63D30">
      <w:pPr>
        <w:pStyle w:val="Heading4"/>
      </w:pPr>
      <w:r>
        <w:lastRenderedPageBreak/>
        <w:t>Q</w:t>
      </w:r>
      <w:r w:rsidR="00C35CE8">
        <w:t>uy trình</w:t>
      </w:r>
      <w:r>
        <w:t xml:space="preserve"> </w:t>
      </w:r>
      <w:r w:rsidRPr="00320FF0">
        <w:t>nhập kho</w:t>
      </w:r>
    </w:p>
    <w:p w14:paraId="55047230" w14:textId="20300B3E" w:rsidR="00C63D30" w:rsidRDefault="00A63D54" w:rsidP="00C63D30">
      <w:pPr>
        <w:pStyle w:val="Caption"/>
      </w:pPr>
      <w:r>
        <w:rPr>
          <w:noProof/>
        </w:rPr>
        <w:drawing>
          <wp:inline distT="0" distB="0" distL="0" distR="0" wp14:anchorId="6E2C0517" wp14:editId="646A383B">
            <wp:extent cx="5760720" cy="4037965"/>
            <wp:effectExtent l="0" t="0" r="0" b="635"/>
            <wp:docPr id="86314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41861" name=""/>
                    <pic:cNvPicPr/>
                  </pic:nvPicPr>
                  <pic:blipFill>
                    <a:blip r:embed="rId20"/>
                    <a:stretch>
                      <a:fillRect/>
                    </a:stretch>
                  </pic:blipFill>
                  <pic:spPr>
                    <a:xfrm>
                      <a:off x="0" y="0"/>
                      <a:ext cx="5760720" cy="4037965"/>
                    </a:xfrm>
                    <a:prstGeom prst="rect">
                      <a:avLst/>
                    </a:prstGeom>
                  </pic:spPr>
                </pic:pic>
              </a:graphicData>
            </a:graphic>
          </wp:inline>
        </w:drawing>
      </w:r>
    </w:p>
    <w:p w14:paraId="269D8A2F" w14:textId="18B9F8D4" w:rsidR="00C63D30" w:rsidRDefault="00C63D30" w:rsidP="00C63D30">
      <w:pPr>
        <w:pStyle w:val="Caption"/>
      </w:pPr>
      <w:bookmarkStart w:id="21" w:name="_Toc183209341"/>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3</w:t>
      </w:r>
      <w:r w:rsidR="00DA0FB9">
        <w:fldChar w:fldCharType="end"/>
      </w:r>
      <w:r>
        <w:t>. Quy trình nghiệp vụ nhập Odoo</w:t>
      </w:r>
      <w:bookmarkEnd w:id="21"/>
    </w:p>
    <w:p w14:paraId="63F97680" w14:textId="4C272B7A" w:rsidR="00C63D30" w:rsidRDefault="00C63D30" w:rsidP="00B0703D">
      <w:pPr>
        <w:pStyle w:val="ListParagraph"/>
        <w:numPr>
          <w:ilvl w:val="0"/>
          <w:numId w:val="7"/>
        </w:numPr>
      </w:pPr>
      <w:r>
        <w:t>Yêu cầu nhập hàng</w:t>
      </w:r>
      <w:r w:rsidR="00B0703D">
        <w:t>: S</w:t>
      </w:r>
      <w:r>
        <w:t xml:space="preserve">ố lượng sản phẩm trong kho giảm xuống dưới mức an toàn hoặc đạt đến mức tối thiểu được quy định, nhân viên bán hàng </w:t>
      </w:r>
      <w:r w:rsidR="00B0703D">
        <w:t>đề xuất</w:t>
      </w:r>
      <w:r>
        <w:t xml:space="preserve"> yêu cầu nhập hàng</w:t>
      </w:r>
      <w:r w:rsidR="00B0703D">
        <w:t xml:space="preserve"> với nhân viên kho</w:t>
      </w:r>
      <w:r>
        <w:t>.</w:t>
      </w:r>
    </w:p>
    <w:p w14:paraId="74440129" w14:textId="77777777" w:rsidR="00C63D30" w:rsidRDefault="00C63D30" w:rsidP="00CC0F9F">
      <w:pPr>
        <w:pStyle w:val="ListParagraph"/>
        <w:numPr>
          <w:ilvl w:val="0"/>
          <w:numId w:val="7"/>
        </w:numPr>
      </w:pPr>
      <w:r>
        <w:t>Tạo yêu cầu mua hàng</w:t>
      </w:r>
    </w:p>
    <w:p w14:paraId="40C06AB2" w14:textId="390AE30C" w:rsidR="00C63D30" w:rsidRDefault="00C63D30" w:rsidP="0016698B">
      <w:pPr>
        <w:pStyle w:val="DoanVB"/>
      </w:pPr>
      <w:r>
        <w:t>Sau khi nhận được yêu cầu nhập hàng từ bộ phận bán hàng, nhân viên kho sẽ kiểm tra lại lượng hàng tồn kho hiện tại để xác nhận xem nhu cầu mua hàng có chính xác hay không.</w:t>
      </w:r>
      <w:r w:rsidR="0016698B">
        <w:t xml:space="preserve"> </w:t>
      </w:r>
      <w:r>
        <w:t>Nếu yêu cầu là hợp lý, nhân viên kho sẽ tiến hành tạo ra yêu cầu mua hàng.</w:t>
      </w:r>
    </w:p>
    <w:p w14:paraId="30CA11F2" w14:textId="77777777" w:rsidR="00C63D30" w:rsidRDefault="00C63D30" w:rsidP="00CC0F9F">
      <w:pPr>
        <w:pStyle w:val="ListParagraph"/>
        <w:numPr>
          <w:ilvl w:val="0"/>
          <w:numId w:val="7"/>
        </w:numPr>
      </w:pPr>
      <w:r>
        <w:t>Gửi email hóa đơn mua hàng</w:t>
      </w:r>
    </w:p>
    <w:p w14:paraId="0F1B47FD" w14:textId="7E74F361" w:rsidR="005A4D87" w:rsidRDefault="00335911" w:rsidP="005A4D87">
      <w:pPr>
        <w:pStyle w:val="DoanVB"/>
      </w:pPr>
      <w:r>
        <w:t>Nhân viên kho gửi email hóa đơn mua hàng cho nhà cung cấ</w:t>
      </w:r>
      <w:r w:rsidR="005A4D87">
        <w:t>p</w:t>
      </w:r>
    </w:p>
    <w:p w14:paraId="4FED5E0A" w14:textId="3198F3F7" w:rsidR="00EB333D" w:rsidRDefault="00EB333D" w:rsidP="00EB333D">
      <w:pPr>
        <w:pStyle w:val="Bullet-"/>
      </w:pPr>
      <w:r>
        <w:t>Nếu nhà cung cấp từ chối giao hàng, kết thúc quy trình</w:t>
      </w:r>
    </w:p>
    <w:p w14:paraId="0A07E3AF" w14:textId="35E12D68" w:rsidR="00EB333D" w:rsidRPr="00EB333D" w:rsidRDefault="00EB333D" w:rsidP="00EB333D">
      <w:pPr>
        <w:pStyle w:val="Bullet-"/>
      </w:pPr>
      <w:r>
        <w:t>Nếu nhà cung cấp đồng ý giao hàng</w:t>
      </w:r>
      <w:r w:rsidR="00024C43">
        <w:t>, nhân viên kho thực hiện xác nhận đơn hàng trên hệ thống</w:t>
      </w:r>
      <w:r w:rsidR="00D409B5">
        <w:t>. Đồng thời, nhà cung cấp thực hiện giao hàng.</w:t>
      </w:r>
    </w:p>
    <w:p w14:paraId="12DAA442" w14:textId="57BFB485" w:rsidR="00C63D30" w:rsidRDefault="00C63D30" w:rsidP="00E0333B">
      <w:pPr>
        <w:pStyle w:val="ListParagraph"/>
        <w:numPr>
          <w:ilvl w:val="0"/>
          <w:numId w:val="7"/>
        </w:numPr>
      </w:pPr>
      <w:r>
        <w:t>Kiểm tra và xử lý sản phẩm</w:t>
      </w:r>
      <w:r w:rsidR="00261640">
        <w:t xml:space="preserve">: </w:t>
      </w:r>
      <w:r>
        <w:t>Sau khi nhận hàng, nhân viên kho tiến hành kiểm tra chi tiết lần cuối về chất lượng và số lượng hàng hóa. Nếu phát hiện bất kỳ vấn đề nào như thiếu hụt hoặc hư hỏng, họ sẽ liên hệ với nhà cung cấp để yêu cầu giải quyết. Các giải pháp bao gồm:</w:t>
      </w:r>
    </w:p>
    <w:p w14:paraId="68DC2CB9" w14:textId="77777777" w:rsidR="00C63D30" w:rsidRDefault="00C63D30" w:rsidP="00C63D30">
      <w:pPr>
        <w:pStyle w:val="Bullet-"/>
      </w:pPr>
      <w:r>
        <w:lastRenderedPageBreak/>
        <w:t>Đổi trả hàng hóa: Đối với sản phẩm bị hư hỏng, nhà cung cấp sẽ tiến hành đổi sản phẩm mới hoặc cung cấp các phương án bồi thường phù hợp.</w:t>
      </w:r>
    </w:p>
    <w:p w14:paraId="61ACB09D" w14:textId="77777777" w:rsidR="00C63D30" w:rsidRDefault="00C63D30" w:rsidP="00C63D30">
      <w:pPr>
        <w:pStyle w:val="Bullet-"/>
      </w:pPr>
      <w:r>
        <w:t>Điều chỉnh hóa đơn: Nếu số lượng hàng hóa ít hơn so với yêu cầu, nhân viên kho sẽ yêu cầu nhà cung cấp điều chỉnh hóa đơn hoặc gửi bổ sung số lượng còn thiếu. Nếu tất cả sản phẩm đều đạt yêu cầu, nhân viên kho sẽ tiến hành nhập kho và chuyển tiếp quy trình sang bước tạo hóa đơn.</w:t>
      </w:r>
    </w:p>
    <w:p w14:paraId="39005718" w14:textId="77777777" w:rsidR="00C63D30" w:rsidRDefault="00C63D30" w:rsidP="00CC0F9F">
      <w:pPr>
        <w:pStyle w:val="ListParagraph"/>
        <w:numPr>
          <w:ilvl w:val="0"/>
          <w:numId w:val="7"/>
        </w:numPr>
      </w:pPr>
      <w:r>
        <w:t>Tạo hóa đơn</w:t>
      </w:r>
    </w:p>
    <w:p w14:paraId="59BE17D1" w14:textId="77777777" w:rsidR="00261640" w:rsidRDefault="00C63D30" w:rsidP="00261640">
      <w:pPr>
        <w:pStyle w:val="DoanVB"/>
      </w:pPr>
      <w:r>
        <w:t>Sau khi xác nhận hàng hóa đã được nhận đầy đủ và đúng yêu cầu, nhân viên kho sẽ tạo hóa đơn mua hàng để làm căn cứ cho việc thanh toán. Hóa đơn này sẽ được gửi đến bộ phận kế toán để tiến hành thanh toán cho nhà cung cấp.</w:t>
      </w:r>
    </w:p>
    <w:p w14:paraId="7C464932" w14:textId="665816DD" w:rsidR="00C63D30" w:rsidRDefault="00C63D30" w:rsidP="00261640">
      <w:pPr>
        <w:pStyle w:val="DoanVB"/>
        <w:numPr>
          <w:ilvl w:val="0"/>
          <w:numId w:val="7"/>
        </w:numPr>
      </w:pPr>
      <w:r>
        <w:t>Thanh toán</w:t>
      </w:r>
    </w:p>
    <w:p w14:paraId="2F7305C4" w14:textId="4AB2A44B" w:rsidR="00C63D30" w:rsidRPr="00886AB2" w:rsidRDefault="00C63D30" w:rsidP="00C63D30">
      <w:pPr>
        <w:pStyle w:val="DoanVB"/>
      </w:pPr>
      <w:r>
        <w:t xml:space="preserve">Bộ phận kế toán nhận được hóa đơn từ kho và kiểm tra lại các thông tin cần thiết như giá cả, số lượng và các điều khoản thanh toán. Sau </w:t>
      </w:r>
      <w:r w:rsidR="008C5F13">
        <w:t xml:space="preserve">đó, </w:t>
      </w:r>
      <w:r>
        <w:t>kế toán sẽ tiến hành thanh toán cho nhà cung cấp theo phương thức đã thỏa thuận (chuyển khoản, tiền mặt). Kế toán cũng lưu trữ các tài liệu liên quan đến đơn hàng để làm hồ sơ cho doanh nghiệp.</w:t>
      </w:r>
    </w:p>
    <w:p w14:paraId="6AB0FAC1" w14:textId="79417D3B" w:rsidR="00C63D30" w:rsidRDefault="00C63D30" w:rsidP="00C63D30">
      <w:pPr>
        <w:pStyle w:val="Heading4"/>
      </w:pPr>
      <w:r>
        <w:t>Q</w:t>
      </w:r>
      <w:r w:rsidR="00C35CE8">
        <w:t>uy trình</w:t>
      </w:r>
      <w:r>
        <w:t xml:space="preserve"> xuất kho</w:t>
      </w:r>
    </w:p>
    <w:p w14:paraId="2290B40D" w14:textId="5A441174" w:rsidR="00C63D30" w:rsidRDefault="00A75140" w:rsidP="00C63D30">
      <w:pPr>
        <w:keepNext/>
        <w:jc w:val="center"/>
      </w:pPr>
      <w:r>
        <w:rPr>
          <w:noProof/>
        </w:rPr>
        <w:drawing>
          <wp:inline distT="0" distB="0" distL="0" distR="0" wp14:anchorId="005E69BC" wp14:editId="5704975A">
            <wp:extent cx="5760720" cy="3563620"/>
            <wp:effectExtent l="0" t="0" r="0" b="0"/>
            <wp:docPr id="1085071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71501" name="Picture 1" descr="A screenshot of a computer&#10;&#10;Description automatically generated"/>
                    <pic:cNvPicPr/>
                  </pic:nvPicPr>
                  <pic:blipFill>
                    <a:blip r:embed="rId21"/>
                    <a:stretch>
                      <a:fillRect/>
                    </a:stretch>
                  </pic:blipFill>
                  <pic:spPr>
                    <a:xfrm>
                      <a:off x="0" y="0"/>
                      <a:ext cx="5760720" cy="3563620"/>
                    </a:xfrm>
                    <a:prstGeom prst="rect">
                      <a:avLst/>
                    </a:prstGeom>
                  </pic:spPr>
                </pic:pic>
              </a:graphicData>
            </a:graphic>
          </wp:inline>
        </w:drawing>
      </w:r>
    </w:p>
    <w:p w14:paraId="24582CD1" w14:textId="7293B620" w:rsidR="00C63D30" w:rsidRDefault="00C63D30" w:rsidP="00C63D30">
      <w:pPr>
        <w:pStyle w:val="Caption"/>
      </w:pPr>
      <w:bookmarkStart w:id="22" w:name="_Toc183209342"/>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4</w:t>
      </w:r>
      <w:r w:rsidR="00DA0FB9">
        <w:fldChar w:fldCharType="end"/>
      </w:r>
      <w:r>
        <w:t>. Quy trình nghiệp vụ xuất Odoo</w:t>
      </w:r>
      <w:bookmarkEnd w:id="22"/>
    </w:p>
    <w:p w14:paraId="65BC1C73" w14:textId="77777777" w:rsidR="00C63D30" w:rsidRDefault="00C63D30" w:rsidP="00CC0F9F">
      <w:pPr>
        <w:pStyle w:val="ListParagraph"/>
        <w:numPr>
          <w:ilvl w:val="0"/>
          <w:numId w:val="8"/>
        </w:numPr>
      </w:pPr>
      <w:r w:rsidRPr="007A5139">
        <w:t>Yêu cầu xuất hàng</w:t>
      </w:r>
    </w:p>
    <w:p w14:paraId="23CBAA9F" w14:textId="77777777" w:rsidR="009E3645" w:rsidRDefault="00C63D30" w:rsidP="009E3645">
      <w:pPr>
        <w:pStyle w:val="DoanVB"/>
      </w:pPr>
      <w:r>
        <w:t xml:space="preserve">Quy trình bắt đầu khi có một đơn đặt hàng từ khách hàng hoặc </w:t>
      </w:r>
      <w:r w:rsidR="00A15B8D">
        <w:t>nội bộ cửa hàng</w:t>
      </w:r>
      <w:r>
        <w:t xml:space="preserve"> yêu cầu xuất kh</w:t>
      </w:r>
      <w:r w:rsidR="00A15B8D">
        <w:t>o</w:t>
      </w:r>
      <w:r>
        <w:t>. Nhân viên bán hàng tạo yêu cầu xuất hàng</w:t>
      </w:r>
    </w:p>
    <w:p w14:paraId="41B17378" w14:textId="1A02800B" w:rsidR="00C63D30" w:rsidRDefault="00C63D30" w:rsidP="009E3645">
      <w:pPr>
        <w:pStyle w:val="DoanVB"/>
        <w:numPr>
          <w:ilvl w:val="0"/>
          <w:numId w:val="8"/>
        </w:numPr>
      </w:pPr>
      <w:r w:rsidRPr="00771EBE">
        <w:lastRenderedPageBreak/>
        <w:t>Tạo yêu cầu báo giá</w:t>
      </w:r>
    </w:p>
    <w:p w14:paraId="7FA6596B" w14:textId="77777777" w:rsidR="009E3645" w:rsidRDefault="00871DE1" w:rsidP="009E3645">
      <w:pPr>
        <w:pStyle w:val="DoanVB"/>
      </w:pPr>
      <w:r>
        <w:t xml:space="preserve">Nhân viên bán hàng cần phải thực hiện tạo yêu cầu báo giá bán hàng </w:t>
      </w:r>
      <w:r w:rsidR="00852462">
        <w:t>để theo dõi và quản lý đơn hàng của khách hàng</w:t>
      </w:r>
    </w:p>
    <w:p w14:paraId="1077D33E" w14:textId="5B56D8A7" w:rsidR="00C63D30" w:rsidRDefault="00D26595" w:rsidP="009E3645">
      <w:pPr>
        <w:pStyle w:val="DoanVB"/>
        <w:numPr>
          <w:ilvl w:val="0"/>
          <w:numId w:val="8"/>
        </w:numPr>
      </w:pPr>
      <w:r>
        <w:t>Xét duyệt yêu cầu</w:t>
      </w:r>
      <w:r w:rsidR="00C63D30" w:rsidRPr="00771EBE">
        <w:t xml:space="preserve"> xuất hàng</w:t>
      </w:r>
    </w:p>
    <w:p w14:paraId="52A43472" w14:textId="77777777" w:rsidR="009E3645" w:rsidRDefault="00C63D30" w:rsidP="009E3645">
      <w:pPr>
        <w:pStyle w:val="DoanVB"/>
      </w:pPr>
      <w:r>
        <w:t>Sau khi nhận được yêu cầu xuất hàng từ bộ phận bán hàng, nhân viên kho sẽ kiểm tra và phê duyệt yêu cầu.</w:t>
      </w:r>
    </w:p>
    <w:p w14:paraId="3712FB3A" w14:textId="59435BEC" w:rsidR="00C63D30" w:rsidRDefault="00C63D30" w:rsidP="009E3645">
      <w:pPr>
        <w:pStyle w:val="DoanVB"/>
        <w:numPr>
          <w:ilvl w:val="0"/>
          <w:numId w:val="8"/>
        </w:numPr>
      </w:pPr>
      <w:r w:rsidRPr="00771EBE">
        <w:t>Kiểm tra tình trạng kho</w:t>
      </w:r>
    </w:p>
    <w:p w14:paraId="7EC86580" w14:textId="7B2E7B04" w:rsidR="00242383" w:rsidRDefault="00C63D30" w:rsidP="00242383">
      <w:pPr>
        <w:pStyle w:val="DoanVB"/>
      </w:pPr>
      <w:r>
        <w:t>Sau khi phê duyệt yêu cầu xuất hàng, nhân viên kho kiểm tra lại tình trạng tồn kho</w:t>
      </w:r>
      <w:r w:rsidR="00242383">
        <w:t>:</w:t>
      </w:r>
    </w:p>
    <w:p w14:paraId="4106079C" w14:textId="1DA8B710" w:rsidR="00242383" w:rsidRDefault="00242333" w:rsidP="00242383">
      <w:pPr>
        <w:pStyle w:val="Bullet-"/>
      </w:pPr>
      <w:r>
        <w:t>Nếu sản phẩm hết hàng, nhân viên kho thực hiện tạo yêu cầu nhập hàng.</w:t>
      </w:r>
    </w:p>
    <w:p w14:paraId="11928D87" w14:textId="2A13F076" w:rsidR="00975F6B" w:rsidRPr="00975F6B" w:rsidRDefault="00975F6B" w:rsidP="00975F6B">
      <w:pPr>
        <w:pStyle w:val="Bullet-"/>
      </w:pPr>
      <w:r>
        <w:t>Nếu sản phẩm thiếu hàng, nhân viên kho chờ hàng nhập và giao trước một phần cho khách hàng</w:t>
      </w:r>
      <w:r w:rsidR="00204B13">
        <w:t>, sau đó y</w:t>
      </w:r>
      <w:r w:rsidR="008876BB">
        <w:t>ê</w:t>
      </w:r>
      <w:r w:rsidR="00204B13">
        <w:t>u cầu khách hàng thanh toán</w:t>
      </w:r>
    </w:p>
    <w:p w14:paraId="0F83650F" w14:textId="57175BB2" w:rsidR="00242333" w:rsidRPr="00242333" w:rsidRDefault="00242333" w:rsidP="00D15B5D">
      <w:pPr>
        <w:pStyle w:val="Bullet-"/>
      </w:pPr>
      <w:r>
        <w:t xml:space="preserve">Nếu sản phẩm đủ hàng, yêu cầu khách hàng thanh toán hóa đơn </w:t>
      </w:r>
      <w:r w:rsidR="00D15B5D">
        <w:t>xuất hàng.</w:t>
      </w:r>
    </w:p>
    <w:p w14:paraId="3FFA2C93" w14:textId="69E4C121" w:rsidR="00A37D7D" w:rsidRPr="002B3B1E" w:rsidRDefault="00A37D7D" w:rsidP="00242383">
      <w:pPr>
        <w:pStyle w:val="DoanVB"/>
        <w:numPr>
          <w:ilvl w:val="0"/>
          <w:numId w:val="8"/>
        </w:numPr>
      </w:pPr>
      <w:r w:rsidRPr="0071155E">
        <w:t>Thanh toán</w:t>
      </w:r>
      <w:r>
        <w:t>: Khách hàng tiến hành thanh toán. Các hồ sơ liên quan đến thanh toán, như hóa đơn và chứng từ nhận tiền, sẽ được lưu trữ để phục vụ cho việc kiểm toán.</w:t>
      </w:r>
    </w:p>
    <w:p w14:paraId="41D205BB" w14:textId="77777777" w:rsidR="00C63D30" w:rsidRDefault="00C63D30" w:rsidP="00CC0F9F">
      <w:pPr>
        <w:pStyle w:val="ListParagraph"/>
        <w:numPr>
          <w:ilvl w:val="0"/>
          <w:numId w:val="8"/>
        </w:numPr>
      </w:pPr>
      <w:r w:rsidRPr="0071155E">
        <w:t>Giao hàng</w:t>
      </w:r>
    </w:p>
    <w:p w14:paraId="538B2A97" w14:textId="77777777" w:rsidR="00204B13" w:rsidRDefault="00C63D30" w:rsidP="00204B13">
      <w:pPr>
        <w:pStyle w:val="DoanVB"/>
      </w:pPr>
      <w:r>
        <w:t>Sau khi kiểm tra và chuẩn bị đầy đủ hàng hóa, nhân viên kho sẽ tiến hành giao hàng</w:t>
      </w:r>
      <w:r w:rsidR="00801F10">
        <w:t xml:space="preserve"> cho bên vận </w:t>
      </w:r>
      <w:r w:rsidR="00E7751D">
        <w:t>chuyển trung gian hoặc tự vận chuyển</w:t>
      </w:r>
      <w:r>
        <w:t>.</w:t>
      </w:r>
    </w:p>
    <w:p w14:paraId="4A76BB31" w14:textId="3EFCB706" w:rsidR="00596490" w:rsidRDefault="00596490" w:rsidP="00204B13">
      <w:pPr>
        <w:pStyle w:val="DoanVB"/>
        <w:numPr>
          <w:ilvl w:val="0"/>
          <w:numId w:val="8"/>
        </w:numPr>
      </w:pPr>
      <w:r>
        <w:t>Kiểm tra đơn hàng khách đã thanh toán hay chưa?</w:t>
      </w:r>
    </w:p>
    <w:p w14:paraId="1040306E" w14:textId="77777777" w:rsidR="0056258D" w:rsidRDefault="001C73E2" w:rsidP="00A9148C">
      <w:pPr>
        <w:pStyle w:val="Bullet-"/>
      </w:pPr>
      <w:r>
        <w:t>Nếu chưa thanh toán nhân viên kho yêu cầu khách hàng thanh toán</w:t>
      </w:r>
      <w:r w:rsidR="0056258D">
        <w:t>. Sau đó nhân viên kho thực hiện tạo hóa đơn và ghi nhận thanh toán</w:t>
      </w:r>
      <w:r w:rsidR="001D443B">
        <w:t>.</w:t>
      </w:r>
    </w:p>
    <w:p w14:paraId="4B97A576" w14:textId="471384D3" w:rsidR="001C73E2" w:rsidRDefault="001D443B" w:rsidP="00A9148C">
      <w:pPr>
        <w:pStyle w:val="Bullet-"/>
      </w:pPr>
      <w:r>
        <w:t xml:space="preserve">Ngược lại </w:t>
      </w:r>
      <w:r w:rsidR="0095007A">
        <w:t>nếu đã thanh toán</w:t>
      </w:r>
      <w:r w:rsidR="0056258D">
        <w:t xml:space="preserve"> nhân viên kho thực hiện tạo hóa đơn</w:t>
      </w:r>
      <w:r w:rsidR="008876BB">
        <w:t>. Sau đó, nhân viên kế toán sẽ xác nhận thanh toán đơn hàng</w:t>
      </w:r>
    </w:p>
    <w:p w14:paraId="1D1758B6" w14:textId="5E126D8D" w:rsidR="00DF487E" w:rsidRDefault="00C63D30" w:rsidP="0002731E">
      <w:pPr>
        <w:pStyle w:val="ListParagraph"/>
        <w:numPr>
          <w:ilvl w:val="0"/>
          <w:numId w:val="8"/>
        </w:numPr>
      </w:pPr>
      <w:r w:rsidRPr="0071155E">
        <w:t>Nhận hàng và kiểm tra</w:t>
      </w:r>
      <w:r w:rsidR="00DF487E">
        <w:t xml:space="preserve">: </w:t>
      </w:r>
      <w:r w:rsidRPr="00EC46A8">
        <w:t xml:space="preserve">Sau khi khách hàng nhận được hàng, họ sẽ tiến hành kiểm tra chất lượng và số lượng. </w:t>
      </w:r>
    </w:p>
    <w:p w14:paraId="4D51C7B2" w14:textId="008EB326" w:rsidR="00DF487E" w:rsidRDefault="00C63D30" w:rsidP="00DF487E">
      <w:pPr>
        <w:pStyle w:val="Bullet-"/>
      </w:pPr>
      <w:r w:rsidRPr="00EC46A8">
        <w:t xml:space="preserve">Nếu </w:t>
      </w:r>
      <w:r w:rsidR="00DF487E">
        <w:t>sản phẩm lỗi</w:t>
      </w:r>
      <w:r w:rsidRPr="00EC46A8">
        <w:t xml:space="preserve">, khách hàng có thể từ chối và gửi hàng trả lại. Nhân viên kho sẽ nhận lại hàng và tiến hành kiểm tra lại để xác định nguyên nhân sai sót. </w:t>
      </w:r>
    </w:p>
    <w:p w14:paraId="668CECEB" w14:textId="04019F88" w:rsidR="00C63D30" w:rsidRDefault="00C63D30" w:rsidP="00DF487E">
      <w:pPr>
        <w:pStyle w:val="Bullet-"/>
      </w:pPr>
      <w:r w:rsidRPr="00EC46A8">
        <w:t xml:space="preserve">Nếu </w:t>
      </w:r>
      <w:r w:rsidR="00F31A4B">
        <w:t xml:space="preserve">sản phẩm </w:t>
      </w:r>
      <w:r w:rsidR="00BA6AF8">
        <w:t>kém chất lượng</w:t>
      </w:r>
      <w:r w:rsidRPr="00EC46A8">
        <w:t>, quy trình xuất hàng sẽ hoàn tất.</w:t>
      </w:r>
    </w:p>
    <w:p w14:paraId="45AF82B7" w14:textId="77777777" w:rsidR="00C63D30" w:rsidRDefault="00C63D30" w:rsidP="00C63D30">
      <w:pPr>
        <w:pStyle w:val="Heading4"/>
      </w:pPr>
      <w:r w:rsidRPr="00320FF0">
        <w:lastRenderedPageBreak/>
        <w:t xml:space="preserve">Quy trình mua </w:t>
      </w:r>
      <w:r w:rsidRPr="00871C6B">
        <w:t>hàng của khách hàng</w:t>
      </w:r>
      <w:r>
        <w:t xml:space="preserve"> trên website</w:t>
      </w:r>
    </w:p>
    <w:p w14:paraId="32D8747B" w14:textId="22FFC6AC" w:rsidR="00761E42" w:rsidRDefault="00292D55" w:rsidP="00761E42">
      <w:pPr>
        <w:keepNext/>
        <w:jc w:val="center"/>
      </w:pPr>
      <w:r>
        <w:rPr>
          <w:noProof/>
        </w:rPr>
        <w:drawing>
          <wp:inline distT="0" distB="0" distL="0" distR="0" wp14:anchorId="497587A8" wp14:editId="4503F2D7">
            <wp:extent cx="5760720" cy="4067810"/>
            <wp:effectExtent l="0" t="0" r="0" b="8890"/>
            <wp:docPr id="61660995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09950" name="Picture 1" descr="A screenshot of a diagram&#10;&#10;Description automatically generated"/>
                    <pic:cNvPicPr/>
                  </pic:nvPicPr>
                  <pic:blipFill>
                    <a:blip r:embed="rId22"/>
                    <a:stretch>
                      <a:fillRect/>
                    </a:stretch>
                  </pic:blipFill>
                  <pic:spPr>
                    <a:xfrm>
                      <a:off x="0" y="0"/>
                      <a:ext cx="5760720" cy="4067810"/>
                    </a:xfrm>
                    <a:prstGeom prst="rect">
                      <a:avLst/>
                    </a:prstGeom>
                  </pic:spPr>
                </pic:pic>
              </a:graphicData>
            </a:graphic>
          </wp:inline>
        </w:drawing>
      </w:r>
    </w:p>
    <w:p w14:paraId="3D4F9FA8" w14:textId="2369ACAE" w:rsidR="00C63D30" w:rsidRDefault="00761E42" w:rsidP="00C63D30">
      <w:pPr>
        <w:pStyle w:val="Caption"/>
      </w:pPr>
      <w:bookmarkStart w:id="23" w:name="_Toc183209343"/>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5</w:t>
      </w:r>
      <w:r w:rsidR="00DA0FB9">
        <w:fldChar w:fldCharType="end"/>
      </w:r>
      <w:r>
        <w:t xml:space="preserve">. </w:t>
      </w:r>
      <w:r w:rsidR="00C63D30">
        <w:t>Quy trình mua hàng của khách hàng trên website</w:t>
      </w:r>
      <w:bookmarkEnd w:id="23"/>
    </w:p>
    <w:p w14:paraId="32ACC5D3" w14:textId="77777777" w:rsidR="00C63D30" w:rsidRPr="00871C6B" w:rsidRDefault="00C63D30" w:rsidP="00CC0F9F">
      <w:pPr>
        <w:pStyle w:val="ListParagraph"/>
        <w:numPr>
          <w:ilvl w:val="0"/>
          <w:numId w:val="9"/>
        </w:numPr>
      </w:pPr>
      <w:r w:rsidRPr="00F54DA1">
        <w:t>Truy cập link website</w:t>
      </w:r>
    </w:p>
    <w:p w14:paraId="292E08AB" w14:textId="3021F829" w:rsidR="00C63D30" w:rsidRDefault="00C63D30" w:rsidP="00C63D30">
      <w:pPr>
        <w:pStyle w:val="DoanVB"/>
      </w:pPr>
      <w:r w:rsidRPr="00FC3C5C">
        <w:t>Khách hàng truy cập vào website để tìm kiếm sản phẩm</w:t>
      </w:r>
      <w:r w:rsidR="00F968F3">
        <w:t xml:space="preserve"> cần mua</w:t>
      </w:r>
    </w:p>
    <w:p w14:paraId="660F59DE" w14:textId="77777777" w:rsidR="00C63D30" w:rsidRDefault="00C63D30" w:rsidP="00CC0F9F">
      <w:pPr>
        <w:pStyle w:val="DoanVB"/>
        <w:numPr>
          <w:ilvl w:val="0"/>
          <w:numId w:val="9"/>
        </w:numPr>
      </w:pPr>
      <w:r w:rsidRPr="00FC3C5C">
        <w:t>Mua hàng</w:t>
      </w:r>
    </w:p>
    <w:p w14:paraId="75F77A01" w14:textId="4814E696" w:rsidR="00C63D30" w:rsidRDefault="00EF017E" w:rsidP="000477FE">
      <w:r>
        <w:t>K</w:t>
      </w:r>
      <w:r w:rsidR="00C63D30" w:rsidRPr="008E5AB3">
        <w:t xml:space="preserve">hách hàng thêm sản phẩm vào giỏ hàng </w:t>
      </w:r>
      <w:r>
        <w:t>và quyết định mua hàng</w:t>
      </w:r>
      <w:r w:rsidR="00C63D30" w:rsidRPr="008E5AB3">
        <w:t>.</w:t>
      </w:r>
    </w:p>
    <w:p w14:paraId="321068D5" w14:textId="77777777" w:rsidR="00C63D30" w:rsidRDefault="00C63D30" w:rsidP="00C63D30">
      <w:pPr>
        <w:pStyle w:val="Bullet-"/>
      </w:pPr>
      <w:r>
        <w:t>Kiểm tra lại các thông tin sản phẩm, đặc biệt là giá cả, số lượng và các đặc điểm khác (ví dụ: màu sắc, kích cỡ).</w:t>
      </w:r>
    </w:p>
    <w:p w14:paraId="3A927F95" w14:textId="77777777" w:rsidR="00C63D30" w:rsidRDefault="00C63D30" w:rsidP="00C63D30">
      <w:pPr>
        <w:pStyle w:val="Bullet-"/>
      </w:pPr>
      <w:r>
        <w:t>Có thể sử dụng mã giảm giá (nếu có) để giảm giá thành.</w:t>
      </w:r>
    </w:p>
    <w:p w14:paraId="2135468E" w14:textId="77777777" w:rsidR="00C63D30" w:rsidRPr="008E5AB3" w:rsidRDefault="00C63D30" w:rsidP="00C63D30">
      <w:pPr>
        <w:pStyle w:val="Bullet-"/>
      </w:pPr>
      <w:r>
        <w:t>Xem tổng chi phí bao gồm cả phí vận chuyển trước khi thanh toán.</w:t>
      </w:r>
    </w:p>
    <w:p w14:paraId="13E07DBF" w14:textId="77777777" w:rsidR="00C63D30" w:rsidRDefault="00C63D30" w:rsidP="00CC0F9F">
      <w:pPr>
        <w:pStyle w:val="DoanVB"/>
        <w:numPr>
          <w:ilvl w:val="0"/>
          <w:numId w:val="9"/>
        </w:numPr>
      </w:pPr>
      <w:r w:rsidRPr="008E5AB3">
        <w:t>Thanh toán</w:t>
      </w:r>
    </w:p>
    <w:p w14:paraId="2644B8CB" w14:textId="77777777" w:rsidR="00C63D30" w:rsidRDefault="00C63D30" w:rsidP="000477FE">
      <w:r w:rsidRPr="00500A12">
        <w:t>Khách hàng cung cấp các thông tin cá nhân và phương thức thanh toán để hoàn tất giao dịch.</w:t>
      </w:r>
    </w:p>
    <w:p w14:paraId="35720443" w14:textId="2F2AEF1A" w:rsidR="00C63D30" w:rsidRDefault="00C63D30" w:rsidP="00C63D30">
      <w:pPr>
        <w:pStyle w:val="Bullet-"/>
      </w:pPr>
      <w:r>
        <w:t>Chọn phương thức thanh toán như thẻ tín dụng, chuyển khoản ngân hàng</w:t>
      </w:r>
      <w:r w:rsidR="00375BB3">
        <w:t xml:space="preserve"> </w:t>
      </w:r>
      <w:r>
        <w:t>hoặc thanh toán khi nhận hàng (COD).</w:t>
      </w:r>
    </w:p>
    <w:p w14:paraId="721A40E0" w14:textId="77777777" w:rsidR="00C63D30" w:rsidRDefault="00C63D30" w:rsidP="00C63D30">
      <w:pPr>
        <w:pStyle w:val="Bullet-"/>
      </w:pPr>
      <w:r>
        <w:t>Nhập thông tin địa chỉ giao hàng chi tiết (tên người nhận, số điện thoại, địa chỉ đầy đủ).</w:t>
      </w:r>
    </w:p>
    <w:p w14:paraId="7437B69A" w14:textId="77777777" w:rsidR="00C63D30" w:rsidRDefault="00C63D30" w:rsidP="00C63D30">
      <w:pPr>
        <w:pStyle w:val="Bullet-"/>
      </w:pPr>
      <w:r>
        <w:lastRenderedPageBreak/>
        <w:t>Đối với các phương thức thanh toán trực tuyến, khách hàng nhập các thông tin thanh toán cần thiết (như số thẻ, mã bảo mật).</w:t>
      </w:r>
    </w:p>
    <w:p w14:paraId="18651B13" w14:textId="77777777" w:rsidR="00C63D30" w:rsidRPr="008E5AB3" w:rsidRDefault="00C63D30" w:rsidP="00C63D30">
      <w:pPr>
        <w:pStyle w:val="Bullet-"/>
      </w:pPr>
      <w:r>
        <w:t>Sau khi thanh toán thành công, khách hàng nhận được email xác nhận thanh toán từ hệ thống.</w:t>
      </w:r>
    </w:p>
    <w:p w14:paraId="79CC5561" w14:textId="77777777" w:rsidR="00C63D30" w:rsidRDefault="00C63D30" w:rsidP="00CC0F9F">
      <w:pPr>
        <w:pStyle w:val="DoanVB"/>
        <w:numPr>
          <w:ilvl w:val="0"/>
          <w:numId w:val="9"/>
        </w:numPr>
      </w:pPr>
      <w:r w:rsidRPr="00607624">
        <w:t>Tạo yêu cầu báo giá bán hàng</w:t>
      </w:r>
    </w:p>
    <w:p w14:paraId="2EF47442" w14:textId="77777777" w:rsidR="00C63D30" w:rsidRDefault="00C63D30" w:rsidP="000477FE">
      <w:r w:rsidRPr="00607624">
        <w:t>Hệ thống tự động ghi nhận yêu cầu báo giá bán hàng cho đơn hàng của khách hàng để thông báo đến bộ phận bán hàng.</w:t>
      </w:r>
    </w:p>
    <w:p w14:paraId="731CD1EE" w14:textId="77777777" w:rsidR="00C63D30" w:rsidRDefault="00C63D30" w:rsidP="00C63D30">
      <w:pPr>
        <w:pStyle w:val="Bullet-"/>
      </w:pPr>
      <w:r>
        <w:t>Hệ thống tạo ra mã số đơn hàng duy nhất để dễ dàng theo dõi trong suốt quá trình xử lý.</w:t>
      </w:r>
    </w:p>
    <w:p w14:paraId="33AE7C04" w14:textId="77777777" w:rsidR="00C63D30" w:rsidRDefault="00C63D30" w:rsidP="00C63D30">
      <w:pPr>
        <w:pStyle w:val="Bullet-"/>
      </w:pPr>
      <w:r>
        <w:t>Hệ thống xác nhận các thông tin đơn hàng, bao gồm sản phẩm, số lượng, giá tiền, phí vận chuyển, và chi tiết thanh toán.</w:t>
      </w:r>
    </w:p>
    <w:p w14:paraId="47D8764D" w14:textId="77777777" w:rsidR="00C63D30" w:rsidRPr="00607624" w:rsidRDefault="00C63D30" w:rsidP="00C63D30">
      <w:pPr>
        <w:pStyle w:val="Bullet-"/>
      </w:pPr>
      <w:r>
        <w:t>Yêu cầu báo giá bán hàng này được lưu trong cơ sở dữ liệu để truy xuất khi cần.</w:t>
      </w:r>
    </w:p>
    <w:p w14:paraId="563F4170" w14:textId="77777777" w:rsidR="00C63D30" w:rsidRDefault="00C63D30" w:rsidP="00CC0F9F">
      <w:pPr>
        <w:pStyle w:val="DoanVB"/>
        <w:numPr>
          <w:ilvl w:val="0"/>
          <w:numId w:val="9"/>
        </w:numPr>
      </w:pPr>
      <w:r w:rsidRPr="00607624">
        <w:t>Gửi email thông báo đơn hàng</w:t>
      </w:r>
    </w:p>
    <w:p w14:paraId="53BE3AE1" w14:textId="77777777" w:rsidR="00C63D30" w:rsidRDefault="00C63D30" w:rsidP="000477FE">
      <w:r w:rsidRPr="00607632">
        <w:t>Thông báo cho nhân viên bán hàng về đơn hàng mới, giúp họ chuẩn bị và xử lý kịp thời.</w:t>
      </w:r>
    </w:p>
    <w:p w14:paraId="43E5B7BC" w14:textId="77777777" w:rsidR="00C63D30" w:rsidRDefault="00C63D30" w:rsidP="00C63D30">
      <w:pPr>
        <w:pStyle w:val="Bullet-"/>
      </w:pPr>
      <w:r>
        <w:t>Nhân viên bán hàng thực hiện thao tác gửi email trên hệ thống cho khách hàng hàng, kèm theo tất cả các thông tin chi tiết của đơn hàng.</w:t>
      </w:r>
    </w:p>
    <w:p w14:paraId="5EC673A6" w14:textId="77777777" w:rsidR="00C63D30" w:rsidRDefault="00C63D30" w:rsidP="00C63D30">
      <w:pPr>
        <w:pStyle w:val="Bullet-"/>
      </w:pPr>
      <w:r>
        <w:t>Email bao gồm mã đơn hàng, sản phẩm đã đặt, số lượng, thông tin khách hàng, địa chỉ giao hàng, và trạng thái thanh toán.</w:t>
      </w:r>
    </w:p>
    <w:p w14:paraId="7E4F84A9" w14:textId="77777777" w:rsidR="00C63D30" w:rsidRPr="00607624" w:rsidRDefault="00C63D30" w:rsidP="00C63D30">
      <w:pPr>
        <w:pStyle w:val="Bullet-"/>
      </w:pPr>
      <w:r>
        <w:t>Hệ thống lưu trữ bản sao của email trong lịch sử hoạt động “gửi đi” để có thể tham khảo lại khi cần thiết.</w:t>
      </w:r>
    </w:p>
    <w:p w14:paraId="4BA15409" w14:textId="77777777" w:rsidR="00C63D30" w:rsidRDefault="00C63D30" w:rsidP="00CC0F9F">
      <w:pPr>
        <w:pStyle w:val="DoanVB"/>
        <w:numPr>
          <w:ilvl w:val="0"/>
          <w:numId w:val="9"/>
        </w:numPr>
      </w:pPr>
      <w:r w:rsidRPr="008D63CD">
        <w:t>Xác nhận đơn hàng</w:t>
      </w:r>
    </w:p>
    <w:p w14:paraId="0721B4DD" w14:textId="77777777" w:rsidR="00C63D30" w:rsidRDefault="00C63D30" w:rsidP="000477FE">
      <w:r w:rsidRPr="008D63CD">
        <w:t>Nhân viên bán hàng xác nhận đơn hàng để đảm bảo tất cả các thông tin đã chính xác và chuẩn bị cho bước tạo hóa đơn.</w:t>
      </w:r>
    </w:p>
    <w:p w14:paraId="332442B9" w14:textId="77777777" w:rsidR="00C63D30" w:rsidRDefault="00C63D30" w:rsidP="00C63D30">
      <w:pPr>
        <w:pStyle w:val="Bullet-"/>
      </w:pPr>
      <w:r>
        <w:t>Nhân viên bán hàng kiểm tra chi tiết sản phẩm trong đơn hàng để đảm bảo có đủ tồn kho.</w:t>
      </w:r>
    </w:p>
    <w:p w14:paraId="11209524" w14:textId="77777777" w:rsidR="00C63D30" w:rsidRDefault="00C63D30" w:rsidP="00C63D30">
      <w:pPr>
        <w:pStyle w:val="Bullet-"/>
      </w:pPr>
      <w:r>
        <w:t>Xác nhận rằng đơn hàng đã được thanh toán thành công (nếu thanh toán trước).</w:t>
      </w:r>
    </w:p>
    <w:p w14:paraId="2A064911" w14:textId="77777777" w:rsidR="00C63D30" w:rsidRPr="00893333" w:rsidRDefault="00C63D30" w:rsidP="00C63D30">
      <w:pPr>
        <w:pStyle w:val="Bullet-"/>
      </w:pPr>
      <w:r>
        <w:t>Nếu có vấn đề với đơn hàng (ví dụ: sản phẩm hết hàng), nhân viên sẽ liên hệ với khách hàng để tìm giải pháp thay thế.</w:t>
      </w:r>
    </w:p>
    <w:p w14:paraId="4E2DD37D" w14:textId="77777777" w:rsidR="00C63D30" w:rsidRDefault="00C63D30" w:rsidP="00CC0F9F">
      <w:pPr>
        <w:pStyle w:val="DoanVB"/>
        <w:numPr>
          <w:ilvl w:val="0"/>
          <w:numId w:val="9"/>
        </w:numPr>
      </w:pPr>
      <w:r w:rsidRPr="00505F91">
        <w:t>Tạo hóa đơn</w:t>
      </w:r>
    </w:p>
    <w:p w14:paraId="4F1732BC" w14:textId="77777777" w:rsidR="00C63D30" w:rsidRDefault="00C63D30" w:rsidP="000477FE">
      <w:r w:rsidRPr="00505F91">
        <w:t>Tạo hóa đơn chính thức cho đơn hàng, bao gồm tất cả các thông tin liên quan đến giao dịch.</w:t>
      </w:r>
    </w:p>
    <w:p w14:paraId="48022559" w14:textId="77777777" w:rsidR="00C63D30" w:rsidRDefault="00C63D30" w:rsidP="00C63D30">
      <w:pPr>
        <w:pStyle w:val="Bullet-"/>
      </w:pPr>
      <w:r>
        <w:lastRenderedPageBreak/>
        <w:t>Nhân viên tạo hóa đơn với mã hóa đơn, sản phẩm, số lượng, giá tiền, thuế, phí vận chuyển, và tổng giá trị đơn hàng.</w:t>
      </w:r>
    </w:p>
    <w:p w14:paraId="155F9303" w14:textId="77777777" w:rsidR="00C63D30" w:rsidRDefault="00C63D30" w:rsidP="00C63D30">
      <w:pPr>
        <w:pStyle w:val="Bullet-"/>
      </w:pPr>
      <w:r>
        <w:t>Hóa đơn được in ra hoặc gửi qua email đến khách hàng như một bản ghi chính thức của giao dịch.</w:t>
      </w:r>
    </w:p>
    <w:p w14:paraId="0E979F1A" w14:textId="77777777" w:rsidR="00C63D30" w:rsidRDefault="00C63D30" w:rsidP="00C63D30">
      <w:pPr>
        <w:pStyle w:val="Bullet-"/>
      </w:pPr>
      <w:r>
        <w:t>Hóa đơn được lưu vào hệ thống quản lý bán hàng để lưu trữ và tham chiếu sau này.</w:t>
      </w:r>
    </w:p>
    <w:p w14:paraId="69BF6715" w14:textId="77777777" w:rsidR="00C63D30" w:rsidRDefault="00C63D30" w:rsidP="00CC0F9F">
      <w:pPr>
        <w:pStyle w:val="ListParagraph"/>
        <w:numPr>
          <w:ilvl w:val="0"/>
          <w:numId w:val="9"/>
        </w:numPr>
      </w:pPr>
      <w:r w:rsidRPr="00504933">
        <w:t>Nhận thông báo đơn hàng</w:t>
      </w:r>
    </w:p>
    <w:p w14:paraId="6EE28B22" w14:textId="77777777" w:rsidR="00C63D30" w:rsidRDefault="00C63D30" w:rsidP="000477FE">
      <w:r w:rsidRPr="00504933">
        <w:t>Khách hàng nhận được thông tin xác nhận về đơn hàng của mình.</w:t>
      </w:r>
    </w:p>
    <w:p w14:paraId="040096E2" w14:textId="77777777" w:rsidR="00C63D30" w:rsidRDefault="00C63D30" w:rsidP="00C63D30">
      <w:pPr>
        <w:pStyle w:val="Bullet-"/>
      </w:pPr>
      <w:r>
        <w:t>Thông báo bao gồm mã đơn hàng, tên sản phẩm, số lượng, giá tiền, phương thức thanh toán và thời gian giao hàng dự kiến.</w:t>
      </w:r>
    </w:p>
    <w:p w14:paraId="25A91593" w14:textId="77777777" w:rsidR="00C63D30" w:rsidRDefault="00C63D30" w:rsidP="00C63D30">
      <w:pPr>
        <w:pStyle w:val="Bullet-"/>
      </w:pPr>
      <w:r>
        <w:t>Khách hàng kiểm tra thông tin để đảm bảo đơn hàng đã đúng theo mong muốn.</w:t>
      </w:r>
    </w:p>
    <w:p w14:paraId="62AD6817" w14:textId="77777777" w:rsidR="00C63D30" w:rsidRDefault="00C63D30" w:rsidP="00CC0F9F">
      <w:pPr>
        <w:pStyle w:val="ListParagraph"/>
        <w:numPr>
          <w:ilvl w:val="0"/>
          <w:numId w:val="9"/>
        </w:numPr>
      </w:pPr>
      <w:r w:rsidRPr="00B3609F">
        <w:t>Gửi hóa đơn thanh toán</w:t>
      </w:r>
    </w:p>
    <w:p w14:paraId="317F2355" w14:textId="77777777" w:rsidR="00C63D30" w:rsidRDefault="00C63D30" w:rsidP="00C63D30">
      <w:pPr>
        <w:pStyle w:val="DoanVB"/>
      </w:pPr>
      <w:r w:rsidRPr="00B3609F">
        <w:t>Xác nhận hoàn tất thanh toán cho đơn hàng</w:t>
      </w:r>
      <w:r>
        <w:t>.</w:t>
      </w:r>
    </w:p>
    <w:p w14:paraId="757B39B6" w14:textId="77777777" w:rsidR="00C63D30" w:rsidRDefault="00C63D30" w:rsidP="00C63D30">
      <w:pPr>
        <w:pStyle w:val="Bullet-"/>
      </w:pPr>
      <w:r>
        <w:t>Đối với khách hàng chọn phương thức thanh toán khi nhận hàng (COD), họ có thể bỏ qua bước này.</w:t>
      </w:r>
    </w:p>
    <w:p w14:paraId="1361E00C" w14:textId="77777777" w:rsidR="00C63D30" w:rsidRPr="00504933" w:rsidRDefault="00C63D30" w:rsidP="00C63D30">
      <w:pPr>
        <w:pStyle w:val="Bullet-"/>
      </w:pPr>
      <w:r>
        <w:t>Nếu thanh toán trước, khách hàng có thể cần tải lên chứng từ thanh toán (như biên lai ngân hàng) trong một số trường hợp đặc biệt.</w:t>
      </w:r>
    </w:p>
    <w:p w14:paraId="3BACB002" w14:textId="77777777" w:rsidR="009B4C19" w:rsidRDefault="00C63D30" w:rsidP="00BA57EC">
      <w:pPr>
        <w:pStyle w:val="DoanVB"/>
        <w:numPr>
          <w:ilvl w:val="0"/>
          <w:numId w:val="9"/>
        </w:numPr>
      </w:pPr>
      <w:r w:rsidRPr="00761E42">
        <w:t>Giao hàng</w:t>
      </w:r>
      <w:r w:rsidR="00375BB3">
        <w:t xml:space="preserve">: </w:t>
      </w:r>
    </w:p>
    <w:p w14:paraId="40E3465D" w14:textId="789CA57C" w:rsidR="000477FE" w:rsidRDefault="009B4C19" w:rsidP="009B4C19">
      <w:pPr>
        <w:pStyle w:val="Bullet-"/>
      </w:pPr>
      <w:r>
        <w:t xml:space="preserve">Nếu khách hàng chọn đơn vị vận chuyển là bên thứ ba, nhân viên kho thực hiên </w:t>
      </w:r>
      <w:r w:rsidR="0063100D">
        <w:t>điều phối đơn hàng</w:t>
      </w:r>
    </w:p>
    <w:p w14:paraId="1861AC0F" w14:textId="4FDF7C1D" w:rsidR="009B4C19" w:rsidRPr="009B4C19" w:rsidRDefault="009B4C19" w:rsidP="0063100D">
      <w:pPr>
        <w:pStyle w:val="Bullet-"/>
      </w:pPr>
      <w:r>
        <w:t xml:space="preserve">Nếu khách hàng chọn phương thức vận chuyển không qua trung gian, nhân viên kho </w:t>
      </w:r>
      <w:r w:rsidR="0063100D">
        <w:t>giao hàng cho khách</w:t>
      </w:r>
    </w:p>
    <w:p w14:paraId="7C978D57" w14:textId="77777777" w:rsidR="00C63D30" w:rsidRDefault="00C63D30" w:rsidP="00CC0F9F">
      <w:pPr>
        <w:pStyle w:val="DoanVB"/>
        <w:numPr>
          <w:ilvl w:val="0"/>
          <w:numId w:val="9"/>
        </w:numPr>
      </w:pPr>
      <w:r w:rsidRPr="0031569E">
        <w:t>Nhận hàng</w:t>
      </w:r>
      <w:r>
        <w:t xml:space="preserve">: </w:t>
      </w:r>
      <w:r w:rsidRPr="0031569E">
        <w:t>Khách hàng nhận hàng tại địa chỉ đã đăng ký và ký nhận từ đơn vị vận chuyển.</w:t>
      </w:r>
    </w:p>
    <w:p w14:paraId="5D163DF0" w14:textId="77777777" w:rsidR="00C63D30" w:rsidRDefault="00C63D30" w:rsidP="00CC0F9F">
      <w:pPr>
        <w:pStyle w:val="DoanVB"/>
        <w:numPr>
          <w:ilvl w:val="0"/>
          <w:numId w:val="9"/>
        </w:numPr>
      </w:pPr>
      <w:r w:rsidRPr="0031569E">
        <w:t>Kiểm tra hàng</w:t>
      </w:r>
    </w:p>
    <w:p w14:paraId="3952F96E" w14:textId="77777777" w:rsidR="00C63D30" w:rsidRDefault="00C63D30" w:rsidP="00C63D30">
      <w:pPr>
        <w:pStyle w:val="DoanVB"/>
      </w:pPr>
      <w:r w:rsidRPr="0031569E">
        <w:t>Đảm bảo sản phẩm đúng yêu cầu.</w:t>
      </w:r>
    </w:p>
    <w:p w14:paraId="3F37B140" w14:textId="77777777" w:rsidR="00C63D30" w:rsidRDefault="00C63D30" w:rsidP="00C63D30">
      <w:pPr>
        <w:pStyle w:val="Bullet-"/>
      </w:pPr>
      <w:r>
        <w:t>Kiểm tra tình trạng đóng gói, số lượng, và chất lượng.</w:t>
      </w:r>
    </w:p>
    <w:p w14:paraId="5697B83E" w14:textId="4673240B" w:rsidR="00C63D30" w:rsidRPr="0031569E" w:rsidRDefault="00C63D30" w:rsidP="00C63D30">
      <w:pPr>
        <w:pStyle w:val="Bullet-"/>
      </w:pPr>
      <w:r>
        <w:t>Nếu không đạt, thông báo yêu cầu trả hàng</w:t>
      </w:r>
      <w:r w:rsidR="009A3E11">
        <w:t xml:space="preserve"> hệ thống tự cập nhập lại sản phẩm trong kho khi được hoàn về.</w:t>
      </w:r>
    </w:p>
    <w:p w14:paraId="07048477" w14:textId="77777777" w:rsidR="00C63D30" w:rsidRPr="00FF129C" w:rsidRDefault="00C63D30" w:rsidP="00CC0F9F">
      <w:pPr>
        <w:pStyle w:val="DoanVB"/>
        <w:numPr>
          <w:ilvl w:val="0"/>
          <w:numId w:val="9"/>
        </w:numPr>
      </w:pPr>
      <w:r w:rsidRPr="00C8238C">
        <w:t>Xác nhận hoàn tất đơn hàng</w:t>
      </w:r>
      <w:r>
        <w:t xml:space="preserve">: </w:t>
      </w:r>
      <w:r w:rsidRPr="00560902">
        <w:t>Đánh dấu đơn hàng là đã hoàn tất.</w:t>
      </w:r>
    </w:p>
    <w:p w14:paraId="535A7A3C" w14:textId="77777777" w:rsidR="00C63D30" w:rsidRDefault="00C63D30" w:rsidP="00C63D30">
      <w:pPr>
        <w:pStyle w:val="Heading4"/>
      </w:pPr>
      <w:r>
        <w:lastRenderedPageBreak/>
        <w:t>Quy trình vận chuyển</w:t>
      </w:r>
    </w:p>
    <w:p w14:paraId="34A817DE" w14:textId="7DADD8BD" w:rsidR="00100789" w:rsidRDefault="00496649" w:rsidP="00100789">
      <w:pPr>
        <w:keepNext/>
        <w:jc w:val="center"/>
      </w:pPr>
      <w:r>
        <w:rPr>
          <w:noProof/>
        </w:rPr>
        <w:drawing>
          <wp:inline distT="0" distB="0" distL="0" distR="0" wp14:anchorId="1160D907" wp14:editId="7A60D412">
            <wp:extent cx="5760720" cy="5298440"/>
            <wp:effectExtent l="0" t="0" r="0" b="0"/>
            <wp:docPr id="36515407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54078" name="Picture 1" descr="A diagram of a project&#10;&#10;Description automatically generated"/>
                    <pic:cNvPicPr/>
                  </pic:nvPicPr>
                  <pic:blipFill>
                    <a:blip r:embed="rId23"/>
                    <a:stretch>
                      <a:fillRect/>
                    </a:stretch>
                  </pic:blipFill>
                  <pic:spPr>
                    <a:xfrm>
                      <a:off x="0" y="0"/>
                      <a:ext cx="5760720" cy="5298440"/>
                    </a:xfrm>
                    <a:prstGeom prst="rect">
                      <a:avLst/>
                    </a:prstGeom>
                  </pic:spPr>
                </pic:pic>
              </a:graphicData>
            </a:graphic>
          </wp:inline>
        </w:drawing>
      </w:r>
    </w:p>
    <w:p w14:paraId="511021B1" w14:textId="0194997C" w:rsidR="00C63D30" w:rsidRDefault="00100789" w:rsidP="00100789">
      <w:pPr>
        <w:pStyle w:val="Caption"/>
      </w:pPr>
      <w:bookmarkStart w:id="24" w:name="_Toc183209344"/>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6</w:t>
      </w:r>
      <w:r w:rsidR="00DA0FB9">
        <w:fldChar w:fldCharType="end"/>
      </w:r>
      <w:r>
        <w:t>. Quy trình vận chuyển</w:t>
      </w:r>
      <w:bookmarkEnd w:id="24"/>
    </w:p>
    <w:p w14:paraId="1B6C4029" w14:textId="26A55CDA" w:rsidR="00B94BE5" w:rsidRDefault="00B94BE5" w:rsidP="00CC0F9F">
      <w:pPr>
        <w:pStyle w:val="ListParagraph"/>
        <w:numPr>
          <w:ilvl w:val="0"/>
          <w:numId w:val="35"/>
        </w:numPr>
      </w:pPr>
      <w:r>
        <w:t>Khách hàng</w:t>
      </w:r>
    </w:p>
    <w:p w14:paraId="22E6263C" w14:textId="77777777" w:rsidR="00B94BE5" w:rsidRDefault="00B94BE5" w:rsidP="00B94BE5">
      <w:pPr>
        <w:pStyle w:val="Bullet-"/>
      </w:pPr>
      <w:r>
        <w:t>Truy cập website: Khách hàng truy cập vào liên kết website để thực hiện mua hàng.</w:t>
      </w:r>
    </w:p>
    <w:p w14:paraId="72558E41" w14:textId="77777777" w:rsidR="00B94BE5" w:rsidRDefault="00B94BE5" w:rsidP="00B94BE5">
      <w:pPr>
        <w:pStyle w:val="Bullet-"/>
      </w:pPr>
      <w:r>
        <w:t>Mua hàng: Khách hàng tiến hành quá trình mua sắm và đặt hàng trên website.</w:t>
      </w:r>
    </w:p>
    <w:p w14:paraId="573F583C" w14:textId="77777777" w:rsidR="00B94BE5" w:rsidRDefault="00B94BE5" w:rsidP="00B94BE5">
      <w:pPr>
        <w:pStyle w:val="Bullet-"/>
      </w:pPr>
      <w:r>
        <w:t>Chọn phương thức giao hàng: Sau khi đặt hàng, khách hàng chọn phương thức giao hàng (có thể qua trung gian hoặc không qua trung gian).</w:t>
      </w:r>
    </w:p>
    <w:p w14:paraId="1F9DD044" w14:textId="2CA27948" w:rsidR="00B94BE5" w:rsidRDefault="00B94BE5" w:rsidP="00CC0F9F">
      <w:pPr>
        <w:pStyle w:val="ListParagraph"/>
        <w:numPr>
          <w:ilvl w:val="0"/>
          <w:numId w:val="35"/>
        </w:numPr>
      </w:pPr>
      <w:r>
        <w:t>Lựa chọn phương thức giao hàng</w:t>
      </w:r>
    </w:p>
    <w:p w14:paraId="044B766E" w14:textId="77777777" w:rsidR="00B94BE5" w:rsidRDefault="00B94BE5" w:rsidP="00B94BE5">
      <w:pPr>
        <w:pStyle w:val="Bullet-"/>
      </w:pPr>
      <w:r>
        <w:t>Qua trung gian: Nếu khách hàng chọn giao hàng qua trung gian, đơn hàng sẽ được chuyển cho bên vận chuyển trung gian.</w:t>
      </w:r>
    </w:p>
    <w:p w14:paraId="5E0B1680" w14:textId="77777777" w:rsidR="00B94BE5" w:rsidRDefault="00B94BE5" w:rsidP="00B94BE5">
      <w:pPr>
        <w:pStyle w:val="Bullet-"/>
      </w:pPr>
      <w:r>
        <w:t>Không qua trung gian: Nếu khách hàng chọn không qua trung gian, nhân viên kho sẽ thực hiện giao hàng trực tiếp.</w:t>
      </w:r>
    </w:p>
    <w:p w14:paraId="61C822C8" w14:textId="6FECD69E" w:rsidR="00B94BE5" w:rsidRDefault="00B94BE5" w:rsidP="00CC0F9F">
      <w:pPr>
        <w:pStyle w:val="ListParagraph"/>
        <w:numPr>
          <w:ilvl w:val="0"/>
          <w:numId w:val="35"/>
        </w:numPr>
      </w:pPr>
      <w:r>
        <w:lastRenderedPageBreak/>
        <w:t>Nhân viên kho sẽ theo dõi tình trạng đơn hàng và cập nhật trạng thái lên hệ thống.</w:t>
      </w:r>
    </w:p>
    <w:p w14:paraId="2ACF72E4" w14:textId="59F6C10C" w:rsidR="00A60335" w:rsidRPr="00A60335" w:rsidRDefault="00B94BE5" w:rsidP="00CC0F9F">
      <w:pPr>
        <w:pStyle w:val="ListParagraph"/>
        <w:numPr>
          <w:ilvl w:val="0"/>
          <w:numId w:val="35"/>
        </w:numPr>
      </w:pPr>
      <w:r>
        <w:t>Nhận hàng: Khách hàng nhận hàng sau khi quá trình giao hàng hoàn tất.</w:t>
      </w:r>
    </w:p>
    <w:p w14:paraId="5696B754" w14:textId="3AC36A4A" w:rsidR="00C35A59" w:rsidRDefault="003A20B1" w:rsidP="005B0E03">
      <w:pPr>
        <w:pStyle w:val="Heading3"/>
      </w:pPr>
      <w:bookmarkStart w:id="25" w:name="_Toc183212556"/>
      <w:r>
        <w:t>Yêu cầu hệ thống</w:t>
      </w:r>
      <w:bookmarkEnd w:id="25"/>
    </w:p>
    <w:p w14:paraId="54374EA3" w14:textId="1E1B42DA" w:rsidR="00A74952" w:rsidRDefault="00A74952" w:rsidP="005B0E03">
      <w:pPr>
        <w:pStyle w:val="Heading4"/>
      </w:pPr>
      <w:r>
        <w:t>Các yêu cầu về</w:t>
      </w:r>
      <w:r w:rsidR="0019115F">
        <w:t xml:space="preserve"> chức năng</w:t>
      </w:r>
    </w:p>
    <w:p w14:paraId="3C3A64D6" w14:textId="71F4DD44" w:rsidR="007E54ED" w:rsidRDefault="007E54ED" w:rsidP="007E54ED">
      <w:pPr>
        <w:pStyle w:val="Bullet-"/>
      </w:pPr>
      <w:r>
        <w:t>BR1: Quản lý nhà cung cấp</w:t>
      </w:r>
      <w:r w:rsidR="00BC0DEE">
        <w:t>: Cho phép người dùng là admin, nhân viên kho quản lý bằng cách thực hiện xem, thêm, sửa, xóa, lưu trữ thông tin nhà cung cấp</w:t>
      </w:r>
      <w:r w:rsidR="00F555E9">
        <w:t xml:space="preserve">. Thông tin bao gồm: </w:t>
      </w:r>
      <w:r w:rsidR="00F555E9" w:rsidRPr="00FA4027">
        <w:t>Tên nhà cung cấp, Địa chỉ</w:t>
      </w:r>
      <w:r w:rsidR="00F555E9">
        <w:t>, tổng số đơn mua, tổng số đơn bán.</w:t>
      </w:r>
    </w:p>
    <w:p w14:paraId="66865847" w14:textId="1A330984" w:rsidR="007E54ED" w:rsidRDefault="007E54ED" w:rsidP="007E54ED">
      <w:pPr>
        <w:pStyle w:val="Bullet-"/>
      </w:pPr>
      <w:r>
        <w:t>BR2: Quản lý khách hàng</w:t>
      </w:r>
      <w:r w:rsidR="00204721">
        <w:t>: Cho phép người dùng</w:t>
      </w:r>
      <w:r w:rsidR="00204721" w:rsidRPr="00204721">
        <w:t xml:space="preserve"> thêm, chỉnh sửa</w:t>
      </w:r>
      <w:r w:rsidR="005D72EF">
        <w:t xml:space="preserve">, </w:t>
      </w:r>
      <w:r w:rsidR="00204721" w:rsidRPr="00204721">
        <w:t>xóa</w:t>
      </w:r>
      <w:r w:rsidR="005D72EF">
        <w:t>, lưu trữ</w:t>
      </w:r>
      <w:r w:rsidR="00204721" w:rsidRPr="00204721">
        <w:t xml:space="preserve"> thông tin khách hàng. Thông tin bao gồm</w:t>
      </w:r>
      <w:r w:rsidR="00BB6CE2">
        <w:t>: t</w:t>
      </w:r>
      <w:r w:rsidR="00BB6CE2" w:rsidRPr="00BB6CE2">
        <w:t>ên khách hàng, Địa chỉ, Số điện thoại, Email, Phương thức thanh toán, Phương thức giao hàng, Số tài khoản, Ngân hàng.</w:t>
      </w:r>
    </w:p>
    <w:p w14:paraId="47A882C3" w14:textId="6DAEDD22" w:rsidR="007E54ED" w:rsidRDefault="007E54ED" w:rsidP="007E54ED">
      <w:pPr>
        <w:pStyle w:val="Bullet-"/>
      </w:pPr>
      <w:r>
        <w:t>BR</w:t>
      </w:r>
      <w:r w:rsidR="00897644">
        <w:t>3</w:t>
      </w:r>
      <w:r>
        <w:t>: Quản lý sản phẩm</w:t>
      </w:r>
      <w:r w:rsidR="001111B1">
        <w:t xml:space="preserve">: </w:t>
      </w:r>
      <w:r w:rsidR="001111B1" w:rsidRPr="001111B1">
        <w:t>Cho phép người dùng thêm mới, chỉnh sửa</w:t>
      </w:r>
      <w:r w:rsidR="005E741A">
        <w:t xml:space="preserve">, </w:t>
      </w:r>
      <w:r w:rsidR="001111B1" w:rsidRPr="001111B1">
        <w:t>xóa</w:t>
      </w:r>
      <w:r w:rsidR="005E741A">
        <w:t>, lưu trữ, import, export</w:t>
      </w:r>
      <w:r w:rsidR="001111B1" w:rsidRPr="001111B1">
        <w:t xml:space="preserve"> sản phẩm trong kho. Thông tin sản phẩm bao gồm</w:t>
      </w:r>
      <w:r w:rsidR="00FA7F51">
        <w:t>: t</w:t>
      </w:r>
      <w:r w:rsidR="00FA7F51" w:rsidRPr="00FA7F51">
        <w:t>ên sản phẩm, Giá bán, Chi phí (giá gốc), Danh mục sản phẩm, Loại sản phẩm, Số lượng hiện có</w:t>
      </w:r>
      <w:r w:rsidR="00FA7F51">
        <w:t>.</w:t>
      </w:r>
    </w:p>
    <w:p w14:paraId="61DC3B73" w14:textId="37387EAF" w:rsidR="007E54ED" w:rsidRDefault="007E54ED" w:rsidP="007E54ED">
      <w:pPr>
        <w:pStyle w:val="Bullet-"/>
      </w:pPr>
      <w:r>
        <w:t>BR</w:t>
      </w:r>
      <w:r w:rsidR="00897644">
        <w:t>4</w:t>
      </w:r>
      <w:r>
        <w:t>: Quản lý người dùng</w:t>
      </w:r>
      <w:r w:rsidR="00BB6CE2">
        <w:t xml:space="preserve">: </w:t>
      </w:r>
      <w:r w:rsidR="006A12E1">
        <w:t xml:space="preserve">Cho phép người dùng </w:t>
      </w:r>
      <w:r w:rsidR="006A12E1" w:rsidRPr="006A12E1">
        <w:t>thêm, sửa, xóa</w:t>
      </w:r>
      <w:r w:rsidR="006A12E1">
        <w:t>, lưu trữ</w:t>
      </w:r>
      <w:r w:rsidR="006A12E1" w:rsidRPr="006A12E1">
        <w:t xml:space="preserve"> thông tin của nhà cung cấp. Thông tin bao gồm</w:t>
      </w:r>
      <w:r w:rsidR="005A0A16">
        <w:t>: t</w:t>
      </w:r>
      <w:r w:rsidR="005A0A16" w:rsidRPr="005A0A16">
        <w:t>ên nhà cung cấp, Địa chỉ, Mã số thuế, Chức vụ, Số điện thoại, Email, Điều khoản thanh toán, Phương thức thanh toán, Số tài khoản, Ngân hàng.</w:t>
      </w:r>
    </w:p>
    <w:p w14:paraId="6166D383" w14:textId="55B2BE00" w:rsidR="007E54ED" w:rsidRDefault="007E54ED" w:rsidP="007E54ED">
      <w:pPr>
        <w:pStyle w:val="Bullet-"/>
      </w:pPr>
      <w:r>
        <w:t>BR</w:t>
      </w:r>
      <w:r w:rsidR="00897644">
        <w:t>5</w:t>
      </w:r>
      <w:r>
        <w:t>: Quản lý bán hàng</w:t>
      </w:r>
      <w:r w:rsidR="00F97207">
        <w:t xml:space="preserve">: Cho phép người dùng </w:t>
      </w:r>
      <w:r w:rsidR="00F97207" w:rsidRPr="00F97207">
        <w:t>tạo mới</w:t>
      </w:r>
      <w:r w:rsidR="00E04019">
        <w:t xml:space="preserve">, sửa, xóa, lưu trữ </w:t>
      </w:r>
      <w:r w:rsidR="00F97207" w:rsidRPr="00F97207">
        <w:t>đơn</w:t>
      </w:r>
      <w:r w:rsidR="00F97207">
        <w:t xml:space="preserve"> bán</w:t>
      </w:r>
      <w:r w:rsidR="00F97207" w:rsidRPr="00F97207">
        <w:t xml:space="preserve"> hàng</w:t>
      </w:r>
      <w:r w:rsidR="00E04019">
        <w:t xml:space="preserve">. Thông tin đơn bán hàng bao gồm: </w:t>
      </w:r>
      <w:r w:rsidR="00A771D1" w:rsidRPr="00A771D1">
        <w:t>Tên khách hàng, ngày tạo, địa chỉ giao hàng, ngày hết hạn, điều khoản thanh toán, chi tiết đơn hàng (sản phẩm, số lượng, đơn vị, giá bán, thuế), tổng tiền, trạng thái đơn bán báo giá</w:t>
      </w:r>
    </w:p>
    <w:p w14:paraId="1D26B42A" w14:textId="5A4BDA06" w:rsidR="007E54ED" w:rsidRDefault="007E54ED" w:rsidP="007E54ED">
      <w:pPr>
        <w:pStyle w:val="Bullet-"/>
      </w:pPr>
      <w:r>
        <w:t>BR</w:t>
      </w:r>
      <w:r w:rsidR="00897644">
        <w:t>6</w:t>
      </w:r>
      <w:r>
        <w:t>: Quản lý mua hàng</w:t>
      </w:r>
      <w:r w:rsidR="00A771D1">
        <w:t xml:space="preserve">: Cho phép người dùng </w:t>
      </w:r>
      <w:r w:rsidR="00A771D1" w:rsidRPr="00F97207">
        <w:t>tạo mới</w:t>
      </w:r>
      <w:r w:rsidR="00A771D1">
        <w:t xml:space="preserve">, sửa, xóa, lưu trữ </w:t>
      </w:r>
      <w:r w:rsidR="00A771D1" w:rsidRPr="00F97207">
        <w:t>đơn</w:t>
      </w:r>
      <w:r w:rsidR="00A771D1">
        <w:t xml:space="preserve"> mua</w:t>
      </w:r>
      <w:r w:rsidR="00A771D1" w:rsidRPr="00F97207">
        <w:t xml:space="preserve"> hàng</w:t>
      </w:r>
      <w:r w:rsidR="00A771D1">
        <w:t xml:space="preserve">. Thông tin đơn mua hàng bao gồm: </w:t>
      </w:r>
      <w:r w:rsidR="009A5D22" w:rsidRPr="009A5D22">
        <w:t>Mã nhà cung cấp, mã đơn mua báo giá, tên nhà cung cấp, người nhập hàng, hạn đặt hàng, tổng tiền, trạng thái đơn mua báo giá</w:t>
      </w:r>
    </w:p>
    <w:p w14:paraId="06638874" w14:textId="076B0034" w:rsidR="007E54ED" w:rsidRDefault="007E54ED" w:rsidP="007E54ED">
      <w:pPr>
        <w:pStyle w:val="Bullet-"/>
      </w:pPr>
      <w:r>
        <w:t>BR</w:t>
      </w:r>
      <w:r w:rsidR="00897644">
        <w:t>7</w:t>
      </w:r>
      <w:r>
        <w:t>: Quản lý kho</w:t>
      </w:r>
      <w:r w:rsidR="009A5D22">
        <w:t xml:space="preserve">: </w:t>
      </w:r>
      <w:r w:rsidR="003F13CC">
        <w:t xml:space="preserve">Cho phép người dùng </w:t>
      </w:r>
      <w:r w:rsidR="00954C92">
        <w:t xml:space="preserve">quản lý phiếu nhập và xuất kho. </w:t>
      </w:r>
      <w:r w:rsidR="0038173B">
        <w:t xml:space="preserve">Người dùng </w:t>
      </w:r>
      <w:r w:rsidR="00E27E72">
        <w:t>có thể thêm, sửa, xóa, lưu trữ đơn bán hàng hoặc đơn mua hàng</w:t>
      </w:r>
      <w:r w:rsidR="00B77408">
        <w:t>.</w:t>
      </w:r>
    </w:p>
    <w:p w14:paraId="03D0D184" w14:textId="0EF3D9E8" w:rsidR="00F555E9" w:rsidRDefault="00F555E9" w:rsidP="008A3943">
      <w:pPr>
        <w:pStyle w:val="Bullet-"/>
      </w:pPr>
      <w:r>
        <w:t>BR</w:t>
      </w:r>
      <w:r w:rsidR="008A3943">
        <w:t>8: Quản lý hóa đơn</w:t>
      </w:r>
      <w:r w:rsidR="007543F7">
        <w:t>: Cho</w:t>
      </w:r>
      <w:r w:rsidR="007543F7" w:rsidRPr="005601EB">
        <w:t xml:space="preserve"> phép người dùng </w:t>
      </w:r>
      <w:r w:rsidR="007543F7" w:rsidRPr="001175D0">
        <w:t>quyền quản lý hóa đơn mua hàng, hóa đơn bán hàng</w:t>
      </w:r>
      <w:r w:rsidR="007543F7">
        <w:t xml:space="preserve"> </w:t>
      </w:r>
      <w:r w:rsidR="007543F7" w:rsidRPr="001175D0">
        <w:t>bao gồm các thao tác tạo, sửa, xóa, lưu trữ</w:t>
      </w:r>
      <w:r w:rsidR="00587D33">
        <w:t>.</w:t>
      </w:r>
    </w:p>
    <w:p w14:paraId="1929CC59" w14:textId="34AB361B" w:rsidR="00EA72D1" w:rsidRPr="00EA72D1" w:rsidRDefault="00EA72D1" w:rsidP="00EA72D1">
      <w:pPr>
        <w:pStyle w:val="Bullet-"/>
      </w:pPr>
      <w:r>
        <w:t>BR9: Trang web:</w:t>
      </w:r>
      <w:r w:rsidR="0046550C">
        <w:t xml:space="preserve"> C</w:t>
      </w:r>
      <w:r w:rsidR="0046550C" w:rsidRPr="0046550C">
        <w:t>ho phép người dùng (Admin, Nhân viên, Khách hàng) có thể xem báo cáo lượng truy cập, theo dõi đơn hàng, đặt hàng và thanh toán trực tuyến qua trang web.</w:t>
      </w:r>
    </w:p>
    <w:p w14:paraId="64536158" w14:textId="71980BE8" w:rsidR="007E54ED" w:rsidRDefault="007E54ED" w:rsidP="007E54ED">
      <w:pPr>
        <w:pStyle w:val="Bullet-"/>
      </w:pPr>
      <w:r>
        <w:lastRenderedPageBreak/>
        <w:t>BR</w:t>
      </w:r>
      <w:r w:rsidR="00EA72D1">
        <w:t>10</w:t>
      </w:r>
      <w:r>
        <w:t>: Quản lý nhân sự</w:t>
      </w:r>
      <w:r w:rsidR="00B77408">
        <w:t xml:space="preserve">: </w:t>
      </w:r>
      <w:r w:rsidR="00271CE7">
        <w:t>Cho phép người dùng tạo mới, sửa, xóa, lưu trữ</w:t>
      </w:r>
      <w:r w:rsidR="006F364C">
        <w:t xml:space="preserve"> nhân viên. Thông tin nhân viên bao gồm: </w:t>
      </w:r>
      <w:r w:rsidR="0049123F" w:rsidRPr="0049123F">
        <w:t>Tên nhân viên, điện thoại công ty cấp, email công việc, phòng ban, chức vụ, người quản lý, địa điểm làm việc, email cá nhân, điện thoại cá nhân, tài khoản ngân hàng, biển số xe riêng, số CMND, giới tính, ngày sinh, nơi sinh.</w:t>
      </w:r>
    </w:p>
    <w:p w14:paraId="430A4304" w14:textId="778398EC" w:rsidR="008A3943" w:rsidRPr="008A3943" w:rsidRDefault="008A3943" w:rsidP="00116358">
      <w:pPr>
        <w:pStyle w:val="Bullet-"/>
      </w:pPr>
      <w:r>
        <w:t>BR1</w:t>
      </w:r>
      <w:r w:rsidR="00EA72D1">
        <w:t>1</w:t>
      </w:r>
      <w:r>
        <w:t>: Quản lý tuyển dụng:</w:t>
      </w:r>
      <w:r w:rsidR="00116358">
        <w:t xml:space="preserve"> </w:t>
      </w:r>
      <w:r w:rsidR="00C7614D" w:rsidRPr="00C7614D">
        <w:t xml:space="preserve"> </w:t>
      </w:r>
      <w:r w:rsidR="00C7614D">
        <w:t>C</w:t>
      </w:r>
      <w:r w:rsidR="00C7614D" w:rsidRPr="00C7614D">
        <w:t>ho phép người dùng quản lý và thực hiện các thao tác liên quan đến tuyển dụng như tạo, sửa, xóa, lưu trữ, và đăng tin tuyển dụng.</w:t>
      </w:r>
      <w:r w:rsidR="00D5548E">
        <w:t xml:space="preserve"> Thông tin tuyển dụng bao gồm: </w:t>
      </w:r>
      <w:r w:rsidR="00D5548E" w:rsidRPr="00D5548E">
        <w:t>Tên vị trí, Phòng ban, Mục tiêu tuyển dụng, Số lượng ứng viên hiện có, Số lượng nhân viên đã tuyển, Trạng thái đăng tuyển.</w:t>
      </w:r>
    </w:p>
    <w:p w14:paraId="065B6A3C" w14:textId="149DE5C1" w:rsidR="007E54ED" w:rsidRDefault="007E54ED" w:rsidP="007E54ED">
      <w:pPr>
        <w:pStyle w:val="Bullet-"/>
      </w:pPr>
      <w:r>
        <w:t>BR</w:t>
      </w:r>
      <w:r w:rsidR="00116358">
        <w:t>1</w:t>
      </w:r>
      <w:r w:rsidR="00EA72D1">
        <w:t>2</w:t>
      </w:r>
      <w:r>
        <w:t>: Quản lý phân quyền</w:t>
      </w:r>
      <w:r w:rsidR="0049123F">
        <w:t>: Cho phép người dùng tạo mới, sửa</w:t>
      </w:r>
      <w:r w:rsidR="00640DCF">
        <w:t xml:space="preserve"> và xóa nhóm quyền. Thông tin nhóm quyền bao gồm: </w:t>
      </w:r>
      <w:r w:rsidR="002D6E1D" w:rsidRPr="002D6E1D">
        <w:t>Ứng dụng (nhóm có quyền truy cập vào module nào), tên nhóm quyền, danh sách người dùng thuộc nhóm quyền, danh sách nhóm quyền cha, menu quyền truy cập, lượt xem biểu mẫu, quyền truy cập (xem, ghi, tạo, xóa), quy tắc truy cập (cho phép tạo các quy tắc truy cập).</w:t>
      </w:r>
    </w:p>
    <w:p w14:paraId="3A77DF6A" w14:textId="4550323B" w:rsidR="007E54ED" w:rsidRDefault="007E54ED" w:rsidP="007E54ED">
      <w:pPr>
        <w:pStyle w:val="Bullet-"/>
      </w:pPr>
      <w:r>
        <w:t>BR</w:t>
      </w:r>
      <w:r w:rsidR="00116358">
        <w:t>1</w:t>
      </w:r>
      <w:r w:rsidR="00EA72D1">
        <w:t>3</w:t>
      </w:r>
      <w:r>
        <w:t>: Đăng nhập</w:t>
      </w:r>
      <w:r w:rsidR="00660744">
        <w:t xml:space="preserve">: </w:t>
      </w:r>
      <w:r w:rsidR="00660744" w:rsidRPr="00660744">
        <w:t>Hệ thống yêu cầu người dùng phải đăng nhập để truy cập vào các chức năng được cung cấp.</w:t>
      </w:r>
    </w:p>
    <w:p w14:paraId="57F7EAAD" w14:textId="1BBAC01A" w:rsidR="007E54ED" w:rsidRPr="007E54ED" w:rsidRDefault="007E54ED" w:rsidP="00733C82">
      <w:pPr>
        <w:pStyle w:val="Bullet-"/>
      </w:pPr>
      <w:r>
        <w:t>BR1</w:t>
      </w:r>
      <w:r w:rsidR="00EA72D1">
        <w:t>4</w:t>
      </w:r>
      <w:r>
        <w:t>: Đăng xuất</w:t>
      </w:r>
      <w:r w:rsidR="00660744">
        <w:t xml:space="preserve">: </w:t>
      </w:r>
      <w:r w:rsidR="00062EC8" w:rsidRPr="00062EC8">
        <w:t>Đăng xuất: Hệ thống cho phép người dùng đăng xuất khi không còn sử dụng, đảm bảo an toàn và bảo mật thông tin tài khoản.</w:t>
      </w:r>
    </w:p>
    <w:p w14:paraId="395FFD04" w14:textId="4034613E" w:rsidR="0019115F" w:rsidRDefault="0019115F" w:rsidP="005B0E03">
      <w:pPr>
        <w:pStyle w:val="Heading4"/>
      </w:pPr>
      <w:r>
        <w:t>Các yêu cầu phi chức năng</w:t>
      </w:r>
    </w:p>
    <w:p w14:paraId="73B0451E" w14:textId="77777777" w:rsidR="0037370E" w:rsidRDefault="0037370E" w:rsidP="0037370E">
      <w:r>
        <w:t>Yêu cầu phi chức năng đưa ra tiêu chí nhằm đánh giá hoạt động của hệ thống, đảm bảo hệ thống vận hành ổn định.</w:t>
      </w:r>
    </w:p>
    <w:p w14:paraId="4C587AF8" w14:textId="77777777" w:rsidR="0037370E" w:rsidRDefault="0037370E" w:rsidP="0037370E">
      <w:r>
        <w:t>Hệ thống quản lý dự án cần đáp ứng được các yêu cầu phi chức năng sau:</w:t>
      </w:r>
    </w:p>
    <w:p w14:paraId="79726BA9" w14:textId="125F4404" w:rsidR="0037370E" w:rsidRDefault="0037370E" w:rsidP="0037370E">
      <w:pPr>
        <w:pStyle w:val="Bullet-"/>
      </w:pPr>
      <w:r>
        <w:t>Yêu cầu bảo mật</w:t>
      </w:r>
    </w:p>
    <w:p w14:paraId="7BA5E886" w14:textId="77777777" w:rsidR="00F670A3" w:rsidRDefault="00F670A3" w:rsidP="00F670A3">
      <w:pPr>
        <w:pStyle w:val="Bullet"/>
      </w:pPr>
      <w:r>
        <w:t>Bảo vệ thông tin khách hàng và đơn hàng: Thông tin của khách hàng và các giao dịch phải được bảo vệ khỏi truy cập trái phép và tránh bị rò rỉ.</w:t>
      </w:r>
    </w:p>
    <w:p w14:paraId="26D65A30" w14:textId="77777777" w:rsidR="00F670A3" w:rsidRDefault="00F670A3" w:rsidP="00F670A3">
      <w:pPr>
        <w:pStyle w:val="Bullet"/>
      </w:pPr>
      <w:r>
        <w:t>Xác thực và phân quyền: Hệ thống phải có cơ chế xác thực người dùng và phân quyền truy cập dựa trên vai trò và trách nhiệm (như nhân viên bán hàng, quản lý, kế toán, và khách hàng).</w:t>
      </w:r>
    </w:p>
    <w:p w14:paraId="084EA082" w14:textId="77777777" w:rsidR="00F670A3" w:rsidRDefault="00F670A3" w:rsidP="00F670A3">
      <w:pPr>
        <w:pStyle w:val="Bullet"/>
      </w:pPr>
      <w:r>
        <w:t>Mã hóa dữ liệu: Dữ liệu nhạy cảm, bao gồm thông tin thanh toán và thông tin khách hàng, phải được mã hóa theo các tiêu chuẩn bảo mật quốc tế (như AES, SSL/TLS).</w:t>
      </w:r>
    </w:p>
    <w:p w14:paraId="4B705020" w14:textId="77777777" w:rsidR="00F670A3" w:rsidRDefault="00F670A3" w:rsidP="00F670A3">
      <w:pPr>
        <w:pStyle w:val="Bullet"/>
      </w:pPr>
      <w:r>
        <w:lastRenderedPageBreak/>
        <w:t>Phòng chống tấn công: Hệ thống phải triển khai các biện pháp phòng chống tấn công mạng như XSS, CSRF, SQL Injection để đảm bảo an toàn trước các cuộc tấn công phổ biến.</w:t>
      </w:r>
    </w:p>
    <w:p w14:paraId="655C06FF" w14:textId="2EBEBE9B" w:rsidR="005909E7" w:rsidRPr="005909E7" w:rsidRDefault="00F670A3" w:rsidP="00F670A3">
      <w:pPr>
        <w:pStyle w:val="Bullet"/>
      </w:pPr>
      <w:r>
        <w:t>Ghi log hoạt động: Ghi lại toàn bộ các hoạt động đăng nhập và truy cập dữ liệu quan trọng của người dùng để giám sát và phát hiện các hành vi bất thường.</w:t>
      </w:r>
    </w:p>
    <w:p w14:paraId="35991DFE" w14:textId="615A8B91" w:rsidR="0037370E" w:rsidRDefault="0037370E" w:rsidP="0037370E">
      <w:pPr>
        <w:pStyle w:val="Bullet-"/>
      </w:pPr>
      <w:r>
        <w:t>Yêu cầu sao lưu</w:t>
      </w:r>
    </w:p>
    <w:p w14:paraId="39450909" w14:textId="77777777" w:rsidR="006C235D" w:rsidRDefault="006C235D" w:rsidP="006C235D">
      <w:pPr>
        <w:pStyle w:val="Bullet"/>
      </w:pPr>
      <w:r>
        <w:t>Sao lưu tự động: Dữ liệu của hệ thống cần được sao lưu tự động hàng ngày và lưu trữ ở một máy chủ dự phòng để đảm bảo không mất mát dữ liệu.</w:t>
      </w:r>
    </w:p>
    <w:p w14:paraId="28787FC1" w14:textId="77777777" w:rsidR="006C235D" w:rsidRDefault="006C235D" w:rsidP="006C235D">
      <w:pPr>
        <w:pStyle w:val="Bullet"/>
      </w:pPr>
      <w:r>
        <w:t>Khả năng phục hồi: Hệ thống phải hỗ trợ khôi phục dữ liệu từ bản sao lưu trong trường hợp hệ thống bị lỗi hoặc có sự cố.</w:t>
      </w:r>
    </w:p>
    <w:p w14:paraId="19389FC7" w14:textId="31C9CEA7" w:rsidR="006C235D" w:rsidRPr="006C235D" w:rsidRDefault="006C235D" w:rsidP="006C235D">
      <w:pPr>
        <w:pStyle w:val="Bullet"/>
      </w:pPr>
      <w:r>
        <w:t>Xuất dữ liệu: Hệ thống cần hỗ trợ người dùng xuất dữ liệu về sản phẩm, đơn hàng, và khách hàng ra các định dạng thông dụng (như CSV, Excel) để lưu trữ hoặc phục vụ cho các báo cáo bên ngoài.</w:t>
      </w:r>
    </w:p>
    <w:p w14:paraId="4E206CD1" w14:textId="0F93C0C2" w:rsidR="0037370E" w:rsidRDefault="0037370E" w:rsidP="0037370E">
      <w:pPr>
        <w:pStyle w:val="Bullet-"/>
      </w:pPr>
      <w:r>
        <w:t>Yêu cầu về tính sử dụng</w:t>
      </w:r>
    </w:p>
    <w:p w14:paraId="6F4A2C0E" w14:textId="77777777" w:rsidR="00802AF4" w:rsidRDefault="00802AF4" w:rsidP="00802AF4">
      <w:pPr>
        <w:pStyle w:val="Bullet"/>
      </w:pPr>
      <w:r>
        <w:t>Giao diện dễ sử dụng: Giao diện cần thân thiện, dễ hiểu và dễ sử dụng, phù hợp với người dùng không chuyên, đảm bảo 80% các chức năng chính có thể được sử dụng sau khoảng 1 giờ hướng dẫn.</w:t>
      </w:r>
    </w:p>
    <w:p w14:paraId="0B890482" w14:textId="77777777" w:rsidR="00802AF4" w:rsidRDefault="00802AF4" w:rsidP="00802AF4">
      <w:pPr>
        <w:pStyle w:val="Bullet"/>
      </w:pPr>
      <w:r>
        <w:t>Hướng dẫn tích hợp: Hệ thống cung cấp các tài liệu hướng dẫn, video hoặc trợ giúp tích hợp ngay trong giao diện để hỗ trợ người dùng.</w:t>
      </w:r>
    </w:p>
    <w:p w14:paraId="227EA69A" w14:textId="77FBD057" w:rsidR="00802AF4" w:rsidRDefault="00802AF4" w:rsidP="00802AF4">
      <w:pPr>
        <w:pStyle w:val="Bullet"/>
      </w:pPr>
      <w:r>
        <w:t>Tương thích với các trình duyệt phổ biến: Hệ thống phải hỗ trợ các trình duyệt phổ biến như Chrome và Cốc Cốc.</w:t>
      </w:r>
    </w:p>
    <w:p w14:paraId="33B9C8E0" w14:textId="6FCA1E56" w:rsidR="00802AF4" w:rsidRPr="00802AF4" w:rsidRDefault="00802AF4" w:rsidP="00802AF4">
      <w:pPr>
        <w:pStyle w:val="Bullet"/>
      </w:pPr>
      <w:r>
        <w:t>Hỗ trợ đa ngôn ngữ: Cung cấp tùy chọn ngôn ngữ để người dùng có thể lựa chọn, giúp mở rộng khả năng sử dụng của hệ thống ra nhiều khu vực.</w:t>
      </w:r>
    </w:p>
    <w:p w14:paraId="544EE256" w14:textId="3E773772" w:rsidR="0037370E" w:rsidRDefault="0037370E" w:rsidP="0037370E">
      <w:pPr>
        <w:pStyle w:val="Bullet-"/>
      </w:pPr>
      <w:r>
        <w:t>Yêu cầu về hiệu năng</w:t>
      </w:r>
    </w:p>
    <w:p w14:paraId="12B7BFEE" w14:textId="77777777" w:rsidR="00756DFF" w:rsidRDefault="00756DFF" w:rsidP="00756DFF">
      <w:pPr>
        <w:pStyle w:val="Bullet"/>
      </w:pPr>
      <w:r>
        <w:t>Độ trễ xử lý: Các tác vụ chính như tìm kiếm sản phẩm, cập nhật đơn hàng, và thanh toán phải được thực hiện trong vòng dưới 3 giây để đảm bảo trải nghiệm người dùng.</w:t>
      </w:r>
    </w:p>
    <w:p w14:paraId="2E4AD16C" w14:textId="77777777" w:rsidR="00756DFF" w:rsidRDefault="00756DFF" w:rsidP="00756DFF">
      <w:pPr>
        <w:pStyle w:val="Bullet"/>
      </w:pPr>
      <w:r>
        <w:t>Khả năng xử lý đồng thời: Hệ thống phải hỗ trợ tối thiểu 100 người truy cập đồng thời mà không gây gián đoạn hay giảm hiệu suất.</w:t>
      </w:r>
    </w:p>
    <w:p w14:paraId="0750EC69" w14:textId="77777777" w:rsidR="00756DFF" w:rsidRDefault="00756DFF" w:rsidP="00756DFF">
      <w:pPr>
        <w:pStyle w:val="Bullet"/>
      </w:pPr>
      <w:r>
        <w:t>Thời gian tải trang: Thời gian tải các trang quan trọng (trang sản phẩm, trang thanh toán) không được vượt quá 2 giây.</w:t>
      </w:r>
    </w:p>
    <w:p w14:paraId="7B5E370C" w14:textId="468A3942" w:rsidR="00756DFF" w:rsidRPr="00756DFF" w:rsidRDefault="00756DFF" w:rsidP="00756DFF">
      <w:pPr>
        <w:pStyle w:val="Bullet"/>
      </w:pPr>
      <w:r>
        <w:lastRenderedPageBreak/>
        <w:t>Khả năng mở rộng: Hệ thống cần hỗ trợ mở rộng dễ dàng để đáp ứng tăng trưởng lưu lượng truy cập hoặc lượng dữ liệu mà không ảnh hưởng đến hiệu suất hoạt động.</w:t>
      </w:r>
    </w:p>
    <w:p w14:paraId="6186569A" w14:textId="20B131F4" w:rsidR="00E964B6" w:rsidRDefault="00BB52AA" w:rsidP="005B0E03">
      <w:pPr>
        <w:pStyle w:val="Heading3"/>
      </w:pPr>
      <w:bookmarkStart w:id="26" w:name="_Toc183212557"/>
      <w:r>
        <w:t>Sơ đồ u</w:t>
      </w:r>
      <w:r w:rsidR="00E964B6">
        <w:t>secase</w:t>
      </w:r>
      <w:bookmarkEnd w:id="26"/>
    </w:p>
    <w:p w14:paraId="6EEB3FEA" w14:textId="2FE1090C" w:rsidR="00B56C5A" w:rsidRDefault="00B56C5A" w:rsidP="00B56C5A">
      <w:pPr>
        <w:pStyle w:val="Heading4"/>
      </w:pPr>
      <w:r>
        <w:t>Sơ đồ usecase</w:t>
      </w:r>
      <w:r w:rsidR="005C3493">
        <w:t xml:space="preserve"> tổng quát</w:t>
      </w:r>
    </w:p>
    <w:p w14:paraId="7CF6DB85" w14:textId="25717A9A" w:rsidR="00AA1B0B" w:rsidRDefault="78E354F9" w:rsidP="00244978">
      <w:r>
        <w:t xml:space="preserve">Link sơ đồ: </w:t>
      </w:r>
      <w:hyperlink r:id="rId24">
        <w:r w:rsidRPr="78E354F9">
          <w:rPr>
            <w:rStyle w:val="Hyperlink"/>
          </w:rPr>
          <w:t>Usecase tổn</w:t>
        </w:r>
      </w:hyperlink>
      <w:bookmarkStart w:id="27" w:name="_Hlt181754467"/>
      <w:bookmarkStart w:id="28" w:name="_Hlt181754468"/>
      <w:r w:rsidRPr="78E354F9">
        <w:rPr>
          <w:rStyle w:val="Hyperlink"/>
        </w:rPr>
        <w:t>g</w:t>
      </w:r>
      <w:bookmarkEnd w:id="27"/>
      <w:bookmarkEnd w:id="28"/>
      <w:r w:rsidRPr="78E354F9">
        <w:rPr>
          <w:rStyle w:val="Hyperlink"/>
        </w:rPr>
        <w:t xml:space="preserve"> quát</w:t>
      </w:r>
    </w:p>
    <w:p w14:paraId="3AFEE4D1" w14:textId="01468BE1" w:rsidR="005C3493" w:rsidRDefault="00BC1710" w:rsidP="78E354F9">
      <w:pPr>
        <w:keepNext/>
        <w:jc w:val="center"/>
      </w:pPr>
      <w:r>
        <w:rPr>
          <w:noProof/>
        </w:rPr>
        <w:drawing>
          <wp:inline distT="0" distB="0" distL="0" distR="0" wp14:anchorId="5B395A0B" wp14:editId="7E36E740">
            <wp:extent cx="4860260" cy="4636954"/>
            <wp:effectExtent l="0" t="0" r="0" b="0"/>
            <wp:docPr id="1190906622" name="Picture 1190906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860260" cy="4636954"/>
                    </a:xfrm>
                    <a:prstGeom prst="rect">
                      <a:avLst/>
                    </a:prstGeom>
                  </pic:spPr>
                </pic:pic>
              </a:graphicData>
            </a:graphic>
          </wp:inline>
        </w:drawing>
      </w:r>
    </w:p>
    <w:p w14:paraId="79B5379F" w14:textId="75D52117" w:rsidR="00E964B6" w:rsidRDefault="005C3493" w:rsidP="005C3493">
      <w:pPr>
        <w:pStyle w:val="Caption"/>
      </w:pPr>
      <w:bookmarkStart w:id="29" w:name="_Toc183209345"/>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7</w:t>
      </w:r>
      <w:r w:rsidR="00DA0FB9">
        <w:fldChar w:fldCharType="end"/>
      </w:r>
      <w:r>
        <w:t>. Sơ đồ usecase tổng quát</w:t>
      </w:r>
      <w:bookmarkEnd w:id="29"/>
    </w:p>
    <w:p w14:paraId="3CC73639" w14:textId="77777777" w:rsidR="004A6F6F" w:rsidRDefault="004A6F6F" w:rsidP="004A6F6F">
      <w:pPr>
        <w:pStyle w:val="Heading4"/>
      </w:pPr>
      <w:r>
        <w:t>Tác nhân hệ thống</w:t>
      </w:r>
    </w:p>
    <w:tbl>
      <w:tblPr>
        <w:tblStyle w:val="TableGrid"/>
        <w:tblW w:w="9072" w:type="dxa"/>
        <w:tblInd w:w="-5" w:type="dxa"/>
        <w:tblLook w:val="04A0" w:firstRow="1" w:lastRow="0" w:firstColumn="1" w:lastColumn="0" w:noHBand="0" w:noVBand="1"/>
      </w:tblPr>
      <w:tblGrid>
        <w:gridCol w:w="2127"/>
        <w:gridCol w:w="6945"/>
      </w:tblGrid>
      <w:tr w:rsidR="004A6F6F" w14:paraId="1CF63220" w14:textId="77777777" w:rsidTr="78E354F9">
        <w:trPr>
          <w:tblHeader/>
        </w:trPr>
        <w:tc>
          <w:tcPr>
            <w:tcW w:w="2127" w:type="dxa"/>
            <w:shd w:val="clear" w:color="auto" w:fill="D9E2F3" w:themeFill="accent1" w:themeFillTint="33"/>
          </w:tcPr>
          <w:p w14:paraId="4177FD87" w14:textId="77777777" w:rsidR="004A6F6F" w:rsidRPr="009C78EB" w:rsidRDefault="004A6F6F" w:rsidP="00733C82">
            <w:pPr>
              <w:rPr>
                <w:b/>
                <w:bCs/>
              </w:rPr>
            </w:pPr>
            <w:r w:rsidRPr="009C78EB">
              <w:rPr>
                <w:b/>
                <w:bCs/>
              </w:rPr>
              <w:t>Tác nhân</w:t>
            </w:r>
          </w:p>
        </w:tc>
        <w:tc>
          <w:tcPr>
            <w:tcW w:w="6945" w:type="dxa"/>
            <w:shd w:val="clear" w:color="auto" w:fill="D9E2F3" w:themeFill="accent1" w:themeFillTint="33"/>
          </w:tcPr>
          <w:p w14:paraId="3345EF32" w14:textId="77777777" w:rsidR="004A6F6F" w:rsidRPr="009C78EB" w:rsidRDefault="004A6F6F" w:rsidP="00733C82">
            <w:pPr>
              <w:rPr>
                <w:b/>
                <w:bCs/>
              </w:rPr>
            </w:pPr>
            <w:r w:rsidRPr="009C78EB">
              <w:rPr>
                <w:b/>
                <w:bCs/>
              </w:rPr>
              <w:t>Vai trò</w:t>
            </w:r>
          </w:p>
        </w:tc>
      </w:tr>
      <w:tr w:rsidR="004A6F6F" w14:paraId="3EEABD92" w14:textId="77777777" w:rsidTr="78E354F9">
        <w:tc>
          <w:tcPr>
            <w:tcW w:w="2127" w:type="dxa"/>
          </w:tcPr>
          <w:p w14:paraId="2BEDAAC0" w14:textId="77777777" w:rsidR="004A6F6F" w:rsidRDefault="004A6F6F" w:rsidP="00733C82">
            <w:r>
              <w:t>NVBH</w:t>
            </w:r>
          </w:p>
        </w:tc>
        <w:tc>
          <w:tcPr>
            <w:tcW w:w="6945" w:type="dxa"/>
          </w:tcPr>
          <w:p w14:paraId="57BC5945" w14:textId="77777777" w:rsidR="004A6F6F" w:rsidRDefault="004A6F6F" w:rsidP="00733C82">
            <w:r w:rsidRPr="002B0282">
              <w:t>Nhân viên bán hàng là người chịu trách nhiệm trực tiếp cho việc giới thiệu sản phẩm/dịch vụ, tư vấn cho khách hàng, và thực hiện các giao dịch bán hàng</w:t>
            </w:r>
            <w:r>
              <w:t>.</w:t>
            </w:r>
          </w:p>
          <w:p w14:paraId="6FB99DE1" w14:textId="77777777" w:rsidR="004A6F6F" w:rsidRDefault="004A6F6F" w:rsidP="00733C82">
            <w:r w:rsidRPr="00B660F8">
              <w:t>Nhân viên bán hàng cũng có nhiệm vụ theo dõi đơn hàng, hỗ trợ chăm sóc khách hàng và xử lý các vấn đề phát sinh trong quá trình bán hàng.</w:t>
            </w:r>
          </w:p>
        </w:tc>
      </w:tr>
      <w:tr w:rsidR="004A6F6F" w14:paraId="124502F8" w14:textId="77777777" w:rsidTr="78E354F9">
        <w:tc>
          <w:tcPr>
            <w:tcW w:w="2127" w:type="dxa"/>
          </w:tcPr>
          <w:p w14:paraId="4E775531" w14:textId="77777777" w:rsidR="004A6F6F" w:rsidRDefault="004A6F6F" w:rsidP="00733C82">
            <w:r>
              <w:lastRenderedPageBreak/>
              <w:t>Khách hàng</w:t>
            </w:r>
          </w:p>
        </w:tc>
        <w:tc>
          <w:tcPr>
            <w:tcW w:w="6945" w:type="dxa"/>
          </w:tcPr>
          <w:p w14:paraId="530C19C2" w14:textId="77777777" w:rsidR="004A6F6F" w:rsidRDefault="004A6F6F" w:rsidP="00733C82">
            <w:r w:rsidRPr="00B660F8">
              <w:t xml:space="preserve">Khách hàng là </w:t>
            </w:r>
            <w:r>
              <w:t>người</w:t>
            </w:r>
            <w:r w:rsidRPr="00B660F8">
              <w:t xml:space="preserve"> mua </w:t>
            </w:r>
            <w:r>
              <w:t xml:space="preserve">sản phẩm </w:t>
            </w:r>
            <w:r w:rsidRPr="00B660F8">
              <w:t>của c</w:t>
            </w:r>
            <w:r>
              <w:t>ửa hàng</w:t>
            </w:r>
          </w:p>
        </w:tc>
      </w:tr>
      <w:tr w:rsidR="004A6F6F" w14:paraId="44DF6EB8" w14:textId="77777777" w:rsidTr="78E354F9">
        <w:tc>
          <w:tcPr>
            <w:tcW w:w="2127" w:type="dxa"/>
          </w:tcPr>
          <w:p w14:paraId="7C8F8F40" w14:textId="77777777" w:rsidR="004A6F6F" w:rsidRDefault="004A6F6F" w:rsidP="00733C82">
            <w:r>
              <w:t>Nhân viên kho</w:t>
            </w:r>
          </w:p>
        </w:tc>
        <w:tc>
          <w:tcPr>
            <w:tcW w:w="6945" w:type="dxa"/>
          </w:tcPr>
          <w:p w14:paraId="2A777C11" w14:textId="77777777" w:rsidR="004A6F6F" w:rsidRPr="00765E13" w:rsidRDefault="004A6F6F" w:rsidP="00733C82">
            <w:r w:rsidRPr="0015728F">
              <w:t>Nhân viên kho là người quản lý và điều phối hàng hóa trong kho, đảm bảo hàng hóa được lưu trữ an toàn và chính xác. Họ thực hiện các hoạt động nhập - xuất kho, kiểm kê, và quản lý hàng tồn.</w:t>
            </w:r>
          </w:p>
        </w:tc>
      </w:tr>
      <w:tr w:rsidR="004A6F6F" w14:paraId="57CBCCC1" w14:textId="77777777" w:rsidTr="78E354F9">
        <w:tc>
          <w:tcPr>
            <w:tcW w:w="2127" w:type="dxa"/>
          </w:tcPr>
          <w:p w14:paraId="4AA75AD1" w14:textId="7BA755C6" w:rsidR="004A6F6F" w:rsidRDefault="78E354F9" w:rsidP="00733C82">
            <w:r>
              <w:t>Nhân viên kế toán</w:t>
            </w:r>
          </w:p>
        </w:tc>
        <w:tc>
          <w:tcPr>
            <w:tcW w:w="6945" w:type="dxa"/>
          </w:tcPr>
          <w:p w14:paraId="1153D2D4" w14:textId="77777777" w:rsidR="004A6F6F" w:rsidRDefault="004A6F6F" w:rsidP="00733C82">
            <w:r w:rsidRPr="00903578">
              <w:t>Nhân viên kế toán chịu trách nhiệm quản lý tài chính của công ty, bao gồm ghi chép các giao dịch tài chính, lập báo cáo, và thực hiện các quy trình kế toán liên quan đến doanh thu, chi phí, và thuế.</w:t>
            </w:r>
          </w:p>
        </w:tc>
      </w:tr>
      <w:tr w:rsidR="004A6F6F" w:rsidRPr="001F3C58" w14:paraId="1E503BB7" w14:textId="77777777" w:rsidTr="78E354F9">
        <w:tc>
          <w:tcPr>
            <w:tcW w:w="2127" w:type="dxa"/>
          </w:tcPr>
          <w:p w14:paraId="33C20B1E" w14:textId="1A8ECA83" w:rsidR="004A6F6F" w:rsidRPr="00526D25" w:rsidRDefault="78E354F9" w:rsidP="00733C82">
            <w:r>
              <w:t>Nhân viên nhân sự</w:t>
            </w:r>
          </w:p>
        </w:tc>
        <w:tc>
          <w:tcPr>
            <w:tcW w:w="6945" w:type="dxa"/>
          </w:tcPr>
          <w:p w14:paraId="363159D6" w14:textId="77777777" w:rsidR="004A6F6F" w:rsidRPr="00D5365B" w:rsidRDefault="004A6F6F" w:rsidP="00733C82">
            <w:pPr>
              <w:spacing w:line="240" w:lineRule="auto"/>
              <w:jc w:val="left"/>
              <w:rPr>
                <w:sz w:val="24"/>
              </w:rPr>
            </w:pPr>
            <w:r>
              <w:t>Là người quản lý hồ sơ của nhân viên, quản lý quy trình tuyển dụng, chấm công và tính lương</w:t>
            </w:r>
          </w:p>
        </w:tc>
      </w:tr>
      <w:tr w:rsidR="004A6F6F" w14:paraId="00A18956" w14:textId="77777777" w:rsidTr="78E354F9">
        <w:tc>
          <w:tcPr>
            <w:tcW w:w="2127" w:type="dxa"/>
          </w:tcPr>
          <w:p w14:paraId="070F8E36" w14:textId="77777777" w:rsidR="004A6F6F" w:rsidRDefault="004A6F6F" w:rsidP="00733C82">
            <w:r>
              <w:t>Admin</w:t>
            </w:r>
          </w:p>
        </w:tc>
        <w:tc>
          <w:tcPr>
            <w:tcW w:w="6945" w:type="dxa"/>
          </w:tcPr>
          <w:p w14:paraId="7ACF5FF7" w14:textId="77777777" w:rsidR="004A6F6F" w:rsidRDefault="004A6F6F" w:rsidP="00D22721">
            <w:pPr>
              <w:keepNext/>
            </w:pPr>
            <w:r>
              <w:t>Admin là người quản trị hệ thống, quản lý các yếu tố về người dùng hệ thống và phân quyền sử dụng hệ thống</w:t>
            </w:r>
          </w:p>
        </w:tc>
      </w:tr>
    </w:tbl>
    <w:p w14:paraId="501E4C6F" w14:textId="66A12ED1" w:rsidR="004A6F6F" w:rsidRDefault="00D22721" w:rsidP="00D22721">
      <w:pPr>
        <w:pStyle w:val="Caption"/>
        <w:sectPr w:rsidR="004A6F6F" w:rsidSect="004A6F6F">
          <w:pgSz w:w="11907" w:h="16840" w:code="9"/>
          <w:pgMar w:top="1134" w:right="1134" w:bottom="1134" w:left="1701" w:header="720" w:footer="720" w:gutter="0"/>
          <w:cols w:space="720"/>
          <w:docGrid w:linePitch="360"/>
        </w:sectPr>
      </w:pPr>
      <w:bookmarkStart w:id="30" w:name="_Toc183209428"/>
      <w:r>
        <w:t xml:space="preserve">Bảng </w:t>
      </w:r>
      <w:r w:rsidR="00F15304">
        <w:fldChar w:fldCharType="begin"/>
      </w:r>
      <w:r w:rsidR="00F15304">
        <w:instrText xml:space="preserve"> STYLEREF 1 \s </w:instrText>
      </w:r>
      <w:r w:rsidR="00F15304">
        <w:fldChar w:fldCharType="separate"/>
      </w:r>
      <w:r w:rsidR="00F15304">
        <w:rPr>
          <w:noProof/>
        </w:rPr>
        <w:t>2</w:t>
      </w:r>
      <w:r w:rsidR="00F15304">
        <w:fldChar w:fldCharType="end"/>
      </w:r>
      <w:r w:rsidR="00F15304">
        <w:t>.</w:t>
      </w:r>
      <w:r w:rsidR="00F15304">
        <w:fldChar w:fldCharType="begin"/>
      </w:r>
      <w:r w:rsidR="00F15304">
        <w:instrText xml:space="preserve"> SEQ Bảng \* ARABIC \s 1 </w:instrText>
      </w:r>
      <w:r w:rsidR="00F15304">
        <w:fldChar w:fldCharType="separate"/>
      </w:r>
      <w:r w:rsidR="00F15304">
        <w:rPr>
          <w:noProof/>
        </w:rPr>
        <w:t>1</w:t>
      </w:r>
      <w:r w:rsidR="00F15304">
        <w:fldChar w:fldCharType="end"/>
      </w:r>
      <w:r>
        <w:t>. Tác nhân hệ thống</w:t>
      </w:r>
      <w:bookmarkEnd w:id="30"/>
    </w:p>
    <w:p w14:paraId="2646960D" w14:textId="023188FC" w:rsidR="00674193" w:rsidRDefault="00CA1A81" w:rsidP="00674193">
      <w:pPr>
        <w:pStyle w:val="Heading4"/>
      </w:pPr>
      <w:r>
        <w:lastRenderedPageBreak/>
        <w:t>Các usecase hệ thống</w:t>
      </w:r>
    </w:p>
    <w:p w14:paraId="7CF740E4" w14:textId="3DC37CD3" w:rsidR="00674193" w:rsidRDefault="00674193" w:rsidP="00674193">
      <w:pPr>
        <w:pStyle w:val="Bullet-"/>
      </w:pPr>
      <w:r>
        <w:t>UC01 - Quản lý nhà cung cấp: Chức năng cho phép người dùng là admin</w:t>
      </w:r>
      <w:r w:rsidR="00913519">
        <w:t xml:space="preserve">, </w:t>
      </w:r>
      <w:r>
        <w:t>nhân viên kho quản lý bằng cách thực hiện xem</w:t>
      </w:r>
      <w:r w:rsidR="00913519">
        <w:t xml:space="preserve">, </w:t>
      </w:r>
      <w:r>
        <w:t>thêm</w:t>
      </w:r>
      <w:r w:rsidR="00913519">
        <w:t xml:space="preserve">, </w:t>
      </w:r>
      <w:r>
        <w:t>sửa</w:t>
      </w:r>
      <w:r w:rsidR="00913519">
        <w:t xml:space="preserve">, </w:t>
      </w:r>
      <w:r>
        <w:t>xóa</w:t>
      </w:r>
      <w:r w:rsidR="00913519">
        <w:t xml:space="preserve">, </w:t>
      </w:r>
      <w:r>
        <w:t>lưu trữ thông tin nhà cung cấp</w:t>
      </w:r>
    </w:p>
    <w:p w14:paraId="348178AB" w14:textId="283A164D" w:rsidR="00674193" w:rsidRDefault="00674193" w:rsidP="00674193">
      <w:pPr>
        <w:pStyle w:val="Bullet-"/>
      </w:pPr>
      <w:r>
        <w:t>UC02 - Quản lý khách hàng: Chức năng cho phép người dùng là admin</w:t>
      </w:r>
      <w:r w:rsidR="00913519">
        <w:t xml:space="preserve">, </w:t>
      </w:r>
      <w:r>
        <w:t xml:space="preserve">nhân viên bán hàng quản lý bằng cách thực hiện </w:t>
      </w:r>
      <w:r w:rsidR="00913519">
        <w:t xml:space="preserve">xem, thêm, sửa, xóa, lưu trữ </w:t>
      </w:r>
      <w:r>
        <w:t>thông tin khách hàng</w:t>
      </w:r>
    </w:p>
    <w:p w14:paraId="65FF0C1D" w14:textId="73541414" w:rsidR="00674193" w:rsidRDefault="00674193" w:rsidP="00674193">
      <w:pPr>
        <w:pStyle w:val="Bullet-"/>
      </w:pPr>
      <w:r>
        <w:t>UC03 - Quản lý sản phẩm: Chức năng cho phép người dùng là admin</w:t>
      </w:r>
      <w:r w:rsidR="00913519">
        <w:t xml:space="preserve">, </w:t>
      </w:r>
      <w:r>
        <w:t xml:space="preserve">nhân viên kho quản lý bằng cách thực hiện </w:t>
      </w:r>
      <w:r w:rsidR="00913519">
        <w:t xml:space="preserve">xem, thêm, sửa, xóa, lưu trữ </w:t>
      </w:r>
      <w:r>
        <w:t>thông tin sản phẩm</w:t>
      </w:r>
    </w:p>
    <w:p w14:paraId="0480A621" w14:textId="5C39BCC9" w:rsidR="00674193" w:rsidRDefault="00674193" w:rsidP="00674193">
      <w:pPr>
        <w:pStyle w:val="Bullet-"/>
      </w:pPr>
      <w:r>
        <w:t>UC04 - Quản lý người dùng: Chức năng cho phép người dùng là admin</w:t>
      </w:r>
      <w:r w:rsidR="00913519">
        <w:t xml:space="preserve">, </w:t>
      </w:r>
      <w:r>
        <w:t xml:space="preserve">nhân viên nhân sự quản lý bằng cách thực hiện </w:t>
      </w:r>
      <w:r w:rsidR="00913519">
        <w:t xml:space="preserve">xem, thêm, sửa, xóa, lưu trữ </w:t>
      </w:r>
      <w:r>
        <w:t>thông tin người dùng</w:t>
      </w:r>
    </w:p>
    <w:p w14:paraId="5672018D" w14:textId="0693C543" w:rsidR="00674193" w:rsidRDefault="00674193" w:rsidP="00674193">
      <w:pPr>
        <w:pStyle w:val="Bullet-"/>
      </w:pPr>
      <w:r>
        <w:t>UC05 - Quản lý bán hàng: Chức năng cho phép người dùng là admin</w:t>
      </w:r>
      <w:r w:rsidR="00913519">
        <w:t xml:space="preserve">, </w:t>
      </w:r>
      <w:r>
        <w:t xml:space="preserve">nhân viên bán hàng quản lý bằng cách thực hiện </w:t>
      </w:r>
      <w:r w:rsidR="00913519">
        <w:t xml:space="preserve">xem, thêm, sửa, xóa, lưu trữ </w:t>
      </w:r>
      <w:r>
        <w:t>thông tin đơn bán hàng</w:t>
      </w:r>
    </w:p>
    <w:p w14:paraId="6EB25596" w14:textId="0B7EA30E" w:rsidR="00674193" w:rsidRDefault="00674193" w:rsidP="00674193">
      <w:pPr>
        <w:pStyle w:val="Bullet-"/>
      </w:pPr>
      <w:r>
        <w:t>UC06 - Quản lý mua hàng: Chức năng cho phép người dùng là admin</w:t>
      </w:r>
      <w:r w:rsidR="00913519">
        <w:t xml:space="preserve">, </w:t>
      </w:r>
      <w:r>
        <w:t xml:space="preserve">nhân viên kho quản lý bằng cách thực hiện </w:t>
      </w:r>
      <w:r w:rsidR="00913519">
        <w:t xml:space="preserve">xem, thêm, sửa, xóa, lưu trữ </w:t>
      </w:r>
      <w:r>
        <w:t>thông tin đơn mua hàng</w:t>
      </w:r>
    </w:p>
    <w:p w14:paraId="4A8A53C0" w14:textId="2A7DBBA1" w:rsidR="00674193" w:rsidRDefault="00674193" w:rsidP="00674193">
      <w:pPr>
        <w:pStyle w:val="Bullet-"/>
      </w:pPr>
      <w:r>
        <w:t xml:space="preserve">UC07 </w:t>
      </w:r>
      <w:r w:rsidR="004E28CE">
        <w:t>-</w:t>
      </w:r>
      <w:r>
        <w:t xml:space="preserve"> Quản lý kho: Chức năng cho phép người dùng là admin</w:t>
      </w:r>
      <w:r w:rsidR="00913519">
        <w:t xml:space="preserve">, </w:t>
      </w:r>
      <w:r>
        <w:t>nhân viên kho</w:t>
      </w:r>
      <w:r w:rsidR="00913519">
        <w:t>, nhân viên bán hàng</w:t>
      </w:r>
      <w:r>
        <w:t xml:space="preserve"> quản lý bằng cách thực hiện </w:t>
      </w:r>
      <w:r w:rsidR="00913519">
        <w:t xml:space="preserve">xem, thêm, sửa, xóa, lưu trữ </w:t>
      </w:r>
      <w:r>
        <w:t>thông tin phiếu nhập/xuất hàng</w:t>
      </w:r>
    </w:p>
    <w:p w14:paraId="68C6B997" w14:textId="7F2732D3" w:rsidR="003414CB" w:rsidRPr="003414CB" w:rsidRDefault="003414CB" w:rsidP="003414CB">
      <w:pPr>
        <w:pStyle w:val="Bullet-"/>
      </w:pPr>
      <w:r>
        <w:t>UC08</w:t>
      </w:r>
      <w:r w:rsidR="004508C9">
        <w:t xml:space="preserve"> -</w:t>
      </w:r>
      <w:r>
        <w:t xml:space="preserve"> Quản lý hóa đơn</w:t>
      </w:r>
      <w:r w:rsidR="00672847">
        <w:t xml:space="preserve">: </w:t>
      </w:r>
      <w:r w:rsidR="00672847" w:rsidRPr="005601EB">
        <w:t xml:space="preserve">Chức năng cho phép người dùng </w:t>
      </w:r>
      <w:r w:rsidR="00672847" w:rsidRPr="001175D0">
        <w:t>quyền quản lý hóa đơn mua hàng, hóa đơn bán hàng</w:t>
      </w:r>
      <w:r w:rsidR="00672847">
        <w:t xml:space="preserve"> </w:t>
      </w:r>
      <w:r w:rsidR="00672847" w:rsidRPr="001175D0">
        <w:t>bao gồm các thao tác tạo, sửa, xóa, lưu trữ.</w:t>
      </w:r>
    </w:p>
    <w:p w14:paraId="606300C9" w14:textId="57C1A49C" w:rsidR="005A4B02" w:rsidRPr="005A4B02" w:rsidRDefault="005A4B02" w:rsidP="005A4B02">
      <w:pPr>
        <w:pStyle w:val="Bullet-"/>
      </w:pPr>
      <w:r>
        <w:t>UC0</w:t>
      </w:r>
      <w:r w:rsidR="00CF1C14">
        <w:t>9</w:t>
      </w:r>
      <w:r>
        <w:t xml:space="preserve"> </w:t>
      </w:r>
      <w:r w:rsidR="004E28CE">
        <w:t>-</w:t>
      </w:r>
      <w:r>
        <w:t xml:space="preserve"> Trang web: Chức năng cho phép người dùng</w:t>
      </w:r>
      <w:r w:rsidR="00A452C5">
        <w:t xml:space="preserve"> </w:t>
      </w:r>
      <w:r w:rsidR="00EE2368" w:rsidRPr="00EE2368">
        <w:t>(admin, nhân viên và khách hàng)</w:t>
      </w:r>
      <w:r w:rsidR="00EE2368">
        <w:t xml:space="preserve"> </w:t>
      </w:r>
      <w:r w:rsidR="00C85E47">
        <w:t xml:space="preserve">có quyền </w:t>
      </w:r>
      <w:r w:rsidR="0045578F" w:rsidRPr="0045578F">
        <w:t>thực hiện các thao tác</w:t>
      </w:r>
      <w:r w:rsidR="0045578F">
        <w:t xml:space="preserve"> </w:t>
      </w:r>
      <w:r w:rsidR="009546E5">
        <w:t>xem báo cáo</w:t>
      </w:r>
      <w:r w:rsidR="003270FC">
        <w:t xml:space="preserve"> lượng khách truy cập trang web</w:t>
      </w:r>
      <w:r w:rsidR="007F0EC0">
        <w:t>, theo dõi tất cả đơn hàng của khách hàng</w:t>
      </w:r>
      <w:r w:rsidR="004E28CE">
        <w:t xml:space="preserve">, </w:t>
      </w:r>
      <w:r w:rsidR="009A0E03">
        <w:t>đặt hàng và thanh toán online qua trang web</w:t>
      </w:r>
      <w:r w:rsidR="00EE458A">
        <w:t>.</w:t>
      </w:r>
    </w:p>
    <w:p w14:paraId="37BBDB1F" w14:textId="39E02E01" w:rsidR="00674193" w:rsidRDefault="00674193" w:rsidP="00674193">
      <w:pPr>
        <w:pStyle w:val="Bullet-"/>
      </w:pPr>
      <w:r>
        <w:t>UC</w:t>
      </w:r>
      <w:r w:rsidR="00CF1C14">
        <w:t>10</w:t>
      </w:r>
      <w:r>
        <w:t xml:space="preserve"> - Quản lý nhân sự: Chức năng cho phép người dùng là admin</w:t>
      </w:r>
      <w:r w:rsidR="00913519">
        <w:t xml:space="preserve">, </w:t>
      </w:r>
      <w:r>
        <w:t xml:space="preserve">nhân viên nhân sự quản lý bằng cách thực hiện </w:t>
      </w:r>
      <w:r w:rsidR="00913519">
        <w:t xml:space="preserve">xem, thêm, sửa, xóa, lưu trữ </w:t>
      </w:r>
      <w:r>
        <w:t>thông tin nhân sự</w:t>
      </w:r>
    </w:p>
    <w:p w14:paraId="7E778D6B" w14:textId="789C1D60" w:rsidR="00CF1C14" w:rsidRPr="00CF1C14" w:rsidRDefault="00CF1C14">
      <w:pPr>
        <w:pStyle w:val="Bullet-"/>
      </w:pPr>
      <w:r>
        <w:t>UC11</w:t>
      </w:r>
      <w:r w:rsidR="00CA1F5D">
        <w:t xml:space="preserve"> -</w:t>
      </w:r>
      <w:r>
        <w:t xml:space="preserve"> Quản lý tuyển dụng</w:t>
      </w:r>
      <w:r w:rsidR="00362800">
        <w:t xml:space="preserve">: </w:t>
      </w:r>
      <w:r w:rsidR="00362800" w:rsidRPr="00362800">
        <w:t xml:space="preserve">Chức năng cho phép người </w:t>
      </w:r>
      <w:r w:rsidR="00601B10">
        <w:t xml:space="preserve">là admin, nhân viên nhân sự </w:t>
      </w:r>
      <w:r w:rsidR="00362800" w:rsidRPr="00362800">
        <w:t>quản lý và thực hiện tạo, sửa, xóa, lưu trữ, và đăng tin tuyển dụng.</w:t>
      </w:r>
    </w:p>
    <w:p w14:paraId="3CD1FD18" w14:textId="2EE26642" w:rsidR="00674193" w:rsidRDefault="00674193" w:rsidP="00674193">
      <w:pPr>
        <w:pStyle w:val="Bullet-"/>
      </w:pPr>
      <w:r>
        <w:t>UC</w:t>
      </w:r>
      <w:r w:rsidR="004E28CE">
        <w:t>1</w:t>
      </w:r>
      <w:r w:rsidR="004508C9">
        <w:t>2</w:t>
      </w:r>
      <w:r>
        <w:t xml:space="preserve"> - Quản lý phân quyền: Chức năng cho phép người dùng là admin có thể tạo, sửa, và xóa và gán quyền truy cập cho người dùng</w:t>
      </w:r>
    </w:p>
    <w:p w14:paraId="5EE74A79" w14:textId="46862BFE" w:rsidR="00674193" w:rsidRDefault="00674193" w:rsidP="00674193">
      <w:pPr>
        <w:pStyle w:val="Bullet-"/>
      </w:pPr>
      <w:r>
        <w:lastRenderedPageBreak/>
        <w:t>UC1</w:t>
      </w:r>
      <w:r w:rsidR="004508C9">
        <w:t>3</w:t>
      </w:r>
      <w:r>
        <w:t xml:space="preserve"> - Đăng nhập: Chức năng cho phép NSD đăng nhập vào hệ thống bằng cách nhập email và mật khẩu. Hệ thống xác thực thông tin và cấp quyền truy cập tương ứng.</w:t>
      </w:r>
    </w:p>
    <w:p w14:paraId="6A20EC1B" w14:textId="0AFBCAE3" w:rsidR="00674193" w:rsidRDefault="00674193" w:rsidP="00674193">
      <w:pPr>
        <w:pStyle w:val="Bullet-"/>
      </w:pPr>
      <w:r>
        <w:t>UC1</w:t>
      </w:r>
      <w:r w:rsidR="004508C9">
        <w:t>4</w:t>
      </w:r>
      <w:r>
        <w:t xml:space="preserve"> - Đăng xuất: Chức năng cho phép NSD đăng xuất và kết thúc phiên làm việc.</w:t>
      </w:r>
    </w:p>
    <w:p w14:paraId="0516EC7B" w14:textId="634D5594" w:rsidR="006C5DB3" w:rsidRDefault="006C5DB3" w:rsidP="006C5DB3">
      <w:pPr>
        <w:pStyle w:val="Heading2"/>
      </w:pPr>
      <w:bookmarkStart w:id="31" w:name="_Toc183212558"/>
      <w:r>
        <w:t>Đặc tả hệ thống</w:t>
      </w:r>
      <w:r w:rsidR="00CA1A81">
        <w:t xml:space="preserve"> và thiết kế giao diện</w:t>
      </w:r>
      <w:r w:rsidR="003E5822">
        <w:t xml:space="preserve"> [17][18]</w:t>
      </w:r>
      <w:bookmarkEnd w:id="31"/>
    </w:p>
    <w:p w14:paraId="6222C4A9" w14:textId="2030358C" w:rsidR="006C5DB3" w:rsidRDefault="00CD07AE" w:rsidP="006F72A1">
      <w:pPr>
        <w:pStyle w:val="Heading3"/>
      </w:pPr>
      <w:bookmarkStart w:id="32" w:name="_Toc183212559"/>
      <w:r>
        <w:t>UC01 - Quản lý nhà cung cấp</w:t>
      </w:r>
      <w:bookmarkEnd w:id="32"/>
    </w:p>
    <w:tbl>
      <w:tblPr>
        <w:tblStyle w:val="TableGrid"/>
        <w:tblW w:w="0" w:type="auto"/>
        <w:tblLook w:val="04A0" w:firstRow="1" w:lastRow="0" w:firstColumn="1" w:lastColumn="0" w:noHBand="0" w:noVBand="1"/>
      </w:tblPr>
      <w:tblGrid>
        <w:gridCol w:w="1173"/>
        <w:gridCol w:w="1878"/>
        <w:gridCol w:w="2756"/>
        <w:gridCol w:w="3255"/>
      </w:tblGrid>
      <w:tr w:rsidR="00EB37AF" w14:paraId="417792C9" w14:textId="77777777" w:rsidTr="00C26682">
        <w:tc>
          <w:tcPr>
            <w:tcW w:w="3051" w:type="dxa"/>
            <w:gridSpan w:val="2"/>
            <w:shd w:val="clear" w:color="auto" w:fill="D9E2F3" w:themeFill="accent1" w:themeFillTint="33"/>
          </w:tcPr>
          <w:p w14:paraId="127526EB" w14:textId="1ED065E8" w:rsidR="00EB37AF" w:rsidRPr="00737994" w:rsidRDefault="00D67D08" w:rsidP="00D646FE">
            <w:pPr>
              <w:rPr>
                <w:b/>
                <w:bCs/>
              </w:rPr>
            </w:pPr>
            <w:r w:rsidRPr="00737994">
              <w:rPr>
                <w:b/>
                <w:bCs/>
              </w:rPr>
              <w:t>UC01</w:t>
            </w:r>
          </w:p>
        </w:tc>
        <w:tc>
          <w:tcPr>
            <w:tcW w:w="2756" w:type="dxa"/>
            <w:shd w:val="clear" w:color="auto" w:fill="D9E2F3" w:themeFill="accent1" w:themeFillTint="33"/>
          </w:tcPr>
          <w:p w14:paraId="3362BC98" w14:textId="03CC2E90" w:rsidR="00EB37AF" w:rsidRPr="00737994" w:rsidRDefault="00D67D08" w:rsidP="00D646FE">
            <w:pPr>
              <w:rPr>
                <w:b/>
                <w:bCs/>
              </w:rPr>
            </w:pPr>
            <w:r w:rsidRPr="00737994">
              <w:rPr>
                <w:b/>
                <w:bCs/>
              </w:rPr>
              <w:t>Quản lý nhà cung cấp</w:t>
            </w:r>
          </w:p>
        </w:tc>
        <w:tc>
          <w:tcPr>
            <w:tcW w:w="3255" w:type="dxa"/>
            <w:shd w:val="clear" w:color="auto" w:fill="D9E2F3" w:themeFill="accent1" w:themeFillTint="33"/>
          </w:tcPr>
          <w:p w14:paraId="6DE9E809" w14:textId="433C4C74" w:rsidR="00EB37AF" w:rsidRPr="00737994" w:rsidRDefault="00D67D08" w:rsidP="00D646FE">
            <w:pPr>
              <w:rPr>
                <w:b/>
                <w:bCs/>
              </w:rPr>
            </w:pPr>
            <w:r w:rsidRPr="00737994">
              <w:rPr>
                <w:b/>
                <w:bCs/>
              </w:rPr>
              <w:t>Độ phức tạp: Trung bình</w:t>
            </w:r>
          </w:p>
        </w:tc>
      </w:tr>
      <w:tr w:rsidR="006968ED" w14:paraId="68BE3D6F" w14:textId="77777777" w:rsidTr="00C26682">
        <w:tc>
          <w:tcPr>
            <w:tcW w:w="3051" w:type="dxa"/>
            <w:gridSpan w:val="2"/>
            <w:shd w:val="clear" w:color="auto" w:fill="D9E2F3" w:themeFill="accent1" w:themeFillTint="33"/>
          </w:tcPr>
          <w:p w14:paraId="23470A0E" w14:textId="66B73AD0" w:rsidR="006968ED" w:rsidRPr="00737994" w:rsidRDefault="006968ED" w:rsidP="00D646FE">
            <w:pPr>
              <w:rPr>
                <w:b/>
                <w:bCs/>
              </w:rPr>
            </w:pPr>
            <w:r w:rsidRPr="00737994">
              <w:rPr>
                <w:b/>
                <w:bCs/>
              </w:rPr>
              <w:t>Mô tả</w:t>
            </w:r>
          </w:p>
        </w:tc>
        <w:tc>
          <w:tcPr>
            <w:tcW w:w="6011" w:type="dxa"/>
            <w:gridSpan w:val="2"/>
          </w:tcPr>
          <w:p w14:paraId="3E3DED1D" w14:textId="55D8F2D0" w:rsidR="006968ED" w:rsidRDefault="006968ED" w:rsidP="00D646FE">
            <w:r w:rsidRPr="004C1CF8">
              <w:t xml:space="preserve">Chức năng cho phép người dùng quản lý danh sách nhà cung cấp, bao gồm các thao tác tạo mới, </w:t>
            </w:r>
            <w:r w:rsidR="0084698B">
              <w:t>cập nhập</w:t>
            </w:r>
            <w:r w:rsidRPr="004C1CF8">
              <w:t>, xóa, và lưu trữ nhà cung cấp</w:t>
            </w:r>
          </w:p>
        </w:tc>
      </w:tr>
      <w:tr w:rsidR="006968ED" w14:paraId="7F26FD70" w14:textId="77777777" w:rsidTr="00C26682">
        <w:tc>
          <w:tcPr>
            <w:tcW w:w="3051" w:type="dxa"/>
            <w:gridSpan w:val="2"/>
            <w:shd w:val="clear" w:color="auto" w:fill="D9E2F3" w:themeFill="accent1" w:themeFillTint="33"/>
          </w:tcPr>
          <w:p w14:paraId="6547CB99" w14:textId="5C47269F" w:rsidR="006968ED" w:rsidRPr="00737994" w:rsidRDefault="006968ED" w:rsidP="00D646FE">
            <w:pPr>
              <w:rPr>
                <w:b/>
                <w:bCs/>
              </w:rPr>
            </w:pPr>
            <w:r w:rsidRPr="00737994">
              <w:rPr>
                <w:b/>
                <w:bCs/>
              </w:rPr>
              <w:t>Tác nhân</w:t>
            </w:r>
          </w:p>
        </w:tc>
        <w:tc>
          <w:tcPr>
            <w:tcW w:w="6011" w:type="dxa"/>
            <w:gridSpan w:val="2"/>
          </w:tcPr>
          <w:p w14:paraId="47756EC3" w14:textId="36EDA863" w:rsidR="006968ED" w:rsidRDefault="001864F6" w:rsidP="00D646FE">
            <w:r w:rsidRPr="001864F6">
              <w:t xml:space="preserve">Nhân viên </w:t>
            </w:r>
            <w:r>
              <w:t>kho</w:t>
            </w:r>
            <w:r w:rsidRPr="001864F6">
              <w:t>, Admin</w:t>
            </w:r>
          </w:p>
        </w:tc>
      </w:tr>
      <w:tr w:rsidR="00990AB6" w14:paraId="7E323566" w14:textId="77777777" w:rsidTr="00C26682">
        <w:tc>
          <w:tcPr>
            <w:tcW w:w="3051" w:type="dxa"/>
            <w:gridSpan w:val="2"/>
            <w:shd w:val="clear" w:color="auto" w:fill="D9E2F3" w:themeFill="accent1" w:themeFillTint="33"/>
          </w:tcPr>
          <w:p w14:paraId="15D5A049" w14:textId="4DB52331" w:rsidR="00990AB6" w:rsidRPr="00737994" w:rsidRDefault="00990AB6" w:rsidP="00D646FE">
            <w:pPr>
              <w:rPr>
                <w:b/>
                <w:bCs/>
              </w:rPr>
            </w:pPr>
            <w:r w:rsidRPr="00737994">
              <w:rPr>
                <w:b/>
                <w:bCs/>
              </w:rPr>
              <w:t>Tiền điều kiện</w:t>
            </w:r>
          </w:p>
        </w:tc>
        <w:tc>
          <w:tcPr>
            <w:tcW w:w="6011" w:type="dxa"/>
            <w:gridSpan w:val="2"/>
          </w:tcPr>
          <w:p w14:paraId="316B5896" w14:textId="7D03E7FB" w:rsidR="00990AB6" w:rsidRDefault="00575C4E" w:rsidP="00D646FE">
            <w:r w:rsidRPr="00575C4E">
              <w:t>Người dùng có quyền truy cập và đã đăng nhập thành công vào hệ thống</w:t>
            </w:r>
          </w:p>
        </w:tc>
      </w:tr>
      <w:tr w:rsidR="00B422F0" w14:paraId="24F9642F" w14:textId="77777777" w:rsidTr="00C26682">
        <w:tc>
          <w:tcPr>
            <w:tcW w:w="1173" w:type="dxa"/>
            <w:vMerge w:val="restart"/>
            <w:shd w:val="clear" w:color="auto" w:fill="D9E2F3" w:themeFill="accent1" w:themeFillTint="33"/>
          </w:tcPr>
          <w:p w14:paraId="2D83C881" w14:textId="77777777" w:rsidR="00B422F0" w:rsidRPr="00737994" w:rsidRDefault="00B422F0" w:rsidP="00D646FE">
            <w:pPr>
              <w:rPr>
                <w:b/>
                <w:bCs/>
              </w:rPr>
            </w:pPr>
            <w:r w:rsidRPr="00737994">
              <w:rPr>
                <w:b/>
                <w:bCs/>
              </w:rPr>
              <w:t>Hậu điều ki</w:t>
            </w:r>
            <w:r>
              <w:rPr>
                <w:b/>
                <w:bCs/>
              </w:rPr>
              <w:t>ệ</w:t>
            </w:r>
            <w:r w:rsidRPr="00737994">
              <w:rPr>
                <w:b/>
                <w:bCs/>
              </w:rPr>
              <w:t>n</w:t>
            </w:r>
          </w:p>
        </w:tc>
        <w:tc>
          <w:tcPr>
            <w:tcW w:w="1878" w:type="dxa"/>
            <w:shd w:val="clear" w:color="auto" w:fill="D9E2F3" w:themeFill="accent1" w:themeFillTint="33"/>
          </w:tcPr>
          <w:p w14:paraId="6737921F" w14:textId="14B5D3E4" w:rsidR="00B422F0" w:rsidRPr="00737994" w:rsidRDefault="00B422F0" w:rsidP="00D646FE">
            <w:pPr>
              <w:rPr>
                <w:b/>
                <w:bCs/>
              </w:rPr>
            </w:pPr>
            <w:r w:rsidRPr="00737994">
              <w:rPr>
                <w:b/>
                <w:bCs/>
              </w:rPr>
              <w:t>Thành công</w:t>
            </w:r>
          </w:p>
        </w:tc>
        <w:tc>
          <w:tcPr>
            <w:tcW w:w="6011" w:type="dxa"/>
            <w:gridSpan w:val="2"/>
            <w:shd w:val="clear" w:color="auto" w:fill="auto"/>
          </w:tcPr>
          <w:p w14:paraId="0DA24338" w14:textId="56B6D3DA" w:rsidR="00B422F0" w:rsidRDefault="00B535A9" w:rsidP="00D646FE">
            <w:r w:rsidRPr="00B535A9">
              <w:t>Hiển thị đầy đủ danh sách nhà cung cấp</w:t>
            </w:r>
          </w:p>
        </w:tc>
      </w:tr>
      <w:tr w:rsidR="00B422F0" w14:paraId="7196CFBE" w14:textId="77777777" w:rsidTr="7F74F7E3">
        <w:tc>
          <w:tcPr>
            <w:tcW w:w="1173" w:type="dxa"/>
            <w:vMerge/>
          </w:tcPr>
          <w:p w14:paraId="3DA55655" w14:textId="77777777" w:rsidR="00B422F0" w:rsidRPr="00737994" w:rsidRDefault="00B422F0" w:rsidP="00D646FE">
            <w:pPr>
              <w:rPr>
                <w:b/>
                <w:bCs/>
              </w:rPr>
            </w:pPr>
          </w:p>
        </w:tc>
        <w:tc>
          <w:tcPr>
            <w:tcW w:w="1878" w:type="dxa"/>
            <w:shd w:val="clear" w:color="auto" w:fill="D9E2F3" w:themeFill="accent1" w:themeFillTint="33"/>
          </w:tcPr>
          <w:p w14:paraId="0E851254" w14:textId="24F05BF8" w:rsidR="00B422F0" w:rsidRPr="00737994" w:rsidRDefault="00B422F0" w:rsidP="00D646FE">
            <w:pPr>
              <w:rPr>
                <w:b/>
                <w:bCs/>
              </w:rPr>
            </w:pPr>
            <w:r w:rsidRPr="00737994">
              <w:rPr>
                <w:b/>
                <w:bCs/>
              </w:rPr>
              <w:t>Lỗi</w:t>
            </w:r>
          </w:p>
        </w:tc>
        <w:tc>
          <w:tcPr>
            <w:tcW w:w="6011" w:type="dxa"/>
            <w:gridSpan w:val="2"/>
            <w:shd w:val="clear" w:color="auto" w:fill="auto"/>
          </w:tcPr>
          <w:p w14:paraId="4861F8E9" w14:textId="270563FC" w:rsidR="00B422F0" w:rsidRDefault="00B535A9" w:rsidP="00D646FE">
            <w:r w:rsidRPr="00B535A9">
              <w:t xml:space="preserve">Lỗi khi thực hiện tạo, </w:t>
            </w:r>
            <w:r w:rsidR="0084698B">
              <w:t>cập nhập</w:t>
            </w:r>
            <w:r w:rsidRPr="00B535A9">
              <w:t>, xóa, lưu trữ nhà cung cấp không thành công</w:t>
            </w:r>
          </w:p>
        </w:tc>
      </w:tr>
      <w:tr w:rsidR="006D1D7B" w14:paraId="15E52F35" w14:textId="77777777" w:rsidTr="007B4C5D">
        <w:tc>
          <w:tcPr>
            <w:tcW w:w="9062" w:type="dxa"/>
            <w:gridSpan w:val="4"/>
            <w:shd w:val="clear" w:color="auto" w:fill="D9E2F3" w:themeFill="accent1" w:themeFillTint="33"/>
          </w:tcPr>
          <w:p w14:paraId="43E7278D" w14:textId="6825DB2B" w:rsidR="006D1D7B" w:rsidRDefault="006D1D7B" w:rsidP="00D646FE">
            <w:pPr>
              <w:jc w:val="center"/>
            </w:pPr>
            <w:r w:rsidRPr="00737994">
              <w:rPr>
                <w:b/>
                <w:bCs/>
              </w:rPr>
              <w:t>Đặc tả chức năng</w:t>
            </w:r>
          </w:p>
        </w:tc>
      </w:tr>
      <w:tr w:rsidR="00737994" w14:paraId="255F74EE" w14:textId="77777777" w:rsidTr="007B4C5D">
        <w:tc>
          <w:tcPr>
            <w:tcW w:w="9062" w:type="dxa"/>
            <w:gridSpan w:val="4"/>
            <w:shd w:val="clear" w:color="auto" w:fill="D9E2F3" w:themeFill="accent1" w:themeFillTint="33"/>
          </w:tcPr>
          <w:p w14:paraId="7AF1B2A6" w14:textId="2FA54F04" w:rsidR="00737994" w:rsidRPr="00737994" w:rsidRDefault="00737994" w:rsidP="00D646FE">
            <w:pPr>
              <w:rPr>
                <w:b/>
                <w:bCs/>
              </w:rPr>
            </w:pPr>
            <w:r w:rsidRPr="00737994">
              <w:rPr>
                <w:b/>
                <w:bCs/>
              </w:rPr>
              <w:t>Luồng sự kiện chính/Kịch bản chính</w:t>
            </w:r>
          </w:p>
        </w:tc>
      </w:tr>
      <w:tr w:rsidR="00737994" w14:paraId="5D16F00E" w14:textId="77777777" w:rsidTr="007B4C5D">
        <w:tc>
          <w:tcPr>
            <w:tcW w:w="9062" w:type="dxa"/>
            <w:gridSpan w:val="4"/>
            <w:shd w:val="clear" w:color="auto" w:fill="auto"/>
          </w:tcPr>
          <w:p w14:paraId="72960375" w14:textId="77777777" w:rsidR="00737994" w:rsidRDefault="00737994" w:rsidP="00CC0F9F">
            <w:pPr>
              <w:pStyle w:val="ListParagraph"/>
              <w:numPr>
                <w:ilvl w:val="0"/>
                <w:numId w:val="10"/>
              </w:numPr>
            </w:pPr>
            <w:r>
              <w:t>Luồng chính</w:t>
            </w:r>
          </w:p>
          <w:p w14:paraId="451DBC54" w14:textId="77777777" w:rsidR="00EB2EBA" w:rsidRDefault="00E02641" w:rsidP="00D646FE">
            <w:r w:rsidRPr="00E02641">
              <w:t xml:space="preserve">Chức năng bắt đầu khi người dùng muốn quản lý các thông tin về </w:t>
            </w:r>
            <w:r>
              <w:t>nhà cung cấp</w:t>
            </w:r>
            <w:r w:rsidRPr="00E02641">
              <w:t>:</w:t>
            </w:r>
            <w:r w:rsidR="00BC746E">
              <w:t xml:space="preserve"> </w:t>
            </w:r>
          </w:p>
          <w:p w14:paraId="174813DD" w14:textId="5A43F979" w:rsidR="00FD6ED9" w:rsidRDefault="00BC746E" w:rsidP="00D646FE">
            <w:pPr>
              <w:pStyle w:val="Bullet-"/>
              <w:spacing w:before="120" w:after="120"/>
            </w:pPr>
            <w:r w:rsidRPr="001C0BCC">
              <w:t xml:space="preserve">NSD Đăng nhập vào hệ thống và chọn </w:t>
            </w:r>
            <w:r>
              <w:t>Mua hàng</w:t>
            </w:r>
            <w:r w:rsidRPr="001C0BCC">
              <w:t xml:space="preserve"> </w:t>
            </w:r>
            <w:r>
              <w:rPr>
                <w:rFonts w:cs="Times New Roman"/>
              </w:rPr>
              <w:t>-&gt;</w:t>
            </w:r>
            <w:r w:rsidRPr="001C0BCC">
              <w:t xml:space="preserve"> </w:t>
            </w:r>
            <w:r w:rsidR="00EB2EBA">
              <w:t>Đơn hàng</w:t>
            </w:r>
            <w:r w:rsidR="009A54AF">
              <w:t xml:space="preserve"> -&gt; Nhà cung cấp</w:t>
            </w:r>
          </w:p>
          <w:p w14:paraId="399B0B0D" w14:textId="7FB377E2" w:rsidR="00E02641" w:rsidRDefault="00FA4027" w:rsidP="00D646FE">
            <w:pPr>
              <w:pStyle w:val="Bullet-"/>
              <w:spacing w:before="120" w:after="120"/>
            </w:pPr>
            <w:r w:rsidRPr="00FA4027">
              <w:t>Hệ thống hiển thị danh sách các nhà cung cấp với các trường thông tin: Tên nhà cung cấp, Địa chỉ</w:t>
            </w:r>
            <w:r w:rsidR="00AC2F32">
              <w:t xml:space="preserve">, tổng số đơn mua, </w:t>
            </w:r>
            <w:r w:rsidR="00EA2CDD">
              <w:t>tổng số đơn bán</w:t>
            </w:r>
          </w:p>
          <w:p w14:paraId="2F0695A1" w14:textId="630633B9" w:rsidR="0092383E" w:rsidRDefault="0092383E" w:rsidP="00D646FE">
            <w:pPr>
              <w:pStyle w:val="Bullet-"/>
              <w:spacing w:before="120" w:after="120"/>
            </w:pPr>
            <w:r>
              <w:t xml:space="preserve">Người dùng có thể sắp xếp giảm dần hay tăng dần danh sách theo các tiêu chí như: </w:t>
            </w:r>
            <w:r w:rsidRPr="00FA4027">
              <w:t xml:space="preserve">Tên </w:t>
            </w:r>
            <w:r>
              <w:t>nhà cung cấp, tổng số đơn mua, tổng số đơn bán</w:t>
            </w:r>
          </w:p>
          <w:p w14:paraId="5A81577F" w14:textId="1B99BC9A" w:rsidR="0092383E" w:rsidRPr="0092383E" w:rsidRDefault="0092383E" w:rsidP="00D646FE">
            <w:pPr>
              <w:pStyle w:val="Bullet-"/>
              <w:spacing w:before="120" w:after="120"/>
            </w:pPr>
            <w:r>
              <w:t xml:space="preserve">Người dùng có thể xem </w:t>
            </w:r>
            <w:r w:rsidR="004857A9">
              <w:t>nhà cung cấp</w:t>
            </w:r>
            <w:r>
              <w:t xml:space="preserve"> theo từng trang nếu số lượng </w:t>
            </w:r>
            <w:r w:rsidR="004857A9">
              <w:t>nhà ucng cấp</w:t>
            </w:r>
            <w:r>
              <w:t xml:space="preserve"> lớn</w:t>
            </w:r>
          </w:p>
          <w:p w14:paraId="76551E63" w14:textId="49AFE836" w:rsidR="00EA2CDD" w:rsidRDefault="008825A7" w:rsidP="00D646FE">
            <w:pPr>
              <w:pStyle w:val="Bullet-"/>
              <w:spacing w:before="120" w:after="120"/>
            </w:pPr>
            <w:r w:rsidRPr="008825A7">
              <w:lastRenderedPageBreak/>
              <w:t>Người dùng chọn vào nút “</w:t>
            </w:r>
            <w:r>
              <w:t>M</w:t>
            </w:r>
            <w:r w:rsidRPr="008825A7">
              <w:t>ới” để thực hiện thao tác thêm mới nhà cung cấp</w:t>
            </w:r>
          </w:p>
          <w:p w14:paraId="5CD426F8" w14:textId="71666ABC" w:rsidR="008825A7" w:rsidRDefault="004608D9" w:rsidP="00D646FE">
            <w:pPr>
              <w:pStyle w:val="Bullet-"/>
              <w:spacing w:before="120" w:after="120"/>
            </w:pPr>
            <w:r w:rsidRPr="004608D9">
              <w:t xml:space="preserve">Người dùng </w:t>
            </w:r>
            <w:r>
              <w:t xml:space="preserve">click vào nhà cung cấp </w:t>
            </w:r>
            <w:r w:rsidR="004A6A85">
              <w:t xml:space="preserve">bất kỳ </w:t>
            </w:r>
            <w:r w:rsidRPr="004608D9">
              <w:t>để hiển thị chi tiết nhà cung cấp</w:t>
            </w:r>
            <w:r w:rsidR="00931991">
              <w:t xml:space="preserve">. </w:t>
            </w:r>
            <w:r w:rsidR="005D5FDF">
              <w:t xml:space="preserve">NSD có thể thực hiện </w:t>
            </w:r>
            <w:r w:rsidR="00E0133D">
              <w:t xml:space="preserve">cập nhập </w:t>
            </w:r>
            <w:r w:rsidR="007F14FA">
              <w:t>thông tin nhà cung cấp</w:t>
            </w:r>
          </w:p>
          <w:p w14:paraId="237B2FA0" w14:textId="5DA9B4D4" w:rsidR="00B3113B" w:rsidRDefault="005236CF" w:rsidP="00D646FE">
            <w:pPr>
              <w:pStyle w:val="Bullet-"/>
              <w:spacing w:before="120" w:after="120"/>
            </w:pPr>
            <w:r w:rsidRPr="005236CF">
              <w:t>Người dùng chọn vào nút “Tác vụ”, chọn “Xóa” để thực hiện xóa nhà cung cấp đã chọn</w:t>
            </w:r>
          </w:p>
          <w:p w14:paraId="180FB942" w14:textId="07B0A52E" w:rsidR="0014635E" w:rsidRDefault="0014635E" w:rsidP="00D646FE">
            <w:pPr>
              <w:pStyle w:val="Bullet-"/>
              <w:spacing w:before="120" w:after="120"/>
            </w:pPr>
            <w:r w:rsidRPr="005236CF">
              <w:t>Người dùng chọn vào nút “Tác vụ”, chọn “</w:t>
            </w:r>
            <w:r>
              <w:t>Lưu trữ</w:t>
            </w:r>
            <w:r w:rsidRPr="005236CF">
              <w:t xml:space="preserve">” để thực hiện </w:t>
            </w:r>
            <w:r w:rsidR="00A316F1">
              <w:t>lưu trữ</w:t>
            </w:r>
            <w:r w:rsidRPr="005236CF">
              <w:t xml:space="preserve"> nhà cung cấp đã chọn</w:t>
            </w:r>
          </w:p>
          <w:p w14:paraId="3B580D74" w14:textId="4A313327" w:rsidR="0014635E" w:rsidRPr="0014635E" w:rsidRDefault="00692409" w:rsidP="00D646FE">
            <w:pPr>
              <w:pStyle w:val="Bullet-"/>
              <w:spacing w:before="120" w:after="120"/>
            </w:pPr>
            <w:r w:rsidRPr="00692409">
              <w:t>Người dùng có thể chọn “Tìm kiếm” để thực hiện tìm kiếm nhà cung cấp theo các tiêu chí khác nhau.</w:t>
            </w:r>
          </w:p>
          <w:p w14:paraId="7B56FF63" w14:textId="65DDBFEF" w:rsidR="005D5FDF" w:rsidRDefault="00737994" w:rsidP="00CC0F9F">
            <w:pPr>
              <w:pStyle w:val="ListParagraph"/>
              <w:numPr>
                <w:ilvl w:val="0"/>
                <w:numId w:val="10"/>
              </w:numPr>
            </w:pPr>
            <w:r>
              <w:t>Luồng con</w:t>
            </w:r>
          </w:p>
          <w:p w14:paraId="7FE118F1" w14:textId="77777777" w:rsidR="005E04F0" w:rsidRDefault="005E04F0" w:rsidP="00CC0F9F">
            <w:pPr>
              <w:pStyle w:val="ListParagraph"/>
              <w:numPr>
                <w:ilvl w:val="0"/>
                <w:numId w:val="11"/>
              </w:numPr>
            </w:pPr>
            <w:r>
              <w:t>Thêm mới nhà cung cấp</w:t>
            </w:r>
          </w:p>
          <w:p w14:paraId="59AD897D" w14:textId="77777777" w:rsidR="00974511" w:rsidRDefault="00974511" w:rsidP="00D646FE">
            <w:pPr>
              <w:pStyle w:val="Bullet-"/>
              <w:spacing w:before="120" w:after="120"/>
            </w:pPr>
            <w:r>
              <w:t>Người dùng chọn vào nút “Mới” để thực hiện thao tác thêm mới nhà cung cấp.</w:t>
            </w:r>
          </w:p>
          <w:p w14:paraId="71805CF2" w14:textId="0EC5375A" w:rsidR="00974511" w:rsidRDefault="00974511" w:rsidP="00D646FE">
            <w:pPr>
              <w:pStyle w:val="Bullet-"/>
              <w:spacing w:before="120" w:after="120"/>
            </w:pPr>
            <w:r>
              <w:t>Hệ thống mở form nhập thông tin nhà cung cấp, bao gồm các trường như</w:t>
            </w:r>
            <w:r w:rsidR="00D72952">
              <w:t>:</w:t>
            </w:r>
            <w:r>
              <w:t xml:space="preserve"> Tên nhà cung cấp, Địa chỉ, </w:t>
            </w:r>
            <w:r w:rsidR="00D640B0">
              <w:t xml:space="preserve">Mã số thuế, Chức vụ, </w:t>
            </w:r>
            <w:r>
              <w:t>Số điện thoại, Email</w:t>
            </w:r>
            <w:r w:rsidR="00DC1F69">
              <w:t>, Điều khoản thanh toán, Phương thức thanh toán</w:t>
            </w:r>
            <w:r w:rsidR="00FB46E2">
              <w:t>, Số tài khoản, Ngân hàng</w:t>
            </w:r>
            <w:r w:rsidR="00D72952">
              <w:t>.</w:t>
            </w:r>
          </w:p>
          <w:p w14:paraId="647A9644" w14:textId="77777777" w:rsidR="00974511" w:rsidRDefault="00974511" w:rsidP="00D646FE">
            <w:pPr>
              <w:pStyle w:val="Bullet-"/>
              <w:spacing w:before="120" w:after="120"/>
            </w:pPr>
            <w:r>
              <w:t>Người dùng nhập thông tin và chọn “Lưu” để tạo nhà cung cấp mới.</w:t>
            </w:r>
          </w:p>
          <w:p w14:paraId="62D4AF34" w14:textId="748CABC8" w:rsidR="00174E5B" w:rsidRDefault="00974511" w:rsidP="00D646FE">
            <w:pPr>
              <w:pStyle w:val="Bullet-"/>
              <w:spacing w:before="120" w:after="120"/>
            </w:pPr>
            <w:r>
              <w:t xml:space="preserve">Kiểm tra: Hệ thống kiểm tra tính hợp lệ của thông tin nhập vào. Nếu hợp lệ, hệ thống hiển thị thông báo “Thêm mới thành công” và </w:t>
            </w:r>
            <w:r w:rsidR="0084698B">
              <w:t>cập nhập</w:t>
            </w:r>
            <w:r>
              <w:t xml:space="preserve"> danh sách nhà cung cấp. Nếu không hợp lệ, hiển thị thông báo lỗi và yêu cầu nhập lại.</w:t>
            </w:r>
          </w:p>
          <w:p w14:paraId="64F2E2F0" w14:textId="01A1006C" w:rsidR="005E04F0" w:rsidRDefault="00174E5B" w:rsidP="00CC0F9F">
            <w:pPr>
              <w:pStyle w:val="ListParagraph"/>
              <w:numPr>
                <w:ilvl w:val="0"/>
                <w:numId w:val="11"/>
              </w:numPr>
            </w:pPr>
            <w:r>
              <w:t>Xem/</w:t>
            </w:r>
            <w:r w:rsidR="005E04F0">
              <w:t>Cập nhập nhà cung cấp</w:t>
            </w:r>
          </w:p>
          <w:p w14:paraId="111A577A" w14:textId="77777777" w:rsidR="00D72952" w:rsidRDefault="00D72952" w:rsidP="00D646FE">
            <w:pPr>
              <w:pStyle w:val="Bullet-"/>
              <w:spacing w:before="120" w:after="120"/>
            </w:pPr>
            <w:r>
              <w:t>Người dùng click vào tên nhà cung cấp bất kỳ trong danh sách để xem chi tiết thông tin.</w:t>
            </w:r>
          </w:p>
          <w:p w14:paraId="3A9A8EA1" w14:textId="7191D0CA" w:rsidR="00D72952" w:rsidRDefault="00D72952" w:rsidP="00D646FE">
            <w:pPr>
              <w:pStyle w:val="Bullet-"/>
              <w:spacing w:before="120" w:after="120"/>
            </w:pPr>
            <w:r>
              <w:t xml:space="preserve">Hệ thống hiển thị chi tiết nhà cung cấp, bao gồm các thông tin như: </w:t>
            </w:r>
            <w:r w:rsidRPr="00D72952">
              <w:t>Tên nhà cung cấp, Địa chỉ, Mã số thuế, Chức vụ, Số điện thoại, Email, Điều khoản thanh toán, Phương thức thanh toán</w:t>
            </w:r>
            <w:r w:rsidR="00FB46E2">
              <w:t>, Số tài khoản, Ngân hàng.</w:t>
            </w:r>
          </w:p>
          <w:p w14:paraId="565E8FE0" w14:textId="48181509" w:rsidR="00D72952" w:rsidRDefault="00D72952" w:rsidP="00D646FE">
            <w:pPr>
              <w:pStyle w:val="Bullet-"/>
              <w:spacing w:before="120" w:after="120"/>
            </w:pPr>
            <w:r>
              <w:t>Người dùng có thể chỉnh sửa các trường thông tin và chọn “</w:t>
            </w:r>
            <w:r w:rsidR="0084698B">
              <w:t>Cập nhập</w:t>
            </w:r>
            <w:r>
              <w:t>” để lưu thay đổi.</w:t>
            </w:r>
          </w:p>
          <w:p w14:paraId="754D8A77" w14:textId="4330255E" w:rsidR="00174E5B" w:rsidRDefault="00D72952" w:rsidP="00D646FE">
            <w:pPr>
              <w:pStyle w:val="Bullet-"/>
              <w:spacing w:before="120" w:after="120"/>
            </w:pPr>
            <w:r>
              <w:t xml:space="preserve">Kiểm tra: Hệ thống xác minh tính hợp lệ của dữ liệu </w:t>
            </w:r>
            <w:r w:rsidR="0084698B">
              <w:t>cập nhập</w:t>
            </w:r>
            <w:r>
              <w:t>. Nếu hợp lệ, hệ thống hiển thị thông báo “</w:t>
            </w:r>
            <w:r w:rsidR="0084698B">
              <w:t>Cập nhập</w:t>
            </w:r>
            <w:r>
              <w:t xml:space="preserve"> thành công” và </w:t>
            </w:r>
            <w:r w:rsidR="0084698B">
              <w:t>cập nhập</w:t>
            </w:r>
            <w:r>
              <w:t xml:space="preserve"> danh sách. Nếu không hợp lệ, hiển thị thông báo lỗi và yêu cầu chỉnh sửa lại.</w:t>
            </w:r>
          </w:p>
          <w:p w14:paraId="0B450EB2" w14:textId="77777777" w:rsidR="005E04F0" w:rsidRDefault="005E04F0" w:rsidP="00CC0F9F">
            <w:pPr>
              <w:pStyle w:val="ListParagraph"/>
              <w:numPr>
                <w:ilvl w:val="0"/>
                <w:numId w:val="11"/>
              </w:numPr>
            </w:pPr>
            <w:r>
              <w:lastRenderedPageBreak/>
              <w:t>Xóa nhà cung cấp</w:t>
            </w:r>
          </w:p>
          <w:p w14:paraId="5DA9C627" w14:textId="4318F878" w:rsidR="00A1187F" w:rsidRPr="00A1187F" w:rsidRDefault="00A1187F" w:rsidP="00D646FE">
            <w:pPr>
              <w:pStyle w:val="Bullet-"/>
              <w:spacing w:before="120" w:after="120"/>
            </w:pPr>
            <w:r>
              <w:t>Người dùng click chọn check box ở màn danh sách nhà cung cấp và click chọn vào nút “Tác vụ” -&gt; sau đó chọn “Xóa” để xóa nhà cung cấp đã chọn</w:t>
            </w:r>
          </w:p>
          <w:p w14:paraId="46A25389" w14:textId="77777777" w:rsidR="00C02068" w:rsidRDefault="00C02068" w:rsidP="00D646FE">
            <w:pPr>
              <w:pStyle w:val="Bullet-"/>
              <w:spacing w:before="120" w:after="120"/>
            </w:pPr>
            <w:r>
              <w:t>Hệ thống hiển thị thông báo xác nhận “Bạn có chắc chắn muốn xóa nhà cung cấp này không?”</w:t>
            </w:r>
          </w:p>
          <w:p w14:paraId="5C6B9ABD" w14:textId="77777777" w:rsidR="00C02068" w:rsidRDefault="00C02068" w:rsidP="00D646FE">
            <w:pPr>
              <w:pStyle w:val="Bullet-"/>
              <w:spacing w:before="120" w:after="120"/>
            </w:pPr>
            <w:r>
              <w:t>Người dùng chọn “Đồng ý” để xác nhận xóa.</w:t>
            </w:r>
          </w:p>
          <w:p w14:paraId="5E4A1EEE" w14:textId="5993C717" w:rsidR="00174E5B" w:rsidRDefault="00C02068" w:rsidP="00D646FE">
            <w:pPr>
              <w:pStyle w:val="Bullet-"/>
              <w:spacing w:before="120" w:after="120"/>
            </w:pPr>
            <w:r>
              <w:t xml:space="preserve">Kiểm tra: Hệ thống kiểm tra xem nhà cung cấp có liên kết với các dữ liệu khác không (như đơn mua hoặc đơn bán). Nếu có, hiển thị thông báo lỗi và hủy thao tác xóa. Nếu không, hệ thống xóa nhà cung cấp và </w:t>
            </w:r>
            <w:r w:rsidR="0084698B">
              <w:t>cập nhập</w:t>
            </w:r>
            <w:r>
              <w:t xml:space="preserve"> danh sách với thông báo “Xóa thành công”.</w:t>
            </w:r>
          </w:p>
          <w:p w14:paraId="70B0B793" w14:textId="42FE9167" w:rsidR="005E04F0" w:rsidRDefault="005E04F0" w:rsidP="00CC0F9F">
            <w:pPr>
              <w:pStyle w:val="ListParagraph"/>
              <w:numPr>
                <w:ilvl w:val="0"/>
                <w:numId w:val="11"/>
              </w:numPr>
            </w:pPr>
            <w:r>
              <w:t>Lưu trữ nhà cung cấp</w:t>
            </w:r>
          </w:p>
          <w:p w14:paraId="592AFB52" w14:textId="2161066F" w:rsidR="00A1187F" w:rsidRDefault="00A1187F" w:rsidP="00D646FE">
            <w:pPr>
              <w:pStyle w:val="Bullet-"/>
              <w:spacing w:before="120" w:after="120"/>
            </w:pPr>
            <w:r>
              <w:t>Người dùng click chọn check box ở màn danh sách nhà cung cấp và click chọn vào nút “Tác vụ” -&gt; sau đó chọn “Lưu trữ” để lưu trữ nhà cung cấp thay vì xóa vĩnh viễn.</w:t>
            </w:r>
          </w:p>
          <w:p w14:paraId="0805D38D" w14:textId="77777777" w:rsidR="00A14C59" w:rsidRDefault="00A14C59" w:rsidP="00D646FE">
            <w:pPr>
              <w:pStyle w:val="Bullet-"/>
              <w:spacing w:before="120" w:after="120"/>
            </w:pPr>
            <w:r>
              <w:t>Hệ thống di chuyển nhà cung cấp vào danh sách lưu trữ, không còn hiển thị trong danh sách nhà cung cấp chính.</w:t>
            </w:r>
          </w:p>
          <w:p w14:paraId="42A46518" w14:textId="4661E67F" w:rsidR="00174E5B" w:rsidRDefault="00A14C59" w:rsidP="00D646FE">
            <w:pPr>
              <w:pStyle w:val="Bullet-"/>
              <w:spacing w:before="120" w:after="120"/>
            </w:pPr>
            <w:r>
              <w:t xml:space="preserve">Kiểm tra: Hệ thống </w:t>
            </w:r>
            <w:r w:rsidR="0084698B">
              <w:t>cập nhập</w:t>
            </w:r>
            <w:r>
              <w:t xml:space="preserve"> trạng thái nhà cung cấp thành “Đã lưu trữ” và hiển thị thông báo “Lưu trữ thành công”.</w:t>
            </w:r>
          </w:p>
          <w:p w14:paraId="38D88770" w14:textId="77777777" w:rsidR="005E04F0" w:rsidRDefault="005E04F0" w:rsidP="00CC0F9F">
            <w:pPr>
              <w:pStyle w:val="ListParagraph"/>
              <w:numPr>
                <w:ilvl w:val="0"/>
                <w:numId w:val="11"/>
              </w:numPr>
            </w:pPr>
            <w:r>
              <w:t>Tìm kiếm nhà cung cấp</w:t>
            </w:r>
          </w:p>
          <w:p w14:paraId="523D2285" w14:textId="5E051B35" w:rsidR="000E2942" w:rsidRDefault="000E2942" w:rsidP="00D646FE">
            <w:pPr>
              <w:pStyle w:val="Bullet-"/>
              <w:spacing w:before="120" w:after="120"/>
            </w:pPr>
            <w:r>
              <w:t xml:space="preserve">Người dùng chọn tính năng “Tìm kiếm” để tìm kiếm nhà cung cấp dựa trên các tiêu chí như Tên nhà cung cấp, Địa chỉ, </w:t>
            </w:r>
            <w:r w:rsidRPr="00D72952">
              <w:t>Mã số thuế, Chức vụ, Số điện thoại, Email</w:t>
            </w:r>
            <w:r>
              <w:t>.</w:t>
            </w:r>
          </w:p>
          <w:p w14:paraId="756FCCF6" w14:textId="0E622335" w:rsidR="00174E5B" w:rsidRDefault="000E2942" w:rsidP="00D646FE">
            <w:pPr>
              <w:pStyle w:val="Bullet-"/>
              <w:spacing w:before="120" w:after="120"/>
            </w:pPr>
            <w:r>
              <w:t>Hệ thống hiển thị danh sách nhà cung cấp phù hợp với tiêu chí tìm kiếm.</w:t>
            </w:r>
          </w:p>
        </w:tc>
      </w:tr>
      <w:tr w:rsidR="00775630" w14:paraId="2096F7A3" w14:textId="77777777" w:rsidTr="007B4C5D">
        <w:tc>
          <w:tcPr>
            <w:tcW w:w="9062" w:type="dxa"/>
            <w:gridSpan w:val="4"/>
            <w:shd w:val="clear" w:color="auto" w:fill="D9E2F3" w:themeFill="accent1" w:themeFillTint="33"/>
          </w:tcPr>
          <w:p w14:paraId="2BEF90E9" w14:textId="26651242" w:rsidR="00775630" w:rsidRDefault="00775630" w:rsidP="00D646FE">
            <w:r w:rsidRPr="00775630">
              <w:rPr>
                <w:b/>
                <w:bCs/>
              </w:rPr>
              <w:lastRenderedPageBreak/>
              <w:t>Luồng sự kiện phát sinh/Kịch bản phát sinh</w:t>
            </w:r>
          </w:p>
        </w:tc>
      </w:tr>
      <w:tr w:rsidR="00775630" w14:paraId="748C4055" w14:textId="77777777" w:rsidTr="007B4C5D">
        <w:tc>
          <w:tcPr>
            <w:tcW w:w="9062" w:type="dxa"/>
            <w:gridSpan w:val="4"/>
            <w:shd w:val="clear" w:color="auto" w:fill="auto"/>
          </w:tcPr>
          <w:p w14:paraId="3DB56FBB" w14:textId="53B6488E" w:rsidR="00775630" w:rsidRDefault="00775630" w:rsidP="00D646FE">
            <w:r w:rsidRPr="00775630">
              <w:t xml:space="preserve">Luồng A: Thêm mới, </w:t>
            </w:r>
            <w:r w:rsidR="0084698B">
              <w:t>cập nhập</w:t>
            </w:r>
            <w:r w:rsidR="001B297A">
              <w:t>, xóa</w:t>
            </w:r>
            <w:r w:rsidRPr="00775630">
              <w:t xml:space="preserve"> </w:t>
            </w:r>
            <w:r w:rsidR="0068516D">
              <w:t xml:space="preserve">nhà cung cấp </w:t>
            </w:r>
            <w:r w:rsidRPr="00775630">
              <w:t>không hợp lệ, tìm kiếm không hợp lệ.</w:t>
            </w:r>
          </w:p>
        </w:tc>
      </w:tr>
      <w:tr w:rsidR="0068516D" w14:paraId="463DDFD8" w14:textId="77777777" w:rsidTr="007B4C5D">
        <w:tc>
          <w:tcPr>
            <w:tcW w:w="9062" w:type="dxa"/>
            <w:gridSpan w:val="4"/>
            <w:shd w:val="clear" w:color="auto" w:fill="auto"/>
          </w:tcPr>
          <w:p w14:paraId="674F535E" w14:textId="4710E4EA" w:rsidR="0068516D" w:rsidRDefault="0068516D" w:rsidP="00D646FE">
            <w:r>
              <w:t xml:space="preserve">Hệ thống hiển thị một thông báo lỗi: </w:t>
            </w:r>
          </w:p>
          <w:p w14:paraId="0E5535F7" w14:textId="77777777" w:rsidR="0068516D" w:rsidRDefault="0068516D" w:rsidP="00D646FE">
            <w:pPr>
              <w:pStyle w:val="Bullet-"/>
              <w:spacing w:before="120" w:after="120"/>
            </w:pPr>
            <w:r>
              <w:t>Trường bắt buộc không được bỏ trống</w:t>
            </w:r>
          </w:p>
          <w:p w14:paraId="7603F774" w14:textId="77777777" w:rsidR="0068516D" w:rsidRDefault="0068516D" w:rsidP="00D646FE">
            <w:pPr>
              <w:pStyle w:val="Bullet-"/>
              <w:spacing w:before="120" w:after="120"/>
            </w:pPr>
            <w:r>
              <w:t>Không có dữ liệu được tìm thấy.</w:t>
            </w:r>
          </w:p>
          <w:p w14:paraId="60FC3303" w14:textId="5BADE40C" w:rsidR="0068516D" w:rsidRDefault="0013443C" w:rsidP="00D646FE">
            <w:pPr>
              <w:pStyle w:val="Bullet-"/>
              <w:spacing w:before="120" w:after="120"/>
            </w:pPr>
            <w:r>
              <w:t>Nhà cung cấp đã được sử dụng</w:t>
            </w:r>
            <w:r w:rsidR="0068516D">
              <w:t xml:space="preserve"> không được xóa!</w:t>
            </w:r>
          </w:p>
        </w:tc>
      </w:tr>
      <w:tr w:rsidR="003358A9" w14:paraId="0D7098E1" w14:textId="77777777" w:rsidTr="007B4C5D">
        <w:tc>
          <w:tcPr>
            <w:tcW w:w="9062" w:type="dxa"/>
            <w:gridSpan w:val="4"/>
            <w:shd w:val="clear" w:color="auto" w:fill="D9E2F3" w:themeFill="accent1" w:themeFillTint="33"/>
          </w:tcPr>
          <w:p w14:paraId="45634C3D" w14:textId="7DB31FB8" w:rsidR="003358A9" w:rsidRDefault="003358A9" w:rsidP="00D646FE">
            <w:pPr>
              <w:jc w:val="center"/>
            </w:pPr>
            <w:r w:rsidRPr="003358A9">
              <w:rPr>
                <w:b/>
                <w:bCs/>
              </w:rPr>
              <w:lastRenderedPageBreak/>
              <w:t>Giao diện minh hoạ</w:t>
            </w:r>
          </w:p>
        </w:tc>
      </w:tr>
      <w:tr w:rsidR="003358A9" w14:paraId="3AF0CB02" w14:textId="77777777" w:rsidTr="007B4C5D">
        <w:tc>
          <w:tcPr>
            <w:tcW w:w="9062" w:type="dxa"/>
            <w:gridSpan w:val="4"/>
            <w:shd w:val="clear" w:color="auto" w:fill="auto"/>
          </w:tcPr>
          <w:p w14:paraId="405F297F" w14:textId="77777777" w:rsidR="00CC4230" w:rsidRDefault="00CC4230" w:rsidP="00D646FE">
            <w:pPr>
              <w:keepNext/>
              <w:jc w:val="center"/>
            </w:pPr>
            <w:r>
              <w:rPr>
                <w:noProof/>
              </w:rPr>
              <w:drawing>
                <wp:inline distT="0" distB="0" distL="0" distR="0" wp14:anchorId="2FDCB6DE" wp14:editId="4415A708">
                  <wp:extent cx="4937760" cy="1065189"/>
                  <wp:effectExtent l="0" t="0" r="0" b="1905"/>
                  <wp:docPr id="164780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26" cstate="print">
                            <a:extLst>
                              <a:ext uri="{28A0092B-C50C-407E-A947-70E740481C1C}">
                                <a14:useLocalDpi xmlns:a14="http://schemas.microsoft.com/office/drawing/2010/main" val="0"/>
                              </a:ext>
                            </a:extLst>
                          </a:blip>
                          <a:srcRect b="24700"/>
                          <a:stretch/>
                        </pic:blipFill>
                        <pic:spPr bwMode="auto">
                          <a:xfrm>
                            <a:off x="0" y="0"/>
                            <a:ext cx="4949941" cy="1067817"/>
                          </a:xfrm>
                          <a:prstGeom prst="rect">
                            <a:avLst/>
                          </a:prstGeom>
                          <a:ln>
                            <a:noFill/>
                          </a:ln>
                          <a:extLst>
                            <a:ext uri="{53640926-AAD7-44D8-BBD7-CCE9431645EC}">
                              <a14:shadowObscured xmlns:a14="http://schemas.microsoft.com/office/drawing/2010/main"/>
                            </a:ext>
                          </a:extLst>
                        </pic:spPr>
                      </pic:pic>
                    </a:graphicData>
                  </a:graphic>
                </wp:inline>
              </w:drawing>
            </w:r>
          </w:p>
          <w:p w14:paraId="34B12AE2" w14:textId="58AA96C4" w:rsidR="003358A9" w:rsidRDefault="00CC4230" w:rsidP="00D646FE">
            <w:pPr>
              <w:pStyle w:val="Caption"/>
            </w:pPr>
            <w:bookmarkStart w:id="33" w:name="_Toc183209346"/>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8</w:t>
            </w:r>
            <w:r w:rsidR="00DA0FB9">
              <w:fldChar w:fldCharType="end"/>
            </w:r>
            <w:r>
              <w:t>. Danh sách nhà cung cấp</w:t>
            </w:r>
            <w:bookmarkEnd w:id="33"/>
          </w:p>
          <w:p w14:paraId="5C275BE2" w14:textId="77777777" w:rsidR="007079C4" w:rsidRDefault="007079C4" w:rsidP="00D646FE">
            <w:pPr>
              <w:keepNext/>
              <w:jc w:val="center"/>
            </w:pPr>
            <w:r>
              <w:rPr>
                <w:noProof/>
              </w:rPr>
              <w:drawing>
                <wp:inline distT="0" distB="0" distL="0" distR="0" wp14:anchorId="6C4051C6" wp14:editId="75808FB2">
                  <wp:extent cx="4495800" cy="1986735"/>
                  <wp:effectExtent l="0" t="0" r="0" b="0"/>
                  <wp:docPr id="999658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00454" cy="1988791"/>
                          </a:xfrm>
                          <a:prstGeom prst="rect">
                            <a:avLst/>
                          </a:prstGeom>
                        </pic:spPr>
                      </pic:pic>
                    </a:graphicData>
                  </a:graphic>
                </wp:inline>
              </w:drawing>
            </w:r>
          </w:p>
          <w:p w14:paraId="44C454AA" w14:textId="47D06447" w:rsidR="005E1E41" w:rsidRPr="005E1E41" w:rsidRDefault="007079C4" w:rsidP="00304156">
            <w:pPr>
              <w:pStyle w:val="Caption"/>
            </w:pPr>
            <w:bookmarkStart w:id="34" w:name="_Toc183209347"/>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9</w:t>
            </w:r>
            <w:r w:rsidR="00DA0FB9">
              <w:fldChar w:fldCharType="end"/>
            </w:r>
            <w:r>
              <w:t xml:space="preserve">. Màn chi tiết </w:t>
            </w:r>
            <w:r w:rsidR="005E1E41">
              <w:t>nhà cung cấp</w:t>
            </w:r>
            <w:bookmarkEnd w:id="34"/>
          </w:p>
        </w:tc>
      </w:tr>
    </w:tbl>
    <w:p w14:paraId="1591E1C7" w14:textId="002F542C" w:rsidR="003358A9" w:rsidRPr="002A777A" w:rsidRDefault="00D22721" w:rsidP="00D22721">
      <w:pPr>
        <w:pStyle w:val="Caption"/>
      </w:pPr>
      <w:bookmarkStart w:id="35" w:name="_Toc183209429"/>
      <w:r>
        <w:t xml:space="preserve">Bảng </w:t>
      </w:r>
      <w:r w:rsidR="00F15304">
        <w:fldChar w:fldCharType="begin"/>
      </w:r>
      <w:r w:rsidR="00F15304">
        <w:instrText xml:space="preserve"> STYLEREF 1 \s </w:instrText>
      </w:r>
      <w:r w:rsidR="00F15304">
        <w:fldChar w:fldCharType="separate"/>
      </w:r>
      <w:r w:rsidR="00F15304">
        <w:rPr>
          <w:noProof/>
        </w:rPr>
        <w:t>2</w:t>
      </w:r>
      <w:r w:rsidR="00F15304">
        <w:fldChar w:fldCharType="end"/>
      </w:r>
      <w:r w:rsidR="00F15304">
        <w:t>.</w:t>
      </w:r>
      <w:r w:rsidR="00F15304">
        <w:fldChar w:fldCharType="begin"/>
      </w:r>
      <w:r w:rsidR="00F15304">
        <w:instrText xml:space="preserve"> SEQ Bảng \* ARABIC \s 1 </w:instrText>
      </w:r>
      <w:r w:rsidR="00F15304">
        <w:fldChar w:fldCharType="separate"/>
      </w:r>
      <w:r w:rsidR="00F15304">
        <w:rPr>
          <w:noProof/>
        </w:rPr>
        <w:t>2</w:t>
      </w:r>
      <w:r w:rsidR="00F15304">
        <w:fldChar w:fldCharType="end"/>
      </w:r>
      <w:r>
        <w:t>. UC – Quản lý nhà cung cấp</w:t>
      </w:r>
      <w:bookmarkEnd w:id="35"/>
    </w:p>
    <w:p w14:paraId="1719A5F0" w14:textId="12E33D29" w:rsidR="007B4C5D" w:rsidRDefault="00A86851" w:rsidP="007B4C5D">
      <w:pPr>
        <w:pStyle w:val="Heading3"/>
      </w:pPr>
      <w:bookmarkStart w:id="36" w:name="_Toc183212560"/>
      <w:r w:rsidRPr="00A86851">
        <w:t>UC02 - Quản lý khách hàng</w:t>
      </w:r>
      <w:bookmarkEnd w:id="36"/>
    </w:p>
    <w:tbl>
      <w:tblPr>
        <w:tblStyle w:val="TableGrid"/>
        <w:tblW w:w="0" w:type="auto"/>
        <w:tblLook w:val="04A0" w:firstRow="1" w:lastRow="0" w:firstColumn="1" w:lastColumn="0" w:noHBand="0" w:noVBand="1"/>
      </w:tblPr>
      <w:tblGrid>
        <w:gridCol w:w="1168"/>
        <w:gridCol w:w="1869"/>
        <w:gridCol w:w="2770"/>
        <w:gridCol w:w="3255"/>
      </w:tblGrid>
      <w:tr w:rsidR="00C26682" w14:paraId="0C6311DA" w14:textId="77777777" w:rsidTr="00C26682">
        <w:tc>
          <w:tcPr>
            <w:tcW w:w="3037" w:type="dxa"/>
            <w:gridSpan w:val="2"/>
            <w:shd w:val="clear" w:color="auto" w:fill="D9E2F3" w:themeFill="accent1" w:themeFillTint="33"/>
          </w:tcPr>
          <w:p w14:paraId="4DFF943F" w14:textId="55C6826F" w:rsidR="007B4C5D" w:rsidRPr="00737994" w:rsidRDefault="007B4C5D" w:rsidP="00D646FE">
            <w:pPr>
              <w:rPr>
                <w:b/>
                <w:bCs/>
              </w:rPr>
            </w:pPr>
            <w:r w:rsidRPr="00737994">
              <w:rPr>
                <w:b/>
                <w:bCs/>
              </w:rPr>
              <w:t>UC0</w:t>
            </w:r>
            <w:r w:rsidR="005872A5">
              <w:rPr>
                <w:b/>
                <w:bCs/>
              </w:rPr>
              <w:t>2</w:t>
            </w:r>
          </w:p>
        </w:tc>
        <w:tc>
          <w:tcPr>
            <w:tcW w:w="2770" w:type="dxa"/>
            <w:shd w:val="clear" w:color="auto" w:fill="D9E2F3" w:themeFill="accent1" w:themeFillTint="33"/>
          </w:tcPr>
          <w:p w14:paraId="60E7073B" w14:textId="62660757" w:rsidR="007B4C5D" w:rsidRPr="00737994" w:rsidRDefault="007B4C5D" w:rsidP="00D646FE">
            <w:pPr>
              <w:rPr>
                <w:b/>
                <w:bCs/>
              </w:rPr>
            </w:pPr>
            <w:r w:rsidRPr="00737994">
              <w:rPr>
                <w:b/>
                <w:bCs/>
              </w:rPr>
              <w:t xml:space="preserve">Quản lý </w:t>
            </w:r>
            <w:r w:rsidR="00C26682">
              <w:rPr>
                <w:b/>
                <w:bCs/>
              </w:rPr>
              <w:t>khách hàng</w:t>
            </w:r>
          </w:p>
        </w:tc>
        <w:tc>
          <w:tcPr>
            <w:tcW w:w="3255" w:type="dxa"/>
            <w:shd w:val="clear" w:color="auto" w:fill="D9E2F3" w:themeFill="accent1" w:themeFillTint="33"/>
          </w:tcPr>
          <w:p w14:paraId="1A0D542D" w14:textId="77777777" w:rsidR="007B4C5D" w:rsidRPr="00737994" w:rsidRDefault="007B4C5D" w:rsidP="00D646FE">
            <w:pPr>
              <w:rPr>
                <w:b/>
                <w:bCs/>
              </w:rPr>
            </w:pPr>
            <w:r w:rsidRPr="00737994">
              <w:rPr>
                <w:b/>
                <w:bCs/>
              </w:rPr>
              <w:t>Độ phức tạp: Trung bình</w:t>
            </w:r>
          </w:p>
        </w:tc>
      </w:tr>
      <w:tr w:rsidR="007B4C5D" w14:paraId="368F0C8F" w14:textId="77777777" w:rsidTr="00C26682">
        <w:tc>
          <w:tcPr>
            <w:tcW w:w="3037" w:type="dxa"/>
            <w:gridSpan w:val="2"/>
            <w:shd w:val="clear" w:color="auto" w:fill="D9E2F3" w:themeFill="accent1" w:themeFillTint="33"/>
          </w:tcPr>
          <w:p w14:paraId="4FB080F5" w14:textId="77777777" w:rsidR="007B4C5D" w:rsidRPr="00737994" w:rsidRDefault="007B4C5D" w:rsidP="00D646FE">
            <w:pPr>
              <w:rPr>
                <w:b/>
                <w:bCs/>
              </w:rPr>
            </w:pPr>
            <w:r w:rsidRPr="00737994">
              <w:rPr>
                <w:b/>
                <w:bCs/>
              </w:rPr>
              <w:t>Mô tả</w:t>
            </w:r>
          </w:p>
        </w:tc>
        <w:tc>
          <w:tcPr>
            <w:tcW w:w="6025" w:type="dxa"/>
            <w:gridSpan w:val="2"/>
          </w:tcPr>
          <w:p w14:paraId="415009A6" w14:textId="0BC11702" w:rsidR="007B4C5D" w:rsidRDefault="007B4C5D" w:rsidP="00D646FE">
            <w:r w:rsidRPr="004C1CF8">
              <w:t xml:space="preserve">Chức năng cho phép người dùng quản lý danh sách nhà </w:t>
            </w:r>
            <w:r w:rsidR="001A0918">
              <w:t>khách hàng</w:t>
            </w:r>
            <w:r w:rsidRPr="004C1CF8">
              <w:t xml:space="preserve">, bao gồm các thao tác tạo mới, </w:t>
            </w:r>
            <w:r w:rsidR="0084698B">
              <w:t>cập nhập</w:t>
            </w:r>
            <w:r w:rsidRPr="004C1CF8">
              <w:t xml:space="preserve">, xóa, và lưu trữ </w:t>
            </w:r>
            <w:r w:rsidR="00E00A58">
              <w:t>khách hàng</w:t>
            </w:r>
          </w:p>
        </w:tc>
      </w:tr>
      <w:tr w:rsidR="007B4C5D" w14:paraId="7428339D" w14:textId="77777777" w:rsidTr="00C26682">
        <w:tc>
          <w:tcPr>
            <w:tcW w:w="3037" w:type="dxa"/>
            <w:gridSpan w:val="2"/>
            <w:shd w:val="clear" w:color="auto" w:fill="D9E2F3" w:themeFill="accent1" w:themeFillTint="33"/>
          </w:tcPr>
          <w:p w14:paraId="28E188F7" w14:textId="77777777" w:rsidR="007B4C5D" w:rsidRPr="00737994" w:rsidRDefault="007B4C5D" w:rsidP="00D646FE">
            <w:pPr>
              <w:rPr>
                <w:b/>
                <w:bCs/>
              </w:rPr>
            </w:pPr>
            <w:r w:rsidRPr="00737994">
              <w:rPr>
                <w:b/>
                <w:bCs/>
              </w:rPr>
              <w:t>Tác nhân</w:t>
            </w:r>
          </w:p>
        </w:tc>
        <w:tc>
          <w:tcPr>
            <w:tcW w:w="6025" w:type="dxa"/>
            <w:gridSpan w:val="2"/>
          </w:tcPr>
          <w:p w14:paraId="6F503C5A" w14:textId="50DD2709" w:rsidR="007B4C5D" w:rsidRDefault="007B4C5D" w:rsidP="00D646FE">
            <w:r w:rsidRPr="001864F6">
              <w:t xml:space="preserve">Nhân viên </w:t>
            </w:r>
            <w:r w:rsidR="00E00A58">
              <w:t>bán hàng</w:t>
            </w:r>
            <w:r w:rsidRPr="001864F6">
              <w:t>, Admin</w:t>
            </w:r>
          </w:p>
        </w:tc>
      </w:tr>
      <w:tr w:rsidR="007B4C5D" w14:paraId="371CA845" w14:textId="77777777" w:rsidTr="00C26682">
        <w:tc>
          <w:tcPr>
            <w:tcW w:w="3037" w:type="dxa"/>
            <w:gridSpan w:val="2"/>
            <w:shd w:val="clear" w:color="auto" w:fill="D9E2F3" w:themeFill="accent1" w:themeFillTint="33"/>
          </w:tcPr>
          <w:p w14:paraId="45511608" w14:textId="77777777" w:rsidR="007B4C5D" w:rsidRPr="00737994" w:rsidRDefault="007B4C5D" w:rsidP="00D646FE">
            <w:pPr>
              <w:rPr>
                <w:b/>
                <w:bCs/>
              </w:rPr>
            </w:pPr>
            <w:r w:rsidRPr="00737994">
              <w:rPr>
                <w:b/>
                <w:bCs/>
              </w:rPr>
              <w:t>Tiền điều kiện</w:t>
            </w:r>
          </w:p>
        </w:tc>
        <w:tc>
          <w:tcPr>
            <w:tcW w:w="6025" w:type="dxa"/>
            <w:gridSpan w:val="2"/>
          </w:tcPr>
          <w:p w14:paraId="52C6FE75" w14:textId="77777777" w:rsidR="007B4C5D" w:rsidRDefault="007B4C5D" w:rsidP="00D646FE">
            <w:r w:rsidRPr="00575C4E">
              <w:t>Người dùng có quyền truy cập và đã đăng nhập thành công vào hệ thống</w:t>
            </w:r>
          </w:p>
        </w:tc>
      </w:tr>
      <w:tr w:rsidR="007B4C5D" w14:paraId="16D44F2D" w14:textId="77777777" w:rsidTr="00C26682">
        <w:tc>
          <w:tcPr>
            <w:tcW w:w="1168" w:type="dxa"/>
            <w:vMerge w:val="restart"/>
            <w:shd w:val="clear" w:color="auto" w:fill="D9E2F3" w:themeFill="accent1" w:themeFillTint="33"/>
          </w:tcPr>
          <w:p w14:paraId="617029C5" w14:textId="77777777" w:rsidR="007B4C5D" w:rsidRPr="00737994" w:rsidRDefault="007B4C5D" w:rsidP="00D646FE">
            <w:pPr>
              <w:rPr>
                <w:b/>
                <w:bCs/>
              </w:rPr>
            </w:pPr>
            <w:r w:rsidRPr="00737994">
              <w:rPr>
                <w:b/>
                <w:bCs/>
              </w:rPr>
              <w:t>Hậu điều ki</w:t>
            </w:r>
            <w:r>
              <w:rPr>
                <w:b/>
                <w:bCs/>
              </w:rPr>
              <w:t>ệ</w:t>
            </w:r>
            <w:r w:rsidRPr="00737994">
              <w:rPr>
                <w:b/>
                <w:bCs/>
              </w:rPr>
              <w:t>n</w:t>
            </w:r>
          </w:p>
        </w:tc>
        <w:tc>
          <w:tcPr>
            <w:tcW w:w="1869" w:type="dxa"/>
            <w:shd w:val="clear" w:color="auto" w:fill="D9E2F3" w:themeFill="accent1" w:themeFillTint="33"/>
          </w:tcPr>
          <w:p w14:paraId="26FF4814" w14:textId="77777777" w:rsidR="007B4C5D" w:rsidRPr="00737994" w:rsidRDefault="007B4C5D" w:rsidP="00D646FE">
            <w:pPr>
              <w:rPr>
                <w:b/>
                <w:bCs/>
              </w:rPr>
            </w:pPr>
            <w:r w:rsidRPr="00737994">
              <w:rPr>
                <w:b/>
                <w:bCs/>
              </w:rPr>
              <w:t>Thành công</w:t>
            </w:r>
          </w:p>
        </w:tc>
        <w:tc>
          <w:tcPr>
            <w:tcW w:w="6025" w:type="dxa"/>
            <w:gridSpan w:val="2"/>
            <w:shd w:val="clear" w:color="auto" w:fill="auto"/>
          </w:tcPr>
          <w:p w14:paraId="2A7CF51E" w14:textId="5D970634" w:rsidR="007B4C5D" w:rsidRDefault="007B4C5D" w:rsidP="00D646FE">
            <w:r w:rsidRPr="00B535A9">
              <w:t xml:space="preserve">Hiển thị đầy đủ danh sách </w:t>
            </w:r>
            <w:r w:rsidR="00D00F55">
              <w:t>khách hàng</w:t>
            </w:r>
          </w:p>
        </w:tc>
      </w:tr>
      <w:tr w:rsidR="007B4C5D" w14:paraId="5B55FE0B" w14:textId="77777777" w:rsidTr="40751E52">
        <w:tc>
          <w:tcPr>
            <w:tcW w:w="1168" w:type="dxa"/>
            <w:vMerge/>
          </w:tcPr>
          <w:p w14:paraId="69EE2B91" w14:textId="77777777" w:rsidR="007B4C5D" w:rsidRPr="00737994" w:rsidRDefault="007B4C5D" w:rsidP="00D646FE">
            <w:pPr>
              <w:rPr>
                <w:b/>
                <w:bCs/>
              </w:rPr>
            </w:pPr>
          </w:p>
        </w:tc>
        <w:tc>
          <w:tcPr>
            <w:tcW w:w="1869" w:type="dxa"/>
            <w:shd w:val="clear" w:color="auto" w:fill="D9E2F3" w:themeFill="accent1" w:themeFillTint="33"/>
          </w:tcPr>
          <w:p w14:paraId="710A38AF" w14:textId="77777777" w:rsidR="007B4C5D" w:rsidRPr="00737994" w:rsidRDefault="007B4C5D" w:rsidP="00D646FE">
            <w:pPr>
              <w:rPr>
                <w:b/>
                <w:bCs/>
              </w:rPr>
            </w:pPr>
            <w:r w:rsidRPr="00737994">
              <w:rPr>
                <w:b/>
                <w:bCs/>
              </w:rPr>
              <w:t>Lỗi</w:t>
            </w:r>
          </w:p>
        </w:tc>
        <w:tc>
          <w:tcPr>
            <w:tcW w:w="6025" w:type="dxa"/>
            <w:gridSpan w:val="2"/>
            <w:shd w:val="clear" w:color="auto" w:fill="auto"/>
          </w:tcPr>
          <w:p w14:paraId="302D77B4" w14:textId="4DD6D1E6" w:rsidR="007B4C5D" w:rsidRDefault="007B4C5D" w:rsidP="00D646FE">
            <w:r w:rsidRPr="00B535A9">
              <w:t xml:space="preserve">Lỗi khi thực hiện tạo, </w:t>
            </w:r>
            <w:r w:rsidR="0084698B">
              <w:t>cập nhập</w:t>
            </w:r>
            <w:r w:rsidRPr="00B535A9">
              <w:t xml:space="preserve">, xóa, lưu trữ </w:t>
            </w:r>
            <w:r w:rsidR="00D00F55">
              <w:t>khách hàng</w:t>
            </w:r>
            <w:r w:rsidRPr="00B535A9">
              <w:t xml:space="preserve"> không thành công</w:t>
            </w:r>
          </w:p>
        </w:tc>
      </w:tr>
      <w:tr w:rsidR="007B4C5D" w14:paraId="4E82EFD0" w14:textId="77777777">
        <w:tc>
          <w:tcPr>
            <w:tcW w:w="9062" w:type="dxa"/>
            <w:gridSpan w:val="4"/>
            <w:shd w:val="clear" w:color="auto" w:fill="D9E2F3" w:themeFill="accent1" w:themeFillTint="33"/>
          </w:tcPr>
          <w:p w14:paraId="0CFFDB0B" w14:textId="77777777" w:rsidR="007B4C5D" w:rsidRDefault="007B4C5D" w:rsidP="00D646FE">
            <w:pPr>
              <w:jc w:val="center"/>
            </w:pPr>
            <w:r w:rsidRPr="00737994">
              <w:rPr>
                <w:b/>
                <w:bCs/>
              </w:rPr>
              <w:t>Đặc tả chức năng</w:t>
            </w:r>
          </w:p>
        </w:tc>
      </w:tr>
      <w:tr w:rsidR="007B4C5D" w14:paraId="2679F22A" w14:textId="77777777">
        <w:tc>
          <w:tcPr>
            <w:tcW w:w="9062" w:type="dxa"/>
            <w:gridSpan w:val="4"/>
            <w:shd w:val="clear" w:color="auto" w:fill="D9E2F3" w:themeFill="accent1" w:themeFillTint="33"/>
          </w:tcPr>
          <w:p w14:paraId="1036EEF5" w14:textId="77777777" w:rsidR="007B4C5D" w:rsidRPr="00737994" w:rsidRDefault="007B4C5D" w:rsidP="00D646FE">
            <w:pPr>
              <w:rPr>
                <w:b/>
                <w:bCs/>
              </w:rPr>
            </w:pPr>
            <w:r w:rsidRPr="00737994">
              <w:rPr>
                <w:b/>
                <w:bCs/>
              </w:rPr>
              <w:t>Luồng sự kiện chính/Kịch bản chính</w:t>
            </w:r>
          </w:p>
        </w:tc>
      </w:tr>
      <w:tr w:rsidR="007B4C5D" w14:paraId="05FD9C7A" w14:textId="77777777">
        <w:tc>
          <w:tcPr>
            <w:tcW w:w="9062" w:type="dxa"/>
            <w:gridSpan w:val="4"/>
            <w:shd w:val="clear" w:color="auto" w:fill="auto"/>
          </w:tcPr>
          <w:p w14:paraId="2F4C01D6" w14:textId="77777777" w:rsidR="007B4C5D" w:rsidRDefault="007B4C5D" w:rsidP="00CC0F9F">
            <w:pPr>
              <w:pStyle w:val="ListParagraph"/>
              <w:numPr>
                <w:ilvl w:val="0"/>
                <w:numId w:val="20"/>
              </w:numPr>
            </w:pPr>
            <w:r>
              <w:lastRenderedPageBreak/>
              <w:t>Luồng chính</w:t>
            </w:r>
          </w:p>
          <w:p w14:paraId="11EF3AA6" w14:textId="77777777" w:rsidR="007B4C5D" w:rsidRDefault="007B4C5D" w:rsidP="00D646FE">
            <w:r w:rsidRPr="00E02641">
              <w:t xml:space="preserve">Chức năng bắt đầu khi người dùng muốn quản lý các thông tin về </w:t>
            </w:r>
            <w:r>
              <w:t>nhà cung cấp</w:t>
            </w:r>
            <w:r w:rsidRPr="00E02641">
              <w:t>:</w:t>
            </w:r>
            <w:r>
              <w:t xml:space="preserve"> </w:t>
            </w:r>
          </w:p>
          <w:p w14:paraId="21A9A5DC" w14:textId="6DFFB598" w:rsidR="007B4C5D" w:rsidRDefault="007B4C5D" w:rsidP="00D646FE">
            <w:pPr>
              <w:pStyle w:val="Bullet-"/>
              <w:spacing w:before="120" w:after="120"/>
            </w:pPr>
            <w:r w:rsidRPr="001C0BCC">
              <w:t xml:space="preserve">NSD Đăng nhập vào hệ thống và chọn </w:t>
            </w:r>
            <w:r w:rsidR="00364FDC">
              <w:t>Bán</w:t>
            </w:r>
            <w:r>
              <w:t xml:space="preserve"> hàng</w:t>
            </w:r>
            <w:r w:rsidRPr="001C0BCC">
              <w:t xml:space="preserve"> </w:t>
            </w:r>
            <w:r>
              <w:rPr>
                <w:rFonts w:cs="Times New Roman"/>
              </w:rPr>
              <w:t>-&gt;</w:t>
            </w:r>
            <w:r w:rsidRPr="001C0BCC">
              <w:t xml:space="preserve"> </w:t>
            </w:r>
            <w:r>
              <w:t>Đơn hàng</w:t>
            </w:r>
            <w:r w:rsidR="00797AF7">
              <w:t xml:space="preserve"> -&gt; Khách hàng</w:t>
            </w:r>
          </w:p>
          <w:p w14:paraId="044C9B34" w14:textId="0C2E42BC" w:rsidR="007B4C5D" w:rsidRDefault="007B4C5D" w:rsidP="00D646FE">
            <w:pPr>
              <w:pStyle w:val="Bullet-"/>
              <w:spacing w:before="120" w:after="120"/>
            </w:pPr>
            <w:r w:rsidRPr="00FA4027">
              <w:t xml:space="preserve">Hệ thống hiển thị danh sách các </w:t>
            </w:r>
            <w:r w:rsidR="009A54AF">
              <w:t>khách hàng</w:t>
            </w:r>
            <w:r w:rsidRPr="00FA4027">
              <w:t xml:space="preserve"> với các trường thông tin: Tên </w:t>
            </w:r>
            <w:r w:rsidR="009A54AF">
              <w:t>khách hàng</w:t>
            </w:r>
            <w:r w:rsidRPr="00FA4027">
              <w:t>, Địa chỉ</w:t>
            </w:r>
            <w:r>
              <w:t>, tổng số đơn mua, tổng số đơn bán</w:t>
            </w:r>
          </w:p>
          <w:p w14:paraId="1A476A4F" w14:textId="568A0B04" w:rsidR="00931CD7" w:rsidRDefault="00931CD7" w:rsidP="00D646FE">
            <w:pPr>
              <w:pStyle w:val="Bullet-"/>
              <w:spacing w:before="120" w:after="120"/>
            </w:pPr>
            <w:r>
              <w:t xml:space="preserve">Người dùng có thể sắp xếp </w:t>
            </w:r>
            <w:r w:rsidR="0092383E">
              <w:t xml:space="preserve">giảm dần hay tăng dần </w:t>
            </w:r>
            <w:r>
              <w:t xml:space="preserve">danh sách theo các tiêu chí như: </w:t>
            </w:r>
            <w:r w:rsidR="0092383E" w:rsidRPr="00FA4027">
              <w:t xml:space="preserve">Tên </w:t>
            </w:r>
            <w:r w:rsidR="0092383E">
              <w:t>khách hàng, tổng số đơn mua, tổng số đơn bán</w:t>
            </w:r>
          </w:p>
          <w:p w14:paraId="5782417A" w14:textId="051C1EA0" w:rsidR="00931CD7" w:rsidRPr="00931CD7" w:rsidRDefault="00931CD7" w:rsidP="00D646FE">
            <w:pPr>
              <w:pStyle w:val="Bullet-"/>
              <w:spacing w:before="120" w:after="120"/>
            </w:pPr>
            <w:r>
              <w:t xml:space="preserve">Người dùng có thể xem </w:t>
            </w:r>
            <w:r w:rsidR="0092383E">
              <w:t>khách hàng</w:t>
            </w:r>
            <w:r>
              <w:t xml:space="preserve"> theo từng trang nếu số lượng </w:t>
            </w:r>
            <w:r w:rsidR="0092383E">
              <w:t>khách hàng</w:t>
            </w:r>
            <w:r>
              <w:t xml:space="preserve"> lớn</w:t>
            </w:r>
          </w:p>
          <w:p w14:paraId="09EAC8CD" w14:textId="25C82CAB" w:rsidR="007B4C5D" w:rsidRDefault="007B4C5D" w:rsidP="00D646FE">
            <w:pPr>
              <w:pStyle w:val="Bullet-"/>
              <w:spacing w:before="120" w:after="120"/>
            </w:pPr>
            <w:r w:rsidRPr="008825A7">
              <w:t>Người dùng chọn vào nút “</w:t>
            </w:r>
            <w:r>
              <w:t>M</w:t>
            </w:r>
            <w:r w:rsidRPr="008825A7">
              <w:t xml:space="preserve">ới” để thực hiện thao tác thêm mới </w:t>
            </w:r>
            <w:r w:rsidR="00F725EE">
              <w:t>khách hàng</w:t>
            </w:r>
          </w:p>
          <w:p w14:paraId="0F2608B6" w14:textId="4FA138B1" w:rsidR="007B4C5D" w:rsidRDefault="007B4C5D" w:rsidP="00D646FE">
            <w:pPr>
              <w:pStyle w:val="Bullet-"/>
              <w:spacing w:before="120" w:after="120"/>
            </w:pPr>
            <w:r w:rsidRPr="004608D9">
              <w:t xml:space="preserve">Người dùng </w:t>
            </w:r>
            <w:r>
              <w:t xml:space="preserve">click vào nhà cung cấp bất kỳ </w:t>
            </w:r>
            <w:r w:rsidRPr="004608D9">
              <w:t xml:space="preserve">để hiển thị chi tiết </w:t>
            </w:r>
            <w:r w:rsidR="00F725EE">
              <w:t>khách hàng</w:t>
            </w:r>
            <w:r>
              <w:t xml:space="preserve">. NSD có thể thực hiện cập nhập thông tin </w:t>
            </w:r>
            <w:r w:rsidR="00F725EE">
              <w:t>khách hàng</w:t>
            </w:r>
          </w:p>
          <w:p w14:paraId="4128F659" w14:textId="5C039C93" w:rsidR="007B4C5D" w:rsidRDefault="007B4C5D" w:rsidP="00D646FE">
            <w:pPr>
              <w:pStyle w:val="Bullet-"/>
              <w:spacing w:before="120" w:after="120"/>
            </w:pPr>
            <w:r w:rsidRPr="005236CF">
              <w:t xml:space="preserve">Người dùng chọn vào nút “Tác vụ”, chọn “Xóa” để thực hiện xóa </w:t>
            </w:r>
            <w:r w:rsidR="00F725EE">
              <w:t>khách hàng</w:t>
            </w:r>
            <w:r w:rsidRPr="005236CF">
              <w:t xml:space="preserve"> đã chọn</w:t>
            </w:r>
          </w:p>
          <w:p w14:paraId="5B7F9211" w14:textId="27006F31" w:rsidR="007B4C5D" w:rsidRDefault="007B4C5D" w:rsidP="00D646FE">
            <w:pPr>
              <w:pStyle w:val="Bullet-"/>
              <w:spacing w:before="120" w:after="120"/>
            </w:pPr>
            <w:r w:rsidRPr="005236CF">
              <w:t>Người dùng chọn vào nút “Tác vụ”, chọn “</w:t>
            </w:r>
            <w:r>
              <w:t>Lưu trữ</w:t>
            </w:r>
            <w:r w:rsidRPr="005236CF">
              <w:t xml:space="preserve">” để thực hiện </w:t>
            </w:r>
            <w:r w:rsidR="00A316F1">
              <w:t>lưu trữ</w:t>
            </w:r>
            <w:r w:rsidRPr="005236CF">
              <w:t xml:space="preserve"> </w:t>
            </w:r>
            <w:r w:rsidR="00F031B9">
              <w:t>khách hàng</w:t>
            </w:r>
            <w:r w:rsidRPr="005236CF">
              <w:t xml:space="preserve"> đã chọn</w:t>
            </w:r>
          </w:p>
          <w:p w14:paraId="481378EE" w14:textId="1A24FB4C" w:rsidR="007B4C5D" w:rsidRPr="0014635E" w:rsidRDefault="007B4C5D" w:rsidP="00D646FE">
            <w:pPr>
              <w:pStyle w:val="Bullet-"/>
              <w:spacing w:before="120" w:after="120"/>
            </w:pPr>
            <w:r w:rsidRPr="00692409">
              <w:t xml:space="preserve">Người dùng có thể chọn “Tìm kiếm” để thực hiện tìm kiếm </w:t>
            </w:r>
            <w:r w:rsidR="00F031B9">
              <w:t>khách hàng</w:t>
            </w:r>
            <w:r w:rsidRPr="00692409">
              <w:t xml:space="preserve"> theo các tiêu chí khác nhau.</w:t>
            </w:r>
          </w:p>
          <w:p w14:paraId="2E132BBD" w14:textId="77777777" w:rsidR="007B4C5D" w:rsidRDefault="007B4C5D" w:rsidP="00CC0F9F">
            <w:pPr>
              <w:pStyle w:val="ListParagraph"/>
              <w:numPr>
                <w:ilvl w:val="0"/>
                <w:numId w:val="20"/>
              </w:numPr>
            </w:pPr>
            <w:r>
              <w:t>Luồng con</w:t>
            </w:r>
          </w:p>
          <w:p w14:paraId="3081AD01" w14:textId="6032A9E3" w:rsidR="007B4C5D" w:rsidRDefault="007B4C5D" w:rsidP="00CC0F9F">
            <w:pPr>
              <w:pStyle w:val="ListParagraph"/>
              <w:numPr>
                <w:ilvl w:val="0"/>
                <w:numId w:val="21"/>
              </w:numPr>
            </w:pPr>
            <w:r>
              <w:t xml:space="preserve">Thêm mới </w:t>
            </w:r>
            <w:r w:rsidR="00F031B9">
              <w:t>khách hàng</w:t>
            </w:r>
          </w:p>
          <w:p w14:paraId="79D6D3CE" w14:textId="41FA51D6" w:rsidR="007B4C5D" w:rsidRDefault="007B4C5D" w:rsidP="00D646FE">
            <w:pPr>
              <w:pStyle w:val="Bullet-"/>
              <w:spacing w:before="120" w:after="120"/>
            </w:pPr>
            <w:r>
              <w:t xml:space="preserve">Người dùng chọn vào nút “Mới” để thực hiện thao tác thêm mới </w:t>
            </w:r>
            <w:r w:rsidR="00337754">
              <w:t>khách hàng</w:t>
            </w:r>
            <w:r>
              <w:t>.</w:t>
            </w:r>
          </w:p>
          <w:p w14:paraId="41887AE0" w14:textId="0119A8A2" w:rsidR="007B4C5D" w:rsidRDefault="007B4C5D" w:rsidP="00D646FE">
            <w:pPr>
              <w:pStyle w:val="Bullet-"/>
              <w:spacing w:before="120" w:after="120"/>
            </w:pPr>
            <w:r>
              <w:t xml:space="preserve">Hệ thống mở form nhập thông tin </w:t>
            </w:r>
            <w:r w:rsidR="00337754">
              <w:t>khách hàng</w:t>
            </w:r>
            <w:r>
              <w:t xml:space="preserve">, bao gồm các trường như: Tên </w:t>
            </w:r>
            <w:r w:rsidR="00337754">
              <w:t>khách hàng</w:t>
            </w:r>
            <w:r>
              <w:t>, Địa chỉ</w:t>
            </w:r>
            <w:r w:rsidR="00156B84">
              <w:t>,</w:t>
            </w:r>
            <w:r>
              <w:t xml:space="preserve"> Số điện thoại, Email, Phương thức thanh toán,</w:t>
            </w:r>
            <w:r w:rsidR="008275FB">
              <w:t xml:space="preserve"> Phương thức giao hàng,</w:t>
            </w:r>
            <w:r>
              <w:t xml:space="preserve"> Số tài khoản, Ngân hàng.</w:t>
            </w:r>
          </w:p>
          <w:p w14:paraId="2BDEB2BA" w14:textId="2FF0E610" w:rsidR="007B4C5D" w:rsidRDefault="007B4C5D" w:rsidP="00D646FE">
            <w:pPr>
              <w:pStyle w:val="Bullet-"/>
              <w:spacing w:before="120" w:after="120"/>
            </w:pPr>
            <w:r>
              <w:t xml:space="preserve">Người dùng nhập thông tin và chọn “Lưu” để tạo </w:t>
            </w:r>
            <w:r w:rsidR="00525696">
              <w:t>khách hàng</w:t>
            </w:r>
            <w:r>
              <w:t xml:space="preserve"> mới.</w:t>
            </w:r>
          </w:p>
          <w:p w14:paraId="197B4AC3" w14:textId="27BC49AF" w:rsidR="007B4C5D" w:rsidRDefault="007B4C5D" w:rsidP="00D646FE">
            <w:pPr>
              <w:pStyle w:val="Bullet-"/>
              <w:spacing w:before="120" w:after="120"/>
            </w:pPr>
            <w:r>
              <w:t xml:space="preserve">Kiểm tra: Hệ thống kiểm tra tính hợp lệ của thông tin nhập vào. Nếu hợp lệ, hệ thống hiển thị thông báo “Thêm mới thành công” và </w:t>
            </w:r>
            <w:r w:rsidR="0084698B">
              <w:t>cập nhập</w:t>
            </w:r>
            <w:r>
              <w:t xml:space="preserve"> danh sách </w:t>
            </w:r>
            <w:r w:rsidR="00F8542F">
              <w:t>khách hàng</w:t>
            </w:r>
            <w:r>
              <w:t>. Nếu không hợp lệ, hiển thị thông báo lỗi và yêu cầu nhập lại.</w:t>
            </w:r>
          </w:p>
          <w:p w14:paraId="29EFCF5E" w14:textId="4A18764D" w:rsidR="007B4C5D" w:rsidRDefault="007B4C5D" w:rsidP="00CC0F9F">
            <w:pPr>
              <w:pStyle w:val="ListParagraph"/>
              <w:numPr>
                <w:ilvl w:val="0"/>
                <w:numId w:val="21"/>
              </w:numPr>
            </w:pPr>
            <w:r>
              <w:t xml:space="preserve">Xem/Cập nhập </w:t>
            </w:r>
            <w:r w:rsidR="00F031B9">
              <w:t>khách hàng</w:t>
            </w:r>
          </w:p>
          <w:p w14:paraId="6FF30949" w14:textId="2683B389" w:rsidR="007B4C5D" w:rsidRDefault="007B4C5D" w:rsidP="00D646FE">
            <w:pPr>
              <w:pStyle w:val="Bullet-"/>
              <w:spacing w:before="120" w:after="120"/>
            </w:pPr>
            <w:r>
              <w:t xml:space="preserve">Người dùng click vào tên </w:t>
            </w:r>
            <w:r w:rsidR="00F8542F">
              <w:t>khách hàng</w:t>
            </w:r>
            <w:r>
              <w:t xml:space="preserve"> bất kỳ trong danh sách để xem chi tiết thông tin.</w:t>
            </w:r>
          </w:p>
          <w:p w14:paraId="59B821F1" w14:textId="2AFA82F1" w:rsidR="007B4C5D" w:rsidRDefault="007B4C5D" w:rsidP="00D646FE">
            <w:pPr>
              <w:pStyle w:val="Bullet-"/>
              <w:spacing w:before="120" w:after="120"/>
            </w:pPr>
            <w:r>
              <w:lastRenderedPageBreak/>
              <w:t xml:space="preserve">Hệ thống hiển thị chi tiết </w:t>
            </w:r>
            <w:r w:rsidR="00F8542F">
              <w:t>khách hàng</w:t>
            </w:r>
            <w:r>
              <w:t xml:space="preserve">, bao gồm các thông tin như: </w:t>
            </w:r>
            <w:r w:rsidR="00F8542F">
              <w:t>Tên khách hàng, Địa chỉ, Số điện thoại, Email, Phương thức thanh toán, Phương thức giao hàng, Số tài khoản, Ngân hàng.</w:t>
            </w:r>
          </w:p>
          <w:p w14:paraId="07FAEE19" w14:textId="6BDBC5BA" w:rsidR="007B4C5D" w:rsidRDefault="007B4C5D" w:rsidP="00D646FE">
            <w:pPr>
              <w:pStyle w:val="Bullet-"/>
              <w:spacing w:before="120" w:after="120"/>
            </w:pPr>
            <w:r>
              <w:t>Người dùng có thể chỉnh sửa các trường thông tin và chọn “</w:t>
            </w:r>
            <w:r w:rsidR="0084698B">
              <w:t>Cập nhập</w:t>
            </w:r>
            <w:r>
              <w:t>” để lưu thay đổi.</w:t>
            </w:r>
          </w:p>
          <w:p w14:paraId="408CFCDD" w14:textId="62EBE798" w:rsidR="007B4C5D" w:rsidRDefault="007B4C5D" w:rsidP="00D646FE">
            <w:pPr>
              <w:pStyle w:val="Bullet-"/>
              <w:spacing w:before="120" w:after="120"/>
            </w:pPr>
            <w:r>
              <w:t xml:space="preserve">Kiểm tra: Hệ thống xác minh tính hợp lệ của dữ liệu </w:t>
            </w:r>
            <w:r w:rsidR="0084698B">
              <w:t>cập nhập</w:t>
            </w:r>
            <w:r>
              <w:t>. Nếu hợp lệ, hệ thống hiển thị thông báo “</w:t>
            </w:r>
            <w:r w:rsidR="0084698B">
              <w:t>Cập nhập</w:t>
            </w:r>
            <w:r>
              <w:t xml:space="preserve"> thành công” và </w:t>
            </w:r>
            <w:r w:rsidR="0084698B">
              <w:t>cập nhập</w:t>
            </w:r>
            <w:r>
              <w:t xml:space="preserve"> danh sách. Nếu không hợp lệ, hiển thị thông báo lỗi và yêu cầu chỉnh sửa lại.</w:t>
            </w:r>
          </w:p>
          <w:p w14:paraId="7BCD8492" w14:textId="00591DFD" w:rsidR="007B4C5D" w:rsidRDefault="007B4C5D" w:rsidP="00CC0F9F">
            <w:pPr>
              <w:pStyle w:val="ListParagraph"/>
              <w:numPr>
                <w:ilvl w:val="0"/>
                <w:numId w:val="21"/>
              </w:numPr>
            </w:pPr>
            <w:r>
              <w:t xml:space="preserve">Xóa </w:t>
            </w:r>
            <w:r w:rsidR="00F031B9">
              <w:t>khách hàng</w:t>
            </w:r>
          </w:p>
          <w:p w14:paraId="1663D086" w14:textId="062B24B7" w:rsidR="007B4C5D" w:rsidRDefault="007B4C5D" w:rsidP="00D646FE">
            <w:pPr>
              <w:pStyle w:val="Bullet-"/>
              <w:spacing w:before="120" w:after="120"/>
            </w:pPr>
            <w:r>
              <w:t xml:space="preserve">Người dùng </w:t>
            </w:r>
            <w:r w:rsidR="00CB40F4">
              <w:t>click chọn check box ở màn danh sách khách hàng</w:t>
            </w:r>
            <w:r w:rsidR="00237CA3">
              <w:t xml:space="preserve"> và </w:t>
            </w:r>
            <w:r w:rsidR="00CE591A">
              <w:t xml:space="preserve">click </w:t>
            </w:r>
            <w:r w:rsidR="00237CA3">
              <w:t>chọn</w:t>
            </w:r>
            <w:r>
              <w:t xml:space="preserve"> vào nút “Tác vụ” </w:t>
            </w:r>
            <w:r w:rsidR="00CE591A">
              <w:t xml:space="preserve">-&gt; </w:t>
            </w:r>
            <w:r>
              <w:t>sau đó chọn “Xóa”</w:t>
            </w:r>
            <w:r w:rsidR="00CE591A">
              <w:t xml:space="preserve"> để xóa khách hàng đã chọn</w:t>
            </w:r>
          </w:p>
          <w:p w14:paraId="0E436559" w14:textId="5C9B011E" w:rsidR="007B4C5D" w:rsidRDefault="007B4C5D" w:rsidP="00D646FE">
            <w:pPr>
              <w:pStyle w:val="Bullet-"/>
              <w:spacing w:before="120" w:after="120"/>
            </w:pPr>
            <w:r>
              <w:t xml:space="preserve">Hệ thống hiển thị thông báo xác nhận “Bạn có chắc chắn muốn xóa </w:t>
            </w:r>
            <w:r w:rsidR="00A1187F">
              <w:t>khách hàng</w:t>
            </w:r>
            <w:r>
              <w:t xml:space="preserve"> này không?”</w:t>
            </w:r>
          </w:p>
          <w:p w14:paraId="4A93B171" w14:textId="77777777" w:rsidR="007B4C5D" w:rsidRDefault="007B4C5D" w:rsidP="00D646FE">
            <w:pPr>
              <w:pStyle w:val="Bullet-"/>
              <w:spacing w:before="120" w:after="120"/>
            </w:pPr>
            <w:r>
              <w:t>Người dùng chọn “Đồng ý” để xác nhận xóa.</w:t>
            </w:r>
          </w:p>
          <w:p w14:paraId="1F0B190A" w14:textId="715EADF3" w:rsidR="007B4C5D" w:rsidRDefault="007B4C5D" w:rsidP="00D646FE">
            <w:pPr>
              <w:pStyle w:val="Bullet-"/>
              <w:spacing w:before="120" w:after="120"/>
            </w:pPr>
            <w:r>
              <w:t xml:space="preserve">Kiểm tra: Hệ thống kiểm tra xem nhà cung cấp có liên kết với các dữ liệu khác không (như đơn mua hoặc đơn bán). Nếu có, hiển thị thông báo lỗi và hủy thao tác xóa. Nếu không, hệ thống xóa nhà cung cấp và </w:t>
            </w:r>
            <w:r w:rsidR="0084698B">
              <w:t>cập nhập</w:t>
            </w:r>
            <w:r>
              <w:t xml:space="preserve"> danh sách với thông báo “Xóa thành công”.</w:t>
            </w:r>
          </w:p>
          <w:p w14:paraId="07CC5812" w14:textId="428EBFEE" w:rsidR="007B4C5D" w:rsidRDefault="007B4C5D" w:rsidP="00CC0F9F">
            <w:pPr>
              <w:pStyle w:val="ListParagraph"/>
              <w:numPr>
                <w:ilvl w:val="0"/>
                <w:numId w:val="21"/>
              </w:numPr>
            </w:pPr>
            <w:r>
              <w:t xml:space="preserve">Lưu trữ </w:t>
            </w:r>
            <w:r w:rsidR="00F031B9">
              <w:t>khách hàng</w:t>
            </w:r>
          </w:p>
          <w:p w14:paraId="455B704C" w14:textId="6F6F6A8B" w:rsidR="007B4C5D" w:rsidRDefault="00A1187F" w:rsidP="00D646FE">
            <w:pPr>
              <w:pStyle w:val="Bullet-"/>
              <w:spacing w:before="120" w:after="120"/>
            </w:pPr>
            <w:r>
              <w:t xml:space="preserve">Người dùng click chọn check box ở màn danh sách khách hàng và click chọn vào nút “Tác vụ” -&gt; sau đó chọn </w:t>
            </w:r>
            <w:r w:rsidR="007B4C5D">
              <w:t xml:space="preserve">“Lưu trữ” để lưu trữ </w:t>
            </w:r>
            <w:r>
              <w:t>khách hàng</w:t>
            </w:r>
            <w:r w:rsidR="007B4C5D">
              <w:t xml:space="preserve"> cấp thay vì xóa vĩnh viễn.</w:t>
            </w:r>
          </w:p>
          <w:p w14:paraId="5FEFF191" w14:textId="25970658" w:rsidR="007B4C5D" w:rsidRDefault="007B4C5D" w:rsidP="00D646FE">
            <w:pPr>
              <w:pStyle w:val="Bullet-"/>
              <w:spacing w:before="120" w:after="120"/>
            </w:pPr>
            <w:r>
              <w:t xml:space="preserve">Hệ thống di chuyển </w:t>
            </w:r>
            <w:r w:rsidR="00A1187F">
              <w:t>khách hàng</w:t>
            </w:r>
            <w:r>
              <w:t xml:space="preserve"> vào danh sách lưu trữ, không còn hiển thị trong danh sách </w:t>
            </w:r>
            <w:r w:rsidR="00A1187F">
              <w:t>khách hàng</w:t>
            </w:r>
            <w:r>
              <w:t xml:space="preserve"> chính.</w:t>
            </w:r>
          </w:p>
          <w:p w14:paraId="13133F57" w14:textId="4E7030E9" w:rsidR="007B4C5D" w:rsidRDefault="007B4C5D" w:rsidP="00D646FE">
            <w:pPr>
              <w:pStyle w:val="Bullet-"/>
              <w:spacing w:before="120" w:after="120"/>
            </w:pPr>
            <w:r>
              <w:t xml:space="preserve">Kiểm tra: Hệ thống </w:t>
            </w:r>
            <w:r w:rsidR="0084698B">
              <w:t>cập nhập</w:t>
            </w:r>
            <w:r>
              <w:t xml:space="preserve"> trạng thái </w:t>
            </w:r>
            <w:r w:rsidR="00A1187F">
              <w:t>nhà cung cấp</w:t>
            </w:r>
            <w:r>
              <w:t xml:space="preserve"> thành “Đã lưu trữ” và hiển thị thông báo “Lưu trữ thành công”.</w:t>
            </w:r>
          </w:p>
          <w:p w14:paraId="6471A327" w14:textId="5478B161" w:rsidR="007B4C5D" w:rsidRDefault="007B4C5D" w:rsidP="00CC0F9F">
            <w:pPr>
              <w:pStyle w:val="ListParagraph"/>
              <w:numPr>
                <w:ilvl w:val="0"/>
                <w:numId w:val="21"/>
              </w:numPr>
            </w:pPr>
            <w:r>
              <w:t xml:space="preserve">Tìm kiếm </w:t>
            </w:r>
            <w:r w:rsidR="00F031B9">
              <w:t>khách hàng</w:t>
            </w:r>
          </w:p>
          <w:p w14:paraId="768CF1FF" w14:textId="0CD39931" w:rsidR="007B4C5D" w:rsidRDefault="007B4C5D" w:rsidP="00D646FE">
            <w:pPr>
              <w:pStyle w:val="Bullet-"/>
              <w:spacing w:before="120" w:after="120"/>
            </w:pPr>
            <w:r>
              <w:t>Người dùng chọn tính năng “Tìm kiếm” để tìm kiếm nhà cung cấp dựa trên các tiêu chí như</w:t>
            </w:r>
            <w:r w:rsidR="00A1187F">
              <w:t>:</w:t>
            </w:r>
            <w:r>
              <w:t xml:space="preserve"> </w:t>
            </w:r>
            <w:r w:rsidR="00A1187F">
              <w:t>Tên khách hàng, Địa chỉ, Số điện thoại, Email, Phương thức thanh toán, Phương thức giao hàng, Số tài khoản, Ngân hàng.</w:t>
            </w:r>
          </w:p>
          <w:p w14:paraId="182CB3E2" w14:textId="199863FF" w:rsidR="007B4C5D" w:rsidRDefault="007B4C5D" w:rsidP="00D646FE">
            <w:pPr>
              <w:pStyle w:val="Bullet-"/>
              <w:spacing w:before="120" w:after="120"/>
            </w:pPr>
            <w:r>
              <w:t xml:space="preserve">Hệ thống hiển thị danh sách </w:t>
            </w:r>
            <w:r w:rsidR="00A1187F">
              <w:t>khách hàng</w:t>
            </w:r>
            <w:r>
              <w:t xml:space="preserve"> phù hợp với tiêu chí tìm kiếm.</w:t>
            </w:r>
          </w:p>
        </w:tc>
      </w:tr>
      <w:tr w:rsidR="007B4C5D" w14:paraId="64501F64" w14:textId="77777777">
        <w:tc>
          <w:tcPr>
            <w:tcW w:w="9062" w:type="dxa"/>
            <w:gridSpan w:val="4"/>
            <w:shd w:val="clear" w:color="auto" w:fill="D9E2F3" w:themeFill="accent1" w:themeFillTint="33"/>
          </w:tcPr>
          <w:p w14:paraId="6D68B0B6" w14:textId="77777777" w:rsidR="007B4C5D" w:rsidRDefault="007B4C5D" w:rsidP="00D646FE">
            <w:r w:rsidRPr="00775630">
              <w:rPr>
                <w:b/>
                <w:bCs/>
              </w:rPr>
              <w:lastRenderedPageBreak/>
              <w:t>Luồng sự kiện phát sinh/Kịch bản phát sinh</w:t>
            </w:r>
          </w:p>
        </w:tc>
      </w:tr>
      <w:tr w:rsidR="007B4C5D" w14:paraId="21F00A96" w14:textId="77777777">
        <w:tc>
          <w:tcPr>
            <w:tcW w:w="9062" w:type="dxa"/>
            <w:gridSpan w:val="4"/>
            <w:shd w:val="clear" w:color="auto" w:fill="auto"/>
          </w:tcPr>
          <w:p w14:paraId="70D1211B" w14:textId="4B5C7320" w:rsidR="007B4C5D" w:rsidRDefault="007B4C5D" w:rsidP="00D646FE">
            <w:r w:rsidRPr="00775630">
              <w:lastRenderedPageBreak/>
              <w:t xml:space="preserve">Luồng A: Thêm mới, </w:t>
            </w:r>
            <w:r w:rsidR="0084698B">
              <w:t>cập nhập</w:t>
            </w:r>
            <w:r w:rsidR="001B297A">
              <w:t>, xóa</w:t>
            </w:r>
            <w:r w:rsidRPr="00775630">
              <w:t xml:space="preserve"> </w:t>
            </w:r>
            <w:r w:rsidR="00F031B9">
              <w:t>khách hàng</w:t>
            </w:r>
            <w:r w:rsidR="00F031B9" w:rsidRPr="00775630">
              <w:t xml:space="preserve"> </w:t>
            </w:r>
            <w:r w:rsidRPr="00775630">
              <w:t>không hợp lệ, tìm kiếm không hợp lệ.</w:t>
            </w:r>
          </w:p>
        </w:tc>
      </w:tr>
      <w:tr w:rsidR="007B4C5D" w14:paraId="629FFDD1" w14:textId="77777777">
        <w:tc>
          <w:tcPr>
            <w:tcW w:w="9062" w:type="dxa"/>
            <w:gridSpan w:val="4"/>
            <w:shd w:val="clear" w:color="auto" w:fill="auto"/>
          </w:tcPr>
          <w:p w14:paraId="10D2E70D" w14:textId="77777777" w:rsidR="007B4C5D" w:rsidRDefault="007B4C5D" w:rsidP="00D646FE">
            <w:r>
              <w:t xml:space="preserve">Hệ thống hiển thị một thông báo lỗi: </w:t>
            </w:r>
          </w:p>
          <w:p w14:paraId="05F686F0" w14:textId="77777777" w:rsidR="007B4C5D" w:rsidRDefault="007B4C5D" w:rsidP="00D646FE">
            <w:pPr>
              <w:pStyle w:val="Bullet-"/>
              <w:spacing w:before="120" w:after="120"/>
            </w:pPr>
            <w:r>
              <w:t>Trường bắt buộc không được bỏ trống</w:t>
            </w:r>
          </w:p>
          <w:p w14:paraId="5DA354EA" w14:textId="77777777" w:rsidR="007B4C5D" w:rsidRDefault="007B4C5D" w:rsidP="00D646FE">
            <w:pPr>
              <w:pStyle w:val="Bullet-"/>
              <w:spacing w:before="120" w:after="120"/>
            </w:pPr>
            <w:r>
              <w:t>Không có dữ liệu được tìm thấy.</w:t>
            </w:r>
          </w:p>
          <w:p w14:paraId="5DFD89E5" w14:textId="28B02DA2" w:rsidR="007B4C5D" w:rsidRDefault="00F031B9" w:rsidP="00D646FE">
            <w:pPr>
              <w:pStyle w:val="Bullet-"/>
              <w:spacing w:before="120" w:after="120"/>
            </w:pPr>
            <w:r>
              <w:t xml:space="preserve">Khách hàng </w:t>
            </w:r>
            <w:r w:rsidR="007B4C5D">
              <w:t>đã được sử dụng không được xóa!</w:t>
            </w:r>
          </w:p>
        </w:tc>
      </w:tr>
      <w:tr w:rsidR="007B4C5D" w14:paraId="5A320709" w14:textId="77777777">
        <w:tc>
          <w:tcPr>
            <w:tcW w:w="9062" w:type="dxa"/>
            <w:gridSpan w:val="4"/>
            <w:shd w:val="clear" w:color="auto" w:fill="D9E2F3" w:themeFill="accent1" w:themeFillTint="33"/>
          </w:tcPr>
          <w:p w14:paraId="2ED91CC9" w14:textId="77777777" w:rsidR="007B4C5D" w:rsidRDefault="007B4C5D" w:rsidP="00D646FE">
            <w:pPr>
              <w:jc w:val="center"/>
            </w:pPr>
            <w:r w:rsidRPr="003358A9">
              <w:rPr>
                <w:b/>
                <w:bCs/>
              </w:rPr>
              <w:t>Giao diện minh hoạ</w:t>
            </w:r>
          </w:p>
        </w:tc>
      </w:tr>
      <w:tr w:rsidR="007B4C5D" w14:paraId="310E400F" w14:textId="77777777">
        <w:tc>
          <w:tcPr>
            <w:tcW w:w="9062" w:type="dxa"/>
            <w:gridSpan w:val="4"/>
            <w:shd w:val="clear" w:color="auto" w:fill="auto"/>
          </w:tcPr>
          <w:p w14:paraId="4C44D111" w14:textId="313BCEDD" w:rsidR="007B4C5D" w:rsidRDefault="00254D49" w:rsidP="00D646FE">
            <w:pPr>
              <w:keepNext/>
              <w:jc w:val="center"/>
            </w:pPr>
            <w:r>
              <w:rPr>
                <w:noProof/>
              </w:rPr>
              <w:drawing>
                <wp:inline distT="0" distB="0" distL="0" distR="0" wp14:anchorId="5E7BBB3E" wp14:editId="707E9B38">
                  <wp:extent cx="4701540" cy="1342260"/>
                  <wp:effectExtent l="0" t="0" r="3810" b="0"/>
                  <wp:docPr id="163256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07108" cy="1343850"/>
                          </a:xfrm>
                          <a:prstGeom prst="rect">
                            <a:avLst/>
                          </a:prstGeom>
                        </pic:spPr>
                      </pic:pic>
                    </a:graphicData>
                  </a:graphic>
                </wp:inline>
              </w:drawing>
            </w:r>
          </w:p>
          <w:p w14:paraId="07154921" w14:textId="1B8A45E3" w:rsidR="007B4C5D" w:rsidRDefault="007B4C5D" w:rsidP="00D646FE">
            <w:pPr>
              <w:pStyle w:val="Caption"/>
            </w:pPr>
            <w:bookmarkStart w:id="37" w:name="_Toc183209348"/>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10</w:t>
            </w:r>
            <w:r w:rsidR="00DA0FB9">
              <w:fldChar w:fldCharType="end"/>
            </w:r>
            <w:r>
              <w:t xml:space="preserve">. Danh sách </w:t>
            </w:r>
            <w:r w:rsidR="00034C32">
              <w:t>khách hàng</w:t>
            </w:r>
            <w:bookmarkEnd w:id="37"/>
          </w:p>
          <w:p w14:paraId="56A32332" w14:textId="4F21C212" w:rsidR="007B4C5D" w:rsidRDefault="006732D7" w:rsidP="00D646FE">
            <w:pPr>
              <w:keepNext/>
              <w:jc w:val="center"/>
            </w:pPr>
            <w:r>
              <w:rPr>
                <w:noProof/>
              </w:rPr>
              <w:drawing>
                <wp:inline distT="0" distB="0" distL="0" distR="0" wp14:anchorId="5D1F1E5B" wp14:editId="679C2E32">
                  <wp:extent cx="4549140" cy="1784154"/>
                  <wp:effectExtent l="0" t="0" r="3810" b="6985"/>
                  <wp:docPr id="1900108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55044" cy="1786470"/>
                          </a:xfrm>
                          <a:prstGeom prst="rect">
                            <a:avLst/>
                          </a:prstGeom>
                        </pic:spPr>
                      </pic:pic>
                    </a:graphicData>
                  </a:graphic>
                </wp:inline>
              </w:drawing>
            </w:r>
          </w:p>
          <w:p w14:paraId="54B4A441" w14:textId="77DACEE5" w:rsidR="007B4C5D" w:rsidRPr="005E1E41" w:rsidRDefault="007B4C5D" w:rsidP="00304156">
            <w:pPr>
              <w:pStyle w:val="Caption"/>
            </w:pPr>
            <w:bookmarkStart w:id="38" w:name="_Toc183209349"/>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11</w:t>
            </w:r>
            <w:r w:rsidR="00DA0FB9">
              <w:fldChar w:fldCharType="end"/>
            </w:r>
            <w:r>
              <w:t xml:space="preserve">. Màn chi tiết </w:t>
            </w:r>
            <w:r w:rsidR="006732D7">
              <w:t>khách hàng</w:t>
            </w:r>
            <w:bookmarkEnd w:id="38"/>
          </w:p>
        </w:tc>
      </w:tr>
    </w:tbl>
    <w:p w14:paraId="767A0677" w14:textId="4C818C4D" w:rsidR="00A67CFA" w:rsidRDefault="00A67CFA">
      <w:pPr>
        <w:pStyle w:val="Caption"/>
      </w:pPr>
      <w:bookmarkStart w:id="39" w:name="_Toc183209430"/>
      <w:r>
        <w:t xml:space="preserve">Bảng </w:t>
      </w:r>
      <w:r w:rsidR="00F15304">
        <w:fldChar w:fldCharType="begin"/>
      </w:r>
      <w:r w:rsidR="00F15304">
        <w:instrText xml:space="preserve"> STYLEREF 1 \s </w:instrText>
      </w:r>
      <w:r w:rsidR="00F15304">
        <w:fldChar w:fldCharType="separate"/>
      </w:r>
      <w:r w:rsidR="00F15304">
        <w:rPr>
          <w:noProof/>
        </w:rPr>
        <w:t>2</w:t>
      </w:r>
      <w:r w:rsidR="00F15304">
        <w:fldChar w:fldCharType="end"/>
      </w:r>
      <w:r w:rsidR="00F15304">
        <w:t>.</w:t>
      </w:r>
      <w:r w:rsidR="00F15304">
        <w:fldChar w:fldCharType="begin"/>
      </w:r>
      <w:r w:rsidR="00F15304">
        <w:instrText xml:space="preserve"> SEQ Bảng \* ARABIC \s 1 </w:instrText>
      </w:r>
      <w:r w:rsidR="00F15304">
        <w:fldChar w:fldCharType="separate"/>
      </w:r>
      <w:r w:rsidR="00F15304">
        <w:rPr>
          <w:noProof/>
        </w:rPr>
        <w:t>3</w:t>
      </w:r>
      <w:r w:rsidR="00F15304">
        <w:fldChar w:fldCharType="end"/>
      </w:r>
      <w:r>
        <w:t>. UC – Quản lý khách hàng</w:t>
      </w:r>
      <w:bookmarkEnd w:id="39"/>
    </w:p>
    <w:p w14:paraId="54283784" w14:textId="505D24E6" w:rsidR="007B4C5D" w:rsidRDefault="00A86851" w:rsidP="007B4C5D">
      <w:pPr>
        <w:pStyle w:val="Heading3"/>
      </w:pPr>
      <w:bookmarkStart w:id="40" w:name="_Toc183212561"/>
      <w:r w:rsidRPr="00A86851">
        <w:t>UC03 - Quản lý sản phẩm</w:t>
      </w:r>
      <w:bookmarkEnd w:id="40"/>
    </w:p>
    <w:tbl>
      <w:tblPr>
        <w:tblStyle w:val="TableGrid"/>
        <w:tblW w:w="0" w:type="auto"/>
        <w:tblLook w:val="04A0" w:firstRow="1" w:lastRow="0" w:firstColumn="1" w:lastColumn="0" w:noHBand="0" w:noVBand="1"/>
      </w:tblPr>
      <w:tblGrid>
        <w:gridCol w:w="1173"/>
        <w:gridCol w:w="1878"/>
        <w:gridCol w:w="2756"/>
        <w:gridCol w:w="3255"/>
      </w:tblGrid>
      <w:tr w:rsidR="007B4C5D" w14:paraId="300BCDC3" w14:textId="77777777" w:rsidTr="00C26682">
        <w:tc>
          <w:tcPr>
            <w:tcW w:w="3051" w:type="dxa"/>
            <w:gridSpan w:val="2"/>
            <w:shd w:val="clear" w:color="auto" w:fill="D9E2F3" w:themeFill="accent1" w:themeFillTint="33"/>
          </w:tcPr>
          <w:p w14:paraId="25E6B24C" w14:textId="398BABF5" w:rsidR="007B4C5D" w:rsidRPr="00737994" w:rsidRDefault="007B4C5D">
            <w:pPr>
              <w:rPr>
                <w:b/>
                <w:bCs/>
              </w:rPr>
            </w:pPr>
            <w:r w:rsidRPr="00737994">
              <w:rPr>
                <w:b/>
                <w:bCs/>
              </w:rPr>
              <w:t>UC0</w:t>
            </w:r>
            <w:r w:rsidR="005872A5">
              <w:rPr>
                <w:b/>
                <w:bCs/>
              </w:rPr>
              <w:t>3</w:t>
            </w:r>
          </w:p>
        </w:tc>
        <w:tc>
          <w:tcPr>
            <w:tcW w:w="2756" w:type="dxa"/>
            <w:shd w:val="clear" w:color="auto" w:fill="D9E2F3" w:themeFill="accent1" w:themeFillTint="33"/>
          </w:tcPr>
          <w:p w14:paraId="1E52E44E" w14:textId="58EAB96E" w:rsidR="007B4C5D" w:rsidRPr="00737994" w:rsidRDefault="007B4C5D">
            <w:pPr>
              <w:rPr>
                <w:b/>
                <w:bCs/>
              </w:rPr>
            </w:pPr>
            <w:r w:rsidRPr="00737994">
              <w:rPr>
                <w:b/>
                <w:bCs/>
              </w:rPr>
              <w:t xml:space="preserve">Quản lý </w:t>
            </w:r>
            <w:r w:rsidR="008C7100">
              <w:rPr>
                <w:b/>
                <w:bCs/>
              </w:rPr>
              <w:t>sản phẩm</w:t>
            </w:r>
          </w:p>
        </w:tc>
        <w:tc>
          <w:tcPr>
            <w:tcW w:w="3255" w:type="dxa"/>
            <w:shd w:val="clear" w:color="auto" w:fill="D9E2F3" w:themeFill="accent1" w:themeFillTint="33"/>
          </w:tcPr>
          <w:p w14:paraId="6D0D3DE1" w14:textId="18785D5F" w:rsidR="007B4C5D" w:rsidRPr="00737994" w:rsidRDefault="007B4C5D">
            <w:pPr>
              <w:rPr>
                <w:b/>
                <w:bCs/>
              </w:rPr>
            </w:pPr>
            <w:r w:rsidRPr="00737994">
              <w:rPr>
                <w:b/>
                <w:bCs/>
              </w:rPr>
              <w:t xml:space="preserve">Độ phức tạp: </w:t>
            </w:r>
            <w:r w:rsidR="00D2090F">
              <w:rPr>
                <w:b/>
                <w:bCs/>
              </w:rPr>
              <w:t>Cao</w:t>
            </w:r>
          </w:p>
        </w:tc>
      </w:tr>
      <w:tr w:rsidR="007B4C5D" w14:paraId="62BE1E4A" w14:textId="77777777" w:rsidTr="00C26682">
        <w:tc>
          <w:tcPr>
            <w:tcW w:w="3051" w:type="dxa"/>
            <w:gridSpan w:val="2"/>
            <w:shd w:val="clear" w:color="auto" w:fill="D9E2F3" w:themeFill="accent1" w:themeFillTint="33"/>
          </w:tcPr>
          <w:p w14:paraId="4FE17068" w14:textId="77777777" w:rsidR="007B4C5D" w:rsidRPr="00737994" w:rsidRDefault="007B4C5D">
            <w:pPr>
              <w:rPr>
                <w:b/>
                <w:bCs/>
              </w:rPr>
            </w:pPr>
            <w:r w:rsidRPr="00737994">
              <w:rPr>
                <w:b/>
                <w:bCs/>
              </w:rPr>
              <w:t>Mô tả</w:t>
            </w:r>
          </w:p>
        </w:tc>
        <w:tc>
          <w:tcPr>
            <w:tcW w:w="6011" w:type="dxa"/>
            <w:gridSpan w:val="2"/>
          </w:tcPr>
          <w:p w14:paraId="16A212F6" w14:textId="4857C4D8" w:rsidR="007B4C5D" w:rsidRDefault="00D2090F">
            <w:r w:rsidRPr="00D2090F">
              <w:t xml:space="preserve">Chức năng cho phép người dùng quản lý danh sách sản phẩm, bao gồm các thao tác tạo mới, </w:t>
            </w:r>
            <w:r w:rsidR="0084698B">
              <w:t>cập nhập</w:t>
            </w:r>
            <w:r w:rsidRPr="00D2090F">
              <w:t>, xóa, lưu trữ, và tìm kiếm sản phẩm.</w:t>
            </w:r>
          </w:p>
        </w:tc>
      </w:tr>
      <w:tr w:rsidR="007B4C5D" w14:paraId="209AEB26" w14:textId="77777777" w:rsidTr="00C26682">
        <w:tc>
          <w:tcPr>
            <w:tcW w:w="3051" w:type="dxa"/>
            <w:gridSpan w:val="2"/>
            <w:shd w:val="clear" w:color="auto" w:fill="D9E2F3" w:themeFill="accent1" w:themeFillTint="33"/>
          </w:tcPr>
          <w:p w14:paraId="329CDC31" w14:textId="77777777" w:rsidR="007B4C5D" w:rsidRPr="00737994" w:rsidRDefault="007B4C5D">
            <w:pPr>
              <w:rPr>
                <w:b/>
                <w:bCs/>
              </w:rPr>
            </w:pPr>
            <w:r w:rsidRPr="00737994">
              <w:rPr>
                <w:b/>
                <w:bCs/>
              </w:rPr>
              <w:t>Tác nhân</w:t>
            </w:r>
          </w:p>
        </w:tc>
        <w:tc>
          <w:tcPr>
            <w:tcW w:w="6011" w:type="dxa"/>
            <w:gridSpan w:val="2"/>
          </w:tcPr>
          <w:p w14:paraId="46B81F70" w14:textId="36AEF01D" w:rsidR="007B4C5D" w:rsidRDefault="007B4C5D">
            <w:r w:rsidRPr="001864F6">
              <w:t xml:space="preserve">Nhân viên </w:t>
            </w:r>
            <w:r>
              <w:t>kho</w:t>
            </w:r>
            <w:r w:rsidRPr="001864F6">
              <w:t xml:space="preserve">, </w:t>
            </w:r>
            <w:r w:rsidR="00112491">
              <w:t xml:space="preserve">Nhân viên bán hàng, </w:t>
            </w:r>
            <w:r w:rsidRPr="001864F6">
              <w:t>Admin</w:t>
            </w:r>
          </w:p>
        </w:tc>
      </w:tr>
      <w:tr w:rsidR="007B4C5D" w14:paraId="7625AE71" w14:textId="77777777" w:rsidTr="00C26682">
        <w:tc>
          <w:tcPr>
            <w:tcW w:w="3051" w:type="dxa"/>
            <w:gridSpan w:val="2"/>
            <w:shd w:val="clear" w:color="auto" w:fill="D9E2F3" w:themeFill="accent1" w:themeFillTint="33"/>
          </w:tcPr>
          <w:p w14:paraId="723BD403" w14:textId="77777777" w:rsidR="007B4C5D" w:rsidRPr="00737994" w:rsidRDefault="007B4C5D">
            <w:pPr>
              <w:rPr>
                <w:b/>
                <w:bCs/>
              </w:rPr>
            </w:pPr>
            <w:r w:rsidRPr="00737994">
              <w:rPr>
                <w:b/>
                <w:bCs/>
              </w:rPr>
              <w:lastRenderedPageBreak/>
              <w:t>Tiền điều kiện</w:t>
            </w:r>
          </w:p>
        </w:tc>
        <w:tc>
          <w:tcPr>
            <w:tcW w:w="6011" w:type="dxa"/>
            <w:gridSpan w:val="2"/>
          </w:tcPr>
          <w:p w14:paraId="7C4174AB" w14:textId="77777777" w:rsidR="007B4C5D" w:rsidRDefault="007B4C5D">
            <w:r w:rsidRPr="00575C4E">
              <w:t>Người dùng có quyền truy cập và đã đăng nhập thành công vào hệ thống</w:t>
            </w:r>
          </w:p>
        </w:tc>
      </w:tr>
      <w:tr w:rsidR="007B4C5D" w14:paraId="25240DCF" w14:textId="77777777" w:rsidTr="00C26682">
        <w:tc>
          <w:tcPr>
            <w:tcW w:w="1173" w:type="dxa"/>
            <w:vMerge w:val="restart"/>
            <w:shd w:val="clear" w:color="auto" w:fill="D9E2F3" w:themeFill="accent1" w:themeFillTint="33"/>
          </w:tcPr>
          <w:p w14:paraId="1EA21BAA" w14:textId="77777777" w:rsidR="007B4C5D" w:rsidRPr="00737994" w:rsidRDefault="007B4C5D">
            <w:pPr>
              <w:rPr>
                <w:b/>
                <w:bCs/>
              </w:rPr>
            </w:pPr>
            <w:r w:rsidRPr="00737994">
              <w:rPr>
                <w:b/>
                <w:bCs/>
              </w:rPr>
              <w:t>Hậu điều ki</w:t>
            </w:r>
            <w:r>
              <w:rPr>
                <w:b/>
                <w:bCs/>
              </w:rPr>
              <w:t>ệ</w:t>
            </w:r>
            <w:r w:rsidRPr="00737994">
              <w:rPr>
                <w:b/>
                <w:bCs/>
              </w:rPr>
              <w:t>n</w:t>
            </w:r>
          </w:p>
        </w:tc>
        <w:tc>
          <w:tcPr>
            <w:tcW w:w="1878" w:type="dxa"/>
            <w:shd w:val="clear" w:color="auto" w:fill="D9E2F3" w:themeFill="accent1" w:themeFillTint="33"/>
          </w:tcPr>
          <w:p w14:paraId="4C0C10EA" w14:textId="77777777" w:rsidR="007B4C5D" w:rsidRPr="00737994" w:rsidRDefault="007B4C5D">
            <w:pPr>
              <w:rPr>
                <w:b/>
                <w:bCs/>
              </w:rPr>
            </w:pPr>
            <w:r w:rsidRPr="00737994">
              <w:rPr>
                <w:b/>
                <w:bCs/>
              </w:rPr>
              <w:t>Thành công</w:t>
            </w:r>
          </w:p>
        </w:tc>
        <w:tc>
          <w:tcPr>
            <w:tcW w:w="6011" w:type="dxa"/>
            <w:gridSpan w:val="2"/>
            <w:shd w:val="clear" w:color="auto" w:fill="auto"/>
          </w:tcPr>
          <w:p w14:paraId="05F1B7C7" w14:textId="03259EE3" w:rsidR="007B4C5D" w:rsidRDefault="00CB33C0">
            <w:r w:rsidRPr="00CB33C0">
              <w:t xml:space="preserve">Hiển thị đầy đủ danh sách sản phẩm với thông tin </w:t>
            </w:r>
            <w:r w:rsidR="0084698B">
              <w:t>cập nhập</w:t>
            </w:r>
          </w:p>
        </w:tc>
      </w:tr>
      <w:tr w:rsidR="007B4C5D" w14:paraId="637D74AE" w14:textId="77777777" w:rsidTr="5C2BEA71">
        <w:tc>
          <w:tcPr>
            <w:tcW w:w="1173" w:type="dxa"/>
            <w:vMerge/>
          </w:tcPr>
          <w:p w14:paraId="733280BC" w14:textId="77777777" w:rsidR="007B4C5D" w:rsidRPr="00737994" w:rsidRDefault="007B4C5D">
            <w:pPr>
              <w:rPr>
                <w:b/>
                <w:bCs/>
              </w:rPr>
            </w:pPr>
          </w:p>
        </w:tc>
        <w:tc>
          <w:tcPr>
            <w:tcW w:w="1878" w:type="dxa"/>
            <w:shd w:val="clear" w:color="auto" w:fill="D9E2F3" w:themeFill="accent1" w:themeFillTint="33"/>
          </w:tcPr>
          <w:p w14:paraId="73819186" w14:textId="77777777" w:rsidR="007B4C5D" w:rsidRPr="00737994" w:rsidRDefault="007B4C5D">
            <w:pPr>
              <w:rPr>
                <w:b/>
                <w:bCs/>
              </w:rPr>
            </w:pPr>
            <w:r w:rsidRPr="00737994">
              <w:rPr>
                <w:b/>
                <w:bCs/>
              </w:rPr>
              <w:t>Lỗi</w:t>
            </w:r>
          </w:p>
        </w:tc>
        <w:tc>
          <w:tcPr>
            <w:tcW w:w="6011" w:type="dxa"/>
            <w:gridSpan w:val="2"/>
            <w:shd w:val="clear" w:color="auto" w:fill="auto"/>
          </w:tcPr>
          <w:p w14:paraId="4CB8AACE" w14:textId="0A90D795" w:rsidR="007B4C5D" w:rsidRDefault="00CB33C0">
            <w:r w:rsidRPr="00CB33C0">
              <w:t xml:space="preserve">Thông báo lỗi nếu thao tác thêm mới, </w:t>
            </w:r>
            <w:r w:rsidR="0084698B">
              <w:t>cập nhập</w:t>
            </w:r>
            <w:r w:rsidRPr="00CB33C0">
              <w:t>, xóa, hoặc lưu trữ không thành công</w:t>
            </w:r>
          </w:p>
        </w:tc>
      </w:tr>
      <w:tr w:rsidR="007B4C5D" w14:paraId="08FD8075" w14:textId="77777777">
        <w:tc>
          <w:tcPr>
            <w:tcW w:w="9062" w:type="dxa"/>
            <w:gridSpan w:val="4"/>
            <w:shd w:val="clear" w:color="auto" w:fill="D9E2F3" w:themeFill="accent1" w:themeFillTint="33"/>
          </w:tcPr>
          <w:p w14:paraId="5EF21ADD" w14:textId="77777777" w:rsidR="007B4C5D" w:rsidRDefault="007B4C5D">
            <w:pPr>
              <w:jc w:val="center"/>
            </w:pPr>
            <w:r w:rsidRPr="00737994">
              <w:rPr>
                <w:b/>
                <w:bCs/>
              </w:rPr>
              <w:t>Đặc tả chức năng</w:t>
            </w:r>
          </w:p>
        </w:tc>
      </w:tr>
      <w:tr w:rsidR="007B4C5D" w14:paraId="27FDC36B" w14:textId="77777777">
        <w:tc>
          <w:tcPr>
            <w:tcW w:w="9062" w:type="dxa"/>
            <w:gridSpan w:val="4"/>
            <w:shd w:val="clear" w:color="auto" w:fill="D9E2F3" w:themeFill="accent1" w:themeFillTint="33"/>
          </w:tcPr>
          <w:p w14:paraId="0035B8C3" w14:textId="77777777" w:rsidR="007B4C5D" w:rsidRPr="00737994" w:rsidRDefault="007B4C5D">
            <w:pPr>
              <w:rPr>
                <w:b/>
                <w:bCs/>
              </w:rPr>
            </w:pPr>
            <w:r w:rsidRPr="00737994">
              <w:rPr>
                <w:b/>
                <w:bCs/>
              </w:rPr>
              <w:t>Luồng sự kiện chính/Kịch bản chính</w:t>
            </w:r>
          </w:p>
        </w:tc>
      </w:tr>
      <w:tr w:rsidR="007B4C5D" w14:paraId="1F08BCAF" w14:textId="77777777">
        <w:tc>
          <w:tcPr>
            <w:tcW w:w="9062" w:type="dxa"/>
            <w:gridSpan w:val="4"/>
            <w:shd w:val="clear" w:color="auto" w:fill="auto"/>
          </w:tcPr>
          <w:p w14:paraId="4D3EAAA7" w14:textId="77777777" w:rsidR="007B4C5D" w:rsidRDefault="007B4C5D" w:rsidP="00CC0F9F">
            <w:pPr>
              <w:pStyle w:val="ListParagraph"/>
              <w:numPr>
                <w:ilvl w:val="0"/>
                <w:numId w:val="19"/>
              </w:numPr>
            </w:pPr>
            <w:r>
              <w:t>Luồng chính</w:t>
            </w:r>
          </w:p>
          <w:p w14:paraId="7825952B" w14:textId="579D95B2" w:rsidR="007B4C5D" w:rsidRDefault="007B4C5D">
            <w:r w:rsidRPr="00E02641">
              <w:t xml:space="preserve">Chức năng bắt đầu khi người dùng muốn quản lý các thông tin về </w:t>
            </w:r>
            <w:r w:rsidR="00CB33C0">
              <w:t>sản phẩm</w:t>
            </w:r>
            <w:r w:rsidRPr="00E02641">
              <w:t>:</w:t>
            </w:r>
            <w:r>
              <w:t xml:space="preserve"> </w:t>
            </w:r>
          </w:p>
          <w:p w14:paraId="54D87DEB" w14:textId="6966DEA3" w:rsidR="007B4C5D" w:rsidRDefault="007B4C5D">
            <w:pPr>
              <w:pStyle w:val="Bullet-"/>
            </w:pPr>
            <w:r w:rsidRPr="001C0BCC">
              <w:t xml:space="preserve">NSD Đăng nhập vào hệ thống và chọn </w:t>
            </w:r>
            <w:r w:rsidR="00CB33C0">
              <w:t xml:space="preserve">Kho vận </w:t>
            </w:r>
            <w:r>
              <w:rPr>
                <w:rFonts w:cs="Times New Roman"/>
              </w:rPr>
              <w:t>-&gt;</w:t>
            </w:r>
            <w:r w:rsidRPr="001C0BCC">
              <w:t xml:space="preserve"> </w:t>
            </w:r>
            <w:r w:rsidR="00CB33C0">
              <w:t>Sản phẩm</w:t>
            </w:r>
            <w:r w:rsidR="00690AFE">
              <w:t xml:space="preserve"> -&gt; Sản phẩm</w:t>
            </w:r>
          </w:p>
          <w:p w14:paraId="10637E69" w14:textId="0134276F" w:rsidR="007B4C5D" w:rsidRDefault="007B4C5D">
            <w:pPr>
              <w:pStyle w:val="Bullet-"/>
            </w:pPr>
            <w:r w:rsidRPr="00FA4027">
              <w:t xml:space="preserve">Hệ thống hiển thị </w:t>
            </w:r>
            <w:r w:rsidR="00551C10">
              <w:t>chế độ mặc định dạng kanban gồm da</w:t>
            </w:r>
            <w:r w:rsidRPr="00FA4027">
              <w:t xml:space="preserve">nh sách các </w:t>
            </w:r>
            <w:r w:rsidR="00690AFE">
              <w:t>sản phẩm</w:t>
            </w:r>
            <w:r w:rsidR="006F358C">
              <w:t xml:space="preserve"> </w:t>
            </w:r>
            <w:r w:rsidRPr="00FA4027">
              <w:t xml:space="preserve">với các trường thông tin: Tên </w:t>
            </w:r>
            <w:r w:rsidR="0097255C">
              <w:t>sản phẩm, Giá bán, Số lượng hiện có, Đơn vị sản phẩm</w:t>
            </w:r>
          </w:p>
          <w:p w14:paraId="65EF36F0" w14:textId="73E52028" w:rsidR="0097255C" w:rsidRDefault="0097255C" w:rsidP="0097255C">
            <w:pPr>
              <w:pStyle w:val="Bullet-"/>
            </w:pPr>
            <w:r>
              <w:t>Cho phép người dùng chọn chế độ dạng danh sách sản phẩm</w:t>
            </w:r>
            <w:r w:rsidR="00E8514B">
              <w:t xml:space="preserve"> v</w:t>
            </w:r>
            <w:r w:rsidRPr="00FA4027">
              <w:t xml:space="preserve">ới các trường thông tin: Tên </w:t>
            </w:r>
            <w:r>
              <w:t xml:space="preserve">sản phẩm, Giá bán, </w:t>
            </w:r>
            <w:r w:rsidR="00E8514B">
              <w:t xml:space="preserve">Chi phí (giá gốc), </w:t>
            </w:r>
            <w:r w:rsidR="004E7A0B">
              <w:t xml:space="preserve">Danh mục sản phẩm, Loại sản phẩm, </w:t>
            </w:r>
            <w:r>
              <w:t>Số lượng hiện có</w:t>
            </w:r>
          </w:p>
          <w:p w14:paraId="3FD150EB" w14:textId="7A567CD5" w:rsidR="004857A9" w:rsidRDefault="004857A9" w:rsidP="004857A9">
            <w:pPr>
              <w:pStyle w:val="Bullet-"/>
            </w:pPr>
            <w:r>
              <w:t xml:space="preserve">Người dùng có thể sắp xếp danh sách theo các tiêu chí như: tên sản phẩm, giá, hoặc số lượng </w:t>
            </w:r>
            <w:r w:rsidR="00E33500">
              <w:t>hiện có</w:t>
            </w:r>
          </w:p>
          <w:p w14:paraId="485DDA15" w14:textId="1D0F9868" w:rsidR="004857A9" w:rsidRPr="004857A9" w:rsidRDefault="004857A9" w:rsidP="004857A9">
            <w:pPr>
              <w:pStyle w:val="Bullet-"/>
            </w:pPr>
            <w:r>
              <w:t>Người dùng có thể xem sản phẩm theo từng trang nếu số lượng sản phẩm lớn</w:t>
            </w:r>
          </w:p>
          <w:p w14:paraId="53F5340C" w14:textId="2370A40C" w:rsidR="007B4C5D" w:rsidRDefault="007B4C5D">
            <w:pPr>
              <w:pStyle w:val="Bullet-"/>
            </w:pPr>
            <w:r w:rsidRPr="008825A7">
              <w:t>Người dùng chọn vào nút “</w:t>
            </w:r>
            <w:r>
              <w:t>M</w:t>
            </w:r>
            <w:r w:rsidRPr="008825A7">
              <w:t xml:space="preserve">ới” để thực hiện thao tác thêm mới </w:t>
            </w:r>
            <w:r w:rsidR="0019553F">
              <w:t>sản phẩm</w:t>
            </w:r>
          </w:p>
          <w:p w14:paraId="00DA8927" w14:textId="38270EFD" w:rsidR="007B4C5D" w:rsidRDefault="007B4C5D">
            <w:pPr>
              <w:pStyle w:val="Bullet-"/>
            </w:pPr>
            <w:r w:rsidRPr="004608D9">
              <w:t xml:space="preserve">Người dùng </w:t>
            </w:r>
            <w:r>
              <w:t xml:space="preserve">click vào </w:t>
            </w:r>
            <w:r w:rsidR="0019553F">
              <w:t>sản phẩm</w:t>
            </w:r>
            <w:r>
              <w:t xml:space="preserve"> bất kỳ để</w:t>
            </w:r>
            <w:r w:rsidRPr="004608D9">
              <w:t xml:space="preserve"> hiển </w:t>
            </w:r>
            <w:r w:rsidRPr="0085541B">
              <w:t xml:space="preserve">thị chi tiết </w:t>
            </w:r>
            <w:r w:rsidR="00A366FE" w:rsidRPr="0085541B">
              <w:t>sản phẩm</w:t>
            </w:r>
            <w:r>
              <w:t xml:space="preserve">. NSD có thể thực hiện cập nhập thông tin </w:t>
            </w:r>
            <w:r w:rsidR="0085541B">
              <w:t>sản phẩm</w:t>
            </w:r>
          </w:p>
          <w:p w14:paraId="5ACC5A02" w14:textId="07BF2AFA" w:rsidR="007B4C5D" w:rsidRDefault="007B4C5D">
            <w:pPr>
              <w:pStyle w:val="Bullet-"/>
            </w:pPr>
            <w:r w:rsidRPr="005236CF">
              <w:t xml:space="preserve">Người dùng chọn vào nút “Tác vụ”, chọn “Xóa” để thực hiện xóa </w:t>
            </w:r>
            <w:r w:rsidR="00A316F1">
              <w:t>sản phẩm</w:t>
            </w:r>
          </w:p>
          <w:p w14:paraId="6CA5EB72" w14:textId="2070ADF2" w:rsidR="007B4C5D" w:rsidRDefault="007B4C5D">
            <w:pPr>
              <w:pStyle w:val="Bullet-"/>
            </w:pPr>
            <w:r w:rsidRPr="005236CF">
              <w:t>Người dùng chọn vào nút “Tác vụ”, chọn “</w:t>
            </w:r>
            <w:r>
              <w:t>Lưu trữ</w:t>
            </w:r>
            <w:r w:rsidRPr="005236CF">
              <w:t xml:space="preserve">” để thực hiện </w:t>
            </w:r>
            <w:r w:rsidR="00A316F1">
              <w:t>lưu trữ sản phẩm</w:t>
            </w:r>
          </w:p>
          <w:p w14:paraId="34466F39" w14:textId="261402F1" w:rsidR="007B4C5D" w:rsidRDefault="007B4C5D">
            <w:pPr>
              <w:pStyle w:val="Bullet-"/>
            </w:pPr>
            <w:r w:rsidRPr="00692409">
              <w:t xml:space="preserve">Người dùng có thể chọn “Tìm kiếm” để thực hiện tìm kiếm </w:t>
            </w:r>
            <w:r w:rsidR="00A316F1">
              <w:t>sản phẩm</w:t>
            </w:r>
            <w:r w:rsidRPr="00692409">
              <w:t xml:space="preserve"> theo các tiêu chí khác nhau.</w:t>
            </w:r>
          </w:p>
          <w:p w14:paraId="4D7710B4" w14:textId="5DFB83C6" w:rsidR="00991D78" w:rsidRDefault="00991D78" w:rsidP="00991D78">
            <w:pPr>
              <w:pStyle w:val="Bullet-"/>
            </w:pPr>
            <w:r w:rsidRPr="008825A7">
              <w:t xml:space="preserve">Người dùng chọn vào nút </w:t>
            </w:r>
            <w:r w:rsidR="002B16AF">
              <w:t xml:space="preserve">icon </w:t>
            </w:r>
            <w:r w:rsidR="002B16AF">
              <w:rPr>
                <w:noProof/>
              </w:rPr>
              <w:drawing>
                <wp:inline distT="0" distB="0" distL="0" distR="0" wp14:anchorId="28E9FA57" wp14:editId="3335A3FD">
                  <wp:extent cx="200025" cy="266700"/>
                  <wp:effectExtent l="0" t="0" r="9525" b="0"/>
                  <wp:docPr id="767246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46484" name=""/>
                          <pic:cNvPicPr/>
                        </pic:nvPicPr>
                        <pic:blipFill>
                          <a:blip r:embed="rId30"/>
                          <a:stretch>
                            <a:fillRect/>
                          </a:stretch>
                        </pic:blipFill>
                        <pic:spPr>
                          <a:xfrm>
                            <a:off x="0" y="0"/>
                            <a:ext cx="200025" cy="266700"/>
                          </a:xfrm>
                          <a:prstGeom prst="rect">
                            <a:avLst/>
                          </a:prstGeom>
                        </pic:spPr>
                      </pic:pic>
                    </a:graphicData>
                  </a:graphic>
                </wp:inline>
              </w:drawing>
            </w:r>
            <w:r w:rsidR="002B16AF" w:rsidRPr="008825A7">
              <w:t xml:space="preserve"> </w:t>
            </w:r>
            <w:r w:rsidRPr="008825A7">
              <w:t xml:space="preserve">để thực hiện thao tác </w:t>
            </w:r>
            <w:r w:rsidR="002B16AF">
              <w:t>Import</w:t>
            </w:r>
            <w:r w:rsidRPr="008825A7">
              <w:t xml:space="preserve"> </w:t>
            </w:r>
            <w:r w:rsidR="00BA1D8B" w:rsidRPr="00BA1D8B">
              <w:t>dữ liệu sản phẩm dưới dạng file CSV hoặc Excel để dễ dàng quản lý và cập nhật danh sách sản phẩm hàng loạt.</w:t>
            </w:r>
          </w:p>
          <w:p w14:paraId="0DD6D0D6" w14:textId="1BA6BACE" w:rsidR="002B16AF" w:rsidRPr="002B16AF" w:rsidRDefault="002B16AF" w:rsidP="002B16AF">
            <w:pPr>
              <w:pStyle w:val="Bullet-"/>
            </w:pPr>
            <w:r w:rsidRPr="008825A7">
              <w:lastRenderedPageBreak/>
              <w:t xml:space="preserve">Người dùng chọn vào nút </w:t>
            </w:r>
            <w:r>
              <w:t xml:space="preserve">icon </w:t>
            </w:r>
            <w:r>
              <w:rPr>
                <w:noProof/>
              </w:rPr>
              <w:drawing>
                <wp:inline distT="0" distB="0" distL="0" distR="0" wp14:anchorId="47EF3310" wp14:editId="3E86CB73">
                  <wp:extent cx="200025" cy="266700"/>
                  <wp:effectExtent l="0" t="0" r="9525" b="0"/>
                  <wp:docPr id="1629468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46484" name=""/>
                          <pic:cNvPicPr/>
                        </pic:nvPicPr>
                        <pic:blipFill>
                          <a:blip r:embed="rId30"/>
                          <a:stretch>
                            <a:fillRect/>
                          </a:stretch>
                        </pic:blipFill>
                        <pic:spPr>
                          <a:xfrm>
                            <a:off x="0" y="0"/>
                            <a:ext cx="200025" cy="266700"/>
                          </a:xfrm>
                          <a:prstGeom prst="rect">
                            <a:avLst/>
                          </a:prstGeom>
                        </pic:spPr>
                      </pic:pic>
                    </a:graphicData>
                  </a:graphic>
                </wp:inline>
              </w:drawing>
            </w:r>
            <w:r w:rsidRPr="008825A7">
              <w:t xml:space="preserve"> để thực hiện thao tác </w:t>
            </w:r>
            <w:r>
              <w:t>Export</w:t>
            </w:r>
            <w:r w:rsidRPr="008825A7">
              <w:t xml:space="preserve"> </w:t>
            </w:r>
            <w:r w:rsidR="00F009A7" w:rsidRPr="00BA1D8B">
              <w:t>dữ liệu sản phẩm dưới dạng file CSV hoặc Excel để dễ dàng quản l</w:t>
            </w:r>
            <w:r w:rsidR="00F009A7">
              <w:t>ý</w:t>
            </w:r>
            <w:r w:rsidR="00F009A7" w:rsidRPr="00BA1D8B">
              <w:t>.</w:t>
            </w:r>
          </w:p>
          <w:p w14:paraId="0D25AC76" w14:textId="77777777" w:rsidR="007B4C5D" w:rsidRDefault="007B4C5D" w:rsidP="00CC0F9F">
            <w:pPr>
              <w:pStyle w:val="ListParagraph"/>
              <w:numPr>
                <w:ilvl w:val="0"/>
                <w:numId w:val="19"/>
              </w:numPr>
            </w:pPr>
            <w:r>
              <w:t>Luồng con</w:t>
            </w:r>
          </w:p>
          <w:p w14:paraId="7955DAAB" w14:textId="2614A940" w:rsidR="007B4C5D" w:rsidRDefault="007B4C5D" w:rsidP="00CC0F9F">
            <w:pPr>
              <w:pStyle w:val="ListParagraph"/>
              <w:numPr>
                <w:ilvl w:val="0"/>
                <w:numId w:val="22"/>
              </w:numPr>
            </w:pPr>
            <w:r>
              <w:t xml:space="preserve">Thêm mới </w:t>
            </w:r>
            <w:r w:rsidR="002C2A86">
              <w:t>sản phẩm</w:t>
            </w:r>
          </w:p>
          <w:p w14:paraId="6DB2CDFA" w14:textId="77777777" w:rsidR="007B4C5D" w:rsidRDefault="007B4C5D">
            <w:pPr>
              <w:pStyle w:val="Bullet-"/>
            </w:pPr>
            <w:r>
              <w:t>Người dùng chọn vào nút “Mới” để thực hiện thao tác thêm mới nhà cung cấp.</w:t>
            </w:r>
          </w:p>
          <w:p w14:paraId="145F5CF1" w14:textId="15798A78" w:rsidR="00990CF0" w:rsidRDefault="007B4C5D">
            <w:pPr>
              <w:pStyle w:val="Bullet-"/>
            </w:pPr>
            <w:r>
              <w:t xml:space="preserve">Hệ thống mở form nhập thông tin </w:t>
            </w:r>
            <w:r w:rsidR="00511DAF">
              <w:t>sản phẩm</w:t>
            </w:r>
            <w:r>
              <w:t>, bao gồm các trường</w:t>
            </w:r>
            <w:r w:rsidR="000035A4">
              <w:t xml:space="preserve">: </w:t>
            </w:r>
          </w:p>
          <w:p w14:paraId="4DEC9AB9" w14:textId="0F5CDA6A" w:rsidR="00990CF0" w:rsidRDefault="000035A4" w:rsidP="00990CF0">
            <w:pPr>
              <w:pStyle w:val="Bullet"/>
            </w:pPr>
            <w:r>
              <w:t>T</w:t>
            </w:r>
            <w:r w:rsidR="009A6262">
              <w:t>ên sản phẩm</w:t>
            </w:r>
            <w:r w:rsidR="00270C2C">
              <w:t>: là trường bắt buộc</w:t>
            </w:r>
            <w:r w:rsidR="000817CB">
              <w:t xml:space="preserve"> không được để trống</w:t>
            </w:r>
            <w:r w:rsidR="00270C2C">
              <w:t xml:space="preserve">. </w:t>
            </w:r>
            <w:r w:rsidR="000817CB">
              <w:t>Chứa c</w:t>
            </w:r>
            <w:r w:rsidR="00270C2C" w:rsidRPr="00270C2C">
              <w:t xml:space="preserve">huỗi ký tự tối đa </w:t>
            </w:r>
            <w:r w:rsidR="000817CB">
              <w:t>255</w:t>
            </w:r>
            <w:r w:rsidR="00270C2C" w:rsidRPr="00270C2C">
              <w:t xml:space="preserve"> ký tự</w:t>
            </w:r>
            <w:r w:rsidR="000817CB">
              <w:t>.</w:t>
            </w:r>
          </w:p>
          <w:p w14:paraId="13638306" w14:textId="41143F11" w:rsidR="00990CF0" w:rsidRDefault="00990CF0" w:rsidP="00990CF0">
            <w:pPr>
              <w:pStyle w:val="Bullet"/>
            </w:pPr>
            <w:r>
              <w:t>G</w:t>
            </w:r>
            <w:r w:rsidR="000035A4">
              <w:t>iá bán</w:t>
            </w:r>
            <w:r w:rsidR="000817CB">
              <w:t>: Giá phải lơn hơn 0 và lớn hơn chi phí nhập sản phẩm</w:t>
            </w:r>
          </w:p>
          <w:p w14:paraId="5AC352A1" w14:textId="7714059A" w:rsidR="00990CF0" w:rsidRDefault="00990CF0" w:rsidP="00990CF0">
            <w:pPr>
              <w:pStyle w:val="Bullet"/>
            </w:pPr>
            <w:r>
              <w:t>C</w:t>
            </w:r>
            <w:r w:rsidR="000035A4">
              <w:t>hi phí</w:t>
            </w:r>
            <w:r w:rsidR="00273883">
              <w:t>: Giá phải lơn hơn 0 và nhỏ hơn hoặc bằng giá bán nhập sản phẩm</w:t>
            </w:r>
          </w:p>
          <w:p w14:paraId="52255760" w14:textId="4F2763E8" w:rsidR="00990CF0" w:rsidRDefault="00990CF0" w:rsidP="00990CF0">
            <w:pPr>
              <w:pStyle w:val="Bullet"/>
            </w:pPr>
            <w:r>
              <w:t>Ả</w:t>
            </w:r>
            <w:r w:rsidR="000035A4">
              <w:t>nh sản phẩm</w:t>
            </w:r>
            <w:r w:rsidR="00273883">
              <w:t xml:space="preserve">: </w:t>
            </w:r>
            <w:r w:rsidR="00273883" w:rsidRPr="00273883">
              <w:t>Định dạng ảnh (JPEG, PNG)</w:t>
            </w:r>
            <w:r w:rsidR="001C7E30">
              <w:t xml:space="preserve">. </w:t>
            </w:r>
            <w:r w:rsidR="001C7E30" w:rsidRPr="001C7E30">
              <w:t>Dung lượng không vượt quá 5MB</w:t>
            </w:r>
          </w:p>
          <w:p w14:paraId="17898C97" w14:textId="49B98058" w:rsidR="00990CF0" w:rsidRDefault="00990CF0" w:rsidP="00990CF0">
            <w:pPr>
              <w:pStyle w:val="Bullet"/>
            </w:pPr>
            <w:r>
              <w:t>T</w:t>
            </w:r>
            <w:r w:rsidR="001E0706">
              <w:t>ích chọn sản phẩm có thể mua hàng hoặc bán hàng</w:t>
            </w:r>
            <w:r w:rsidR="001C7E30">
              <w:t xml:space="preserve">: </w:t>
            </w:r>
            <w:r w:rsidR="001C7E30" w:rsidRPr="001C7E30">
              <w:t>Tích chọn cho phép sản phẩm có thể được mua hoặc bán trong hệ thống</w:t>
            </w:r>
          </w:p>
          <w:p w14:paraId="70CF86D1" w14:textId="6DE894DB" w:rsidR="009A6262" w:rsidRDefault="00990CF0" w:rsidP="00990CF0">
            <w:pPr>
              <w:pStyle w:val="Bullet"/>
            </w:pPr>
            <w:r>
              <w:t xml:space="preserve">Loại sản phẩm bảo gồm: Hàng hóa, dịch </w:t>
            </w:r>
            <w:r w:rsidR="0017342D">
              <w:t>vụ, combo</w:t>
            </w:r>
          </w:p>
          <w:p w14:paraId="0D443443" w14:textId="7A4B4BA4" w:rsidR="0017342D" w:rsidRDefault="00AE5152" w:rsidP="00AE5152">
            <w:pPr>
              <w:pStyle w:val="Bullet"/>
            </w:pPr>
            <w:r>
              <w:t>Thuế bán hàng</w:t>
            </w:r>
            <w:r w:rsidR="00A10C88">
              <w:t xml:space="preserve">: </w:t>
            </w:r>
            <w:r w:rsidR="00A10C88" w:rsidRPr="00A10C88">
              <w:t>Giá trị từ 0% đến 100%</w:t>
            </w:r>
          </w:p>
          <w:p w14:paraId="2976FB0A" w14:textId="5A9DA7B8" w:rsidR="00AE5152" w:rsidRDefault="00AE5152" w:rsidP="00AE5152">
            <w:pPr>
              <w:pStyle w:val="Bullet"/>
            </w:pPr>
            <w:r>
              <w:t>Thuế mua hàng</w:t>
            </w:r>
            <w:r w:rsidR="00A10C88">
              <w:t xml:space="preserve">: </w:t>
            </w:r>
            <w:r w:rsidR="00A10C88" w:rsidRPr="00A10C88">
              <w:t>Giá trị từ 0% đến 100%</w:t>
            </w:r>
          </w:p>
          <w:p w14:paraId="7B313F62" w14:textId="3ACC6436" w:rsidR="00AE5152" w:rsidRDefault="00AE5152" w:rsidP="00AE5152">
            <w:pPr>
              <w:pStyle w:val="Bullet"/>
            </w:pPr>
            <w:r>
              <w:t>Danh mục sản phẩm</w:t>
            </w:r>
            <w:r w:rsidR="00A10C88">
              <w:t>: Ch</w:t>
            </w:r>
            <w:r w:rsidR="00A10C88" w:rsidRPr="00A10C88">
              <w:t xml:space="preserve">ọn từ danh mục có sẵn </w:t>
            </w:r>
            <w:r w:rsidR="00A10C88">
              <w:t xml:space="preserve">được cấu hình </w:t>
            </w:r>
            <w:r w:rsidR="00A10C88" w:rsidRPr="00A10C88">
              <w:t>trong hệ thống</w:t>
            </w:r>
          </w:p>
          <w:p w14:paraId="0951C0BC" w14:textId="7227DBA3" w:rsidR="00AE5152" w:rsidRDefault="00BF5E6C" w:rsidP="00875F0C">
            <w:pPr>
              <w:pStyle w:val="Bullet"/>
            </w:pPr>
            <w:r>
              <w:t>Thuộc tính sản phẩm: màu sắc, kích thước</w:t>
            </w:r>
          </w:p>
          <w:p w14:paraId="748D9847" w14:textId="40F47899" w:rsidR="00BF5E6C" w:rsidRPr="00AE5152" w:rsidRDefault="00BF5E6C" w:rsidP="00875F0C">
            <w:pPr>
              <w:pStyle w:val="Bullet"/>
            </w:pPr>
            <w:r>
              <w:t xml:space="preserve">Thêm sản phẩm </w:t>
            </w:r>
            <w:r w:rsidR="00875F0C">
              <w:t>thay thế</w:t>
            </w:r>
            <w:r w:rsidR="00E4264F">
              <w:t xml:space="preserve">: Cho phép chọn </w:t>
            </w:r>
            <w:r w:rsidR="00E4264F" w:rsidRPr="00E4264F">
              <w:t>từ danh sách sản phẩm đã có trong hệ thống</w:t>
            </w:r>
            <w:r w:rsidR="00E4264F">
              <w:t xml:space="preserve"> để thực hiện chiến dịch sản phẩm thay thế</w:t>
            </w:r>
          </w:p>
          <w:p w14:paraId="0B7ED955" w14:textId="0E5372DF" w:rsidR="007B4C5D" w:rsidRDefault="007B4C5D">
            <w:pPr>
              <w:pStyle w:val="Bullet-"/>
            </w:pPr>
            <w:r>
              <w:t xml:space="preserve">Người dùng nhập thông tin và chọn “Lưu” để tạo </w:t>
            </w:r>
            <w:r w:rsidR="00AE0610">
              <w:t>sản phẩm</w:t>
            </w:r>
            <w:r>
              <w:t xml:space="preserve"> mới.</w:t>
            </w:r>
          </w:p>
          <w:p w14:paraId="1C644D4D" w14:textId="4DA6229E" w:rsidR="007B4C5D" w:rsidRDefault="007B4C5D">
            <w:pPr>
              <w:pStyle w:val="Bullet-"/>
            </w:pPr>
            <w:r>
              <w:t xml:space="preserve">Kiểm tra: Hệ thống kiểm tra tính hợp lệ của thông tin nhập vào. Nếu hợp lệ, hệ thống hiển thị thông báo “Thêm mới thành công” và </w:t>
            </w:r>
            <w:r w:rsidR="0084698B">
              <w:t>cập nhập</w:t>
            </w:r>
            <w:r>
              <w:t xml:space="preserve"> danh sách </w:t>
            </w:r>
            <w:r w:rsidR="00E51B6C">
              <w:t>sản phẩm</w:t>
            </w:r>
            <w:r>
              <w:t>. Nếu không hợp lệ, hiển thị thông báo lỗi và yêu cầu nhập lại.</w:t>
            </w:r>
          </w:p>
          <w:p w14:paraId="4EF63805" w14:textId="48F47DC3" w:rsidR="007B4C5D" w:rsidRDefault="007B4C5D" w:rsidP="00CC0F9F">
            <w:pPr>
              <w:pStyle w:val="ListParagraph"/>
              <w:numPr>
                <w:ilvl w:val="0"/>
                <w:numId w:val="22"/>
              </w:numPr>
            </w:pPr>
            <w:r>
              <w:t xml:space="preserve">Xem/Cập nhập </w:t>
            </w:r>
            <w:r w:rsidR="00E51B6C">
              <w:t>sản phẩm</w:t>
            </w:r>
          </w:p>
          <w:p w14:paraId="56D008BB" w14:textId="7493B3E2" w:rsidR="007B4C5D" w:rsidRDefault="007B4C5D">
            <w:pPr>
              <w:pStyle w:val="Bullet-"/>
            </w:pPr>
            <w:r>
              <w:t xml:space="preserve">Người dùng click vào tên </w:t>
            </w:r>
            <w:r w:rsidR="00511DAF">
              <w:t>sản phẩm</w:t>
            </w:r>
            <w:r>
              <w:t xml:space="preserve"> bất kỳ trong danh sách để xem chi tiết thông tin.</w:t>
            </w:r>
          </w:p>
          <w:p w14:paraId="3B6CE17E" w14:textId="77777777" w:rsidR="00511DAF" w:rsidRDefault="00511DAF" w:rsidP="00511DAF">
            <w:pPr>
              <w:pStyle w:val="Bullet-"/>
            </w:pPr>
            <w:r>
              <w:t xml:space="preserve">Hệ thống mở form nhập thông tin sản phẩm, bao gồm các trường: </w:t>
            </w:r>
          </w:p>
          <w:p w14:paraId="5B137BAF" w14:textId="77777777" w:rsidR="00511DAF" w:rsidRDefault="00511DAF" w:rsidP="00511DAF">
            <w:pPr>
              <w:pStyle w:val="Bullet"/>
            </w:pPr>
            <w:r>
              <w:lastRenderedPageBreak/>
              <w:t>Tên sản phẩm: là trường bắt buộc không được để trống. Chứa c</w:t>
            </w:r>
            <w:r w:rsidRPr="00270C2C">
              <w:t xml:space="preserve">huỗi ký tự tối đa </w:t>
            </w:r>
            <w:r>
              <w:t>255</w:t>
            </w:r>
            <w:r w:rsidRPr="00270C2C">
              <w:t xml:space="preserve"> ký tự</w:t>
            </w:r>
            <w:r>
              <w:t>.</w:t>
            </w:r>
          </w:p>
          <w:p w14:paraId="157CCB68" w14:textId="77777777" w:rsidR="00511DAF" w:rsidRDefault="00511DAF" w:rsidP="00511DAF">
            <w:pPr>
              <w:pStyle w:val="Bullet"/>
            </w:pPr>
            <w:r>
              <w:t>Giá bán: Giá phải lơn hơn 0 và lớn hơn chi phí nhập sản phẩm</w:t>
            </w:r>
          </w:p>
          <w:p w14:paraId="6F941EA8" w14:textId="77777777" w:rsidR="00511DAF" w:rsidRDefault="00511DAF" w:rsidP="00511DAF">
            <w:pPr>
              <w:pStyle w:val="Bullet"/>
            </w:pPr>
            <w:r>
              <w:t>Chi phí: Giá phải lơn hơn 0 và nhỏ hơn hoặc bằng giá bán nhập sản phẩm</w:t>
            </w:r>
          </w:p>
          <w:p w14:paraId="206916FB" w14:textId="77777777" w:rsidR="00511DAF" w:rsidRDefault="00511DAF" w:rsidP="00511DAF">
            <w:pPr>
              <w:pStyle w:val="Bullet"/>
            </w:pPr>
            <w:r>
              <w:t xml:space="preserve">Ảnh sản phẩm: </w:t>
            </w:r>
            <w:r w:rsidRPr="00273883">
              <w:t>Định dạng ảnh (JPEG, PNG)</w:t>
            </w:r>
            <w:r>
              <w:t xml:space="preserve">. </w:t>
            </w:r>
            <w:r w:rsidRPr="001C7E30">
              <w:t>Dung lượng không vượt quá 5MB</w:t>
            </w:r>
          </w:p>
          <w:p w14:paraId="7AA37013" w14:textId="77777777" w:rsidR="00511DAF" w:rsidRDefault="00511DAF" w:rsidP="00511DAF">
            <w:pPr>
              <w:pStyle w:val="Bullet"/>
            </w:pPr>
            <w:r>
              <w:t xml:space="preserve">Tích chọn sản phẩm có thể mua hàng hoặc bán hàng: </w:t>
            </w:r>
            <w:r w:rsidRPr="001C7E30">
              <w:t>Tích chọn cho phép sản phẩm có thể được mua hoặc bán trong hệ thống</w:t>
            </w:r>
          </w:p>
          <w:p w14:paraId="6B0F8162" w14:textId="77777777" w:rsidR="00511DAF" w:rsidRDefault="00511DAF" w:rsidP="00511DAF">
            <w:pPr>
              <w:pStyle w:val="Bullet"/>
            </w:pPr>
            <w:r>
              <w:t>Loại sản phẩm bảo gồm: Hàng hóa, dịch vụ, combo</w:t>
            </w:r>
          </w:p>
          <w:p w14:paraId="4CE38FCD" w14:textId="77777777" w:rsidR="00511DAF" w:rsidRDefault="00511DAF" w:rsidP="00511DAF">
            <w:pPr>
              <w:pStyle w:val="Bullet"/>
            </w:pPr>
            <w:r>
              <w:t xml:space="preserve">Thuế bán hàng: </w:t>
            </w:r>
            <w:r w:rsidRPr="00A10C88">
              <w:t>Giá trị từ 0% đến 100%</w:t>
            </w:r>
          </w:p>
          <w:p w14:paraId="51108769" w14:textId="77777777" w:rsidR="00511DAF" w:rsidRDefault="00511DAF" w:rsidP="00511DAF">
            <w:pPr>
              <w:pStyle w:val="Bullet"/>
            </w:pPr>
            <w:r>
              <w:t xml:space="preserve">Thuế mua hàng: </w:t>
            </w:r>
            <w:r w:rsidRPr="00A10C88">
              <w:t>Giá trị từ 0% đến 100%</w:t>
            </w:r>
          </w:p>
          <w:p w14:paraId="02279C1E" w14:textId="77777777" w:rsidR="00511DAF" w:rsidRDefault="00511DAF" w:rsidP="00511DAF">
            <w:pPr>
              <w:pStyle w:val="Bullet"/>
            </w:pPr>
            <w:r>
              <w:t>Danh mục sản phẩm: Ch</w:t>
            </w:r>
            <w:r w:rsidRPr="00A10C88">
              <w:t xml:space="preserve">ọn từ danh mục có sẵn </w:t>
            </w:r>
            <w:r>
              <w:t xml:space="preserve">được cấu hình </w:t>
            </w:r>
            <w:r w:rsidRPr="00A10C88">
              <w:t>trong hệ thống</w:t>
            </w:r>
          </w:p>
          <w:p w14:paraId="449CDDA0" w14:textId="77777777" w:rsidR="00511DAF" w:rsidRDefault="00511DAF" w:rsidP="00511DAF">
            <w:pPr>
              <w:pStyle w:val="Bullet"/>
            </w:pPr>
            <w:r>
              <w:t>Thuộc tính sản phẩm: màu sắc, kích thước</w:t>
            </w:r>
          </w:p>
          <w:p w14:paraId="50EF1BD7" w14:textId="77777777" w:rsidR="00511DAF" w:rsidRPr="00AE5152" w:rsidRDefault="00511DAF" w:rsidP="00511DAF">
            <w:pPr>
              <w:pStyle w:val="Bullet"/>
            </w:pPr>
            <w:r>
              <w:t xml:space="preserve">Thêm sản phẩm thay thế: Cho phép chọn </w:t>
            </w:r>
            <w:r w:rsidRPr="00E4264F">
              <w:t>từ danh sách sản phẩm đã có trong hệ thống</w:t>
            </w:r>
            <w:r>
              <w:t xml:space="preserve"> để thực hiện chiến dịch sản phẩm thay thế</w:t>
            </w:r>
          </w:p>
          <w:p w14:paraId="4591B81B" w14:textId="610F25E6" w:rsidR="007B4C5D" w:rsidRDefault="007B4C5D">
            <w:pPr>
              <w:pStyle w:val="Bullet-"/>
            </w:pPr>
            <w:r>
              <w:t>Người dùng có thể chỉnh sửa các trường thông tin và chọn “</w:t>
            </w:r>
            <w:r w:rsidR="0084698B">
              <w:t>Cập nhập</w:t>
            </w:r>
            <w:r>
              <w:t>” để lưu thay đổi.</w:t>
            </w:r>
          </w:p>
          <w:p w14:paraId="0250B256" w14:textId="75FBC8B7" w:rsidR="007B4C5D" w:rsidRDefault="007B4C5D">
            <w:pPr>
              <w:pStyle w:val="Bullet-"/>
            </w:pPr>
            <w:r>
              <w:t xml:space="preserve">Kiểm tra: Hệ thống xác minh tính hợp lệ của dữ liệu </w:t>
            </w:r>
            <w:r w:rsidR="0084698B">
              <w:t>cập nhập</w:t>
            </w:r>
            <w:r>
              <w:t>. Nếu hợp lệ, hệ thống hiển thị thông báo “</w:t>
            </w:r>
            <w:r w:rsidR="0084698B">
              <w:t>Cập nhập</w:t>
            </w:r>
            <w:r>
              <w:t xml:space="preserve"> thành công” và </w:t>
            </w:r>
            <w:r w:rsidR="0084698B">
              <w:t>cập nhập</w:t>
            </w:r>
            <w:r>
              <w:t xml:space="preserve"> danh sách. Nếu không hợp lệ, hiển thị thông báo lỗi và yêu cầu chỉnh sửa lại.</w:t>
            </w:r>
          </w:p>
          <w:p w14:paraId="6CD64E81" w14:textId="2FDCD43D" w:rsidR="007B4C5D" w:rsidRDefault="007B4C5D" w:rsidP="00CC0F9F">
            <w:pPr>
              <w:pStyle w:val="ListParagraph"/>
              <w:numPr>
                <w:ilvl w:val="0"/>
                <w:numId w:val="22"/>
              </w:numPr>
            </w:pPr>
            <w:r>
              <w:t xml:space="preserve">Xóa </w:t>
            </w:r>
            <w:r w:rsidR="00511DAF">
              <w:t>sản phẩm</w:t>
            </w:r>
          </w:p>
          <w:p w14:paraId="70FC29D4" w14:textId="0E7983B9" w:rsidR="00511DAF" w:rsidRPr="00511DAF" w:rsidRDefault="00511DAF" w:rsidP="00511DAF">
            <w:pPr>
              <w:pStyle w:val="Bullet-"/>
            </w:pPr>
            <w:r w:rsidRPr="00511DAF">
              <w:t xml:space="preserve">Người dùng click chọn check box ở màn danh sách </w:t>
            </w:r>
            <w:r>
              <w:t>sản phẩm</w:t>
            </w:r>
            <w:r w:rsidRPr="00511DAF">
              <w:t xml:space="preserve"> và click chọn vào nút “Tác vụ” -&gt; sau đó chọn “Xóa” để xóa </w:t>
            </w:r>
            <w:r>
              <w:t>sản phẩm</w:t>
            </w:r>
            <w:r w:rsidRPr="00511DAF">
              <w:t xml:space="preserve"> đã chọn</w:t>
            </w:r>
          </w:p>
          <w:p w14:paraId="1BB9684E" w14:textId="2339D763" w:rsidR="007B4C5D" w:rsidRDefault="007B4C5D">
            <w:pPr>
              <w:pStyle w:val="Bullet-"/>
            </w:pPr>
            <w:r>
              <w:t xml:space="preserve">Hệ thống hiển thị thông báo xác nhận “Bạn có chắc chắn muốn xóa </w:t>
            </w:r>
            <w:r w:rsidR="00511DAF">
              <w:t>sản phẩm</w:t>
            </w:r>
            <w:r>
              <w:t xml:space="preserve"> này không?”</w:t>
            </w:r>
          </w:p>
          <w:p w14:paraId="32E33CBF" w14:textId="77777777" w:rsidR="007B4C5D" w:rsidRDefault="007B4C5D">
            <w:pPr>
              <w:pStyle w:val="Bullet-"/>
            </w:pPr>
            <w:r>
              <w:t>Người dùng chọn “Đồng ý” để xác nhận xóa.</w:t>
            </w:r>
          </w:p>
          <w:p w14:paraId="529E3F02" w14:textId="366A0CFE" w:rsidR="007B4C5D" w:rsidRDefault="007B4C5D">
            <w:pPr>
              <w:pStyle w:val="Bullet-"/>
            </w:pPr>
            <w:r>
              <w:t xml:space="preserve">Kiểm tra: Hệ thống kiểm tra xem </w:t>
            </w:r>
            <w:r w:rsidR="00511DAF">
              <w:t>sản phẩm</w:t>
            </w:r>
            <w:r>
              <w:t xml:space="preserve"> có liên kết với các dữ liệu khác không (như đơn mua hoặc đơn bán). Nếu có, hiển thị thông báo lỗi và hủy thao tác xóa. Nếu không, hệ thống xóa </w:t>
            </w:r>
            <w:r w:rsidR="00511DAF">
              <w:t>sản phẩm</w:t>
            </w:r>
            <w:r>
              <w:t xml:space="preserve"> và </w:t>
            </w:r>
            <w:r w:rsidR="0084698B">
              <w:t>cập nhập</w:t>
            </w:r>
            <w:r>
              <w:t xml:space="preserve"> danh sách với thông báo “Xóa thành công”.</w:t>
            </w:r>
          </w:p>
          <w:p w14:paraId="1BE3FE7B" w14:textId="331204E7" w:rsidR="007B4C5D" w:rsidRDefault="007B4C5D" w:rsidP="00CC0F9F">
            <w:pPr>
              <w:pStyle w:val="ListParagraph"/>
              <w:numPr>
                <w:ilvl w:val="0"/>
                <w:numId w:val="22"/>
              </w:numPr>
            </w:pPr>
            <w:r>
              <w:t xml:space="preserve">Lưu trữ </w:t>
            </w:r>
            <w:r w:rsidR="00362B63">
              <w:t>sản phẩm</w:t>
            </w:r>
          </w:p>
          <w:p w14:paraId="3A708FAA" w14:textId="6937DFA1" w:rsidR="00362B63" w:rsidRPr="00362B63" w:rsidRDefault="007B4C5D" w:rsidP="00362B63">
            <w:pPr>
              <w:pStyle w:val="Bullet-"/>
            </w:pPr>
            <w:r>
              <w:lastRenderedPageBreak/>
              <w:t xml:space="preserve">Người dùng </w:t>
            </w:r>
            <w:r w:rsidR="00362B63" w:rsidRPr="00511DAF">
              <w:t xml:space="preserve">chọn check box ở màn danh sách </w:t>
            </w:r>
            <w:r w:rsidR="00362B63">
              <w:t>sản phẩm</w:t>
            </w:r>
            <w:r w:rsidR="00362B63" w:rsidRPr="00511DAF">
              <w:t xml:space="preserve"> và click chọn vào nút “Tác vụ” </w:t>
            </w:r>
            <w:r>
              <w:t xml:space="preserve">và chọn “Lưu trữ” để lưu trữ </w:t>
            </w:r>
            <w:r w:rsidR="00362B63">
              <w:t>sản phẩm</w:t>
            </w:r>
            <w:r>
              <w:t xml:space="preserve"> thay vì xóa vĩnh viễn.</w:t>
            </w:r>
          </w:p>
          <w:p w14:paraId="4E69E4E7" w14:textId="758FE59D" w:rsidR="007B4C5D" w:rsidRDefault="007B4C5D">
            <w:pPr>
              <w:pStyle w:val="Bullet-"/>
            </w:pPr>
            <w:r>
              <w:t xml:space="preserve">Hệ thống di chuyển </w:t>
            </w:r>
            <w:r w:rsidR="00362B63">
              <w:t>sản phẩm</w:t>
            </w:r>
            <w:r>
              <w:t xml:space="preserve"> vào danh sách lưu trữ, không còn hiển thị trong danh sách </w:t>
            </w:r>
            <w:r w:rsidR="00362B63">
              <w:t>sản phẩm</w:t>
            </w:r>
            <w:r>
              <w:t xml:space="preserve"> chính.</w:t>
            </w:r>
          </w:p>
          <w:p w14:paraId="4F7F556C" w14:textId="04C76890" w:rsidR="007B4C5D" w:rsidRDefault="007B4C5D">
            <w:pPr>
              <w:pStyle w:val="Bullet-"/>
            </w:pPr>
            <w:r>
              <w:t xml:space="preserve">Kiểm tra: Hệ thống </w:t>
            </w:r>
            <w:r w:rsidR="0084698B">
              <w:t>cập nhập</w:t>
            </w:r>
            <w:r>
              <w:t xml:space="preserve"> trạng thái </w:t>
            </w:r>
            <w:r w:rsidR="00362B63">
              <w:t>sản phẩm</w:t>
            </w:r>
            <w:r>
              <w:t xml:space="preserve"> thành “Đã lưu trữ” và hiển thị thông báo “Lưu trữ thành công”.</w:t>
            </w:r>
          </w:p>
          <w:p w14:paraId="62FCF277" w14:textId="761DB39D" w:rsidR="007B4C5D" w:rsidRDefault="007B4C5D" w:rsidP="00CC0F9F">
            <w:pPr>
              <w:pStyle w:val="ListParagraph"/>
              <w:numPr>
                <w:ilvl w:val="0"/>
                <w:numId w:val="22"/>
              </w:numPr>
            </w:pPr>
            <w:r>
              <w:t xml:space="preserve">Tìm kiếm </w:t>
            </w:r>
            <w:r w:rsidR="00362B63">
              <w:t>sản phẩm</w:t>
            </w:r>
          </w:p>
          <w:p w14:paraId="1CEE9E18" w14:textId="32F0BBD9" w:rsidR="007B4C5D" w:rsidRDefault="007B4C5D">
            <w:pPr>
              <w:pStyle w:val="Bullet-"/>
            </w:pPr>
            <w:r>
              <w:t xml:space="preserve">Người dùng chọn tính năng “Tìm kiếm” để tìm kiếm </w:t>
            </w:r>
            <w:r w:rsidR="00362B63">
              <w:t>sản phẩm</w:t>
            </w:r>
            <w:r>
              <w:t xml:space="preserve"> dựa trên các tiêu chí</w:t>
            </w:r>
            <w:r w:rsidR="00362B63">
              <w:t xml:space="preserve">: </w:t>
            </w:r>
            <w:r>
              <w:t xml:space="preserve">Tên </w:t>
            </w:r>
            <w:r w:rsidR="00362B63">
              <w:t xml:space="preserve">sản phẩm, </w:t>
            </w:r>
            <w:r w:rsidR="00393AA0">
              <w:t>đã lưu trữ, loại sản phẩm, danh mục sản phẩm</w:t>
            </w:r>
          </w:p>
          <w:p w14:paraId="3B3BAEC6" w14:textId="77777777" w:rsidR="007B4C5D" w:rsidRDefault="007B4C5D">
            <w:pPr>
              <w:pStyle w:val="Bullet-"/>
            </w:pPr>
            <w:r>
              <w:t xml:space="preserve">Hệ thống hiển thị danh sách </w:t>
            </w:r>
            <w:r w:rsidR="00393AA0">
              <w:t>sản phẩm</w:t>
            </w:r>
            <w:r>
              <w:t xml:space="preserve"> phù hợp với tiêu chí tìm kiếm.</w:t>
            </w:r>
          </w:p>
          <w:p w14:paraId="536A8512" w14:textId="77777777" w:rsidR="00781DF4" w:rsidRDefault="00352239" w:rsidP="00CC0F9F">
            <w:pPr>
              <w:pStyle w:val="ListParagraph"/>
              <w:numPr>
                <w:ilvl w:val="0"/>
                <w:numId w:val="22"/>
              </w:numPr>
            </w:pPr>
            <w:r>
              <w:t>Import sản phẩm</w:t>
            </w:r>
          </w:p>
          <w:p w14:paraId="3150A570" w14:textId="053B6F39" w:rsidR="005E1628" w:rsidRDefault="005E1628" w:rsidP="005E1628">
            <w:pPr>
              <w:pStyle w:val="Bullet-"/>
            </w:pPr>
            <w:r>
              <w:t>Hệ thống hiển thị mẫu file import (template) để người dùng tải xuống và điền thông tin</w:t>
            </w:r>
          </w:p>
          <w:p w14:paraId="6D15189F" w14:textId="0DB5ED72" w:rsidR="00A617CE" w:rsidRDefault="005E1628" w:rsidP="005E1628">
            <w:pPr>
              <w:pStyle w:val="Bullet-"/>
            </w:pPr>
            <w:r>
              <w:t xml:space="preserve">Yêu cầu file định dạng CSV hoặc Excel và các trường thông tin phù hợp (Tên sản phẩm, Mã sản phẩm, Giá bán, Tồn </w:t>
            </w:r>
            <w:r w:rsidR="00427E3E">
              <w:t>kho,</w:t>
            </w:r>
            <w:r>
              <w:t>)</w:t>
            </w:r>
          </w:p>
          <w:p w14:paraId="4A85F6B6" w14:textId="52EB3E57" w:rsidR="00284602" w:rsidRDefault="00284602" w:rsidP="00284602">
            <w:pPr>
              <w:pStyle w:val="Bullet-"/>
            </w:pPr>
            <w:r w:rsidRPr="00284602">
              <w:t>Người dùng tải template, điền dữ liệu sản phẩm vào file theo đúng cấu trúc, sau đó upload file lên hệ thống và nhấn “Import”.</w:t>
            </w:r>
          </w:p>
          <w:p w14:paraId="09ADEF47" w14:textId="77777777" w:rsidR="001F14BB" w:rsidRDefault="001F14BB" w:rsidP="001F14BB">
            <w:pPr>
              <w:pStyle w:val="Bullet-"/>
            </w:pPr>
            <w:r>
              <w:t>Kiểm tra</w:t>
            </w:r>
          </w:p>
          <w:p w14:paraId="3CACF7F3" w14:textId="0C3852D1" w:rsidR="00284602" w:rsidRDefault="001F14BB" w:rsidP="00733C82">
            <w:pPr>
              <w:pStyle w:val="Bullet"/>
            </w:pPr>
            <w:r>
              <w:t>Hệ thống kiểm tra tính hợp lệ của file: Định dạng file có đúng hay không. Dữ liệu trong các trường có hợp lệ không (mã sản phẩm không trùng lặp, giá và tồn kho là số, không để trống các trường bắt buộc). Nếu dữ liệu không hợp lệ, hệ thống hiển thị thông báo lỗi với chi tiết lỗi ở từng dòng, yêu cầu người dùng chỉnh sửa và upload lại</w:t>
            </w:r>
          </w:p>
          <w:p w14:paraId="3E92E024" w14:textId="4A824E1D" w:rsidR="00DF09E7" w:rsidRPr="00DF09E7" w:rsidRDefault="00DF09E7" w:rsidP="00DF09E7">
            <w:pPr>
              <w:pStyle w:val="Bullet-"/>
            </w:pPr>
            <w:r>
              <w:t>Kết quả</w:t>
            </w:r>
            <w:r w:rsidR="00D67040">
              <w:t xml:space="preserve">: </w:t>
            </w:r>
            <w:r w:rsidR="00D67040" w:rsidRPr="00D67040">
              <w:t>Nếu dữ liệu hợp lệ, hệ thống nhập dữ liệu sản phẩm vào danh sách và hiển thị thông báo “Import thành công”. Danh sách sản phẩm được cập nhật với các sản phẩm mới hoặc thay đổi thông tin của sản phẩm cũ (nếu có).</w:t>
            </w:r>
          </w:p>
          <w:p w14:paraId="570CAEB6" w14:textId="77777777" w:rsidR="00352239" w:rsidRDefault="00352239" w:rsidP="00CC0F9F">
            <w:pPr>
              <w:pStyle w:val="ListParagraph"/>
              <w:numPr>
                <w:ilvl w:val="0"/>
                <w:numId w:val="22"/>
              </w:numPr>
            </w:pPr>
            <w:r>
              <w:t>Export sản phẩm</w:t>
            </w:r>
          </w:p>
          <w:p w14:paraId="28B14F63" w14:textId="77777777" w:rsidR="00C726B8" w:rsidRDefault="00CF5C97" w:rsidP="00C726B8">
            <w:pPr>
              <w:pStyle w:val="Bullet-"/>
            </w:pPr>
            <w:r w:rsidRPr="00CF5C97">
              <w:t>Người dùng có thể sử dụng các bộ lọc (theo danh mục, tình trạng tồn kho, giá bán...) trước khi export để chỉ xuất dữ liệu sản phẩm phù hợp với yêu cầu</w:t>
            </w:r>
          </w:p>
          <w:p w14:paraId="0933B08D" w14:textId="3565860C" w:rsidR="00CF5C97" w:rsidRPr="00CF5C97" w:rsidRDefault="00D549D6" w:rsidP="008379E4">
            <w:pPr>
              <w:pStyle w:val="Bullet-"/>
            </w:pPr>
            <w:r w:rsidRPr="00D549D6">
              <w:t>Hệ thống xuất file chỉ chứa các sản phẩm đã được lọc, giúp người dùng dễ dàng quản lý thông tin cần thiết.</w:t>
            </w:r>
          </w:p>
        </w:tc>
      </w:tr>
      <w:tr w:rsidR="007B4C5D" w14:paraId="560DE21D" w14:textId="77777777">
        <w:tc>
          <w:tcPr>
            <w:tcW w:w="9062" w:type="dxa"/>
            <w:gridSpan w:val="4"/>
            <w:shd w:val="clear" w:color="auto" w:fill="D9E2F3" w:themeFill="accent1" w:themeFillTint="33"/>
          </w:tcPr>
          <w:p w14:paraId="2D3B468A" w14:textId="77777777" w:rsidR="007B4C5D" w:rsidRDefault="007B4C5D">
            <w:r w:rsidRPr="00775630">
              <w:rPr>
                <w:b/>
                <w:bCs/>
              </w:rPr>
              <w:lastRenderedPageBreak/>
              <w:t>Luồng sự kiện phát sinh/Kịch bản phát sinh</w:t>
            </w:r>
          </w:p>
        </w:tc>
      </w:tr>
      <w:tr w:rsidR="007B4C5D" w14:paraId="7046E559" w14:textId="77777777">
        <w:tc>
          <w:tcPr>
            <w:tcW w:w="9062" w:type="dxa"/>
            <w:gridSpan w:val="4"/>
            <w:shd w:val="clear" w:color="auto" w:fill="auto"/>
          </w:tcPr>
          <w:p w14:paraId="6DA86566" w14:textId="7BB12EA5" w:rsidR="007B4C5D" w:rsidRDefault="007B4C5D">
            <w:r w:rsidRPr="00775630">
              <w:lastRenderedPageBreak/>
              <w:t xml:space="preserve">Luồng A: Thêm mới, </w:t>
            </w:r>
            <w:r w:rsidR="0084698B">
              <w:t>cập nhập</w:t>
            </w:r>
            <w:r w:rsidR="001B297A">
              <w:t>, xóa</w:t>
            </w:r>
            <w:r w:rsidR="000F47A0">
              <w:t xml:space="preserve">, </w:t>
            </w:r>
            <w:r w:rsidR="00D9544B">
              <w:t>import</w:t>
            </w:r>
            <w:r w:rsidR="001B297A">
              <w:t xml:space="preserve"> sản phẩm </w:t>
            </w:r>
            <w:r w:rsidRPr="00775630">
              <w:t>không hợp lệ, tìm kiếm không hợp lệ.</w:t>
            </w:r>
          </w:p>
        </w:tc>
      </w:tr>
      <w:tr w:rsidR="007B4C5D" w14:paraId="53D5EB4D" w14:textId="77777777">
        <w:tc>
          <w:tcPr>
            <w:tcW w:w="9062" w:type="dxa"/>
            <w:gridSpan w:val="4"/>
            <w:shd w:val="clear" w:color="auto" w:fill="auto"/>
          </w:tcPr>
          <w:p w14:paraId="6AD98BBA" w14:textId="77777777" w:rsidR="007B4C5D" w:rsidRDefault="007B4C5D">
            <w:r>
              <w:t xml:space="preserve">Hệ thống hiển thị một thông báo lỗi: </w:t>
            </w:r>
          </w:p>
          <w:p w14:paraId="36D25D46" w14:textId="77777777" w:rsidR="007B4C5D" w:rsidRDefault="007B4C5D">
            <w:pPr>
              <w:pStyle w:val="Bullet-"/>
            </w:pPr>
            <w:r>
              <w:t>Trường bắt buộc không được bỏ trống</w:t>
            </w:r>
          </w:p>
          <w:p w14:paraId="3F512643" w14:textId="77777777" w:rsidR="007B4C5D" w:rsidRDefault="007B4C5D">
            <w:pPr>
              <w:pStyle w:val="Bullet-"/>
            </w:pPr>
            <w:r>
              <w:t>Không có dữ liệu được tìm thấy.</w:t>
            </w:r>
          </w:p>
          <w:p w14:paraId="5CAA9B81" w14:textId="77777777" w:rsidR="007B4C5D" w:rsidRDefault="001B297A">
            <w:pPr>
              <w:pStyle w:val="Bullet-"/>
            </w:pPr>
            <w:r>
              <w:t>Sản phẩm</w:t>
            </w:r>
            <w:r w:rsidR="007B4C5D">
              <w:t xml:space="preserve"> đã được sử dụng không được xóa!</w:t>
            </w:r>
          </w:p>
          <w:p w14:paraId="2735BE65" w14:textId="35C55E47" w:rsidR="00435672" w:rsidRPr="00435672" w:rsidRDefault="00D3555B" w:rsidP="00E814C6">
            <w:pPr>
              <w:pStyle w:val="Bullet-"/>
            </w:pPr>
            <w:r>
              <w:t>File sản phẩm import không đúng định dạng</w:t>
            </w:r>
          </w:p>
        </w:tc>
      </w:tr>
      <w:tr w:rsidR="007B4C5D" w14:paraId="2AEEB78D" w14:textId="77777777">
        <w:tc>
          <w:tcPr>
            <w:tcW w:w="9062" w:type="dxa"/>
            <w:gridSpan w:val="4"/>
            <w:shd w:val="clear" w:color="auto" w:fill="D9E2F3" w:themeFill="accent1" w:themeFillTint="33"/>
          </w:tcPr>
          <w:p w14:paraId="50B0D52B" w14:textId="77777777" w:rsidR="007B4C5D" w:rsidRDefault="007B4C5D">
            <w:pPr>
              <w:jc w:val="center"/>
            </w:pPr>
            <w:r w:rsidRPr="003358A9">
              <w:rPr>
                <w:b/>
                <w:bCs/>
              </w:rPr>
              <w:t>Giao diện minh hoạ</w:t>
            </w:r>
          </w:p>
        </w:tc>
      </w:tr>
      <w:tr w:rsidR="00304156" w14:paraId="6F704255" w14:textId="77777777" w:rsidTr="00304156">
        <w:tc>
          <w:tcPr>
            <w:tcW w:w="9062" w:type="dxa"/>
            <w:gridSpan w:val="4"/>
            <w:shd w:val="clear" w:color="auto" w:fill="auto"/>
          </w:tcPr>
          <w:p w14:paraId="22AEF777" w14:textId="77777777" w:rsidR="00304156" w:rsidRDefault="00304156" w:rsidP="00304156">
            <w:pPr>
              <w:keepNext/>
              <w:jc w:val="center"/>
            </w:pPr>
            <w:r>
              <w:rPr>
                <w:noProof/>
              </w:rPr>
              <w:drawing>
                <wp:inline distT="0" distB="0" distL="0" distR="0" wp14:anchorId="430ABA3A" wp14:editId="74D1F9A3">
                  <wp:extent cx="4251960" cy="954480"/>
                  <wp:effectExtent l="0" t="0" r="0" b="0"/>
                  <wp:docPr id="1547368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31" cstate="print">
                            <a:extLst>
                              <a:ext uri="{28A0092B-C50C-407E-A947-70E740481C1C}">
                                <a14:useLocalDpi xmlns:a14="http://schemas.microsoft.com/office/drawing/2010/main" val="0"/>
                              </a:ext>
                            </a:extLst>
                          </a:blip>
                          <a:srcRect b="28669"/>
                          <a:stretch/>
                        </pic:blipFill>
                        <pic:spPr bwMode="auto">
                          <a:xfrm>
                            <a:off x="0" y="0"/>
                            <a:ext cx="4275216" cy="959700"/>
                          </a:xfrm>
                          <a:prstGeom prst="rect">
                            <a:avLst/>
                          </a:prstGeom>
                          <a:ln>
                            <a:noFill/>
                          </a:ln>
                          <a:extLst>
                            <a:ext uri="{53640926-AAD7-44D8-BBD7-CCE9431645EC}">
                              <a14:shadowObscured xmlns:a14="http://schemas.microsoft.com/office/drawing/2010/main"/>
                            </a:ext>
                          </a:extLst>
                        </pic:spPr>
                      </pic:pic>
                    </a:graphicData>
                  </a:graphic>
                </wp:inline>
              </w:drawing>
            </w:r>
          </w:p>
          <w:p w14:paraId="2D58510B" w14:textId="4A37D030" w:rsidR="00304156" w:rsidRPr="00A67CFA" w:rsidRDefault="00304156" w:rsidP="00304156">
            <w:pPr>
              <w:pStyle w:val="Caption"/>
            </w:pPr>
            <w:bookmarkStart w:id="41" w:name="_Toc183209350"/>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12</w:t>
            </w:r>
            <w:r w:rsidR="00DA0FB9">
              <w:fldChar w:fldCharType="end"/>
            </w:r>
            <w:r>
              <w:t>. Danh sách sản phẩm</w:t>
            </w:r>
            <w:bookmarkEnd w:id="41"/>
          </w:p>
          <w:p w14:paraId="3029F168" w14:textId="77777777" w:rsidR="00304156" w:rsidRDefault="00304156" w:rsidP="00304156">
            <w:pPr>
              <w:keepNext/>
              <w:jc w:val="center"/>
            </w:pPr>
            <w:r>
              <w:rPr>
                <w:noProof/>
              </w:rPr>
              <w:drawing>
                <wp:inline distT="0" distB="0" distL="0" distR="0" wp14:anchorId="7AEC14EA" wp14:editId="4E3B9406">
                  <wp:extent cx="4495800" cy="1614268"/>
                  <wp:effectExtent l="0" t="0" r="0" b="5080"/>
                  <wp:docPr id="199077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76471" name=""/>
                          <pic:cNvPicPr/>
                        </pic:nvPicPr>
                        <pic:blipFill rotWithShape="1">
                          <a:blip r:embed="rId32"/>
                          <a:srcRect b="11891"/>
                          <a:stretch/>
                        </pic:blipFill>
                        <pic:spPr bwMode="auto">
                          <a:xfrm>
                            <a:off x="0" y="0"/>
                            <a:ext cx="4505448" cy="1617732"/>
                          </a:xfrm>
                          <a:prstGeom prst="rect">
                            <a:avLst/>
                          </a:prstGeom>
                          <a:ln>
                            <a:noFill/>
                          </a:ln>
                          <a:extLst>
                            <a:ext uri="{53640926-AAD7-44D8-BBD7-CCE9431645EC}">
                              <a14:shadowObscured xmlns:a14="http://schemas.microsoft.com/office/drawing/2010/main"/>
                            </a:ext>
                          </a:extLst>
                        </pic:spPr>
                      </pic:pic>
                    </a:graphicData>
                  </a:graphic>
                </wp:inline>
              </w:drawing>
            </w:r>
          </w:p>
          <w:p w14:paraId="6D4E49C0" w14:textId="1A4A8B23" w:rsidR="00505671" w:rsidRPr="00505671" w:rsidRDefault="00304156" w:rsidP="00505671">
            <w:pPr>
              <w:pStyle w:val="Caption"/>
            </w:pPr>
            <w:bookmarkStart w:id="42" w:name="_Toc183209351"/>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13</w:t>
            </w:r>
            <w:r w:rsidR="00DA0FB9">
              <w:fldChar w:fldCharType="end"/>
            </w:r>
            <w:r>
              <w:t>. Màn chi tiết sản phẩm</w:t>
            </w:r>
            <w:bookmarkEnd w:id="42"/>
          </w:p>
        </w:tc>
      </w:tr>
      <w:tr w:rsidR="007B4C5D" w14:paraId="0CCCB5C8" w14:textId="77777777">
        <w:tc>
          <w:tcPr>
            <w:tcW w:w="9062" w:type="dxa"/>
            <w:gridSpan w:val="4"/>
            <w:shd w:val="clear" w:color="auto" w:fill="auto"/>
          </w:tcPr>
          <w:p w14:paraId="3811CCD2" w14:textId="77777777" w:rsidR="00304156" w:rsidRPr="00304156" w:rsidRDefault="00304156" w:rsidP="00304156"/>
          <w:p w14:paraId="6F7AACA0" w14:textId="77777777" w:rsidR="00304156" w:rsidRDefault="00304156" w:rsidP="00304156">
            <w:pPr>
              <w:keepNext/>
              <w:jc w:val="center"/>
            </w:pPr>
            <w:r>
              <w:rPr>
                <w:noProof/>
              </w:rPr>
              <w:drawing>
                <wp:inline distT="0" distB="0" distL="0" distR="0" wp14:anchorId="77D32069" wp14:editId="4503325C">
                  <wp:extent cx="4693920" cy="1327039"/>
                  <wp:effectExtent l="0" t="0" r="0" b="6985"/>
                  <wp:docPr id="95586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68685" name=""/>
                          <pic:cNvPicPr/>
                        </pic:nvPicPr>
                        <pic:blipFill rotWithShape="1">
                          <a:blip r:embed="rId33"/>
                          <a:srcRect b="35003"/>
                          <a:stretch/>
                        </pic:blipFill>
                        <pic:spPr bwMode="auto">
                          <a:xfrm>
                            <a:off x="0" y="0"/>
                            <a:ext cx="4729472" cy="1337090"/>
                          </a:xfrm>
                          <a:prstGeom prst="rect">
                            <a:avLst/>
                          </a:prstGeom>
                          <a:ln>
                            <a:noFill/>
                          </a:ln>
                          <a:extLst>
                            <a:ext uri="{53640926-AAD7-44D8-BBD7-CCE9431645EC}">
                              <a14:shadowObscured xmlns:a14="http://schemas.microsoft.com/office/drawing/2010/main"/>
                            </a:ext>
                          </a:extLst>
                        </pic:spPr>
                      </pic:pic>
                    </a:graphicData>
                  </a:graphic>
                </wp:inline>
              </w:drawing>
            </w:r>
          </w:p>
          <w:p w14:paraId="128ED6A2" w14:textId="650730D0" w:rsidR="00D079BE" w:rsidRPr="00D3555B" w:rsidRDefault="00304156" w:rsidP="00304156">
            <w:pPr>
              <w:pStyle w:val="Caption"/>
              <w:keepNext/>
            </w:pPr>
            <w:bookmarkStart w:id="43" w:name="_Toc183209352"/>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14</w:t>
            </w:r>
            <w:r w:rsidR="00DA0FB9">
              <w:fldChar w:fldCharType="end"/>
            </w:r>
            <w:r>
              <w:t xml:space="preserve">. </w:t>
            </w:r>
            <w:r w:rsidR="009959A3">
              <w:t>Import/</w:t>
            </w:r>
            <w:r>
              <w:t>Export sản phẩm</w:t>
            </w:r>
            <w:bookmarkEnd w:id="43"/>
          </w:p>
        </w:tc>
      </w:tr>
    </w:tbl>
    <w:p w14:paraId="2FB9F28E" w14:textId="4B7D607A" w:rsidR="00A67CFA" w:rsidRDefault="00A67CFA">
      <w:pPr>
        <w:pStyle w:val="Caption"/>
      </w:pPr>
      <w:bookmarkStart w:id="44" w:name="_Toc183209431"/>
      <w:r>
        <w:t xml:space="preserve">Bảng </w:t>
      </w:r>
      <w:r w:rsidR="00F15304">
        <w:fldChar w:fldCharType="begin"/>
      </w:r>
      <w:r w:rsidR="00F15304">
        <w:instrText xml:space="preserve"> STYLEREF 1 \s </w:instrText>
      </w:r>
      <w:r w:rsidR="00F15304">
        <w:fldChar w:fldCharType="separate"/>
      </w:r>
      <w:r w:rsidR="00F15304">
        <w:rPr>
          <w:noProof/>
        </w:rPr>
        <w:t>2</w:t>
      </w:r>
      <w:r w:rsidR="00F15304">
        <w:fldChar w:fldCharType="end"/>
      </w:r>
      <w:r w:rsidR="00F15304">
        <w:t>.</w:t>
      </w:r>
      <w:r w:rsidR="00F15304">
        <w:fldChar w:fldCharType="begin"/>
      </w:r>
      <w:r w:rsidR="00F15304">
        <w:instrText xml:space="preserve"> SEQ Bảng \* ARABIC \s 1 </w:instrText>
      </w:r>
      <w:r w:rsidR="00F15304">
        <w:fldChar w:fldCharType="separate"/>
      </w:r>
      <w:r w:rsidR="00F15304">
        <w:rPr>
          <w:noProof/>
        </w:rPr>
        <w:t>4</w:t>
      </w:r>
      <w:r w:rsidR="00F15304">
        <w:fldChar w:fldCharType="end"/>
      </w:r>
      <w:r>
        <w:t>. UC – Quản lý sản phẩm</w:t>
      </w:r>
      <w:bookmarkEnd w:id="44"/>
    </w:p>
    <w:p w14:paraId="010711FE" w14:textId="5963756B" w:rsidR="007B4C5D" w:rsidRDefault="00A86851" w:rsidP="007B4C5D">
      <w:pPr>
        <w:pStyle w:val="Heading3"/>
      </w:pPr>
      <w:bookmarkStart w:id="45" w:name="_Toc183212562"/>
      <w:r w:rsidRPr="00A86851">
        <w:lastRenderedPageBreak/>
        <w:t>UC04 - Quản lý người dùng</w:t>
      </w:r>
      <w:bookmarkEnd w:id="45"/>
    </w:p>
    <w:tbl>
      <w:tblPr>
        <w:tblStyle w:val="TableGrid"/>
        <w:tblW w:w="0" w:type="auto"/>
        <w:tblLook w:val="04A0" w:firstRow="1" w:lastRow="0" w:firstColumn="1" w:lastColumn="0" w:noHBand="0" w:noVBand="1"/>
      </w:tblPr>
      <w:tblGrid>
        <w:gridCol w:w="1173"/>
        <w:gridCol w:w="1878"/>
        <w:gridCol w:w="2756"/>
        <w:gridCol w:w="3255"/>
      </w:tblGrid>
      <w:tr w:rsidR="007B4C5D" w14:paraId="7B54D0C5" w14:textId="77777777" w:rsidTr="00C26682">
        <w:tc>
          <w:tcPr>
            <w:tcW w:w="3051" w:type="dxa"/>
            <w:gridSpan w:val="2"/>
            <w:shd w:val="clear" w:color="auto" w:fill="D9E2F3" w:themeFill="accent1" w:themeFillTint="33"/>
          </w:tcPr>
          <w:p w14:paraId="0749E6DD" w14:textId="35016AF9" w:rsidR="007B4C5D" w:rsidRPr="00737994" w:rsidRDefault="007B4C5D">
            <w:pPr>
              <w:rPr>
                <w:b/>
                <w:bCs/>
              </w:rPr>
            </w:pPr>
            <w:r w:rsidRPr="00737994">
              <w:rPr>
                <w:b/>
                <w:bCs/>
              </w:rPr>
              <w:t>UC0</w:t>
            </w:r>
            <w:r w:rsidR="005872A5">
              <w:rPr>
                <w:b/>
                <w:bCs/>
              </w:rPr>
              <w:t>4</w:t>
            </w:r>
          </w:p>
        </w:tc>
        <w:tc>
          <w:tcPr>
            <w:tcW w:w="2756" w:type="dxa"/>
            <w:shd w:val="clear" w:color="auto" w:fill="D9E2F3" w:themeFill="accent1" w:themeFillTint="33"/>
          </w:tcPr>
          <w:p w14:paraId="392A587F" w14:textId="132AB5D7" w:rsidR="007B4C5D" w:rsidRPr="00737994" w:rsidRDefault="007B4C5D">
            <w:pPr>
              <w:rPr>
                <w:b/>
                <w:bCs/>
              </w:rPr>
            </w:pPr>
            <w:r w:rsidRPr="00737994">
              <w:rPr>
                <w:b/>
                <w:bCs/>
              </w:rPr>
              <w:t xml:space="preserve">Quản lý </w:t>
            </w:r>
            <w:r w:rsidR="495AEE1B" w:rsidRPr="495AEE1B">
              <w:rPr>
                <w:b/>
                <w:bCs/>
              </w:rPr>
              <w:t>người dùng</w:t>
            </w:r>
          </w:p>
        </w:tc>
        <w:tc>
          <w:tcPr>
            <w:tcW w:w="3255" w:type="dxa"/>
            <w:shd w:val="clear" w:color="auto" w:fill="D9E2F3" w:themeFill="accent1" w:themeFillTint="33"/>
          </w:tcPr>
          <w:p w14:paraId="2891C58F" w14:textId="25268EBE" w:rsidR="007B4C5D" w:rsidRPr="00737994" w:rsidRDefault="007B4C5D">
            <w:pPr>
              <w:rPr>
                <w:b/>
                <w:bCs/>
              </w:rPr>
            </w:pPr>
            <w:r w:rsidRPr="00737994">
              <w:rPr>
                <w:b/>
                <w:bCs/>
              </w:rPr>
              <w:t xml:space="preserve">Độ phức tạp: </w:t>
            </w:r>
            <w:r w:rsidR="00DC753A">
              <w:rPr>
                <w:b/>
                <w:bCs/>
              </w:rPr>
              <w:t>Cao</w:t>
            </w:r>
          </w:p>
        </w:tc>
      </w:tr>
      <w:tr w:rsidR="007B4C5D" w14:paraId="4DCEA1CB" w14:textId="77777777" w:rsidTr="00C26682">
        <w:tc>
          <w:tcPr>
            <w:tcW w:w="3051" w:type="dxa"/>
            <w:gridSpan w:val="2"/>
            <w:shd w:val="clear" w:color="auto" w:fill="D9E2F3" w:themeFill="accent1" w:themeFillTint="33"/>
          </w:tcPr>
          <w:p w14:paraId="7FD9FCE4" w14:textId="77777777" w:rsidR="007B4C5D" w:rsidRPr="00737994" w:rsidRDefault="007B4C5D">
            <w:pPr>
              <w:rPr>
                <w:b/>
                <w:bCs/>
              </w:rPr>
            </w:pPr>
            <w:r w:rsidRPr="00737994">
              <w:rPr>
                <w:b/>
                <w:bCs/>
              </w:rPr>
              <w:t>Mô tả</w:t>
            </w:r>
          </w:p>
        </w:tc>
        <w:tc>
          <w:tcPr>
            <w:tcW w:w="6011" w:type="dxa"/>
            <w:gridSpan w:val="2"/>
          </w:tcPr>
          <w:p w14:paraId="68C7A33F" w14:textId="5A95A967" w:rsidR="007B4C5D" w:rsidRDefault="003909F1">
            <w:r w:rsidRPr="003909F1">
              <w:t xml:space="preserve">Chức năng cho phép người dùng có quyền quản trị quản lý danh sách người dùng trong hệ thống, bao gồm các thao tác thêm mới, xem chi tiết, </w:t>
            </w:r>
            <w:r w:rsidR="0084698B">
              <w:t>cập nhập</w:t>
            </w:r>
            <w:r w:rsidRPr="003909F1">
              <w:t>, xóa, lưu trữ</w:t>
            </w:r>
            <w:r w:rsidR="001066B8">
              <w:t xml:space="preserve">, </w:t>
            </w:r>
            <w:r w:rsidRPr="003909F1">
              <w:t>tìm kiếm</w:t>
            </w:r>
            <w:r w:rsidR="001066B8">
              <w:t>, thay đổi mật khẩu, tắt xác thực hai yếu tố, gửi hướng dẫn đặt lại mật khẩu,</w:t>
            </w:r>
            <w:r w:rsidR="00EC1585">
              <w:t xml:space="preserve"> mời sử dụng xác thực hai yếu tố</w:t>
            </w:r>
            <w:r w:rsidRPr="003909F1">
              <w:t xml:space="preserve"> người dùng</w:t>
            </w:r>
          </w:p>
        </w:tc>
      </w:tr>
      <w:tr w:rsidR="007B4C5D" w14:paraId="58732B04" w14:textId="77777777" w:rsidTr="00C26682">
        <w:tc>
          <w:tcPr>
            <w:tcW w:w="3051" w:type="dxa"/>
            <w:gridSpan w:val="2"/>
            <w:shd w:val="clear" w:color="auto" w:fill="D9E2F3" w:themeFill="accent1" w:themeFillTint="33"/>
          </w:tcPr>
          <w:p w14:paraId="0B21D6E5" w14:textId="77777777" w:rsidR="007B4C5D" w:rsidRPr="00737994" w:rsidRDefault="007B4C5D">
            <w:pPr>
              <w:rPr>
                <w:b/>
                <w:bCs/>
              </w:rPr>
            </w:pPr>
            <w:r w:rsidRPr="00737994">
              <w:rPr>
                <w:b/>
                <w:bCs/>
              </w:rPr>
              <w:t>Tác nhân</w:t>
            </w:r>
          </w:p>
        </w:tc>
        <w:tc>
          <w:tcPr>
            <w:tcW w:w="6011" w:type="dxa"/>
            <w:gridSpan w:val="2"/>
          </w:tcPr>
          <w:p w14:paraId="2C3DC31E" w14:textId="6E04D2F6" w:rsidR="007B4C5D" w:rsidRDefault="007B4C5D">
            <w:r w:rsidRPr="001864F6">
              <w:t>Admin</w:t>
            </w:r>
          </w:p>
        </w:tc>
      </w:tr>
      <w:tr w:rsidR="007B4C5D" w14:paraId="72B81584" w14:textId="77777777" w:rsidTr="00C26682">
        <w:tc>
          <w:tcPr>
            <w:tcW w:w="3051" w:type="dxa"/>
            <w:gridSpan w:val="2"/>
            <w:shd w:val="clear" w:color="auto" w:fill="D9E2F3" w:themeFill="accent1" w:themeFillTint="33"/>
          </w:tcPr>
          <w:p w14:paraId="55461F7B" w14:textId="77777777" w:rsidR="007B4C5D" w:rsidRPr="00737994" w:rsidRDefault="007B4C5D">
            <w:pPr>
              <w:rPr>
                <w:b/>
                <w:bCs/>
              </w:rPr>
            </w:pPr>
            <w:r w:rsidRPr="00737994">
              <w:rPr>
                <w:b/>
                <w:bCs/>
              </w:rPr>
              <w:t>Tiền điều kiện</w:t>
            </w:r>
          </w:p>
        </w:tc>
        <w:tc>
          <w:tcPr>
            <w:tcW w:w="6011" w:type="dxa"/>
            <w:gridSpan w:val="2"/>
          </w:tcPr>
          <w:p w14:paraId="7E328227" w14:textId="669420D6" w:rsidR="007B4C5D" w:rsidRDefault="00205C82">
            <w:r w:rsidRPr="00205C82">
              <w:t>Người dùng có quyền truy cập và đã đăng nhập thành công vào hệ thống với quyền quản trị</w:t>
            </w:r>
          </w:p>
        </w:tc>
      </w:tr>
      <w:tr w:rsidR="007B4C5D" w14:paraId="435596D9" w14:textId="77777777" w:rsidTr="00C26682">
        <w:tc>
          <w:tcPr>
            <w:tcW w:w="1173" w:type="dxa"/>
            <w:vMerge w:val="restart"/>
            <w:shd w:val="clear" w:color="auto" w:fill="D9E2F3" w:themeFill="accent1" w:themeFillTint="33"/>
          </w:tcPr>
          <w:p w14:paraId="1B1E52D4" w14:textId="77777777" w:rsidR="007B4C5D" w:rsidRPr="00737994" w:rsidRDefault="007B4C5D">
            <w:pPr>
              <w:rPr>
                <w:b/>
                <w:bCs/>
              </w:rPr>
            </w:pPr>
            <w:r w:rsidRPr="00737994">
              <w:rPr>
                <w:b/>
                <w:bCs/>
              </w:rPr>
              <w:t>Hậu điều ki</w:t>
            </w:r>
            <w:r>
              <w:rPr>
                <w:b/>
                <w:bCs/>
              </w:rPr>
              <w:t>ệ</w:t>
            </w:r>
            <w:r w:rsidRPr="00737994">
              <w:rPr>
                <w:b/>
                <w:bCs/>
              </w:rPr>
              <w:t>n</w:t>
            </w:r>
          </w:p>
        </w:tc>
        <w:tc>
          <w:tcPr>
            <w:tcW w:w="1878" w:type="dxa"/>
            <w:shd w:val="clear" w:color="auto" w:fill="D9E2F3" w:themeFill="accent1" w:themeFillTint="33"/>
          </w:tcPr>
          <w:p w14:paraId="755C5BD0" w14:textId="77777777" w:rsidR="007B4C5D" w:rsidRPr="00737994" w:rsidRDefault="007B4C5D">
            <w:pPr>
              <w:rPr>
                <w:b/>
                <w:bCs/>
              </w:rPr>
            </w:pPr>
            <w:r w:rsidRPr="00737994">
              <w:rPr>
                <w:b/>
                <w:bCs/>
              </w:rPr>
              <w:t>Thành công</w:t>
            </w:r>
          </w:p>
        </w:tc>
        <w:tc>
          <w:tcPr>
            <w:tcW w:w="6011" w:type="dxa"/>
            <w:gridSpan w:val="2"/>
            <w:shd w:val="clear" w:color="auto" w:fill="auto"/>
          </w:tcPr>
          <w:p w14:paraId="733B41BB" w14:textId="5B62ECAF" w:rsidR="007B4C5D" w:rsidRDefault="00205C82">
            <w:r w:rsidRPr="00205C82">
              <w:t xml:space="preserve">Hiển thị danh sách người dùng với thông tin </w:t>
            </w:r>
            <w:r w:rsidR="0084698B">
              <w:t>cập nhập</w:t>
            </w:r>
          </w:p>
        </w:tc>
      </w:tr>
      <w:tr w:rsidR="007B4C5D" w14:paraId="1003EAF6" w14:textId="77777777" w:rsidTr="526F7EA7">
        <w:tc>
          <w:tcPr>
            <w:tcW w:w="1173" w:type="dxa"/>
            <w:vMerge/>
          </w:tcPr>
          <w:p w14:paraId="4588DCAC" w14:textId="77777777" w:rsidR="007B4C5D" w:rsidRPr="00737994" w:rsidRDefault="007B4C5D">
            <w:pPr>
              <w:rPr>
                <w:b/>
                <w:bCs/>
              </w:rPr>
            </w:pPr>
          </w:p>
        </w:tc>
        <w:tc>
          <w:tcPr>
            <w:tcW w:w="1878" w:type="dxa"/>
            <w:shd w:val="clear" w:color="auto" w:fill="D9E2F3" w:themeFill="accent1" w:themeFillTint="33"/>
          </w:tcPr>
          <w:p w14:paraId="2E868428" w14:textId="77777777" w:rsidR="007B4C5D" w:rsidRPr="00737994" w:rsidRDefault="007B4C5D">
            <w:pPr>
              <w:rPr>
                <w:b/>
                <w:bCs/>
              </w:rPr>
            </w:pPr>
            <w:r w:rsidRPr="00737994">
              <w:rPr>
                <w:b/>
                <w:bCs/>
              </w:rPr>
              <w:t>Lỗi</w:t>
            </w:r>
          </w:p>
        </w:tc>
        <w:tc>
          <w:tcPr>
            <w:tcW w:w="6011" w:type="dxa"/>
            <w:gridSpan w:val="2"/>
            <w:shd w:val="clear" w:color="auto" w:fill="auto"/>
          </w:tcPr>
          <w:p w14:paraId="7988CBEB" w14:textId="2127B145" w:rsidR="007B4C5D" w:rsidRDefault="00E253E3">
            <w:r w:rsidRPr="00E253E3">
              <w:t xml:space="preserve">Thông báo lỗi nếu thao tác thêm mới, </w:t>
            </w:r>
            <w:r w:rsidR="0084698B">
              <w:t>cập nhập</w:t>
            </w:r>
            <w:r w:rsidRPr="00E253E3">
              <w:t>, xóa, lưu trữ, hoặc các thao tác quản lý khác không thành công</w:t>
            </w:r>
          </w:p>
        </w:tc>
      </w:tr>
      <w:tr w:rsidR="007B4C5D" w14:paraId="6806903D" w14:textId="77777777">
        <w:tc>
          <w:tcPr>
            <w:tcW w:w="9062" w:type="dxa"/>
            <w:gridSpan w:val="4"/>
            <w:shd w:val="clear" w:color="auto" w:fill="D9E2F3" w:themeFill="accent1" w:themeFillTint="33"/>
          </w:tcPr>
          <w:p w14:paraId="0159AB20" w14:textId="77777777" w:rsidR="007B4C5D" w:rsidRDefault="007B4C5D">
            <w:pPr>
              <w:jc w:val="center"/>
            </w:pPr>
            <w:r w:rsidRPr="00737994">
              <w:rPr>
                <w:b/>
                <w:bCs/>
              </w:rPr>
              <w:t>Đặc tả chức năng</w:t>
            </w:r>
          </w:p>
        </w:tc>
      </w:tr>
      <w:tr w:rsidR="007B4C5D" w14:paraId="2C4366FB" w14:textId="77777777">
        <w:tc>
          <w:tcPr>
            <w:tcW w:w="9062" w:type="dxa"/>
            <w:gridSpan w:val="4"/>
            <w:shd w:val="clear" w:color="auto" w:fill="D9E2F3" w:themeFill="accent1" w:themeFillTint="33"/>
          </w:tcPr>
          <w:p w14:paraId="5ED8550B" w14:textId="77777777" w:rsidR="007B4C5D" w:rsidRPr="00737994" w:rsidRDefault="007B4C5D">
            <w:pPr>
              <w:rPr>
                <w:b/>
                <w:bCs/>
              </w:rPr>
            </w:pPr>
            <w:r w:rsidRPr="00737994">
              <w:rPr>
                <w:b/>
                <w:bCs/>
              </w:rPr>
              <w:t>Luồng sự kiện chính/Kịch bản chính</w:t>
            </w:r>
          </w:p>
        </w:tc>
      </w:tr>
      <w:tr w:rsidR="007B4C5D" w14:paraId="497AC270" w14:textId="77777777">
        <w:tc>
          <w:tcPr>
            <w:tcW w:w="9062" w:type="dxa"/>
            <w:gridSpan w:val="4"/>
            <w:shd w:val="clear" w:color="auto" w:fill="auto"/>
          </w:tcPr>
          <w:p w14:paraId="30D278D0" w14:textId="5A61CC80" w:rsidR="007B4C5D" w:rsidRDefault="007B4C5D" w:rsidP="00CC0F9F">
            <w:pPr>
              <w:pStyle w:val="Bullet-"/>
              <w:numPr>
                <w:ilvl w:val="0"/>
                <w:numId w:val="27"/>
              </w:numPr>
            </w:pPr>
            <w:r>
              <w:t>Luồng chính</w:t>
            </w:r>
          </w:p>
          <w:p w14:paraId="15717DEF" w14:textId="2DA4AB58" w:rsidR="007B4C5D" w:rsidRDefault="007B4C5D">
            <w:r w:rsidRPr="00E02641">
              <w:t xml:space="preserve">Chức năng bắt đầu khi người dùng muốn quản lý các thông tin về </w:t>
            </w:r>
            <w:r w:rsidR="00040909">
              <w:t>người dùng</w:t>
            </w:r>
            <w:r w:rsidRPr="00E02641">
              <w:t>:</w:t>
            </w:r>
            <w:r>
              <w:t xml:space="preserve"> </w:t>
            </w:r>
          </w:p>
          <w:p w14:paraId="3DF90068" w14:textId="51F6807D" w:rsidR="007B4C5D" w:rsidRDefault="007B4C5D" w:rsidP="004A738E">
            <w:pPr>
              <w:pStyle w:val="Bullet-"/>
            </w:pPr>
            <w:r w:rsidRPr="001C0BCC">
              <w:t xml:space="preserve">NSD Đăng nhập vào hệ thống và chọn </w:t>
            </w:r>
            <w:r w:rsidR="00826823">
              <w:t>Cài đặt</w:t>
            </w:r>
            <w:r w:rsidRPr="001C0BCC">
              <w:t xml:space="preserve"> </w:t>
            </w:r>
            <w:r>
              <w:rPr>
                <w:rFonts w:cs="Times New Roman"/>
              </w:rPr>
              <w:t>-&gt;</w:t>
            </w:r>
            <w:r w:rsidRPr="001C0BCC">
              <w:t xml:space="preserve"> </w:t>
            </w:r>
            <w:r w:rsidR="00826823">
              <w:t>Người dùng &amp; Công ty</w:t>
            </w:r>
            <w:r w:rsidR="00040909">
              <w:t xml:space="preserve"> -&gt; Người dùng</w:t>
            </w:r>
          </w:p>
          <w:p w14:paraId="149173AB" w14:textId="432FEFD8" w:rsidR="007B4C5D" w:rsidRDefault="007B4C5D" w:rsidP="004A738E">
            <w:pPr>
              <w:pStyle w:val="Bullet-"/>
            </w:pPr>
            <w:r w:rsidRPr="00FA4027">
              <w:t xml:space="preserve">Hệ thống hiển thị danh sách </w:t>
            </w:r>
            <w:r w:rsidR="00040909">
              <w:t>người dùng</w:t>
            </w:r>
            <w:r w:rsidRPr="00FA4027">
              <w:t xml:space="preserve"> với các trường thông tin: Tên </w:t>
            </w:r>
            <w:r w:rsidR="00040909">
              <w:t xml:space="preserve">người dùng, </w:t>
            </w:r>
            <w:r w:rsidR="00356C42">
              <w:t>tài khoản đăng nhập, ngôn ngữ sử dụng, thời gian cập nhập gần nhất, trạng thái</w:t>
            </w:r>
          </w:p>
          <w:p w14:paraId="3BA22E18" w14:textId="287133E7" w:rsidR="004A738E" w:rsidRDefault="004A738E" w:rsidP="004A738E">
            <w:pPr>
              <w:pStyle w:val="Bullet-"/>
            </w:pPr>
            <w:r>
              <w:rPr>
                <w:rStyle w:val="normaltextrun"/>
                <w:szCs w:val="26"/>
              </w:rPr>
              <w:t>Người dùng có thể sắp xếp giảm dần hay tăng dần danh sách theo các tiêu chí như: Tên người dùng, thời gian cập nhập gần nhất</w:t>
            </w:r>
            <w:r>
              <w:rPr>
                <w:rStyle w:val="eop"/>
                <w:szCs w:val="26"/>
              </w:rPr>
              <w:t> </w:t>
            </w:r>
          </w:p>
          <w:p w14:paraId="1C8C0887" w14:textId="27E52769" w:rsidR="004A738E" w:rsidRPr="004A738E" w:rsidRDefault="004A738E" w:rsidP="004A738E">
            <w:pPr>
              <w:pStyle w:val="Bullet-"/>
            </w:pPr>
            <w:r>
              <w:rPr>
                <w:rStyle w:val="normaltextrun"/>
                <w:szCs w:val="26"/>
              </w:rPr>
              <w:t>Người dùng có thể xem</w:t>
            </w:r>
            <w:r w:rsidR="00927D65">
              <w:rPr>
                <w:rStyle w:val="normaltextrun"/>
                <w:szCs w:val="26"/>
              </w:rPr>
              <w:t xml:space="preserve"> tài khoản</w:t>
            </w:r>
            <w:r>
              <w:rPr>
                <w:rStyle w:val="normaltextrun"/>
                <w:szCs w:val="26"/>
              </w:rPr>
              <w:t xml:space="preserve"> </w:t>
            </w:r>
            <w:r w:rsidR="00927D65">
              <w:rPr>
                <w:rStyle w:val="normaltextrun"/>
                <w:szCs w:val="26"/>
              </w:rPr>
              <w:t>người dùng</w:t>
            </w:r>
            <w:r>
              <w:rPr>
                <w:rStyle w:val="normaltextrun"/>
                <w:szCs w:val="26"/>
              </w:rPr>
              <w:t xml:space="preserve"> theo từng trang nếu số lượng </w:t>
            </w:r>
            <w:r w:rsidR="00DA3589">
              <w:rPr>
                <w:rStyle w:val="normaltextrun"/>
                <w:szCs w:val="26"/>
              </w:rPr>
              <w:t>người dùng</w:t>
            </w:r>
            <w:r>
              <w:rPr>
                <w:rStyle w:val="normaltextrun"/>
                <w:szCs w:val="26"/>
              </w:rPr>
              <w:t xml:space="preserve"> lớn</w:t>
            </w:r>
            <w:r>
              <w:rPr>
                <w:rStyle w:val="eop"/>
                <w:szCs w:val="26"/>
              </w:rPr>
              <w:t> </w:t>
            </w:r>
          </w:p>
          <w:p w14:paraId="2B0F3174" w14:textId="077BB2F2" w:rsidR="007B4C5D" w:rsidRDefault="007B4C5D" w:rsidP="004A738E">
            <w:pPr>
              <w:pStyle w:val="Bullet-"/>
            </w:pPr>
            <w:r w:rsidRPr="008825A7">
              <w:t>Người dùng chọn vào nút “</w:t>
            </w:r>
            <w:r>
              <w:t>M</w:t>
            </w:r>
            <w:r w:rsidRPr="008825A7">
              <w:t xml:space="preserve">ới” để thực hiện thao tác thêm mới </w:t>
            </w:r>
            <w:r w:rsidR="00927D65">
              <w:t>tài khoản người dùng</w:t>
            </w:r>
          </w:p>
          <w:p w14:paraId="00E8E9D0" w14:textId="6DA8805F" w:rsidR="007B4C5D" w:rsidRDefault="007B4C5D" w:rsidP="004A738E">
            <w:pPr>
              <w:pStyle w:val="Bullet-"/>
            </w:pPr>
            <w:r w:rsidRPr="004608D9">
              <w:t xml:space="preserve">Người dùng </w:t>
            </w:r>
            <w:r>
              <w:t xml:space="preserve">click vào </w:t>
            </w:r>
            <w:r w:rsidR="00603766">
              <w:t>người dùng</w:t>
            </w:r>
            <w:r>
              <w:t xml:space="preserve"> bất kỳ </w:t>
            </w:r>
            <w:r w:rsidRPr="004608D9">
              <w:t xml:space="preserve">để hiển thị chi tiết </w:t>
            </w:r>
            <w:r w:rsidR="00603766">
              <w:t>người dùng</w:t>
            </w:r>
            <w:r>
              <w:t xml:space="preserve">. NSD có thể thực hiện cập nhập thông tin </w:t>
            </w:r>
            <w:r w:rsidR="00603766">
              <w:t>tài khoản người dùng</w:t>
            </w:r>
          </w:p>
          <w:p w14:paraId="025E8CA9" w14:textId="71DC4D94" w:rsidR="007B4C5D" w:rsidRDefault="007B4C5D" w:rsidP="004A738E">
            <w:pPr>
              <w:pStyle w:val="Bullet-"/>
            </w:pPr>
            <w:r w:rsidRPr="005236CF">
              <w:lastRenderedPageBreak/>
              <w:t xml:space="preserve">Người dùng chọn vào nút “Tác vụ”, chọn “Xóa” để thực hiện xóa </w:t>
            </w:r>
            <w:r w:rsidR="005C133F">
              <w:t>người dùng</w:t>
            </w:r>
            <w:r w:rsidRPr="005236CF">
              <w:t xml:space="preserve"> đã chọn</w:t>
            </w:r>
          </w:p>
          <w:p w14:paraId="0046D670" w14:textId="4EBE703E" w:rsidR="007B4C5D" w:rsidRDefault="007B4C5D" w:rsidP="004A738E">
            <w:pPr>
              <w:pStyle w:val="Bullet-"/>
            </w:pPr>
            <w:r w:rsidRPr="005236CF">
              <w:t>Người dùng chọn vào nút “Tác vụ”, chọn “</w:t>
            </w:r>
            <w:r>
              <w:t>Lưu trữ</w:t>
            </w:r>
            <w:r w:rsidRPr="005236CF">
              <w:t xml:space="preserve">” để thực hiện </w:t>
            </w:r>
            <w:r w:rsidR="00873005">
              <w:t>lưu trữ</w:t>
            </w:r>
            <w:r w:rsidRPr="005236CF">
              <w:t xml:space="preserve"> </w:t>
            </w:r>
            <w:r w:rsidR="005C133F">
              <w:t>người dùng</w:t>
            </w:r>
            <w:r w:rsidRPr="005236CF">
              <w:t xml:space="preserve"> đã chọn</w:t>
            </w:r>
          </w:p>
          <w:p w14:paraId="389D37A7" w14:textId="66EE8C46" w:rsidR="007B4C5D" w:rsidRPr="0014635E" w:rsidRDefault="007B4C5D" w:rsidP="004A738E">
            <w:pPr>
              <w:pStyle w:val="Bullet-"/>
            </w:pPr>
            <w:r w:rsidRPr="00692409">
              <w:t xml:space="preserve">Người dùng có thể chọn “Tìm kiếm” để thực hiện tìm kiếm </w:t>
            </w:r>
            <w:r w:rsidR="005C133F">
              <w:t>người dùng</w:t>
            </w:r>
            <w:r w:rsidRPr="00692409">
              <w:t xml:space="preserve"> theo các tiêu chí khác nhau.</w:t>
            </w:r>
          </w:p>
          <w:p w14:paraId="026CCC46" w14:textId="77AD1C7D" w:rsidR="007B4C5D" w:rsidRDefault="007B4C5D" w:rsidP="00CC0F9F">
            <w:pPr>
              <w:pStyle w:val="Bullet-"/>
              <w:numPr>
                <w:ilvl w:val="0"/>
                <w:numId w:val="27"/>
              </w:numPr>
            </w:pPr>
            <w:r>
              <w:t>Luồng con</w:t>
            </w:r>
          </w:p>
          <w:p w14:paraId="22E53993" w14:textId="5DB1CAAE" w:rsidR="007B4C5D" w:rsidRPr="005C133F" w:rsidRDefault="007B4C5D" w:rsidP="00CC0F9F">
            <w:pPr>
              <w:pStyle w:val="Bullet-"/>
              <w:numPr>
                <w:ilvl w:val="0"/>
                <w:numId w:val="28"/>
              </w:numPr>
            </w:pPr>
            <w:r w:rsidRPr="005C133F">
              <w:t>Thêm mới nhà cung cấp</w:t>
            </w:r>
          </w:p>
          <w:p w14:paraId="04961D5C" w14:textId="77777777" w:rsidR="00885404" w:rsidRDefault="00885404" w:rsidP="00885404">
            <w:pPr>
              <w:pStyle w:val="Bullet-"/>
            </w:pPr>
            <w:r>
              <w:t>Người dùng chọn vào nút “Mới” để thực hiện thao tác thêm mới người dùng.</w:t>
            </w:r>
          </w:p>
          <w:p w14:paraId="0DF1120A" w14:textId="3E4F4083" w:rsidR="00885404" w:rsidRDefault="00885404" w:rsidP="00885404">
            <w:pPr>
              <w:pStyle w:val="Bullet-"/>
            </w:pPr>
            <w:r>
              <w:t xml:space="preserve">Hệ thống mở form nhập thông tin người dùng, bao gồm các trường như: Tên người dùng, </w:t>
            </w:r>
            <w:r w:rsidR="000420C2">
              <w:t>e</w:t>
            </w:r>
            <w:r>
              <w:t xml:space="preserve">mail, </w:t>
            </w:r>
            <w:r w:rsidR="000420C2">
              <w:t>phân quyền</w:t>
            </w:r>
            <w:r>
              <w:t xml:space="preserve">, </w:t>
            </w:r>
            <w:r w:rsidR="009505D0">
              <w:t>tùy chọn ngôn ngữ</w:t>
            </w:r>
            <w:r w:rsidR="00FB3451">
              <w:t>.</w:t>
            </w:r>
          </w:p>
          <w:p w14:paraId="744DC546" w14:textId="77777777" w:rsidR="00885404" w:rsidRDefault="00885404" w:rsidP="00885404">
            <w:pPr>
              <w:pStyle w:val="Bullet-"/>
            </w:pPr>
            <w:r>
              <w:t>Người dùng nhập thông tin và chọn “Lưu” để tạo người dùng mới.</w:t>
            </w:r>
          </w:p>
          <w:p w14:paraId="40D15F56" w14:textId="44EFA8DB" w:rsidR="007B4C5D" w:rsidRDefault="00885404" w:rsidP="00885404">
            <w:pPr>
              <w:pStyle w:val="Bullet-"/>
            </w:pPr>
            <w:r>
              <w:t xml:space="preserve">Kiểm tra: Hệ thống kiểm tra tính hợp lệ của thông tin nhập vào. Nếu hợp lệ, hệ thống hiển thị thông báo “Thêm mới thành công” và </w:t>
            </w:r>
            <w:r w:rsidR="0084698B">
              <w:t>cập nhập</w:t>
            </w:r>
            <w:r>
              <w:t xml:space="preserve"> danh sách người dùng. Nếu không hợp lệ, hiển thị thông báo lỗi và yêu cầu nhập lại.</w:t>
            </w:r>
          </w:p>
          <w:p w14:paraId="3B43482D" w14:textId="26AF54A5" w:rsidR="007B4C5D" w:rsidRDefault="007B4C5D" w:rsidP="00CC0F9F">
            <w:pPr>
              <w:pStyle w:val="Bullet-"/>
              <w:numPr>
                <w:ilvl w:val="0"/>
                <w:numId w:val="28"/>
              </w:numPr>
            </w:pPr>
            <w:r>
              <w:t xml:space="preserve">Xem/Cập nhập </w:t>
            </w:r>
            <w:r w:rsidR="00FB3451">
              <w:t>người dùng</w:t>
            </w:r>
          </w:p>
          <w:p w14:paraId="1F34A956" w14:textId="153A5AE6" w:rsidR="007B4C5D" w:rsidRPr="005C133F" w:rsidRDefault="007B4C5D" w:rsidP="005C133F">
            <w:pPr>
              <w:pStyle w:val="Bullet-"/>
            </w:pPr>
            <w:r w:rsidRPr="005C133F">
              <w:t xml:space="preserve">Người dùng click vào tên </w:t>
            </w:r>
            <w:r w:rsidR="00FB3451">
              <w:t>người dùng</w:t>
            </w:r>
            <w:r w:rsidRPr="005C133F">
              <w:t xml:space="preserve"> bất kỳ trong danh sách để xem chi tiết thông tin.</w:t>
            </w:r>
          </w:p>
          <w:p w14:paraId="42510A8E" w14:textId="17DAABDE" w:rsidR="007B4C5D" w:rsidRPr="005C133F" w:rsidRDefault="007B4C5D" w:rsidP="005C133F">
            <w:pPr>
              <w:pStyle w:val="Bullet-"/>
            </w:pPr>
            <w:r w:rsidRPr="005C133F">
              <w:t xml:space="preserve">Hệ thống hiển thị chi tiết </w:t>
            </w:r>
            <w:r w:rsidR="00FB3451">
              <w:t>người dùng</w:t>
            </w:r>
            <w:r w:rsidRPr="005C133F">
              <w:t xml:space="preserve">, bao gồm các thông tin như: </w:t>
            </w:r>
            <w:r w:rsidR="00FB3451">
              <w:t>Tên người dùng, email, phân quyền, tùy chọn ngôn ngữ.</w:t>
            </w:r>
          </w:p>
          <w:p w14:paraId="3A0EB9E9" w14:textId="28176F70" w:rsidR="007B4C5D" w:rsidRPr="005C133F" w:rsidRDefault="007B4C5D" w:rsidP="005C133F">
            <w:pPr>
              <w:pStyle w:val="Bullet-"/>
            </w:pPr>
            <w:r w:rsidRPr="005C133F">
              <w:t>Người dùng có thể chỉnh sửa các trường thông tin và chọn “</w:t>
            </w:r>
            <w:r w:rsidR="0084698B">
              <w:t>Cập nhập</w:t>
            </w:r>
            <w:r w:rsidRPr="005C133F">
              <w:t>” để lưu thay đổi.</w:t>
            </w:r>
          </w:p>
          <w:p w14:paraId="61FEEEB1" w14:textId="07D52ED2" w:rsidR="007B4C5D" w:rsidRDefault="007B4C5D" w:rsidP="005C133F">
            <w:pPr>
              <w:pStyle w:val="Bullet-"/>
            </w:pPr>
            <w:r w:rsidRPr="005C133F">
              <w:t xml:space="preserve">Kiểm tra: Hệ thống xác minh tính hợp lệ của dữ liệu </w:t>
            </w:r>
            <w:r w:rsidR="0084698B">
              <w:t>cập nhập</w:t>
            </w:r>
            <w:r w:rsidRPr="005C133F">
              <w:t>. Nếu hợp lệ, hệ thống hiển thị thông báo “</w:t>
            </w:r>
            <w:r w:rsidR="0084698B">
              <w:t>Cập nhập</w:t>
            </w:r>
            <w:r w:rsidRPr="005C133F">
              <w:t xml:space="preserve"> thành công” và </w:t>
            </w:r>
            <w:r w:rsidR="0084698B">
              <w:t>cập nhập</w:t>
            </w:r>
            <w:r w:rsidRPr="005C133F">
              <w:t xml:space="preserve"> danh sách. Nếu không hợp lệ, </w:t>
            </w:r>
            <w:r>
              <w:t>hiển thị thông báo lỗi và yêu cầu chỉnh sửa lại.</w:t>
            </w:r>
          </w:p>
          <w:p w14:paraId="0C17EE58" w14:textId="618F81F6" w:rsidR="007B4C5D" w:rsidRDefault="007B4C5D" w:rsidP="00CC0F9F">
            <w:pPr>
              <w:pStyle w:val="Bullet-"/>
              <w:numPr>
                <w:ilvl w:val="0"/>
                <w:numId w:val="28"/>
              </w:numPr>
            </w:pPr>
            <w:r>
              <w:t xml:space="preserve">Xóa nhà </w:t>
            </w:r>
            <w:r w:rsidR="000533E6">
              <w:t>người dùng</w:t>
            </w:r>
          </w:p>
          <w:p w14:paraId="55919631" w14:textId="7C47A03E" w:rsidR="00336C7D" w:rsidRPr="00336C7D" w:rsidRDefault="00336C7D" w:rsidP="00336C7D">
            <w:pPr>
              <w:pStyle w:val="Bullet-"/>
            </w:pPr>
            <w:r w:rsidRPr="00336C7D">
              <w:t xml:space="preserve">Người dùng click chọn check box ở màn danh sách </w:t>
            </w:r>
            <w:r w:rsidR="00A12E09">
              <w:t>người dùng</w:t>
            </w:r>
            <w:r w:rsidRPr="00336C7D">
              <w:t xml:space="preserve"> và click chọn vào nút “Tác vụ” -&gt; sau đó chọn “Xóa” để xóa </w:t>
            </w:r>
            <w:r w:rsidR="00A12E09">
              <w:t xml:space="preserve">người dùng </w:t>
            </w:r>
            <w:r w:rsidRPr="00336C7D">
              <w:t>đã chọn</w:t>
            </w:r>
          </w:p>
          <w:p w14:paraId="0957DDD4" w14:textId="2FD2A004" w:rsidR="007B4C5D" w:rsidRPr="005C133F" w:rsidRDefault="007B4C5D" w:rsidP="005C133F">
            <w:pPr>
              <w:pStyle w:val="Bullet-"/>
            </w:pPr>
            <w:r w:rsidRPr="005C133F">
              <w:t xml:space="preserve">Hệ thống hiển thị thông báo xác nhận “Bạn có chắc chắn muốn xóa </w:t>
            </w:r>
            <w:r w:rsidR="00A12E09">
              <w:t>người dùng</w:t>
            </w:r>
            <w:r w:rsidRPr="005C133F">
              <w:t xml:space="preserve"> này không?”</w:t>
            </w:r>
          </w:p>
          <w:p w14:paraId="0AE5BBCD" w14:textId="77777777" w:rsidR="007B4C5D" w:rsidRPr="005C133F" w:rsidRDefault="007B4C5D" w:rsidP="005C133F">
            <w:pPr>
              <w:pStyle w:val="Bullet-"/>
            </w:pPr>
            <w:r w:rsidRPr="005C133F">
              <w:t>Người dùng chọn “Đồng ý” để xác nhận xóa.</w:t>
            </w:r>
          </w:p>
          <w:p w14:paraId="2A625A47" w14:textId="6173AA74" w:rsidR="007B4C5D" w:rsidRPr="005C133F" w:rsidRDefault="007B4C5D" w:rsidP="005C133F">
            <w:pPr>
              <w:pStyle w:val="Bullet-"/>
            </w:pPr>
            <w:r w:rsidRPr="005C133F">
              <w:t xml:space="preserve">Kiểm tra: Hệ thống kiểm tra xem </w:t>
            </w:r>
            <w:r w:rsidR="00A12E09">
              <w:t>người dùng</w:t>
            </w:r>
            <w:r w:rsidRPr="005C133F">
              <w:t xml:space="preserve"> có liên kết với các dữ liệu khác không (như đơn mua hoặc đơn bán). Nếu có, hiển thị thông báo lỗi và hủy </w:t>
            </w:r>
            <w:r w:rsidRPr="005C133F">
              <w:lastRenderedPageBreak/>
              <w:t xml:space="preserve">thao tác xóa. Nếu không, hệ thống xóa </w:t>
            </w:r>
            <w:r w:rsidR="00E8322A">
              <w:t>người dùng</w:t>
            </w:r>
            <w:r w:rsidRPr="005C133F">
              <w:t xml:space="preserve"> và </w:t>
            </w:r>
            <w:r w:rsidR="0084698B">
              <w:t>cập nhập</w:t>
            </w:r>
            <w:r w:rsidRPr="005C133F">
              <w:t xml:space="preserve"> danh sách với thông báo “Xóa thành công”.</w:t>
            </w:r>
          </w:p>
          <w:p w14:paraId="1A2E0F1E" w14:textId="383918DE" w:rsidR="007B4C5D" w:rsidRDefault="007B4C5D" w:rsidP="00CC0F9F">
            <w:pPr>
              <w:pStyle w:val="Bullet-"/>
              <w:numPr>
                <w:ilvl w:val="0"/>
                <w:numId w:val="28"/>
              </w:numPr>
            </w:pPr>
            <w:r>
              <w:t xml:space="preserve">Lưu trữ </w:t>
            </w:r>
            <w:r w:rsidR="00E8322A">
              <w:t>người dùng</w:t>
            </w:r>
          </w:p>
          <w:p w14:paraId="7406A3A6" w14:textId="7DF25022" w:rsidR="007B4C5D" w:rsidRPr="005C133F" w:rsidRDefault="00E8322A" w:rsidP="005C133F">
            <w:pPr>
              <w:pStyle w:val="Bullet-"/>
            </w:pPr>
            <w:r w:rsidRPr="00336C7D">
              <w:t xml:space="preserve">Người dùng click chọn check box ở màn danh sách </w:t>
            </w:r>
            <w:r>
              <w:t>người dùng</w:t>
            </w:r>
            <w:r w:rsidRPr="00336C7D">
              <w:t xml:space="preserve"> và click chọn vào nút “Tác vụ”</w:t>
            </w:r>
            <w:r>
              <w:t xml:space="preserve"> </w:t>
            </w:r>
            <w:r w:rsidR="007B4C5D" w:rsidRPr="005C133F">
              <w:t xml:space="preserve">và chọn “Lưu trữ” để lưu trữ </w:t>
            </w:r>
            <w:r w:rsidR="00C777FB">
              <w:t>người dùng</w:t>
            </w:r>
            <w:r w:rsidR="007B4C5D" w:rsidRPr="005C133F">
              <w:t xml:space="preserve"> thay vì xóa vĩnh viễn.</w:t>
            </w:r>
          </w:p>
          <w:p w14:paraId="3DC10886" w14:textId="24AB6267" w:rsidR="007B4C5D" w:rsidRPr="005C133F" w:rsidRDefault="007B4C5D" w:rsidP="005C133F">
            <w:pPr>
              <w:pStyle w:val="Bullet-"/>
            </w:pPr>
            <w:r w:rsidRPr="005C133F">
              <w:t xml:space="preserve">Hệ thống di chuyển </w:t>
            </w:r>
            <w:r w:rsidR="00C777FB">
              <w:t>người dùng</w:t>
            </w:r>
            <w:r w:rsidRPr="005C133F">
              <w:t xml:space="preserve"> vào danh sách lưu trữ, không còn hiển thị trong danh sách n</w:t>
            </w:r>
            <w:r w:rsidR="00C777FB">
              <w:t>gười dùng</w:t>
            </w:r>
            <w:r w:rsidRPr="005C133F">
              <w:t xml:space="preserve"> chính.</w:t>
            </w:r>
          </w:p>
          <w:p w14:paraId="3170C1D7" w14:textId="3472879E" w:rsidR="007B4C5D" w:rsidRDefault="007B4C5D" w:rsidP="005C133F">
            <w:pPr>
              <w:pStyle w:val="Bullet-"/>
            </w:pPr>
            <w:r w:rsidRPr="005C133F">
              <w:t xml:space="preserve">Kiểm tra: Hệ thống </w:t>
            </w:r>
            <w:r w:rsidR="0084698B">
              <w:t>cập nhập</w:t>
            </w:r>
            <w:r w:rsidRPr="005C133F">
              <w:t xml:space="preserve"> trạng thái </w:t>
            </w:r>
            <w:r w:rsidR="00C777FB">
              <w:t>người dùng</w:t>
            </w:r>
            <w:r w:rsidRPr="005C133F">
              <w:t xml:space="preserve"> thành “Đã lưu trữ” và hiển thị thông báo “Lưu trữ </w:t>
            </w:r>
            <w:r>
              <w:t>thành công”.</w:t>
            </w:r>
          </w:p>
          <w:p w14:paraId="4DC921AF" w14:textId="134F9AC7" w:rsidR="007B4C5D" w:rsidRDefault="007B4C5D" w:rsidP="00CC0F9F">
            <w:pPr>
              <w:pStyle w:val="Bullet-"/>
              <w:numPr>
                <w:ilvl w:val="0"/>
                <w:numId w:val="28"/>
              </w:numPr>
            </w:pPr>
            <w:r>
              <w:t xml:space="preserve">Tìm kiếm </w:t>
            </w:r>
            <w:r w:rsidR="00C777FB">
              <w:t>người dùng</w:t>
            </w:r>
          </w:p>
          <w:p w14:paraId="381E027A" w14:textId="41F8CAD2" w:rsidR="007B4C5D" w:rsidRPr="005C133F" w:rsidRDefault="007B4C5D" w:rsidP="005C133F">
            <w:pPr>
              <w:pStyle w:val="Bullet-"/>
            </w:pPr>
            <w:r>
              <w:t xml:space="preserve">Người dùng </w:t>
            </w:r>
            <w:r w:rsidRPr="005C133F">
              <w:t xml:space="preserve">chọn tính năng “Tìm kiếm” để tìm kiếm nhà cung cấp dựa trên các tiêu chí như Tên </w:t>
            </w:r>
            <w:r w:rsidR="00C24ECB">
              <w:t>người dùng</w:t>
            </w:r>
            <w:r w:rsidRPr="005C133F">
              <w:t>, Email</w:t>
            </w:r>
            <w:r w:rsidR="00C24ECB">
              <w:t>, thời gian cập nhập gần nhất</w:t>
            </w:r>
            <w:r w:rsidRPr="005C133F">
              <w:t>.</w:t>
            </w:r>
          </w:p>
          <w:p w14:paraId="2FA446E1" w14:textId="77777777" w:rsidR="007B4C5D" w:rsidRDefault="007B4C5D" w:rsidP="005C133F">
            <w:pPr>
              <w:pStyle w:val="Bullet-"/>
            </w:pPr>
            <w:r w:rsidRPr="005C133F">
              <w:t>Hệ thống hiển thị danh sách</w:t>
            </w:r>
            <w:r>
              <w:t xml:space="preserve"> </w:t>
            </w:r>
            <w:r w:rsidR="00C24ECB">
              <w:t>người dùng</w:t>
            </w:r>
            <w:r>
              <w:t xml:space="preserve"> phù hợp với tiêu chí tìm kiếm.</w:t>
            </w:r>
          </w:p>
          <w:p w14:paraId="1D5889B2" w14:textId="77777777" w:rsidR="00080B17" w:rsidRDefault="00080B17" w:rsidP="00CC0F9F">
            <w:pPr>
              <w:pStyle w:val="ListParagraph"/>
              <w:numPr>
                <w:ilvl w:val="0"/>
                <w:numId w:val="28"/>
              </w:numPr>
            </w:pPr>
            <w:r>
              <w:t>Thay đổi mật khẩu người dùng</w:t>
            </w:r>
          </w:p>
          <w:p w14:paraId="4077E97A" w14:textId="5C56FE4E" w:rsidR="00A01923" w:rsidRDefault="00A01923" w:rsidP="00A01923">
            <w:pPr>
              <w:pStyle w:val="Bullet-"/>
            </w:pPr>
            <w:r>
              <w:t>Người dùng chọn tài khoản người dùng cần thay đổi mật khẩu từ danh sách, chọn “Tác vụ” -&gt; “Thay đổi mật khẩu”.</w:t>
            </w:r>
          </w:p>
          <w:p w14:paraId="5344BB65" w14:textId="77777777" w:rsidR="00A01923" w:rsidRDefault="00A01923" w:rsidP="00A01923">
            <w:pPr>
              <w:pStyle w:val="Bullet-"/>
            </w:pPr>
            <w:r>
              <w:t>Hệ thống mở form để nhập mật khẩu mới.</w:t>
            </w:r>
          </w:p>
          <w:p w14:paraId="0ED5F5E0" w14:textId="77777777" w:rsidR="00A01923" w:rsidRDefault="00A01923" w:rsidP="00A01923">
            <w:pPr>
              <w:pStyle w:val="Bullet-"/>
            </w:pPr>
            <w:r>
              <w:t>Người dùng nhập mật khẩu mới và chọn “Lưu” để thay đổi mật khẩu.</w:t>
            </w:r>
          </w:p>
          <w:p w14:paraId="6C3E37C3" w14:textId="4146403B" w:rsidR="00A01923" w:rsidRDefault="00A01923" w:rsidP="00A01923">
            <w:pPr>
              <w:pStyle w:val="Bullet-"/>
            </w:pPr>
            <w:r>
              <w:t>Kiểm tra: Hệ thống kiểm tra tính hợp lệ của mật khẩu mới. Nếu hợp lệ, hiển thị thông báo “Thay đổi mật khẩu thành công”. Nếu không, hiển thị thông báo lỗi và yêu cầu nhập lại.</w:t>
            </w:r>
          </w:p>
          <w:p w14:paraId="21970F57" w14:textId="5F27E9BF" w:rsidR="00080B17" w:rsidRDefault="00C6073E" w:rsidP="00CC0F9F">
            <w:pPr>
              <w:pStyle w:val="ListParagraph"/>
              <w:numPr>
                <w:ilvl w:val="0"/>
                <w:numId w:val="28"/>
              </w:numPr>
            </w:pPr>
            <w:r>
              <w:t>Bật/Tắt x</w:t>
            </w:r>
            <w:r w:rsidR="00080B17">
              <w:t>ác thực hai yếu tố</w:t>
            </w:r>
          </w:p>
          <w:p w14:paraId="3D00C4FB" w14:textId="5C67C3B5" w:rsidR="00C6073E" w:rsidRDefault="00C6073E" w:rsidP="00C6073E">
            <w:pPr>
              <w:pStyle w:val="Bullet-"/>
            </w:pPr>
            <w:r>
              <w:t>Người dùng chọn tài khoản người dùng cần bật/tắt xác thực hai yếu tố từ danh sách, chọn “Tác vụ” -&gt; “</w:t>
            </w:r>
            <w:r w:rsidR="00AC1475">
              <w:t>Bật/</w:t>
            </w:r>
            <w:r>
              <w:t>Tắt xác thực hai yếu tố”.</w:t>
            </w:r>
          </w:p>
          <w:p w14:paraId="61919D02" w14:textId="77589A13" w:rsidR="00C6073E" w:rsidRDefault="00C6073E" w:rsidP="00C6073E">
            <w:pPr>
              <w:pStyle w:val="Bullet-"/>
            </w:pPr>
            <w:r>
              <w:t xml:space="preserve">Hệ thống hiển thị thông báo xác nhận </w:t>
            </w:r>
            <w:r w:rsidR="00AC1475">
              <w:t>bật/</w:t>
            </w:r>
            <w:r>
              <w:t>tắt xác thực hai yếu tố.</w:t>
            </w:r>
          </w:p>
          <w:p w14:paraId="2A414F0A" w14:textId="71F71717" w:rsidR="00C6073E" w:rsidRDefault="00C6073E" w:rsidP="00C6073E">
            <w:pPr>
              <w:pStyle w:val="Bullet-"/>
            </w:pPr>
            <w:r>
              <w:t xml:space="preserve">Người dùng chọn “Đồng ý” để </w:t>
            </w:r>
            <w:r w:rsidR="00AC1475">
              <w:t>bật/</w:t>
            </w:r>
            <w:r>
              <w:t>tắt xác thực hai yếu tố.</w:t>
            </w:r>
          </w:p>
          <w:p w14:paraId="576650D0" w14:textId="7D0AB7A7" w:rsidR="00A01923" w:rsidRDefault="00C6073E" w:rsidP="00C6073E">
            <w:pPr>
              <w:pStyle w:val="Bullet-"/>
            </w:pPr>
            <w:r>
              <w:t xml:space="preserve">Kiểm tra: Hệ thống cập nhật trạng thái xác thực hai yếu tố và hiển thị thông báo “Xác thực hai yếu tố đã </w:t>
            </w:r>
            <w:r w:rsidR="00AC1475">
              <w:t>bật/</w:t>
            </w:r>
            <w:r>
              <w:t>tắt”.</w:t>
            </w:r>
          </w:p>
          <w:p w14:paraId="75866C69" w14:textId="77777777" w:rsidR="00080B17" w:rsidRDefault="00080B17" w:rsidP="00CC0F9F">
            <w:pPr>
              <w:pStyle w:val="ListParagraph"/>
              <w:numPr>
                <w:ilvl w:val="0"/>
                <w:numId w:val="28"/>
              </w:numPr>
            </w:pPr>
            <w:r>
              <w:t>Gửi hướng dẫn đặt lại mật khẩu</w:t>
            </w:r>
          </w:p>
          <w:p w14:paraId="7D58A14D" w14:textId="77777777" w:rsidR="00A760AC" w:rsidRDefault="00A760AC" w:rsidP="00A760AC">
            <w:pPr>
              <w:pStyle w:val="Bullet-"/>
            </w:pPr>
            <w:r>
              <w:t>Người dùng chọn người dùng cần gửi hướng dẫn đặt lại mật khẩu từ danh sách, chọn “Tác vụ” -&gt; “Gửi hướng dẫn đặt lại mật khẩu”.</w:t>
            </w:r>
          </w:p>
          <w:p w14:paraId="4C310FA4" w14:textId="77777777" w:rsidR="00A760AC" w:rsidRDefault="00A760AC" w:rsidP="00A760AC">
            <w:pPr>
              <w:pStyle w:val="Bullet-"/>
            </w:pPr>
            <w:r>
              <w:t>Hệ thống gửi email hướng dẫn đặt lại mật khẩu đến email của người dùng.</w:t>
            </w:r>
          </w:p>
          <w:p w14:paraId="2C2CC192" w14:textId="1131EC69" w:rsidR="00A01923" w:rsidRDefault="00A760AC" w:rsidP="00A760AC">
            <w:pPr>
              <w:pStyle w:val="Bullet-"/>
            </w:pPr>
            <w:r>
              <w:lastRenderedPageBreak/>
              <w:t>Kiểm tra: Hệ thống kiểm tra trạng thái gửi email. Nếu thành công, hiển thị thông báo “Đã gửi hướng dẫn đặt lại mật khẩu”. Nếu không, hiển thị thông báo lỗi.</w:t>
            </w:r>
          </w:p>
          <w:p w14:paraId="3151BA9E" w14:textId="77777777" w:rsidR="00080B17" w:rsidRDefault="00080B17" w:rsidP="00CC0F9F">
            <w:pPr>
              <w:pStyle w:val="ListParagraph"/>
              <w:numPr>
                <w:ilvl w:val="0"/>
                <w:numId w:val="28"/>
              </w:numPr>
            </w:pPr>
            <w:r>
              <w:t>Mời sử dụng xác thực hai yếu tố</w:t>
            </w:r>
          </w:p>
          <w:p w14:paraId="667BB06E" w14:textId="77777777" w:rsidR="00DE26D1" w:rsidRDefault="00DE26D1" w:rsidP="00DE26D1">
            <w:pPr>
              <w:pStyle w:val="Bullet-"/>
            </w:pPr>
            <w:r>
              <w:t>Người dùng chọn người dùng cần mời sử dụng xác thực hai yếu tố từ danh sách, chọn “Tác vụ” -&gt; “Mời sử dụng xác thực hai yếu tố”.</w:t>
            </w:r>
          </w:p>
          <w:p w14:paraId="322C6A84" w14:textId="77777777" w:rsidR="00DE26D1" w:rsidRDefault="00DE26D1" w:rsidP="00DE26D1">
            <w:pPr>
              <w:pStyle w:val="Bullet-"/>
            </w:pPr>
            <w:r>
              <w:t>Hệ thống gửi email mời người dùng kích hoạt xác thực hai yếu tố.</w:t>
            </w:r>
          </w:p>
          <w:p w14:paraId="7251DC3B" w14:textId="6CFF1BC6" w:rsidR="00A01923" w:rsidRPr="00080B17" w:rsidRDefault="00DE26D1" w:rsidP="00DE26D1">
            <w:pPr>
              <w:pStyle w:val="Bullet-"/>
            </w:pPr>
            <w:r>
              <w:t>Kiểm tra: Hệ thống kiểm tra trạng thái gửi email mời. Nếu thành công, hiển thị thông báo “Đã gửi lời mời sử dụng xác thực hai yếu tố”. Nếu không, hiển thị thông báo lỗi.</w:t>
            </w:r>
          </w:p>
        </w:tc>
      </w:tr>
      <w:tr w:rsidR="007B4C5D" w14:paraId="6AE0C079" w14:textId="77777777">
        <w:tc>
          <w:tcPr>
            <w:tcW w:w="9062" w:type="dxa"/>
            <w:gridSpan w:val="4"/>
            <w:shd w:val="clear" w:color="auto" w:fill="D9E2F3" w:themeFill="accent1" w:themeFillTint="33"/>
          </w:tcPr>
          <w:p w14:paraId="05821809" w14:textId="77777777" w:rsidR="007B4C5D" w:rsidRDefault="007B4C5D">
            <w:r w:rsidRPr="00775630">
              <w:rPr>
                <w:b/>
                <w:bCs/>
              </w:rPr>
              <w:lastRenderedPageBreak/>
              <w:t>Luồng sự kiện phát sinh/Kịch bản phát sinh</w:t>
            </w:r>
          </w:p>
        </w:tc>
      </w:tr>
      <w:tr w:rsidR="007B4C5D" w14:paraId="29637626" w14:textId="77777777">
        <w:tc>
          <w:tcPr>
            <w:tcW w:w="9062" w:type="dxa"/>
            <w:gridSpan w:val="4"/>
            <w:shd w:val="clear" w:color="auto" w:fill="auto"/>
          </w:tcPr>
          <w:p w14:paraId="4B44CC6E" w14:textId="0C9BEE24" w:rsidR="007B4C5D" w:rsidRDefault="007B4C5D">
            <w:r w:rsidRPr="00775630">
              <w:t>Luồng A: Thêm mới, cập nhậ</w:t>
            </w:r>
            <w:r w:rsidR="0084698B">
              <w:t>p, xóa</w:t>
            </w:r>
            <w:r w:rsidRPr="00775630">
              <w:t xml:space="preserve"> </w:t>
            </w:r>
            <w:r w:rsidR="00C769A2">
              <w:t>người dùng</w:t>
            </w:r>
            <w:r>
              <w:t xml:space="preserve"> </w:t>
            </w:r>
            <w:r w:rsidRPr="00775630">
              <w:t>không hợp lệ, tìm kiếm không hợp lệ.</w:t>
            </w:r>
          </w:p>
        </w:tc>
      </w:tr>
      <w:tr w:rsidR="007B4C5D" w14:paraId="03800471" w14:textId="77777777">
        <w:tc>
          <w:tcPr>
            <w:tcW w:w="9062" w:type="dxa"/>
            <w:gridSpan w:val="4"/>
            <w:shd w:val="clear" w:color="auto" w:fill="auto"/>
          </w:tcPr>
          <w:p w14:paraId="67B84FA4" w14:textId="77777777" w:rsidR="007B4C5D" w:rsidRDefault="007B4C5D">
            <w:r>
              <w:t xml:space="preserve">Hệ thống hiển thị một thông báo lỗi: </w:t>
            </w:r>
          </w:p>
          <w:p w14:paraId="626B5BF2" w14:textId="5DF633AA" w:rsidR="00DA5945" w:rsidRDefault="00DA5945" w:rsidP="007827FE">
            <w:pPr>
              <w:pStyle w:val="Bullet-"/>
            </w:pPr>
            <w:r>
              <w:t>E</w:t>
            </w:r>
            <w:r w:rsidRPr="00DA5945">
              <w:t>mail này đã được sử dụng. Vui lòng chọn email khác</w:t>
            </w:r>
          </w:p>
          <w:p w14:paraId="24D43D7E" w14:textId="716247DA" w:rsidR="007B4C5D" w:rsidRPr="007827FE" w:rsidRDefault="007B4C5D" w:rsidP="007827FE">
            <w:pPr>
              <w:pStyle w:val="Bullet-"/>
            </w:pPr>
            <w:r w:rsidRPr="007827FE">
              <w:t>Trường bắt buộc không được bỏ trống</w:t>
            </w:r>
          </w:p>
          <w:p w14:paraId="7D47C85C" w14:textId="77777777" w:rsidR="007B4C5D" w:rsidRPr="007827FE" w:rsidRDefault="007B4C5D" w:rsidP="007827FE">
            <w:pPr>
              <w:pStyle w:val="Bullet-"/>
            </w:pPr>
            <w:r w:rsidRPr="007827FE">
              <w:t>Không có dữ liệu được tìm thấy.</w:t>
            </w:r>
          </w:p>
          <w:p w14:paraId="7E5340DC" w14:textId="77777777" w:rsidR="007B4C5D" w:rsidRDefault="00C769A2" w:rsidP="007827FE">
            <w:pPr>
              <w:pStyle w:val="Bullet-"/>
            </w:pPr>
            <w:r w:rsidRPr="007827FE">
              <w:t>Người dùng</w:t>
            </w:r>
            <w:r w:rsidR="007B4C5D" w:rsidRPr="007827FE">
              <w:t xml:space="preserve"> đã được sử dụng không được xóa!</w:t>
            </w:r>
          </w:p>
          <w:p w14:paraId="45DE7D76" w14:textId="0215E590" w:rsidR="00403365" w:rsidRPr="00403365" w:rsidRDefault="00403365" w:rsidP="00403365">
            <w:pPr>
              <w:pStyle w:val="Bullet-"/>
            </w:pPr>
            <w:r w:rsidRPr="00403365">
              <w:t>Mật khẩu không hợp lệ. Vui lòng chọn mật khẩu mạnh hơn</w:t>
            </w:r>
            <w:r>
              <w:t xml:space="preserve"> (</w:t>
            </w:r>
            <w:r w:rsidR="00590597" w:rsidRPr="00590597">
              <w:t>Khi người dùng nhập mật khẩu mới nhưng không tuân thủ các tiêu chuẩn bảo mật ví dụ: quá ngắn, thiếu ký tự đặc biệt).</w:t>
            </w:r>
          </w:p>
        </w:tc>
      </w:tr>
      <w:tr w:rsidR="007B4C5D" w14:paraId="1A8A5DA8" w14:textId="77777777">
        <w:tc>
          <w:tcPr>
            <w:tcW w:w="9062" w:type="dxa"/>
            <w:gridSpan w:val="4"/>
            <w:shd w:val="clear" w:color="auto" w:fill="D9E2F3" w:themeFill="accent1" w:themeFillTint="33"/>
          </w:tcPr>
          <w:p w14:paraId="61371E18" w14:textId="77777777" w:rsidR="007B4C5D" w:rsidRDefault="007B4C5D">
            <w:pPr>
              <w:jc w:val="center"/>
            </w:pPr>
            <w:r w:rsidRPr="003358A9">
              <w:rPr>
                <w:b/>
                <w:bCs/>
              </w:rPr>
              <w:t>Giao diện minh hoạ</w:t>
            </w:r>
          </w:p>
        </w:tc>
      </w:tr>
      <w:tr w:rsidR="007B4C5D" w14:paraId="5ABCD913" w14:textId="77777777">
        <w:tc>
          <w:tcPr>
            <w:tcW w:w="9062" w:type="dxa"/>
            <w:gridSpan w:val="4"/>
            <w:shd w:val="clear" w:color="auto" w:fill="auto"/>
          </w:tcPr>
          <w:p w14:paraId="4937AED4" w14:textId="32F79B90" w:rsidR="007B4C5D" w:rsidRDefault="00B55062">
            <w:pPr>
              <w:keepNext/>
              <w:jc w:val="center"/>
            </w:pPr>
            <w:r>
              <w:rPr>
                <w:noProof/>
              </w:rPr>
              <w:lastRenderedPageBreak/>
              <w:drawing>
                <wp:inline distT="0" distB="0" distL="0" distR="0" wp14:anchorId="6017A15A" wp14:editId="3F7116A5">
                  <wp:extent cx="4707070" cy="748665"/>
                  <wp:effectExtent l="0" t="0" r="0" b="0"/>
                  <wp:docPr id="1446312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34" cstate="print">
                            <a:extLst>
                              <a:ext uri="{28A0092B-C50C-407E-A947-70E740481C1C}">
                                <a14:useLocalDpi xmlns:a14="http://schemas.microsoft.com/office/drawing/2010/main" val="0"/>
                              </a:ext>
                            </a:extLst>
                          </a:blip>
                          <a:srcRect b="36211"/>
                          <a:stretch/>
                        </pic:blipFill>
                        <pic:spPr bwMode="auto">
                          <a:xfrm>
                            <a:off x="0" y="0"/>
                            <a:ext cx="4716334" cy="750138"/>
                          </a:xfrm>
                          <a:prstGeom prst="rect">
                            <a:avLst/>
                          </a:prstGeom>
                          <a:ln>
                            <a:noFill/>
                          </a:ln>
                          <a:extLst>
                            <a:ext uri="{53640926-AAD7-44D8-BBD7-CCE9431645EC}">
                              <a14:shadowObscured xmlns:a14="http://schemas.microsoft.com/office/drawing/2010/main"/>
                            </a:ext>
                          </a:extLst>
                        </pic:spPr>
                      </pic:pic>
                    </a:graphicData>
                  </a:graphic>
                </wp:inline>
              </w:drawing>
            </w:r>
          </w:p>
          <w:p w14:paraId="783AC8B7" w14:textId="4D7EFB79" w:rsidR="007B4C5D" w:rsidRDefault="007B4C5D">
            <w:pPr>
              <w:pStyle w:val="Caption"/>
            </w:pPr>
            <w:bookmarkStart w:id="46" w:name="_Toc183209353"/>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15</w:t>
            </w:r>
            <w:r w:rsidR="00DA0FB9">
              <w:fldChar w:fldCharType="end"/>
            </w:r>
            <w:r>
              <w:t xml:space="preserve">. Danh sách </w:t>
            </w:r>
            <w:r w:rsidR="00B55062">
              <w:t>người dùng</w:t>
            </w:r>
            <w:bookmarkEnd w:id="46"/>
          </w:p>
          <w:p w14:paraId="0232FC2F" w14:textId="1D850058" w:rsidR="007B4C5D" w:rsidRDefault="00F524D2">
            <w:pPr>
              <w:keepNext/>
              <w:jc w:val="center"/>
            </w:pPr>
            <w:r>
              <w:rPr>
                <w:noProof/>
              </w:rPr>
              <w:drawing>
                <wp:inline distT="0" distB="0" distL="0" distR="0" wp14:anchorId="126AFDE6" wp14:editId="29670CC1">
                  <wp:extent cx="4704471" cy="2118360"/>
                  <wp:effectExtent l="0" t="0" r="1270" b="0"/>
                  <wp:docPr id="1339004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004777" name=""/>
                          <pic:cNvPicPr/>
                        </pic:nvPicPr>
                        <pic:blipFill>
                          <a:blip r:embed="rId35"/>
                          <a:stretch>
                            <a:fillRect/>
                          </a:stretch>
                        </pic:blipFill>
                        <pic:spPr>
                          <a:xfrm>
                            <a:off x="0" y="0"/>
                            <a:ext cx="4714012" cy="2122656"/>
                          </a:xfrm>
                          <a:prstGeom prst="rect">
                            <a:avLst/>
                          </a:prstGeom>
                        </pic:spPr>
                      </pic:pic>
                    </a:graphicData>
                  </a:graphic>
                </wp:inline>
              </w:drawing>
            </w:r>
          </w:p>
          <w:p w14:paraId="5317FFCA" w14:textId="7180912F" w:rsidR="007B4C5D" w:rsidRPr="005E1E41" w:rsidRDefault="007B4C5D" w:rsidP="00A67CFA">
            <w:pPr>
              <w:pStyle w:val="Caption"/>
              <w:keepNext/>
            </w:pPr>
            <w:bookmarkStart w:id="47" w:name="_Toc183209354"/>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16</w:t>
            </w:r>
            <w:r w:rsidR="00DA0FB9">
              <w:fldChar w:fldCharType="end"/>
            </w:r>
            <w:r>
              <w:t xml:space="preserve">. Màn chi tiết </w:t>
            </w:r>
            <w:r w:rsidR="00862591">
              <w:t>người dùng</w:t>
            </w:r>
            <w:bookmarkEnd w:id="47"/>
          </w:p>
        </w:tc>
      </w:tr>
    </w:tbl>
    <w:p w14:paraId="19E08EF0" w14:textId="54708F00" w:rsidR="007B4C5D" w:rsidRDefault="00A67CFA" w:rsidP="00A67CFA">
      <w:pPr>
        <w:pStyle w:val="Caption"/>
      </w:pPr>
      <w:bookmarkStart w:id="48" w:name="_Toc183209432"/>
      <w:r>
        <w:t xml:space="preserve">Bảng </w:t>
      </w:r>
      <w:r w:rsidR="00F15304">
        <w:fldChar w:fldCharType="begin"/>
      </w:r>
      <w:r w:rsidR="00F15304">
        <w:instrText xml:space="preserve"> STYLEREF 1 \s </w:instrText>
      </w:r>
      <w:r w:rsidR="00F15304">
        <w:fldChar w:fldCharType="separate"/>
      </w:r>
      <w:r w:rsidR="00F15304">
        <w:rPr>
          <w:noProof/>
        </w:rPr>
        <w:t>2</w:t>
      </w:r>
      <w:r w:rsidR="00F15304">
        <w:fldChar w:fldCharType="end"/>
      </w:r>
      <w:r w:rsidR="00F15304">
        <w:t>.</w:t>
      </w:r>
      <w:r w:rsidR="00F15304">
        <w:fldChar w:fldCharType="begin"/>
      </w:r>
      <w:r w:rsidR="00F15304">
        <w:instrText xml:space="preserve"> SEQ Bảng \* ARABIC \s 1 </w:instrText>
      </w:r>
      <w:r w:rsidR="00F15304">
        <w:fldChar w:fldCharType="separate"/>
      </w:r>
      <w:r w:rsidR="00F15304">
        <w:rPr>
          <w:noProof/>
        </w:rPr>
        <w:t>5</w:t>
      </w:r>
      <w:r w:rsidR="00F15304">
        <w:fldChar w:fldCharType="end"/>
      </w:r>
      <w:r>
        <w:t>. UC – Quản lý người dùng</w:t>
      </w:r>
      <w:bookmarkEnd w:id="48"/>
    </w:p>
    <w:p w14:paraId="6024FBE3" w14:textId="4B16712E" w:rsidR="007B4C5D" w:rsidRDefault="00A86851" w:rsidP="007B4C5D">
      <w:pPr>
        <w:pStyle w:val="Heading3"/>
      </w:pPr>
      <w:bookmarkStart w:id="49" w:name="_Toc183212563"/>
      <w:r w:rsidRPr="00A86851">
        <w:t>UC05 - Quản lý bán hàng</w:t>
      </w:r>
      <w:bookmarkEnd w:id="49"/>
    </w:p>
    <w:tbl>
      <w:tblPr>
        <w:tblStyle w:val="TableGrid"/>
        <w:tblW w:w="9272" w:type="dxa"/>
        <w:tblLook w:val="04A0" w:firstRow="1" w:lastRow="0" w:firstColumn="1" w:lastColumn="0" w:noHBand="0" w:noVBand="1"/>
      </w:tblPr>
      <w:tblGrid>
        <w:gridCol w:w="2318"/>
        <w:gridCol w:w="2318"/>
        <w:gridCol w:w="2318"/>
        <w:gridCol w:w="2318"/>
      </w:tblGrid>
      <w:tr w:rsidR="007B4C5D" w14:paraId="59AF48ED" w14:textId="77777777" w:rsidTr="737CFC54">
        <w:tc>
          <w:tcPr>
            <w:tcW w:w="4636" w:type="dxa"/>
            <w:gridSpan w:val="2"/>
            <w:shd w:val="clear" w:color="auto" w:fill="D9E2F3" w:themeFill="accent1" w:themeFillTint="33"/>
          </w:tcPr>
          <w:p w14:paraId="05E02309" w14:textId="2E58EC5E" w:rsidR="007B4C5D" w:rsidRPr="00737994" w:rsidRDefault="007B4C5D">
            <w:pPr>
              <w:rPr>
                <w:b/>
                <w:bCs/>
              </w:rPr>
            </w:pPr>
            <w:r w:rsidRPr="00737994">
              <w:rPr>
                <w:b/>
                <w:bCs/>
              </w:rPr>
              <w:t>UC0</w:t>
            </w:r>
            <w:r w:rsidR="005872A5">
              <w:rPr>
                <w:b/>
                <w:bCs/>
              </w:rPr>
              <w:t>5</w:t>
            </w:r>
          </w:p>
        </w:tc>
        <w:tc>
          <w:tcPr>
            <w:tcW w:w="2318" w:type="dxa"/>
            <w:shd w:val="clear" w:color="auto" w:fill="D9E2F3" w:themeFill="accent1" w:themeFillTint="33"/>
          </w:tcPr>
          <w:p w14:paraId="02ACD582" w14:textId="163615EE" w:rsidR="007B4C5D" w:rsidRPr="00737994" w:rsidRDefault="007B4C5D">
            <w:pPr>
              <w:rPr>
                <w:b/>
                <w:bCs/>
              </w:rPr>
            </w:pPr>
            <w:r w:rsidRPr="00737994">
              <w:rPr>
                <w:b/>
                <w:bCs/>
              </w:rPr>
              <w:t xml:space="preserve">Quản lý </w:t>
            </w:r>
            <w:r w:rsidR="005072EA">
              <w:rPr>
                <w:b/>
                <w:bCs/>
              </w:rPr>
              <w:t>bán hàng</w:t>
            </w:r>
          </w:p>
        </w:tc>
        <w:tc>
          <w:tcPr>
            <w:tcW w:w="2318" w:type="dxa"/>
            <w:shd w:val="clear" w:color="auto" w:fill="D9E2F3" w:themeFill="accent1" w:themeFillTint="33"/>
          </w:tcPr>
          <w:p w14:paraId="3B878969" w14:textId="33D9D37D" w:rsidR="007B4C5D" w:rsidRPr="00737994" w:rsidRDefault="007B4C5D">
            <w:pPr>
              <w:rPr>
                <w:b/>
                <w:bCs/>
              </w:rPr>
            </w:pPr>
            <w:r w:rsidRPr="00737994">
              <w:rPr>
                <w:b/>
                <w:bCs/>
              </w:rPr>
              <w:t xml:space="preserve">Độ phức tạp: </w:t>
            </w:r>
            <w:r w:rsidR="005072EA">
              <w:rPr>
                <w:b/>
                <w:bCs/>
              </w:rPr>
              <w:t>Cao</w:t>
            </w:r>
          </w:p>
        </w:tc>
      </w:tr>
      <w:tr w:rsidR="007B4C5D" w14:paraId="06FC5E18" w14:textId="77777777" w:rsidTr="737CFC54">
        <w:tc>
          <w:tcPr>
            <w:tcW w:w="4636" w:type="dxa"/>
            <w:gridSpan w:val="2"/>
            <w:shd w:val="clear" w:color="auto" w:fill="D9E2F3" w:themeFill="accent1" w:themeFillTint="33"/>
          </w:tcPr>
          <w:p w14:paraId="348D9D64" w14:textId="77777777" w:rsidR="007B4C5D" w:rsidRPr="00737994" w:rsidRDefault="007B4C5D">
            <w:pPr>
              <w:rPr>
                <w:b/>
                <w:bCs/>
              </w:rPr>
            </w:pPr>
            <w:r w:rsidRPr="00737994">
              <w:rPr>
                <w:b/>
                <w:bCs/>
              </w:rPr>
              <w:t>Mô tả</w:t>
            </w:r>
          </w:p>
        </w:tc>
        <w:tc>
          <w:tcPr>
            <w:tcW w:w="4636" w:type="dxa"/>
            <w:gridSpan w:val="2"/>
          </w:tcPr>
          <w:p w14:paraId="37DBD162" w14:textId="5FF34954" w:rsidR="007B4C5D" w:rsidRDefault="007B4C5D">
            <w:r w:rsidRPr="004C1CF8">
              <w:t xml:space="preserve">Chức năng cho phép người dùng quản lý danh sách </w:t>
            </w:r>
            <w:r w:rsidR="005072EA">
              <w:t>đơn báo giá bán hàng</w:t>
            </w:r>
            <w:r w:rsidRPr="004C1CF8">
              <w:t xml:space="preserve">, bao gồm các thao tác tạo mới, </w:t>
            </w:r>
            <w:r w:rsidR="0084698B">
              <w:t>cập nhập</w:t>
            </w:r>
            <w:r w:rsidRPr="004C1CF8">
              <w:t xml:space="preserve">, xóa, và lưu trữ </w:t>
            </w:r>
            <w:r w:rsidR="005072EA">
              <w:t>đơn báo giá bán hàng</w:t>
            </w:r>
          </w:p>
        </w:tc>
      </w:tr>
      <w:tr w:rsidR="007B4C5D" w14:paraId="70E501E8" w14:textId="77777777" w:rsidTr="737CFC54">
        <w:tc>
          <w:tcPr>
            <w:tcW w:w="4636" w:type="dxa"/>
            <w:gridSpan w:val="2"/>
            <w:shd w:val="clear" w:color="auto" w:fill="D9E2F3" w:themeFill="accent1" w:themeFillTint="33"/>
          </w:tcPr>
          <w:p w14:paraId="1AB268C2" w14:textId="77777777" w:rsidR="007B4C5D" w:rsidRPr="00737994" w:rsidRDefault="007B4C5D">
            <w:pPr>
              <w:rPr>
                <w:b/>
                <w:bCs/>
              </w:rPr>
            </w:pPr>
            <w:r w:rsidRPr="00737994">
              <w:rPr>
                <w:b/>
                <w:bCs/>
              </w:rPr>
              <w:t>Tác nhân</w:t>
            </w:r>
          </w:p>
        </w:tc>
        <w:tc>
          <w:tcPr>
            <w:tcW w:w="4636" w:type="dxa"/>
            <w:gridSpan w:val="2"/>
          </w:tcPr>
          <w:p w14:paraId="49698A21" w14:textId="48221D3C" w:rsidR="007B4C5D" w:rsidRDefault="007B4C5D">
            <w:r w:rsidRPr="001864F6">
              <w:t xml:space="preserve">Nhân viên </w:t>
            </w:r>
            <w:r w:rsidR="00777692">
              <w:t>kho, Nhân viên bán hàng</w:t>
            </w:r>
            <w:r w:rsidRPr="001864F6">
              <w:t>, Admin</w:t>
            </w:r>
          </w:p>
        </w:tc>
      </w:tr>
      <w:tr w:rsidR="007B4C5D" w14:paraId="4E1936D3" w14:textId="77777777" w:rsidTr="737CFC54">
        <w:tc>
          <w:tcPr>
            <w:tcW w:w="4636" w:type="dxa"/>
            <w:gridSpan w:val="2"/>
            <w:shd w:val="clear" w:color="auto" w:fill="D9E2F3" w:themeFill="accent1" w:themeFillTint="33"/>
          </w:tcPr>
          <w:p w14:paraId="1C870D08" w14:textId="77777777" w:rsidR="007B4C5D" w:rsidRPr="00737994" w:rsidRDefault="007B4C5D">
            <w:pPr>
              <w:rPr>
                <w:b/>
                <w:bCs/>
              </w:rPr>
            </w:pPr>
            <w:r w:rsidRPr="00737994">
              <w:rPr>
                <w:b/>
                <w:bCs/>
              </w:rPr>
              <w:t>Tiền điều kiện</w:t>
            </w:r>
          </w:p>
        </w:tc>
        <w:tc>
          <w:tcPr>
            <w:tcW w:w="4636" w:type="dxa"/>
            <w:gridSpan w:val="2"/>
          </w:tcPr>
          <w:p w14:paraId="040BA72E" w14:textId="77777777" w:rsidR="007B4C5D" w:rsidRDefault="007B4C5D">
            <w:r w:rsidRPr="00575C4E">
              <w:t>Người dùng có quyền truy cập và đã đăng nhập thành công vào hệ thống</w:t>
            </w:r>
          </w:p>
        </w:tc>
      </w:tr>
      <w:tr w:rsidR="007B4C5D" w14:paraId="4551A900" w14:textId="77777777" w:rsidTr="737CFC54">
        <w:tc>
          <w:tcPr>
            <w:tcW w:w="2318" w:type="dxa"/>
            <w:vMerge w:val="restart"/>
            <w:shd w:val="clear" w:color="auto" w:fill="D9E2F3" w:themeFill="accent1" w:themeFillTint="33"/>
          </w:tcPr>
          <w:p w14:paraId="38590F73" w14:textId="77777777" w:rsidR="007B4C5D" w:rsidRPr="00737994" w:rsidRDefault="007B4C5D">
            <w:pPr>
              <w:rPr>
                <w:b/>
                <w:bCs/>
              </w:rPr>
            </w:pPr>
            <w:r w:rsidRPr="00737994">
              <w:rPr>
                <w:b/>
                <w:bCs/>
              </w:rPr>
              <w:t>Hậu điều ki</w:t>
            </w:r>
            <w:r>
              <w:rPr>
                <w:b/>
                <w:bCs/>
              </w:rPr>
              <w:t>ệ</w:t>
            </w:r>
            <w:r w:rsidRPr="00737994">
              <w:rPr>
                <w:b/>
                <w:bCs/>
              </w:rPr>
              <w:t>n</w:t>
            </w:r>
          </w:p>
        </w:tc>
        <w:tc>
          <w:tcPr>
            <w:tcW w:w="2318" w:type="dxa"/>
            <w:shd w:val="clear" w:color="auto" w:fill="D9E2F3" w:themeFill="accent1" w:themeFillTint="33"/>
          </w:tcPr>
          <w:p w14:paraId="4BB27D9A" w14:textId="77777777" w:rsidR="007B4C5D" w:rsidRPr="00737994" w:rsidRDefault="007B4C5D">
            <w:pPr>
              <w:rPr>
                <w:b/>
                <w:bCs/>
              </w:rPr>
            </w:pPr>
            <w:r w:rsidRPr="00737994">
              <w:rPr>
                <w:b/>
                <w:bCs/>
              </w:rPr>
              <w:t>Thành công</w:t>
            </w:r>
          </w:p>
        </w:tc>
        <w:tc>
          <w:tcPr>
            <w:tcW w:w="4636" w:type="dxa"/>
            <w:gridSpan w:val="2"/>
            <w:shd w:val="clear" w:color="auto" w:fill="auto"/>
          </w:tcPr>
          <w:p w14:paraId="19895A15" w14:textId="53CD499C" w:rsidR="007B4C5D" w:rsidRDefault="007B4C5D">
            <w:r w:rsidRPr="00B535A9">
              <w:t xml:space="preserve">Hiển thị đầy đủ danh sách </w:t>
            </w:r>
            <w:r w:rsidR="007624AF">
              <w:t>đơn báo giá bán hàng</w:t>
            </w:r>
          </w:p>
        </w:tc>
      </w:tr>
      <w:tr w:rsidR="007B4C5D" w14:paraId="546E68F8" w14:textId="77777777" w:rsidTr="737CFC54">
        <w:tc>
          <w:tcPr>
            <w:tcW w:w="2318" w:type="dxa"/>
            <w:vMerge/>
          </w:tcPr>
          <w:p w14:paraId="68CD48E1" w14:textId="77777777" w:rsidR="007B4C5D" w:rsidRPr="00737994" w:rsidRDefault="007B4C5D">
            <w:pPr>
              <w:rPr>
                <w:b/>
                <w:bCs/>
              </w:rPr>
            </w:pPr>
          </w:p>
        </w:tc>
        <w:tc>
          <w:tcPr>
            <w:tcW w:w="2318" w:type="dxa"/>
            <w:shd w:val="clear" w:color="auto" w:fill="D9E2F3" w:themeFill="accent1" w:themeFillTint="33"/>
          </w:tcPr>
          <w:p w14:paraId="2671BE73" w14:textId="77777777" w:rsidR="007B4C5D" w:rsidRPr="00737994" w:rsidRDefault="007B4C5D">
            <w:pPr>
              <w:rPr>
                <w:b/>
                <w:bCs/>
              </w:rPr>
            </w:pPr>
            <w:r w:rsidRPr="00737994">
              <w:rPr>
                <w:b/>
                <w:bCs/>
              </w:rPr>
              <w:t>Lỗi</w:t>
            </w:r>
          </w:p>
        </w:tc>
        <w:tc>
          <w:tcPr>
            <w:tcW w:w="4636" w:type="dxa"/>
            <w:gridSpan w:val="2"/>
            <w:shd w:val="clear" w:color="auto" w:fill="auto"/>
          </w:tcPr>
          <w:p w14:paraId="74A40C07" w14:textId="2F71B4D8" w:rsidR="007B4C5D" w:rsidRDefault="007B4C5D">
            <w:r w:rsidRPr="00B535A9">
              <w:t xml:space="preserve">Lỗi khi thực hiện tạo, </w:t>
            </w:r>
            <w:r w:rsidR="0084698B">
              <w:t>cập nhập</w:t>
            </w:r>
            <w:r w:rsidRPr="00B535A9">
              <w:t>, xóa, lưu trữ</w:t>
            </w:r>
            <w:r w:rsidR="42720FD7">
              <w:t>,</w:t>
            </w:r>
            <w:r w:rsidRPr="00B535A9">
              <w:t xml:space="preserve"> </w:t>
            </w:r>
            <w:r w:rsidR="321EF998">
              <w:t xml:space="preserve">tìm kiếm </w:t>
            </w:r>
            <w:r w:rsidR="007624AF">
              <w:t>đơn báo giá bán hàng</w:t>
            </w:r>
            <w:r w:rsidRPr="00B535A9">
              <w:t xml:space="preserve"> không thành công</w:t>
            </w:r>
          </w:p>
        </w:tc>
      </w:tr>
      <w:tr w:rsidR="007B4C5D" w14:paraId="5033CB40" w14:textId="77777777" w:rsidTr="737CFC54">
        <w:tc>
          <w:tcPr>
            <w:tcW w:w="9272" w:type="dxa"/>
            <w:gridSpan w:val="4"/>
            <w:shd w:val="clear" w:color="auto" w:fill="D9E2F3" w:themeFill="accent1" w:themeFillTint="33"/>
          </w:tcPr>
          <w:p w14:paraId="2ABDD8D2" w14:textId="77777777" w:rsidR="007B4C5D" w:rsidRDefault="007B4C5D">
            <w:pPr>
              <w:jc w:val="center"/>
            </w:pPr>
            <w:r w:rsidRPr="00737994">
              <w:rPr>
                <w:b/>
                <w:bCs/>
              </w:rPr>
              <w:t>Đặc tả chức năng</w:t>
            </w:r>
          </w:p>
        </w:tc>
      </w:tr>
      <w:tr w:rsidR="007B4C5D" w14:paraId="7477D224" w14:textId="77777777" w:rsidTr="737CFC54">
        <w:tc>
          <w:tcPr>
            <w:tcW w:w="9272" w:type="dxa"/>
            <w:gridSpan w:val="4"/>
            <w:shd w:val="clear" w:color="auto" w:fill="D9E2F3" w:themeFill="accent1" w:themeFillTint="33"/>
          </w:tcPr>
          <w:p w14:paraId="6E0943B8" w14:textId="77777777" w:rsidR="007B4C5D" w:rsidRPr="00737994" w:rsidRDefault="007B4C5D">
            <w:pPr>
              <w:rPr>
                <w:b/>
                <w:bCs/>
              </w:rPr>
            </w:pPr>
            <w:r w:rsidRPr="00737994">
              <w:rPr>
                <w:b/>
                <w:bCs/>
              </w:rPr>
              <w:lastRenderedPageBreak/>
              <w:t>Luồng sự kiện chính/Kịch bản chính</w:t>
            </w:r>
          </w:p>
        </w:tc>
      </w:tr>
      <w:tr w:rsidR="007B4C5D" w14:paraId="289B450F" w14:textId="77777777" w:rsidTr="737CFC54">
        <w:tc>
          <w:tcPr>
            <w:tcW w:w="9272" w:type="dxa"/>
            <w:gridSpan w:val="4"/>
            <w:shd w:val="clear" w:color="auto" w:fill="auto"/>
          </w:tcPr>
          <w:p w14:paraId="33C5A94A" w14:textId="77777777" w:rsidR="007B4C5D" w:rsidRDefault="007B4C5D" w:rsidP="00CC0F9F">
            <w:pPr>
              <w:pStyle w:val="ListParagraph"/>
              <w:numPr>
                <w:ilvl w:val="0"/>
                <w:numId w:val="18"/>
              </w:numPr>
            </w:pPr>
            <w:r>
              <w:t>Luồng chính</w:t>
            </w:r>
          </w:p>
          <w:p w14:paraId="40FC3940" w14:textId="4F0344E5" w:rsidR="007B4C5D" w:rsidRDefault="007B4C5D">
            <w:r w:rsidRPr="00E02641">
              <w:t xml:space="preserve">Chức năng bắt đầu khi người dùng muốn quản lý các thông tin về </w:t>
            </w:r>
            <w:r w:rsidR="00E12169">
              <w:t>đơn báo giá bán hàng</w:t>
            </w:r>
            <w:r w:rsidRPr="00E02641">
              <w:t>:</w:t>
            </w:r>
            <w:r>
              <w:t xml:space="preserve"> </w:t>
            </w:r>
          </w:p>
          <w:p w14:paraId="272D1D06" w14:textId="2E5F0D51" w:rsidR="007B4C5D" w:rsidRPr="004032D1" w:rsidRDefault="007B4C5D" w:rsidP="004032D1">
            <w:pPr>
              <w:pStyle w:val="Bullet-"/>
            </w:pPr>
            <w:r w:rsidRPr="004032D1">
              <w:t xml:space="preserve">NSD Đăng nhập vào hệ thống và chọn </w:t>
            </w:r>
            <w:r w:rsidR="005A381F">
              <w:t>Bán</w:t>
            </w:r>
            <w:r w:rsidRPr="004032D1">
              <w:t xml:space="preserve"> hàng -&gt; Đơn hàng</w:t>
            </w:r>
            <w:r w:rsidR="005A381F">
              <w:t xml:space="preserve"> -&gt; Báo giá</w:t>
            </w:r>
          </w:p>
          <w:p w14:paraId="08BF41AE" w14:textId="691E2642" w:rsidR="007B4C5D" w:rsidRPr="004032D1" w:rsidRDefault="007B4C5D" w:rsidP="004032D1">
            <w:pPr>
              <w:pStyle w:val="Bullet-"/>
            </w:pPr>
            <w:r w:rsidRPr="004032D1">
              <w:t xml:space="preserve">Hệ thống hiển thị danh sách các </w:t>
            </w:r>
            <w:r w:rsidR="00A17E12">
              <w:t>đơn báo giá bán hàng</w:t>
            </w:r>
            <w:r w:rsidRPr="004032D1">
              <w:t xml:space="preserve"> với các trường thông tin: Tên </w:t>
            </w:r>
            <w:r w:rsidR="000E611E">
              <w:t>khách hàng</w:t>
            </w:r>
            <w:r w:rsidR="006A6728">
              <w:t xml:space="preserve">, ngày tạo, địa chỉ giao hàng, </w:t>
            </w:r>
            <w:r w:rsidR="00C47535">
              <w:t>ngày hết hạn, điều khoản thanh toán</w:t>
            </w:r>
            <w:r w:rsidR="001F4D7C">
              <w:t xml:space="preserve">, </w:t>
            </w:r>
            <w:r w:rsidR="00A319B3">
              <w:t>chi tiết đơn hàng (sản phẩm, số lượng, đơn vị</w:t>
            </w:r>
            <w:r w:rsidR="000900B4">
              <w:t xml:space="preserve">, </w:t>
            </w:r>
            <w:r w:rsidR="008363BD">
              <w:t>g</w:t>
            </w:r>
            <w:r w:rsidR="000900B4">
              <w:t>iá</w:t>
            </w:r>
            <w:r w:rsidR="008363BD">
              <w:t xml:space="preserve"> bán</w:t>
            </w:r>
            <w:r w:rsidR="000900B4">
              <w:t>, thuế</w:t>
            </w:r>
            <w:r w:rsidR="00A319B3">
              <w:t>)</w:t>
            </w:r>
            <w:r w:rsidR="00ED02F5">
              <w:t>, tổng tiền</w:t>
            </w:r>
            <w:r w:rsidR="615B1AD1">
              <w:t>,</w:t>
            </w:r>
            <w:r w:rsidR="7C3D5ACC">
              <w:t xml:space="preserve"> trạng thái đơn bán báo giá</w:t>
            </w:r>
          </w:p>
          <w:p w14:paraId="2C47632A" w14:textId="59462D98" w:rsidR="007B4C5D" w:rsidRPr="004032D1" w:rsidRDefault="007B4C5D" w:rsidP="004032D1">
            <w:pPr>
              <w:pStyle w:val="Bullet-"/>
            </w:pPr>
            <w:r w:rsidRPr="004032D1">
              <w:t xml:space="preserve">Người dùng chọn vào nút “Mới” để thực hiện thao tác thêm mới </w:t>
            </w:r>
            <w:r w:rsidR="004F54A3">
              <w:t>đơn bán báo giá</w:t>
            </w:r>
          </w:p>
          <w:p w14:paraId="49B40984" w14:textId="18FF8DFF" w:rsidR="007B4C5D" w:rsidRPr="004032D1" w:rsidRDefault="007B4C5D" w:rsidP="004032D1">
            <w:pPr>
              <w:pStyle w:val="Bullet-"/>
            </w:pPr>
            <w:r w:rsidRPr="004032D1">
              <w:t xml:space="preserve">Người dùng click vào </w:t>
            </w:r>
            <w:r w:rsidR="004F54A3">
              <w:t>đơn bán báo giá</w:t>
            </w:r>
            <w:r w:rsidRPr="004032D1">
              <w:t xml:space="preserve"> bất kỳ để để hiển thị chi tiết </w:t>
            </w:r>
            <w:r w:rsidR="004F54A3">
              <w:t>đơn bán</w:t>
            </w:r>
            <w:r w:rsidRPr="004032D1">
              <w:t xml:space="preserve">. NSD có thể thực hiện cập nhập thông tin </w:t>
            </w:r>
            <w:r w:rsidR="004F54A3">
              <w:t>đơn bán báo giá</w:t>
            </w:r>
          </w:p>
          <w:p w14:paraId="1ADDDCD4" w14:textId="642EB7F5" w:rsidR="007B4C5D" w:rsidRPr="004032D1" w:rsidRDefault="007B4C5D" w:rsidP="004032D1">
            <w:pPr>
              <w:pStyle w:val="Bullet-"/>
            </w:pPr>
            <w:r w:rsidRPr="004032D1">
              <w:t xml:space="preserve">Người dùng chọn vào nút “Tác vụ”, chọn “Xóa” để thực hiện xóa </w:t>
            </w:r>
            <w:r w:rsidR="004F54A3">
              <w:t>đơn bán báo giá</w:t>
            </w:r>
            <w:r w:rsidRPr="004032D1">
              <w:t xml:space="preserve"> đã chọn</w:t>
            </w:r>
          </w:p>
          <w:p w14:paraId="4C6D7C9E" w14:textId="1A4390EE" w:rsidR="007B4C5D" w:rsidRPr="004032D1" w:rsidRDefault="007B4C5D" w:rsidP="004032D1">
            <w:pPr>
              <w:pStyle w:val="Bullet-"/>
            </w:pPr>
            <w:r w:rsidRPr="004032D1">
              <w:t xml:space="preserve">Người dùng chọn vào nút “Tác vụ”, chọn “Lưu trữ” để thực hiện </w:t>
            </w:r>
            <w:r w:rsidR="00873005">
              <w:t>lưu trữ</w:t>
            </w:r>
            <w:r w:rsidRPr="004032D1">
              <w:t xml:space="preserve"> </w:t>
            </w:r>
            <w:r w:rsidR="004F54A3">
              <w:t>đơn bán báo giá</w:t>
            </w:r>
            <w:r w:rsidRPr="004032D1">
              <w:t xml:space="preserve"> đã chọn</w:t>
            </w:r>
          </w:p>
          <w:p w14:paraId="1F529DCE" w14:textId="457B3434" w:rsidR="007B4C5D" w:rsidRPr="004032D1" w:rsidRDefault="007B4C5D" w:rsidP="004032D1">
            <w:pPr>
              <w:pStyle w:val="Bullet-"/>
            </w:pPr>
            <w:r w:rsidRPr="004032D1">
              <w:t xml:space="preserve">Người dùng có thể chọn “Tìm kiếm” để thực hiện tìm kiếm </w:t>
            </w:r>
            <w:r w:rsidR="004F54A3">
              <w:t>đơn bán báo giá</w:t>
            </w:r>
            <w:r w:rsidR="00282176">
              <w:t xml:space="preserve"> theo</w:t>
            </w:r>
            <w:r w:rsidRPr="004032D1">
              <w:t xml:space="preserve"> các tiêu chí khác nhau.</w:t>
            </w:r>
          </w:p>
          <w:p w14:paraId="3F7CAA99" w14:textId="77777777" w:rsidR="007B4C5D" w:rsidRDefault="007B4C5D" w:rsidP="00CC0F9F">
            <w:pPr>
              <w:pStyle w:val="ListParagraph"/>
              <w:numPr>
                <w:ilvl w:val="0"/>
                <w:numId w:val="18"/>
              </w:numPr>
            </w:pPr>
            <w:r>
              <w:t>Luồng con</w:t>
            </w:r>
          </w:p>
          <w:p w14:paraId="5D449641" w14:textId="77777777" w:rsidR="008B78CC" w:rsidRDefault="008B78CC" w:rsidP="00CC0F9F">
            <w:pPr>
              <w:pStyle w:val="ListParagraph"/>
              <w:numPr>
                <w:ilvl w:val="0"/>
                <w:numId w:val="23"/>
              </w:numPr>
            </w:pPr>
            <w:r>
              <w:t>Thêm mới đơn bán báo giá</w:t>
            </w:r>
          </w:p>
          <w:p w14:paraId="2B45184D" w14:textId="77777777" w:rsidR="008B78CC" w:rsidRDefault="008B78CC" w:rsidP="008B78CC">
            <w:pPr>
              <w:pStyle w:val="Bullet-"/>
            </w:pPr>
            <w:r>
              <w:t>Người dùng chọn vào nút “Mới” để thực hiện thao tác thêm mới đơn bán báo giá.</w:t>
            </w:r>
          </w:p>
          <w:p w14:paraId="14C20FE7" w14:textId="37CEF661" w:rsidR="008B78CC" w:rsidRDefault="008B78CC" w:rsidP="008B78CC">
            <w:pPr>
              <w:pStyle w:val="Bullet-"/>
            </w:pPr>
            <w:r>
              <w:t>Hệ thống mở form nhập thông tin đơn bán báo giá, bao gồm các trường như: Tên khách hàng, ngày tạo, địa chỉ giao hàng, ngày hết hạn, điều khoản thanh toán, chi tiết đơn hàng (sản phẩm, số lượng, đơn vị, giá bán, thuế), tổng tiền</w:t>
            </w:r>
            <w:r w:rsidR="627C2344">
              <w:t>,</w:t>
            </w:r>
            <w:r w:rsidR="737CFC54">
              <w:t xml:space="preserve"> trạng thái đơn bán báo giá</w:t>
            </w:r>
          </w:p>
          <w:p w14:paraId="71B7EA48" w14:textId="21253380" w:rsidR="007B4C5D" w:rsidRPr="004032D1" w:rsidRDefault="007B4C5D" w:rsidP="004032D1">
            <w:pPr>
              <w:pStyle w:val="Bullet-"/>
            </w:pPr>
            <w:r w:rsidRPr="004032D1">
              <w:t xml:space="preserve">Người dùng nhập thông tin và chọn “Lưu” để tạo </w:t>
            </w:r>
            <w:r w:rsidR="005F35E0">
              <w:t>đơn bán báo giá</w:t>
            </w:r>
            <w:r w:rsidRPr="004032D1">
              <w:t xml:space="preserve"> mới.</w:t>
            </w:r>
          </w:p>
          <w:p w14:paraId="37A3CEFB" w14:textId="2488F765" w:rsidR="007B4C5D" w:rsidRDefault="007B4C5D" w:rsidP="004032D1">
            <w:pPr>
              <w:pStyle w:val="Bullet-"/>
            </w:pPr>
            <w:r w:rsidRPr="004032D1">
              <w:t xml:space="preserve">Kiểm tra: Hệ thống kiểm tra tính hợp lệ của thông tin nhập vào. Nếu hợp lệ, hệ thống hiển thị thông báo “Thêm mới thành công” và </w:t>
            </w:r>
            <w:r w:rsidR="0084698B" w:rsidRPr="004032D1">
              <w:t>cập nhập</w:t>
            </w:r>
            <w:r w:rsidRPr="004032D1">
              <w:t xml:space="preserve"> danh sách </w:t>
            </w:r>
            <w:r w:rsidR="005F35E0">
              <w:t>đơn bán báo giá</w:t>
            </w:r>
            <w:r w:rsidRPr="004032D1">
              <w:t>. Nếu không hợp lệ, hiển</w:t>
            </w:r>
            <w:r>
              <w:t xml:space="preserve"> thị thông báo lỗi và yêu cầu nhập lại.</w:t>
            </w:r>
          </w:p>
          <w:p w14:paraId="224852B8" w14:textId="79218E0A" w:rsidR="007B4C5D" w:rsidRDefault="007B4C5D" w:rsidP="00CC0F9F">
            <w:pPr>
              <w:pStyle w:val="ListParagraph"/>
              <w:numPr>
                <w:ilvl w:val="0"/>
                <w:numId w:val="23"/>
              </w:numPr>
            </w:pPr>
            <w:r>
              <w:t xml:space="preserve">Xem/Cập nhập </w:t>
            </w:r>
            <w:r w:rsidR="005F35E0">
              <w:t>đơn bán báo giá</w:t>
            </w:r>
          </w:p>
          <w:p w14:paraId="4B9A2706" w14:textId="7896A3A0" w:rsidR="007B4C5D" w:rsidRPr="004032D1" w:rsidRDefault="007B4C5D" w:rsidP="004032D1">
            <w:pPr>
              <w:pStyle w:val="Bullet-"/>
            </w:pPr>
            <w:r>
              <w:t xml:space="preserve">Người </w:t>
            </w:r>
            <w:r w:rsidRPr="004032D1">
              <w:t xml:space="preserve">dùng click vào </w:t>
            </w:r>
            <w:r w:rsidR="005F35E0">
              <w:t>đơn bán báo giá</w:t>
            </w:r>
            <w:r w:rsidRPr="004032D1">
              <w:t xml:space="preserve"> bất kỳ trong danh sách để xem chi tiết thông tin.</w:t>
            </w:r>
          </w:p>
          <w:p w14:paraId="73D7E446" w14:textId="1303D061" w:rsidR="007B4C5D" w:rsidRPr="004032D1" w:rsidRDefault="007B4C5D" w:rsidP="004032D1">
            <w:pPr>
              <w:pStyle w:val="Bullet-"/>
            </w:pPr>
            <w:r w:rsidRPr="004032D1">
              <w:lastRenderedPageBreak/>
              <w:t xml:space="preserve">Hệ thống hiển thị chi tiết </w:t>
            </w:r>
            <w:r w:rsidR="005F35E0">
              <w:t>đơn bán báo giá</w:t>
            </w:r>
            <w:r w:rsidRPr="004032D1">
              <w:t xml:space="preserve">, bao gồm các thông tin như: </w:t>
            </w:r>
            <w:r w:rsidR="005F35E0" w:rsidRPr="005F35E0">
              <w:t>Tên khách hàng, ngày tạo, địa chỉ giao hàng, ngày hết hạn, điều khoản thanh toán, chi tiết đơn hàng (sản phẩm, số lượng, đơn vị, giá bán, thuế), tổng tiền.</w:t>
            </w:r>
          </w:p>
          <w:p w14:paraId="3C5D3C21" w14:textId="34051E5E" w:rsidR="007B4C5D" w:rsidRPr="004032D1" w:rsidRDefault="007B4C5D" w:rsidP="004032D1">
            <w:pPr>
              <w:pStyle w:val="Bullet-"/>
            </w:pPr>
            <w:r w:rsidRPr="004032D1">
              <w:t>Người dùng có thể chỉnh sửa các trường thông tin và chọn “</w:t>
            </w:r>
            <w:r w:rsidR="0084698B" w:rsidRPr="004032D1">
              <w:t>Cập nhập</w:t>
            </w:r>
            <w:r w:rsidRPr="004032D1">
              <w:t>” để lưu thay đổi.</w:t>
            </w:r>
          </w:p>
          <w:p w14:paraId="5FD88AA3" w14:textId="55558B37" w:rsidR="007B4C5D" w:rsidRDefault="007B4C5D" w:rsidP="004032D1">
            <w:pPr>
              <w:pStyle w:val="Bullet-"/>
            </w:pPr>
            <w:r w:rsidRPr="004032D1">
              <w:t xml:space="preserve">Kiểm tra: Hệ thống xác minh tính hợp lệ của dữ liệu </w:t>
            </w:r>
            <w:r w:rsidR="0084698B" w:rsidRPr="004032D1">
              <w:t>cập nhập</w:t>
            </w:r>
            <w:r w:rsidRPr="004032D1">
              <w:t>. Nếu hợp lệ, hệ thống hiển thị thông</w:t>
            </w:r>
            <w:r>
              <w:t xml:space="preserve"> báo “</w:t>
            </w:r>
            <w:r w:rsidR="0084698B">
              <w:t>Cập nhập</w:t>
            </w:r>
            <w:r>
              <w:t xml:space="preserve"> thành công” và </w:t>
            </w:r>
            <w:r w:rsidR="0084698B">
              <w:t>cập nhập</w:t>
            </w:r>
            <w:r>
              <w:t xml:space="preserve"> danh sách. Nếu không hợp lệ, hiển thị thông báo lỗi và yêu cầu chỉnh sửa lại.</w:t>
            </w:r>
          </w:p>
          <w:p w14:paraId="114B8874" w14:textId="34AD2A0D" w:rsidR="007B4C5D" w:rsidRDefault="007B4C5D" w:rsidP="00CC0F9F">
            <w:pPr>
              <w:pStyle w:val="ListParagraph"/>
              <w:numPr>
                <w:ilvl w:val="0"/>
                <w:numId w:val="23"/>
              </w:numPr>
            </w:pPr>
            <w:r>
              <w:t xml:space="preserve">Xóa </w:t>
            </w:r>
            <w:r w:rsidR="00650048">
              <w:t>đơn bán báo giá</w:t>
            </w:r>
          </w:p>
          <w:p w14:paraId="04B1EFE5" w14:textId="60636C4E" w:rsidR="005E04C3" w:rsidRDefault="005E04C3" w:rsidP="005E04C3">
            <w:pPr>
              <w:pStyle w:val="Bullet-"/>
            </w:pPr>
            <w:r w:rsidRPr="005E04C3">
              <w:t xml:space="preserve">Người dùng click chọn check box ở màn danh sách </w:t>
            </w:r>
            <w:r w:rsidR="6EAB4E3C">
              <w:t xml:space="preserve">đơn </w:t>
            </w:r>
            <w:r w:rsidR="6F4C4C57">
              <w:t>bán báo</w:t>
            </w:r>
            <w:r w:rsidRPr="005E04C3">
              <w:t xml:space="preserve"> </w:t>
            </w:r>
            <w:r w:rsidR="54426C28">
              <w:t xml:space="preserve">giá </w:t>
            </w:r>
            <w:r w:rsidRPr="005E04C3">
              <w:t xml:space="preserve">và click chọn vào nút “Tác vụ” -&gt; sau đó chọn “Xóa” để xóa </w:t>
            </w:r>
            <w:r w:rsidR="54426C28">
              <w:t xml:space="preserve">đơn bán báo </w:t>
            </w:r>
            <w:r w:rsidR="734F4C22">
              <w:t>giá</w:t>
            </w:r>
            <w:r w:rsidRPr="005E04C3">
              <w:t xml:space="preserve"> đã chọ</w:t>
            </w:r>
            <w:r>
              <w:t>n</w:t>
            </w:r>
          </w:p>
          <w:p w14:paraId="3B4AAF0E" w14:textId="666FFC5A" w:rsidR="007B4C5D" w:rsidRPr="004032D1" w:rsidRDefault="007B4C5D" w:rsidP="005E04C3">
            <w:pPr>
              <w:pStyle w:val="Bullet-"/>
            </w:pPr>
            <w:r w:rsidRPr="004032D1">
              <w:t xml:space="preserve">Hệ thống hiển thị thông báo xác nhận “Bạn có chắc chắn muốn xóa </w:t>
            </w:r>
            <w:r w:rsidR="005E04C3">
              <w:t>đơn bán báo giá</w:t>
            </w:r>
            <w:r w:rsidRPr="004032D1">
              <w:t xml:space="preserve"> này không?”</w:t>
            </w:r>
          </w:p>
          <w:p w14:paraId="3B2A7DD5" w14:textId="77777777" w:rsidR="007B4C5D" w:rsidRDefault="007B4C5D" w:rsidP="004032D1">
            <w:pPr>
              <w:pStyle w:val="Bullet-"/>
            </w:pPr>
            <w:r w:rsidRPr="004032D1">
              <w:t>Người dùng chọn</w:t>
            </w:r>
            <w:r>
              <w:t xml:space="preserve"> “Đồng ý” để xác nhận xóa.</w:t>
            </w:r>
          </w:p>
          <w:p w14:paraId="682A34BC" w14:textId="0B3BE459" w:rsidR="007B4C5D" w:rsidRDefault="007B4C5D" w:rsidP="004032D1">
            <w:pPr>
              <w:pStyle w:val="Bullet-"/>
            </w:pPr>
            <w:r>
              <w:t xml:space="preserve">Kiểm tra: Hệ thống kiểm tra xem </w:t>
            </w:r>
            <w:r w:rsidR="005E04C3">
              <w:t xml:space="preserve">đơn bán </w:t>
            </w:r>
            <w:r w:rsidR="0075772C">
              <w:t>báo giá</w:t>
            </w:r>
            <w:r>
              <w:t xml:space="preserve"> </w:t>
            </w:r>
            <w:r w:rsidR="0075772C">
              <w:t>đã được thanh toán và ghi vào sổ</w:t>
            </w:r>
            <w:r w:rsidR="00212DD1">
              <w:t xml:space="preserve"> chưa</w:t>
            </w:r>
            <w:r>
              <w:t xml:space="preserve">. Nếu </w:t>
            </w:r>
            <w:r w:rsidR="0061115A">
              <w:t>đã thanh toán và ghi và sổ</w:t>
            </w:r>
            <w:r>
              <w:t xml:space="preserve">, hiển thị thông báo lỗi và hủy thao tác xóa. Nếu </w:t>
            </w:r>
            <w:r w:rsidRPr="004032D1">
              <w:t>không</w:t>
            </w:r>
            <w:r>
              <w:t xml:space="preserve">, hệ thống xóa </w:t>
            </w:r>
            <w:r w:rsidR="0061115A">
              <w:t>đơn bán báo giá</w:t>
            </w:r>
            <w:r>
              <w:t xml:space="preserve"> và </w:t>
            </w:r>
            <w:r w:rsidR="0084698B">
              <w:t>cập nhập</w:t>
            </w:r>
            <w:r>
              <w:t xml:space="preserve"> danh sách với thông báo “Xóa thành công”.</w:t>
            </w:r>
          </w:p>
          <w:p w14:paraId="363600C4" w14:textId="086B951F" w:rsidR="007B4C5D" w:rsidRDefault="007B4C5D" w:rsidP="00CC0F9F">
            <w:pPr>
              <w:pStyle w:val="ListParagraph"/>
              <w:numPr>
                <w:ilvl w:val="0"/>
                <w:numId w:val="23"/>
              </w:numPr>
            </w:pPr>
            <w:r>
              <w:t xml:space="preserve">Lưu trữ </w:t>
            </w:r>
            <w:r w:rsidR="00406179">
              <w:t>đơn bán báo giá</w:t>
            </w:r>
          </w:p>
          <w:p w14:paraId="50C82B54" w14:textId="182CA6BD" w:rsidR="007B4C5D" w:rsidRPr="004032D1" w:rsidRDefault="00D461F1" w:rsidP="004032D1">
            <w:pPr>
              <w:pStyle w:val="Bullet-"/>
            </w:pPr>
            <w:r w:rsidRPr="00D461F1">
              <w:t xml:space="preserve">Người dùng click chọn check box ở màn danh sách </w:t>
            </w:r>
            <w:r>
              <w:t>đơn bán báo giá</w:t>
            </w:r>
            <w:r w:rsidRPr="00D461F1">
              <w:t xml:space="preserve"> và click chọn vào nút “Tác vụ” -&gt; sau đó chọn “Lưu trữ” để lưu trữ </w:t>
            </w:r>
            <w:r>
              <w:t>đơn bán báo giá</w:t>
            </w:r>
            <w:r w:rsidRPr="00D461F1">
              <w:t xml:space="preserve"> thay vì xóa vĩnh viễn</w:t>
            </w:r>
            <w:r w:rsidR="007B4C5D" w:rsidRPr="004032D1">
              <w:t>.</w:t>
            </w:r>
          </w:p>
          <w:p w14:paraId="2A332456" w14:textId="7AC9E97E" w:rsidR="007B4C5D" w:rsidRPr="004032D1" w:rsidRDefault="007B4C5D" w:rsidP="004032D1">
            <w:pPr>
              <w:pStyle w:val="Bullet-"/>
            </w:pPr>
            <w:r w:rsidRPr="004032D1">
              <w:t xml:space="preserve">Hệ thống di chuyển </w:t>
            </w:r>
            <w:r w:rsidR="00D461F1">
              <w:t>đơn bán báo giá</w:t>
            </w:r>
            <w:r w:rsidRPr="004032D1">
              <w:t xml:space="preserve"> vào danh sách lưu trữ, không còn hiển thị trong danh sách </w:t>
            </w:r>
            <w:r w:rsidR="00D461F1">
              <w:t>đơn bán báo giá</w:t>
            </w:r>
            <w:r w:rsidRPr="004032D1">
              <w:t xml:space="preserve"> chính.</w:t>
            </w:r>
          </w:p>
          <w:p w14:paraId="0705C386" w14:textId="34A6BCE8" w:rsidR="007B4C5D" w:rsidRDefault="007B4C5D" w:rsidP="004032D1">
            <w:pPr>
              <w:pStyle w:val="Bullet-"/>
            </w:pPr>
            <w:r w:rsidRPr="004032D1">
              <w:t xml:space="preserve">Kiểm tra: Hệ thống </w:t>
            </w:r>
            <w:r w:rsidR="0084698B" w:rsidRPr="004032D1">
              <w:t>cập nhập</w:t>
            </w:r>
            <w:r w:rsidRPr="004032D1">
              <w:t xml:space="preserve"> trạng thái </w:t>
            </w:r>
            <w:r w:rsidR="00D461F1">
              <w:t>đơn bán báo giá</w:t>
            </w:r>
            <w:r w:rsidRPr="004032D1">
              <w:t xml:space="preserve"> thành “Đã lưu trữ” và hiển thị thông báo</w:t>
            </w:r>
            <w:r>
              <w:t xml:space="preserve"> “Lưu trữ thành công”.</w:t>
            </w:r>
          </w:p>
          <w:p w14:paraId="032A9BB6" w14:textId="34AC857C" w:rsidR="007B4C5D" w:rsidRDefault="007B4C5D" w:rsidP="00CC0F9F">
            <w:pPr>
              <w:pStyle w:val="ListParagraph"/>
              <w:numPr>
                <w:ilvl w:val="0"/>
                <w:numId w:val="23"/>
              </w:numPr>
            </w:pPr>
            <w:r>
              <w:t xml:space="preserve">Tìm kiếm </w:t>
            </w:r>
            <w:r w:rsidR="00D461F1">
              <w:t>đơn bán báo giá</w:t>
            </w:r>
          </w:p>
          <w:p w14:paraId="14A45928" w14:textId="65C39714" w:rsidR="007B4C5D" w:rsidRPr="004032D1" w:rsidRDefault="007B4C5D" w:rsidP="004032D1">
            <w:pPr>
              <w:pStyle w:val="Bullet-"/>
            </w:pPr>
            <w:r>
              <w:t xml:space="preserve">Người </w:t>
            </w:r>
            <w:r w:rsidRPr="004032D1">
              <w:t xml:space="preserve">dùng chọn tính năng “Tìm kiếm” để tìm kiếm </w:t>
            </w:r>
            <w:r w:rsidR="00D461F1">
              <w:t>đơn bán báo giá</w:t>
            </w:r>
            <w:r w:rsidRPr="004032D1">
              <w:t xml:space="preserve"> dựa trên các tiêu chí như</w:t>
            </w:r>
            <w:r w:rsidR="00D461F1">
              <w:t xml:space="preserve">: Mã đơn bán, </w:t>
            </w:r>
            <w:r w:rsidR="00413B82">
              <w:t>khách hàng, nhân viên bán hàng phụ trách đơn bán, sản phẩm</w:t>
            </w:r>
          </w:p>
          <w:p w14:paraId="7FFD044F" w14:textId="7ADE1902" w:rsidR="007B4C5D" w:rsidRDefault="007B4C5D" w:rsidP="004032D1">
            <w:pPr>
              <w:pStyle w:val="Bullet-"/>
            </w:pPr>
            <w:r w:rsidRPr="004032D1">
              <w:t>Hệ thống hiển thị</w:t>
            </w:r>
            <w:r>
              <w:t xml:space="preserve"> danh sách </w:t>
            </w:r>
            <w:r w:rsidR="00413B82">
              <w:t>đơn bán</w:t>
            </w:r>
            <w:r>
              <w:t xml:space="preserve"> phù hợp với tiêu chí tìm kiếm.</w:t>
            </w:r>
          </w:p>
        </w:tc>
      </w:tr>
      <w:tr w:rsidR="007B4C5D" w14:paraId="29F683A5" w14:textId="77777777" w:rsidTr="737CFC54">
        <w:tc>
          <w:tcPr>
            <w:tcW w:w="9272" w:type="dxa"/>
            <w:gridSpan w:val="4"/>
            <w:shd w:val="clear" w:color="auto" w:fill="D9E2F3" w:themeFill="accent1" w:themeFillTint="33"/>
          </w:tcPr>
          <w:p w14:paraId="67B51BC0" w14:textId="77777777" w:rsidR="007B4C5D" w:rsidRDefault="007B4C5D">
            <w:r w:rsidRPr="00775630">
              <w:rPr>
                <w:b/>
                <w:bCs/>
              </w:rPr>
              <w:lastRenderedPageBreak/>
              <w:t>Luồng sự kiện phát sinh/Kịch bản phát sinh</w:t>
            </w:r>
          </w:p>
        </w:tc>
      </w:tr>
      <w:tr w:rsidR="007B4C5D" w14:paraId="38EA17B6" w14:textId="77777777" w:rsidTr="737CFC54">
        <w:tc>
          <w:tcPr>
            <w:tcW w:w="9272" w:type="dxa"/>
            <w:gridSpan w:val="4"/>
            <w:shd w:val="clear" w:color="auto" w:fill="auto"/>
          </w:tcPr>
          <w:p w14:paraId="7125242F" w14:textId="26796674" w:rsidR="007B4C5D" w:rsidRDefault="007B4C5D">
            <w:r w:rsidRPr="00775630">
              <w:lastRenderedPageBreak/>
              <w:t xml:space="preserve">Luồng A: Thêm mới, </w:t>
            </w:r>
            <w:r w:rsidR="0084698B">
              <w:t>cập nhập</w:t>
            </w:r>
            <w:r w:rsidR="00413B82">
              <w:t>, xóa</w:t>
            </w:r>
            <w:r w:rsidRPr="00775630">
              <w:t xml:space="preserve"> </w:t>
            </w:r>
            <w:r w:rsidR="00413B82">
              <w:t>đơn bán báo giá</w:t>
            </w:r>
            <w:r>
              <w:t xml:space="preserve"> </w:t>
            </w:r>
            <w:r w:rsidRPr="00775630">
              <w:t>không hợp lệ, tìm kiếm không hợp lệ.</w:t>
            </w:r>
          </w:p>
        </w:tc>
      </w:tr>
      <w:tr w:rsidR="007B4C5D" w14:paraId="433E56EC" w14:textId="77777777" w:rsidTr="737CFC54">
        <w:tc>
          <w:tcPr>
            <w:tcW w:w="9272" w:type="dxa"/>
            <w:gridSpan w:val="4"/>
            <w:shd w:val="clear" w:color="auto" w:fill="auto"/>
          </w:tcPr>
          <w:p w14:paraId="079C65AE" w14:textId="77777777" w:rsidR="007B4C5D" w:rsidRDefault="007B4C5D">
            <w:r>
              <w:t xml:space="preserve">Hệ thống hiển thị một thông báo lỗi: </w:t>
            </w:r>
          </w:p>
          <w:p w14:paraId="15F57F68" w14:textId="77777777" w:rsidR="007B4C5D" w:rsidRPr="009A59F0" w:rsidRDefault="007B4C5D" w:rsidP="009A59F0">
            <w:pPr>
              <w:pStyle w:val="Bullet-"/>
            </w:pPr>
            <w:r>
              <w:t xml:space="preserve">Trường bắt </w:t>
            </w:r>
            <w:r w:rsidRPr="009A59F0">
              <w:t>buộc không được bỏ trống</w:t>
            </w:r>
          </w:p>
          <w:p w14:paraId="06257F4B" w14:textId="77777777" w:rsidR="007B4C5D" w:rsidRPr="009A59F0" w:rsidRDefault="007B4C5D" w:rsidP="009A59F0">
            <w:pPr>
              <w:pStyle w:val="Bullet-"/>
            </w:pPr>
            <w:r w:rsidRPr="009A59F0">
              <w:t>Không có dữ liệu được tìm thấy.</w:t>
            </w:r>
          </w:p>
          <w:p w14:paraId="679110CC" w14:textId="6AC5045C" w:rsidR="007B4C5D" w:rsidRDefault="00413B82" w:rsidP="009A59F0">
            <w:pPr>
              <w:pStyle w:val="Bullet-"/>
            </w:pPr>
            <w:r w:rsidRPr="009A59F0">
              <w:t>Đơn bán báo giá</w:t>
            </w:r>
            <w:r w:rsidR="007B4C5D" w:rsidRPr="009A59F0">
              <w:t xml:space="preserve"> đã được </w:t>
            </w:r>
            <w:r w:rsidRPr="009A59F0">
              <w:t>ghi vào sổ kh</w:t>
            </w:r>
            <w:r w:rsidR="007B4C5D" w:rsidRPr="009A59F0">
              <w:t>ông được xóa!</w:t>
            </w:r>
          </w:p>
        </w:tc>
      </w:tr>
      <w:tr w:rsidR="007B4C5D" w14:paraId="2045EE4F" w14:textId="77777777" w:rsidTr="737CFC54">
        <w:tc>
          <w:tcPr>
            <w:tcW w:w="9272" w:type="dxa"/>
            <w:gridSpan w:val="4"/>
            <w:shd w:val="clear" w:color="auto" w:fill="D9E2F3" w:themeFill="accent1" w:themeFillTint="33"/>
          </w:tcPr>
          <w:p w14:paraId="49997C64" w14:textId="77777777" w:rsidR="007B4C5D" w:rsidRDefault="007B4C5D">
            <w:pPr>
              <w:jc w:val="center"/>
            </w:pPr>
            <w:r w:rsidRPr="003358A9">
              <w:rPr>
                <w:b/>
                <w:bCs/>
              </w:rPr>
              <w:t>Giao diện minh hoạ</w:t>
            </w:r>
          </w:p>
        </w:tc>
      </w:tr>
      <w:tr w:rsidR="007B4C5D" w14:paraId="08E26D7B" w14:textId="77777777" w:rsidTr="737CFC54">
        <w:tc>
          <w:tcPr>
            <w:tcW w:w="9272" w:type="dxa"/>
            <w:gridSpan w:val="4"/>
            <w:shd w:val="clear" w:color="auto" w:fill="auto"/>
          </w:tcPr>
          <w:p w14:paraId="35D40858" w14:textId="4D58654B" w:rsidR="007B4C5D" w:rsidRDefault="001C557B">
            <w:pPr>
              <w:keepNext/>
              <w:jc w:val="center"/>
            </w:pPr>
            <w:r>
              <w:rPr>
                <w:noProof/>
              </w:rPr>
              <w:drawing>
                <wp:inline distT="0" distB="0" distL="0" distR="0" wp14:anchorId="5332C1B7" wp14:editId="08E714E9">
                  <wp:extent cx="4742531" cy="754380"/>
                  <wp:effectExtent l="0" t="0" r="1270" b="7620"/>
                  <wp:docPr id="69592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36" cstate="print">
                            <a:extLst>
                              <a:ext uri="{28A0092B-C50C-407E-A947-70E740481C1C}">
                                <a14:useLocalDpi xmlns:a14="http://schemas.microsoft.com/office/drawing/2010/main" val="0"/>
                              </a:ext>
                            </a:extLst>
                          </a:blip>
                          <a:srcRect b="34556"/>
                          <a:stretch/>
                        </pic:blipFill>
                        <pic:spPr bwMode="auto">
                          <a:xfrm>
                            <a:off x="0" y="0"/>
                            <a:ext cx="4758082" cy="756854"/>
                          </a:xfrm>
                          <a:prstGeom prst="rect">
                            <a:avLst/>
                          </a:prstGeom>
                          <a:ln>
                            <a:noFill/>
                          </a:ln>
                          <a:extLst>
                            <a:ext uri="{53640926-AAD7-44D8-BBD7-CCE9431645EC}">
                              <a14:shadowObscured xmlns:a14="http://schemas.microsoft.com/office/drawing/2010/main"/>
                            </a:ext>
                          </a:extLst>
                        </pic:spPr>
                      </pic:pic>
                    </a:graphicData>
                  </a:graphic>
                </wp:inline>
              </w:drawing>
            </w:r>
          </w:p>
          <w:p w14:paraId="2250E1ED" w14:textId="392E7C91" w:rsidR="007B4C5D" w:rsidRDefault="007B4C5D">
            <w:pPr>
              <w:pStyle w:val="Caption"/>
            </w:pPr>
            <w:bookmarkStart w:id="50" w:name="_Toc183209355"/>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17</w:t>
            </w:r>
            <w:r w:rsidR="00DA0FB9">
              <w:fldChar w:fldCharType="end"/>
            </w:r>
            <w:r>
              <w:t xml:space="preserve">. Danh sách </w:t>
            </w:r>
            <w:r w:rsidR="001C557B">
              <w:t>đơn bán báo giá</w:t>
            </w:r>
            <w:bookmarkEnd w:id="50"/>
          </w:p>
          <w:p w14:paraId="13F7FF4B" w14:textId="5E606D11" w:rsidR="007B4C5D" w:rsidRDefault="002728C9">
            <w:pPr>
              <w:keepNext/>
              <w:jc w:val="center"/>
            </w:pPr>
            <w:r>
              <w:rPr>
                <w:noProof/>
              </w:rPr>
              <w:drawing>
                <wp:inline distT="0" distB="0" distL="0" distR="0" wp14:anchorId="344507C8" wp14:editId="7D74E7A1">
                  <wp:extent cx="4556760" cy="1881572"/>
                  <wp:effectExtent l="0" t="0" r="0" b="4445"/>
                  <wp:docPr id="748036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63718" cy="1884445"/>
                          </a:xfrm>
                          <a:prstGeom prst="rect">
                            <a:avLst/>
                          </a:prstGeom>
                        </pic:spPr>
                      </pic:pic>
                    </a:graphicData>
                  </a:graphic>
                </wp:inline>
              </w:drawing>
            </w:r>
          </w:p>
          <w:p w14:paraId="41E1A778" w14:textId="46FB747E" w:rsidR="007B4C5D" w:rsidRPr="005E1E41" w:rsidRDefault="007B4C5D" w:rsidP="00983E8A">
            <w:pPr>
              <w:pStyle w:val="Caption"/>
              <w:keepNext/>
            </w:pPr>
            <w:bookmarkStart w:id="51" w:name="_Toc183209356"/>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18</w:t>
            </w:r>
            <w:r w:rsidR="00DA0FB9">
              <w:fldChar w:fldCharType="end"/>
            </w:r>
            <w:r>
              <w:t xml:space="preserve">. Màn chi tiết </w:t>
            </w:r>
            <w:r w:rsidR="001C557B">
              <w:t>đơn bán báo giá</w:t>
            </w:r>
            <w:bookmarkEnd w:id="51"/>
          </w:p>
        </w:tc>
      </w:tr>
    </w:tbl>
    <w:p w14:paraId="7C0BB237" w14:textId="0CA88336" w:rsidR="00983E8A" w:rsidRDefault="00983E8A">
      <w:pPr>
        <w:pStyle w:val="Caption"/>
      </w:pPr>
      <w:bookmarkStart w:id="52" w:name="_Toc183209433"/>
      <w:r>
        <w:t xml:space="preserve">Bảng </w:t>
      </w:r>
      <w:r w:rsidR="00F15304">
        <w:fldChar w:fldCharType="begin"/>
      </w:r>
      <w:r w:rsidR="00F15304">
        <w:instrText xml:space="preserve"> STYLEREF 1 \s </w:instrText>
      </w:r>
      <w:r w:rsidR="00F15304">
        <w:fldChar w:fldCharType="separate"/>
      </w:r>
      <w:r w:rsidR="00F15304">
        <w:rPr>
          <w:noProof/>
        </w:rPr>
        <w:t>2</w:t>
      </w:r>
      <w:r w:rsidR="00F15304">
        <w:fldChar w:fldCharType="end"/>
      </w:r>
      <w:r w:rsidR="00F15304">
        <w:t>.</w:t>
      </w:r>
      <w:r w:rsidR="00F15304">
        <w:fldChar w:fldCharType="begin"/>
      </w:r>
      <w:r w:rsidR="00F15304">
        <w:instrText xml:space="preserve"> SEQ Bảng \* ARABIC \s 1 </w:instrText>
      </w:r>
      <w:r w:rsidR="00F15304">
        <w:fldChar w:fldCharType="separate"/>
      </w:r>
      <w:r w:rsidR="00F15304">
        <w:rPr>
          <w:noProof/>
        </w:rPr>
        <w:t>6</w:t>
      </w:r>
      <w:r w:rsidR="00F15304">
        <w:fldChar w:fldCharType="end"/>
      </w:r>
      <w:r w:rsidR="00573F53">
        <w:t>. UC – Quản lý bán hàng</w:t>
      </w:r>
      <w:bookmarkEnd w:id="52"/>
    </w:p>
    <w:p w14:paraId="5E9C5ECF" w14:textId="08AD32C2" w:rsidR="007B4C5D" w:rsidRDefault="00A86851" w:rsidP="007B4C5D">
      <w:pPr>
        <w:pStyle w:val="Heading3"/>
      </w:pPr>
      <w:bookmarkStart w:id="53" w:name="_Toc183212564"/>
      <w:r w:rsidRPr="00A86851">
        <w:t>UC06 - Quản lý mua hàng</w:t>
      </w:r>
      <w:bookmarkEnd w:id="53"/>
    </w:p>
    <w:tbl>
      <w:tblPr>
        <w:tblStyle w:val="TableGrid"/>
        <w:tblW w:w="0" w:type="auto"/>
        <w:tblLook w:val="04A0" w:firstRow="1" w:lastRow="0" w:firstColumn="1" w:lastColumn="0" w:noHBand="0" w:noVBand="1"/>
      </w:tblPr>
      <w:tblGrid>
        <w:gridCol w:w="1173"/>
        <w:gridCol w:w="1878"/>
        <w:gridCol w:w="2756"/>
        <w:gridCol w:w="3255"/>
      </w:tblGrid>
      <w:tr w:rsidR="007B4C5D" w14:paraId="450C0AEA" w14:textId="77777777" w:rsidTr="00C26682">
        <w:tc>
          <w:tcPr>
            <w:tcW w:w="3051" w:type="dxa"/>
            <w:gridSpan w:val="2"/>
            <w:shd w:val="clear" w:color="auto" w:fill="D9E2F3" w:themeFill="accent1" w:themeFillTint="33"/>
          </w:tcPr>
          <w:p w14:paraId="2FEE1320" w14:textId="10F8E0CB" w:rsidR="007B4C5D" w:rsidRPr="00737994" w:rsidRDefault="007B4C5D">
            <w:pPr>
              <w:rPr>
                <w:b/>
                <w:bCs/>
              </w:rPr>
            </w:pPr>
            <w:r w:rsidRPr="00737994">
              <w:rPr>
                <w:b/>
                <w:bCs/>
              </w:rPr>
              <w:t>UC0</w:t>
            </w:r>
            <w:r w:rsidR="005872A5">
              <w:rPr>
                <w:b/>
                <w:bCs/>
              </w:rPr>
              <w:t>6</w:t>
            </w:r>
          </w:p>
        </w:tc>
        <w:tc>
          <w:tcPr>
            <w:tcW w:w="2756" w:type="dxa"/>
            <w:shd w:val="clear" w:color="auto" w:fill="D9E2F3" w:themeFill="accent1" w:themeFillTint="33"/>
          </w:tcPr>
          <w:p w14:paraId="5B6089FD" w14:textId="5EE2A375" w:rsidR="007B4C5D" w:rsidRPr="00737994" w:rsidRDefault="007B4C5D">
            <w:pPr>
              <w:rPr>
                <w:b/>
                <w:bCs/>
              </w:rPr>
            </w:pPr>
            <w:r w:rsidRPr="00737994">
              <w:rPr>
                <w:b/>
                <w:bCs/>
              </w:rPr>
              <w:t xml:space="preserve">Quản lý </w:t>
            </w:r>
            <w:r w:rsidR="00732FFC">
              <w:rPr>
                <w:b/>
                <w:bCs/>
              </w:rPr>
              <w:t>mua hàng</w:t>
            </w:r>
          </w:p>
        </w:tc>
        <w:tc>
          <w:tcPr>
            <w:tcW w:w="3255" w:type="dxa"/>
            <w:shd w:val="clear" w:color="auto" w:fill="D9E2F3" w:themeFill="accent1" w:themeFillTint="33"/>
          </w:tcPr>
          <w:p w14:paraId="219AA72C" w14:textId="65DD8294" w:rsidR="007B4C5D" w:rsidRPr="00737994" w:rsidRDefault="007B4C5D">
            <w:pPr>
              <w:rPr>
                <w:b/>
                <w:bCs/>
              </w:rPr>
            </w:pPr>
            <w:r w:rsidRPr="00737994">
              <w:rPr>
                <w:b/>
                <w:bCs/>
              </w:rPr>
              <w:t xml:space="preserve">Độ phức tạp: </w:t>
            </w:r>
            <w:r w:rsidR="00732FFC">
              <w:rPr>
                <w:b/>
                <w:bCs/>
              </w:rPr>
              <w:t>Cao</w:t>
            </w:r>
          </w:p>
        </w:tc>
      </w:tr>
      <w:tr w:rsidR="007B4C5D" w14:paraId="3798C369" w14:textId="77777777" w:rsidTr="00C26682">
        <w:tc>
          <w:tcPr>
            <w:tcW w:w="3051" w:type="dxa"/>
            <w:gridSpan w:val="2"/>
            <w:shd w:val="clear" w:color="auto" w:fill="D9E2F3" w:themeFill="accent1" w:themeFillTint="33"/>
          </w:tcPr>
          <w:p w14:paraId="7A0B9B3B" w14:textId="77777777" w:rsidR="007B4C5D" w:rsidRPr="00737994" w:rsidRDefault="007B4C5D">
            <w:pPr>
              <w:rPr>
                <w:b/>
                <w:bCs/>
              </w:rPr>
            </w:pPr>
            <w:r w:rsidRPr="00737994">
              <w:rPr>
                <w:b/>
                <w:bCs/>
              </w:rPr>
              <w:t>Mô tả</w:t>
            </w:r>
          </w:p>
        </w:tc>
        <w:tc>
          <w:tcPr>
            <w:tcW w:w="6011" w:type="dxa"/>
            <w:gridSpan w:val="2"/>
          </w:tcPr>
          <w:p w14:paraId="2A4F19AD" w14:textId="5BF2F1CA" w:rsidR="007B4C5D" w:rsidRDefault="005601EB">
            <w:r w:rsidRPr="005601EB">
              <w:t xml:space="preserve">Chức năng cho phép người dùng quản lý danh sách đơn báo giá </w:t>
            </w:r>
            <w:r>
              <w:t>mua</w:t>
            </w:r>
            <w:r w:rsidRPr="005601EB">
              <w:t xml:space="preserve"> hàng, bao gồm các thao tác tạo mới, cập nhập, xóa, và lưu trữ đơn báo giá </w:t>
            </w:r>
            <w:r>
              <w:t>mua</w:t>
            </w:r>
            <w:r w:rsidRPr="005601EB">
              <w:t xml:space="preserve"> hàng </w:t>
            </w:r>
          </w:p>
        </w:tc>
      </w:tr>
      <w:tr w:rsidR="007B4C5D" w14:paraId="7D45846A" w14:textId="77777777" w:rsidTr="00C26682">
        <w:tc>
          <w:tcPr>
            <w:tcW w:w="3051" w:type="dxa"/>
            <w:gridSpan w:val="2"/>
            <w:shd w:val="clear" w:color="auto" w:fill="D9E2F3" w:themeFill="accent1" w:themeFillTint="33"/>
          </w:tcPr>
          <w:p w14:paraId="7A8D6A82" w14:textId="77777777" w:rsidR="007B4C5D" w:rsidRPr="00737994" w:rsidRDefault="007B4C5D">
            <w:pPr>
              <w:rPr>
                <w:b/>
                <w:bCs/>
              </w:rPr>
            </w:pPr>
            <w:r w:rsidRPr="00737994">
              <w:rPr>
                <w:b/>
                <w:bCs/>
              </w:rPr>
              <w:t>Tác nhân</w:t>
            </w:r>
          </w:p>
        </w:tc>
        <w:tc>
          <w:tcPr>
            <w:tcW w:w="6011" w:type="dxa"/>
            <w:gridSpan w:val="2"/>
          </w:tcPr>
          <w:p w14:paraId="1E3BF57D" w14:textId="77777777" w:rsidR="007B4C5D" w:rsidRDefault="007B4C5D">
            <w:r w:rsidRPr="001864F6">
              <w:t xml:space="preserve">Nhân viên </w:t>
            </w:r>
            <w:r>
              <w:t>kho</w:t>
            </w:r>
            <w:r w:rsidRPr="001864F6">
              <w:t>, Admin</w:t>
            </w:r>
          </w:p>
        </w:tc>
      </w:tr>
      <w:tr w:rsidR="007B4C5D" w14:paraId="6BB89AAA" w14:textId="77777777" w:rsidTr="00C26682">
        <w:tc>
          <w:tcPr>
            <w:tcW w:w="3051" w:type="dxa"/>
            <w:gridSpan w:val="2"/>
            <w:shd w:val="clear" w:color="auto" w:fill="D9E2F3" w:themeFill="accent1" w:themeFillTint="33"/>
          </w:tcPr>
          <w:p w14:paraId="6EF5C5B3" w14:textId="77777777" w:rsidR="007B4C5D" w:rsidRPr="00737994" w:rsidRDefault="007B4C5D">
            <w:pPr>
              <w:rPr>
                <w:b/>
                <w:bCs/>
              </w:rPr>
            </w:pPr>
            <w:r w:rsidRPr="00737994">
              <w:rPr>
                <w:b/>
                <w:bCs/>
              </w:rPr>
              <w:t>Tiền điều kiện</w:t>
            </w:r>
          </w:p>
        </w:tc>
        <w:tc>
          <w:tcPr>
            <w:tcW w:w="6011" w:type="dxa"/>
            <w:gridSpan w:val="2"/>
          </w:tcPr>
          <w:p w14:paraId="65AE5325" w14:textId="77777777" w:rsidR="007B4C5D" w:rsidRDefault="007B4C5D">
            <w:r w:rsidRPr="00575C4E">
              <w:t>Người dùng có quyền truy cập và đã đăng nhập thành công vào hệ thống</w:t>
            </w:r>
          </w:p>
        </w:tc>
      </w:tr>
      <w:tr w:rsidR="007B4C5D" w14:paraId="149E2843" w14:textId="77777777" w:rsidTr="00C26682">
        <w:tc>
          <w:tcPr>
            <w:tcW w:w="1173" w:type="dxa"/>
            <w:vMerge w:val="restart"/>
            <w:shd w:val="clear" w:color="auto" w:fill="D9E2F3" w:themeFill="accent1" w:themeFillTint="33"/>
          </w:tcPr>
          <w:p w14:paraId="24125F00" w14:textId="77777777" w:rsidR="007B4C5D" w:rsidRPr="00737994" w:rsidRDefault="007B4C5D">
            <w:pPr>
              <w:rPr>
                <w:b/>
                <w:bCs/>
              </w:rPr>
            </w:pPr>
            <w:r w:rsidRPr="00737994">
              <w:rPr>
                <w:b/>
                <w:bCs/>
              </w:rPr>
              <w:t>Hậu điều ki</w:t>
            </w:r>
            <w:r>
              <w:rPr>
                <w:b/>
                <w:bCs/>
              </w:rPr>
              <w:t>ệ</w:t>
            </w:r>
            <w:r w:rsidRPr="00737994">
              <w:rPr>
                <w:b/>
                <w:bCs/>
              </w:rPr>
              <w:t>n</w:t>
            </w:r>
          </w:p>
        </w:tc>
        <w:tc>
          <w:tcPr>
            <w:tcW w:w="1878" w:type="dxa"/>
            <w:shd w:val="clear" w:color="auto" w:fill="D9E2F3" w:themeFill="accent1" w:themeFillTint="33"/>
          </w:tcPr>
          <w:p w14:paraId="6FD3448F" w14:textId="77777777" w:rsidR="007B4C5D" w:rsidRPr="00737994" w:rsidRDefault="007B4C5D">
            <w:pPr>
              <w:rPr>
                <w:b/>
                <w:bCs/>
              </w:rPr>
            </w:pPr>
            <w:r w:rsidRPr="00737994">
              <w:rPr>
                <w:b/>
                <w:bCs/>
              </w:rPr>
              <w:t>Thành công</w:t>
            </w:r>
          </w:p>
        </w:tc>
        <w:tc>
          <w:tcPr>
            <w:tcW w:w="6011" w:type="dxa"/>
            <w:gridSpan w:val="2"/>
            <w:shd w:val="clear" w:color="auto" w:fill="auto"/>
          </w:tcPr>
          <w:p w14:paraId="16FA1FAF" w14:textId="00985ED2" w:rsidR="007B4C5D" w:rsidRDefault="00D369FB">
            <w:r w:rsidRPr="00D369FB">
              <w:t xml:space="preserve">Hiển thị đầy đủ danh sách đơn báo giá </w:t>
            </w:r>
            <w:r>
              <w:t>mua</w:t>
            </w:r>
            <w:r w:rsidRPr="00D369FB">
              <w:t xml:space="preserve"> hàng </w:t>
            </w:r>
          </w:p>
        </w:tc>
      </w:tr>
      <w:tr w:rsidR="007B4C5D" w14:paraId="299745F0" w14:textId="77777777" w:rsidTr="6EAB4E3C">
        <w:tc>
          <w:tcPr>
            <w:tcW w:w="1173" w:type="dxa"/>
            <w:vMerge/>
          </w:tcPr>
          <w:p w14:paraId="127B41D9" w14:textId="77777777" w:rsidR="007B4C5D" w:rsidRPr="00737994" w:rsidRDefault="007B4C5D">
            <w:pPr>
              <w:rPr>
                <w:b/>
                <w:bCs/>
              </w:rPr>
            </w:pPr>
          </w:p>
        </w:tc>
        <w:tc>
          <w:tcPr>
            <w:tcW w:w="1878" w:type="dxa"/>
            <w:shd w:val="clear" w:color="auto" w:fill="D9E2F3" w:themeFill="accent1" w:themeFillTint="33"/>
          </w:tcPr>
          <w:p w14:paraId="1D99DB74" w14:textId="77777777" w:rsidR="007B4C5D" w:rsidRPr="00737994" w:rsidRDefault="007B4C5D">
            <w:pPr>
              <w:rPr>
                <w:b/>
                <w:bCs/>
              </w:rPr>
            </w:pPr>
            <w:r w:rsidRPr="00737994">
              <w:rPr>
                <w:b/>
                <w:bCs/>
              </w:rPr>
              <w:t>Lỗi</w:t>
            </w:r>
          </w:p>
        </w:tc>
        <w:tc>
          <w:tcPr>
            <w:tcW w:w="6011" w:type="dxa"/>
            <w:gridSpan w:val="2"/>
            <w:shd w:val="clear" w:color="auto" w:fill="auto"/>
          </w:tcPr>
          <w:p w14:paraId="3284BEC4" w14:textId="32431F02" w:rsidR="007B4C5D" w:rsidRDefault="004771B9">
            <w:r w:rsidRPr="004771B9">
              <w:t>Lỗi khi thực hiện tạo, cập nhập, xóa, lưu trữ</w:t>
            </w:r>
            <w:r w:rsidR="00CE56A3">
              <w:t>, tìm kiếm</w:t>
            </w:r>
            <w:r w:rsidRPr="004771B9">
              <w:t xml:space="preserve"> đơn báo giá </w:t>
            </w:r>
            <w:r>
              <w:t>mua</w:t>
            </w:r>
            <w:r w:rsidRPr="004771B9">
              <w:t xml:space="preserve"> hàng không thành công </w:t>
            </w:r>
          </w:p>
        </w:tc>
      </w:tr>
      <w:tr w:rsidR="007B4C5D" w14:paraId="08A33975" w14:textId="77777777">
        <w:tc>
          <w:tcPr>
            <w:tcW w:w="9062" w:type="dxa"/>
            <w:gridSpan w:val="4"/>
            <w:shd w:val="clear" w:color="auto" w:fill="D9E2F3" w:themeFill="accent1" w:themeFillTint="33"/>
          </w:tcPr>
          <w:p w14:paraId="2B62CEC6" w14:textId="77777777" w:rsidR="007B4C5D" w:rsidRDefault="007B4C5D">
            <w:pPr>
              <w:jc w:val="center"/>
            </w:pPr>
            <w:r w:rsidRPr="00737994">
              <w:rPr>
                <w:b/>
                <w:bCs/>
              </w:rPr>
              <w:t>Đặc tả chức năng</w:t>
            </w:r>
          </w:p>
        </w:tc>
      </w:tr>
      <w:tr w:rsidR="007B4C5D" w14:paraId="3FD999A0" w14:textId="77777777">
        <w:tc>
          <w:tcPr>
            <w:tcW w:w="9062" w:type="dxa"/>
            <w:gridSpan w:val="4"/>
            <w:shd w:val="clear" w:color="auto" w:fill="D9E2F3" w:themeFill="accent1" w:themeFillTint="33"/>
          </w:tcPr>
          <w:p w14:paraId="78DFE177" w14:textId="77777777" w:rsidR="007B4C5D" w:rsidRPr="00737994" w:rsidRDefault="007B4C5D">
            <w:pPr>
              <w:rPr>
                <w:b/>
                <w:bCs/>
              </w:rPr>
            </w:pPr>
            <w:r w:rsidRPr="00737994">
              <w:rPr>
                <w:b/>
                <w:bCs/>
              </w:rPr>
              <w:t>Luồng sự kiện chính/Kịch bản chính</w:t>
            </w:r>
          </w:p>
        </w:tc>
      </w:tr>
      <w:tr w:rsidR="007B4C5D" w14:paraId="632FD8FC" w14:textId="77777777">
        <w:tc>
          <w:tcPr>
            <w:tcW w:w="9062" w:type="dxa"/>
            <w:gridSpan w:val="4"/>
            <w:shd w:val="clear" w:color="auto" w:fill="auto"/>
          </w:tcPr>
          <w:p w14:paraId="19E771A9" w14:textId="77777777" w:rsidR="007B4C5D" w:rsidRDefault="007B4C5D" w:rsidP="00CC0F9F">
            <w:pPr>
              <w:pStyle w:val="ListParagraph"/>
              <w:numPr>
                <w:ilvl w:val="0"/>
                <w:numId w:val="17"/>
              </w:numPr>
            </w:pPr>
            <w:r>
              <w:t>Luồng chính</w:t>
            </w:r>
          </w:p>
          <w:p w14:paraId="5F000E66" w14:textId="0A42AC2D" w:rsidR="007B4C5D" w:rsidRDefault="007B4C5D">
            <w:r w:rsidRPr="00E02641">
              <w:t xml:space="preserve">Chức năng bắt đầu khi người dùng muốn quản lý các thông tin về </w:t>
            </w:r>
            <w:r w:rsidR="00CE56A3">
              <w:t>đơn báo giá mua hàng</w:t>
            </w:r>
            <w:r w:rsidRPr="00E02641">
              <w:t>:</w:t>
            </w:r>
            <w:r>
              <w:t xml:space="preserve"> </w:t>
            </w:r>
          </w:p>
          <w:p w14:paraId="20354D20" w14:textId="54F5AFA1" w:rsidR="007B4C5D" w:rsidRPr="00497377" w:rsidRDefault="007B4C5D" w:rsidP="00497377">
            <w:pPr>
              <w:pStyle w:val="Bullet-"/>
            </w:pPr>
            <w:r w:rsidRPr="00497377">
              <w:t xml:space="preserve">NSD Đăng nhập vào hệ thống và chọn Mua hàng </w:t>
            </w:r>
            <w:r>
              <w:rPr>
                <w:rFonts w:cs="Times New Roman"/>
              </w:rPr>
              <w:t>-&gt;</w:t>
            </w:r>
            <w:r w:rsidRPr="00497377">
              <w:t xml:space="preserve"> Đơn hàng</w:t>
            </w:r>
            <w:r w:rsidR="00CE56A3" w:rsidRPr="00497377">
              <w:t xml:space="preserve"> -&gt; Báo giá</w:t>
            </w:r>
          </w:p>
          <w:p w14:paraId="54FF1718" w14:textId="5D25F3DF" w:rsidR="00620C01" w:rsidRDefault="00620C01" w:rsidP="00620C01">
            <w:pPr>
              <w:pStyle w:val="Bullet-"/>
            </w:pPr>
            <w:r>
              <w:t xml:space="preserve">Hệ thống hiển thị danh sách các đơn báo giá bán hàng với các trường thông tin: </w:t>
            </w:r>
            <w:r w:rsidR="000E52A6">
              <w:t xml:space="preserve">Mã nhà cung cấp, </w:t>
            </w:r>
            <w:r w:rsidR="00BF0424">
              <w:t>m</w:t>
            </w:r>
            <w:r w:rsidR="000E52A6">
              <w:t xml:space="preserve">ã đơn </w:t>
            </w:r>
            <w:r w:rsidR="00BF0424">
              <w:t xml:space="preserve">mua báo giá, tên nhà cung cấp, </w:t>
            </w:r>
            <w:r w:rsidR="008351C0">
              <w:t>người</w:t>
            </w:r>
            <w:r w:rsidR="00BE77C6">
              <w:t xml:space="preserve"> nhập hàng, hạn đặt hàng, tổng tiền, trạng thái đơn mua báo giá</w:t>
            </w:r>
          </w:p>
          <w:p w14:paraId="1AE131E6" w14:textId="17269F17" w:rsidR="00620C01" w:rsidRDefault="00620C01" w:rsidP="00620C01">
            <w:pPr>
              <w:pStyle w:val="Bullet-"/>
            </w:pPr>
            <w:r>
              <w:t xml:space="preserve">Người dùng chọn vào nút “Mới” để thực hiện thao tác thêm mới đơn </w:t>
            </w:r>
            <w:r w:rsidR="007B7D09">
              <w:t>mua</w:t>
            </w:r>
            <w:r>
              <w:t xml:space="preserve"> báo giá </w:t>
            </w:r>
          </w:p>
          <w:p w14:paraId="68DF41EF" w14:textId="711A7CEB" w:rsidR="00620C01" w:rsidRDefault="00620C01" w:rsidP="00620C01">
            <w:pPr>
              <w:pStyle w:val="Bullet-"/>
            </w:pPr>
            <w:r>
              <w:t xml:space="preserve">Người dùng click vào đơn </w:t>
            </w:r>
            <w:r w:rsidR="004967A6">
              <w:t>mua</w:t>
            </w:r>
            <w:r>
              <w:t xml:space="preserve"> báo giá bất kỳ để để hiển thị chi tiết đơn </w:t>
            </w:r>
            <w:r w:rsidR="004967A6">
              <w:t>mua</w:t>
            </w:r>
            <w:r>
              <w:t xml:space="preserve">. NSD có thể thực hiện cập nhập thông tin đơn </w:t>
            </w:r>
            <w:r w:rsidR="00395EFC">
              <w:t>mua</w:t>
            </w:r>
            <w:r>
              <w:t xml:space="preserve"> báo giá </w:t>
            </w:r>
          </w:p>
          <w:p w14:paraId="6347DD86" w14:textId="12B790E9" w:rsidR="00620C01" w:rsidRDefault="00620C01" w:rsidP="00620C01">
            <w:pPr>
              <w:pStyle w:val="Bullet-"/>
            </w:pPr>
            <w:r>
              <w:t xml:space="preserve">Người dùng chọn vào nút “Tác vụ”, chọn “Xóa” để thực hiện xóa đơn </w:t>
            </w:r>
            <w:r w:rsidR="005E5DAE">
              <w:t>mua</w:t>
            </w:r>
            <w:r>
              <w:t xml:space="preserve"> báo giá đã chọn </w:t>
            </w:r>
          </w:p>
          <w:p w14:paraId="42284B23" w14:textId="6A75A142" w:rsidR="00620C01" w:rsidRDefault="00620C01" w:rsidP="00620C01">
            <w:pPr>
              <w:pStyle w:val="Bullet-"/>
            </w:pPr>
            <w:r>
              <w:t xml:space="preserve">Người dùng chọn vào nút “Tác vụ”, chọn “Lưu trữ” để thực hiện </w:t>
            </w:r>
            <w:r w:rsidR="00873005">
              <w:t>lưu trữ</w:t>
            </w:r>
            <w:r>
              <w:t xml:space="preserve"> đơn </w:t>
            </w:r>
            <w:r w:rsidR="005E5DAE">
              <w:t>mua</w:t>
            </w:r>
            <w:r>
              <w:t xml:space="preserve"> báo giá đã chọn </w:t>
            </w:r>
          </w:p>
          <w:p w14:paraId="4173A583" w14:textId="47515D96" w:rsidR="00620C01" w:rsidRDefault="00620C01" w:rsidP="00620C01">
            <w:pPr>
              <w:pStyle w:val="Bullet-"/>
            </w:pPr>
            <w:r>
              <w:t xml:space="preserve">Người dùng có thể chọn “Tìm kiếm” để thực hiện tìm kiếm đơn </w:t>
            </w:r>
            <w:r w:rsidR="005E5DAE">
              <w:t>mua</w:t>
            </w:r>
            <w:r>
              <w:t xml:space="preserve"> báo giá theo các tiêu chí khác nhau. </w:t>
            </w:r>
          </w:p>
          <w:p w14:paraId="34E4E481" w14:textId="35E57075" w:rsidR="007B4C5D" w:rsidRDefault="007B4C5D" w:rsidP="00CC0F9F">
            <w:pPr>
              <w:pStyle w:val="Bullet-"/>
              <w:numPr>
                <w:ilvl w:val="0"/>
                <w:numId w:val="17"/>
              </w:numPr>
            </w:pPr>
            <w:r>
              <w:t>Luồng con</w:t>
            </w:r>
          </w:p>
          <w:p w14:paraId="4C1F01BA" w14:textId="57028734" w:rsidR="007B4C5D" w:rsidRDefault="007B4C5D" w:rsidP="00CC0F9F">
            <w:pPr>
              <w:pStyle w:val="ListParagraph"/>
              <w:numPr>
                <w:ilvl w:val="0"/>
                <w:numId w:val="24"/>
              </w:numPr>
            </w:pPr>
            <w:r>
              <w:t xml:space="preserve">Thêm mới </w:t>
            </w:r>
            <w:r w:rsidR="005E5DAE">
              <w:t>đơn mua báo giá</w:t>
            </w:r>
          </w:p>
          <w:p w14:paraId="5C9226BE" w14:textId="0AFE0591" w:rsidR="007B4C5D" w:rsidRPr="00497377" w:rsidRDefault="007B4C5D" w:rsidP="00497377">
            <w:pPr>
              <w:pStyle w:val="Bullet-"/>
            </w:pPr>
            <w:r w:rsidRPr="00497377">
              <w:t xml:space="preserve">Người dùng chọn vào nút “Mới” để thực hiện thao tác thêm mới </w:t>
            </w:r>
            <w:r w:rsidR="005E5DAE">
              <w:t>đơn mua báo giá.</w:t>
            </w:r>
          </w:p>
          <w:p w14:paraId="6DE52F9F" w14:textId="1D5A4F43" w:rsidR="007B4C5D" w:rsidRPr="00497377" w:rsidRDefault="007B4C5D" w:rsidP="00497377">
            <w:pPr>
              <w:pStyle w:val="Bullet-"/>
            </w:pPr>
            <w:r w:rsidRPr="00497377">
              <w:t xml:space="preserve">Hệ thống mở form nhập thông tin nhà cung cấp, bao gồm các trường như: </w:t>
            </w:r>
            <w:r w:rsidR="005E5DAE" w:rsidRPr="005E5DAE">
              <w:t>Mã nhà cung cấp, mã đơn mua báo giá, tên nhà cung cấp, người nhập hàng, hạn đặt hàng, tổng tiền, trạng thái đơn mua báo giá</w:t>
            </w:r>
            <w:r w:rsidR="005E5DAE">
              <w:t>.</w:t>
            </w:r>
          </w:p>
          <w:p w14:paraId="0C60D67C" w14:textId="5668C7CE" w:rsidR="007B4C5D" w:rsidRDefault="007B4C5D" w:rsidP="00497377">
            <w:pPr>
              <w:pStyle w:val="Bullet-"/>
            </w:pPr>
            <w:r w:rsidRPr="00497377">
              <w:t>Người dùng</w:t>
            </w:r>
            <w:r>
              <w:t xml:space="preserve"> nhập thông tin và chọn “Lưu” để tạo </w:t>
            </w:r>
            <w:r w:rsidR="005E5DAE">
              <w:t>đơn mua báo giá</w:t>
            </w:r>
            <w:r>
              <w:t xml:space="preserve"> mới.</w:t>
            </w:r>
          </w:p>
          <w:p w14:paraId="7A10FFED" w14:textId="023CC12B" w:rsidR="007B4C5D" w:rsidRDefault="007B4C5D" w:rsidP="00497377">
            <w:pPr>
              <w:pStyle w:val="Bullet-"/>
            </w:pPr>
            <w:r w:rsidRPr="00497377">
              <w:t>Kiểm</w:t>
            </w:r>
            <w:r>
              <w:t xml:space="preserve"> tra: Hệ thống kiểm tra tính hợp lệ của thông tin nhập vào. Nếu hợp lệ, hệ thống hiển thị thông báo “Thêm mới thành công” và </w:t>
            </w:r>
            <w:r w:rsidR="0084698B">
              <w:t>cập nhập</w:t>
            </w:r>
            <w:r>
              <w:t xml:space="preserve"> danh sách </w:t>
            </w:r>
            <w:r w:rsidR="00870DB5">
              <w:lastRenderedPageBreak/>
              <w:t>đơn mua báo giá</w:t>
            </w:r>
            <w:r>
              <w:t>. Nếu không hợp lệ, hiển thị thông báo lỗi và yêu cầu nhập lại.</w:t>
            </w:r>
          </w:p>
          <w:p w14:paraId="79371FBB" w14:textId="0F4768FE" w:rsidR="007B4C5D" w:rsidRDefault="007B4C5D" w:rsidP="00CC0F9F">
            <w:pPr>
              <w:pStyle w:val="ListParagraph"/>
              <w:numPr>
                <w:ilvl w:val="0"/>
                <w:numId w:val="24"/>
              </w:numPr>
            </w:pPr>
            <w:r>
              <w:t xml:space="preserve">Xem/Cập nhập </w:t>
            </w:r>
            <w:r w:rsidR="00870DB5">
              <w:t>đơn mua báo giá</w:t>
            </w:r>
          </w:p>
          <w:p w14:paraId="52C933DB" w14:textId="42D21265" w:rsidR="007B4C5D" w:rsidRPr="00497377" w:rsidRDefault="007B4C5D" w:rsidP="00497377">
            <w:pPr>
              <w:pStyle w:val="Bullet-"/>
            </w:pPr>
            <w:r w:rsidRPr="00497377">
              <w:t xml:space="preserve">Người dùng click vào </w:t>
            </w:r>
            <w:r w:rsidR="00870DB5">
              <w:t>đơn mua báo giá</w:t>
            </w:r>
            <w:r w:rsidRPr="00497377">
              <w:t xml:space="preserve"> bất kỳ trong danh sách để xem chi tiết thông tin.</w:t>
            </w:r>
          </w:p>
          <w:p w14:paraId="400A8819" w14:textId="639494ED" w:rsidR="00CC355F" w:rsidRDefault="00CC355F" w:rsidP="00497377">
            <w:pPr>
              <w:pStyle w:val="Bullet-"/>
            </w:pPr>
            <w:r w:rsidRPr="00CC355F">
              <w:t>Hệ thống hiển thị chi tiết đơn bán báo giá, bao gồm các thông tin như: Mã nhà cung cấp, mã đơn mua báo giá, tên nhà cung cấp, người nhập hàng, hạn đặt hàng, tổng tiền, trạng thái đơn mua báo giá.</w:t>
            </w:r>
          </w:p>
          <w:p w14:paraId="5AE03746" w14:textId="1607B07E" w:rsidR="007B4C5D" w:rsidRPr="00497377" w:rsidRDefault="007B4C5D" w:rsidP="00497377">
            <w:pPr>
              <w:pStyle w:val="Bullet-"/>
            </w:pPr>
            <w:r w:rsidRPr="00497377">
              <w:t>Người dùng có thể chỉnh sửa các trường thông tin và chọn “</w:t>
            </w:r>
            <w:r w:rsidR="0084698B" w:rsidRPr="00497377">
              <w:t>Cập nhập</w:t>
            </w:r>
            <w:r w:rsidRPr="00497377">
              <w:t>” để lưu thay đổi.</w:t>
            </w:r>
          </w:p>
          <w:p w14:paraId="66B57196" w14:textId="6FC32968" w:rsidR="007B4C5D" w:rsidRDefault="007B4C5D" w:rsidP="00497377">
            <w:pPr>
              <w:pStyle w:val="Bullet-"/>
            </w:pPr>
            <w:r w:rsidRPr="00497377">
              <w:t>Kiểm tra: Hệ</w:t>
            </w:r>
            <w:r>
              <w:t xml:space="preserve"> thống xác minh tính hợp lệ của dữ liệu </w:t>
            </w:r>
            <w:r w:rsidR="0084698B">
              <w:t>cập nhập</w:t>
            </w:r>
            <w:r>
              <w:t>. Nếu hợp lệ, hệ thống hiển thị thông báo “</w:t>
            </w:r>
            <w:r w:rsidR="0084698B">
              <w:t>Cập nhập</w:t>
            </w:r>
            <w:r>
              <w:t xml:space="preserve"> thành công” và </w:t>
            </w:r>
            <w:r w:rsidR="0084698B">
              <w:t>cập nhập</w:t>
            </w:r>
            <w:r>
              <w:t xml:space="preserve"> danh sách. Nếu không hợp lệ, hiển thị thông báo lỗi và yêu cầu chỉnh sửa lại.</w:t>
            </w:r>
          </w:p>
          <w:p w14:paraId="59D37CAE" w14:textId="139BCF78" w:rsidR="007B4C5D" w:rsidRDefault="007B4C5D" w:rsidP="00CC0F9F">
            <w:pPr>
              <w:pStyle w:val="ListParagraph"/>
              <w:numPr>
                <w:ilvl w:val="0"/>
                <w:numId w:val="24"/>
              </w:numPr>
            </w:pPr>
            <w:r>
              <w:t xml:space="preserve">Xóa </w:t>
            </w:r>
            <w:r w:rsidR="00DA29CC" w:rsidRPr="00DA29CC">
              <w:t xml:space="preserve">đơn </w:t>
            </w:r>
            <w:r w:rsidR="00DA29CC">
              <w:t>mua</w:t>
            </w:r>
            <w:r w:rsidR="00DA29CC" w:rsidRPr="00DA29CC">
              <w:t xml:space="preserve"> báo giá</w:t>
            </w:r>
          </w:p>
          <w:p w14:paraId="0AE17802" w14:textId="33B40D01" w:rsidR="000C039B" w:rsidRDefault="000C039B" w:rsidP="00497377">
            <w:pPr>
              <w:pStyle w:val="Bullet-"/>
            </w:pPr>
            <w:r w:rsidRPr="000C039B">
              <w:t xml:space="preserve">Người dùng click chọn check box ở màn danh sách đơn </w:t>
            </w:r>
            <w:r>
              <w:t>mua</w:t>
            </w:r>
            <w:r w:rsidRPr="000C039B">
              <w:t xml:space="preserve"> báo giá và click chọn vào nút “Tác vụ” -&gt; sau đó chọn “Xóa” để xóa </w:t>
            </w:r>
            <w:r>
              <w:t>mua</w:t>
            </w:r>
            <w:r w:rsidRPr="000C039B">
              <w:t xml:space="preserve"> báo giá đã chọn</w:t>
            </w:r>
          </w:p>
          <w:p w14:paraId="6D77B3B4" w14:textId="6999EFED" w:rsidR="007B4C5D" w:rsidRPr="00497377" w:rsidRDefault="007B4C5D" w:rsidP="00497377">
            <w:pPr>
              <w:pStyle w:val="Bullet-"/>
            </w:pPr>
            <w:r w:rsidRPr="00497377">
              <w:t xml:space="preserve">Hệ thống hiển thị thông báo xác nhận “Bạn có chắc chắn muốn xóa </w:t>
            </w:r>
            <w:r w:rsidR="000C039B">
              <w:t>đơn mua báo giá</w:t>
            </w:r>
            <w:r w:rsidRPr="00497377">
              <w:t xml:space="preserve"> này không?”</w:t>
            </w:r>
          </w:p>
          <w:p w14:paraId="2435E446" w14:textId="77777777" w:rsidR="007B4C5D" w:rsidRPr="00497377" w:rsidRDefault="007B4C5D" w:rsidP="00497377">
            <w:pPr>
              <w:pStyle w:val="Bullet-"/>
            </w:pPr>
            <w:r w:rsidRPr="00497377">
              <w:t>Người dùng chọn “Đồng ý” để xác nhận xóa.</w:t>
            </w:r>
          </w:p>
          <w:p w14:paraId="51830EA2" w14:textId="406A4DA0" w:rsidR="00950EDF" w:rsidRDefault="00950EDF" w:rsidP="00950EDF">
            <w:pPr>
              <w:pStyle w:val="Bullet-"/>
            </w:pPr>
            <w:r w:rsidRPr="00950EDF">
              <w:t xml:space="preserve">Kiểm tra: Hệ thống kiểm tra xem đơn </w:t>
            </w:r>
            <w:r w:rsidR="00A61576">
              <w:t>mua</w:t>
            </w:r>
            <w:r w:rsidRPr="00950EDF">
              <w:t xml:space="preserve"> báo giá đã được thanh toán và ghi vào sổ chưa. Nếu đã thanh toán và ghi và sổ, hiển thị thông báo lỗi và hủy thao tác xóa. Nếu không, hệ thống xóa đơn </w:t>
            </w:r>
            <w:r w:rsidR="00A61576">
              <w:t>mua</w:t>
            </w:r>
            <w:r w:rsidRPr="00950EDF">
              <w:t xml:space="preserve"> báo giá và cập nhập danh sách với thông báo “Xóa thành công”. </w:t>
            </w:r>
          </w:p>
          <w:p w14:paraId="381DC16B" w14:textId="3B6BD056" w:rsidR="007B4C5D" w:rsidRDefault="007B4C5D" w:rsidP="00CC0F9F">
            <w:pPr>
              <w:pStyle w:val="Bullet-"/>
              <w:numPr>
                <w:ilvl w:val="0"/>
                <w:numId w:val="24"/>
              </w:numPr>
            </w:pPr>
            <w:r>
              <w:t xml:space="preserve">Lưu trữ </w:t>
            </w:r>
            <w:r w:rsidR="00A61576">
              <w:t>đơn mua báo giá</w:t>
            </w:r>
          </w:p>
          <w:p w14:paraId="6DBC5FDF" w14:textId="24982DE7" w:rsidR="00282A6D" w:rsidRDefault="00282A6D" w:rsidP="00A61576">
            <w:pPr>
              <w:pStyle w:val="Bullet-"/>
            </w:pPr>
            <w:r w:rsidRPr="00282A6D">
              <w:t xml:space="preserve">Người dùng click chọn check box ở màn danh sách đơn </w:t>
            </w:r>
            <w:r>
              <w:t>mua</w:t>
            </w:r>
            <w:r w:rsidRPr="00282A6D">
              <w:t xml:space="preserve"> báo giá và click chọn vào nút “Tác vụ” -&gt; sau đó chọn “Lưu trữ” để lưu trữ đơn </w:t>
            </w:r>
            <w:r>
              <w:t>mua</w:t>
            </w:r>
            <w:r w:rsidRPr="00282A6D">
              <w:t xml:space="preserve"> báo giá thay vì xóa vĩnh viễn. </w:t>
            </w:r>
          </w:p>
          <w:p w14:paraId="43764184" w14:textId="021C67FF" w:rsidR="007B4C5D" w:rsidRPr="00A61576" w:rsidRDefault="007B4C5D" w:rsidP="00A61576">
            <w:pPr>
              <w:pStyle w:val="Bullet-"/>
            </w:pPr>
            <w:r w:rsidRPr="00A61576">
              <w:t xml:space="preserve">Hệ thống di chuyển </w:t>
            </w:r>
            <w:r w:rsidR="00282A6D" w:rsidRPr="00282A6D">
              <w:t xml:space="preserve">đơn </w:t>
            </w:r>
            <w:r w:rsidR="00282A6D">
              <w:t>mua</w:t>
            </w:r>
            <w:r w:rsidR="00282A6D" w:rsidRPr="00282A6D">
              <w:t xml:space="preserve"> báo giá </w:t>
            </w:r>
            <w:r w:rsidRPr="00A61576">
              <w:t xml:space="preserve">vào danh sách lưu trữ, không còn hiển thị trong danh sách </w:t>
            </w:r>
            <w:r w:rsidR="00282A6D" w:rsidRPr="00282A6D">
              <w:t xml:space="preserve">đơn </w:t>
            </w:r>
            <w:r w:rsidR="00282A6D">
              <w:t>mua</w:t>
            </w:r>
            <w:r w:rsidR="00282A6D" w:rsidRPr="00282A6D">
              <w:t xml:space="preserve"> báo giá </w:t>
            </w:r>
            <w:r w:rsidRPr="00A61576">
              <w:t>chính.</w:t>
            </w:r>
          </w:p>
          <w:p w14:paraId="2ABC2E76" w14:textId="04538ED6" w:rsidR="007B4C5D" w:rsidRPr="00A61576" w:rsidRDefault="007B4C5D" w:rsidP="00A61576">
            <w:pPr>
              <w:pStyle w:val="Bullet-"/>
            </w:pPr>
            <w:r w:rsidRPr="00A61576">
              <w:t xml:space="preserve">Kiểm tra: Hệ thống </w:t>
            </w:r>
            <w:r w:rsidR="0084698B" w:rsidRPr="00A61576">
              <w:t>cập nhập</w:t>
            </w:r>
            <w:r w:rsidRPr="00A61576">
              <w:t xml:space="preserve"> trạng thái </w:t>
            </w:r>
            <w:r w:rsidR="00282A6D" w:rsidRPr="00282A6D">
              <w:t xml:space="preserve">đơn </w:t>
            </w:r>
            <w:r w:rsidR="00282A6D">
              <w:t>mua</w:t>
            </w:r>
            <w:r w:rsidR="00282A6D" w:rsidRPr="00282A6D">
              <w:t xml:space="preserve"> báo giá </w:t>
            </w:r>
            <w:r w:rsidRPr="00A61576">
              <w:t>thành “Đã lưu trữ” và hiển thị thông báo “Lưu trữ thành công”.</w:t>
            </w:r>
          </w:p>
          <w:p w14:paraId="104F1F9D" w14:textId="24B43FCA" w:rsidR="007B4C5D" w:rsidRDefault="007B4C5D" w:rsidP="00CC0F9F">
            <w:pPr>
              <w:pStyle w:val="ListParagraph"/>
              <w:numPr>
                <w:ilvl w:val="0"/>
                <w:numId w:val="24"/>
              </w:numPr>
            </w:pPr>
            <w:r>
              <w:t xml:space="preserve">Tìm kiếm </w:t>
            </w:r>
            <w:r w:rsidR="00282A6D" w:rsidRPr="00282A6D">
              <w:t xml:space="preserve">đơn </w:t>
            </w:r>
            <w:r w:rsidR="00282A6D">
              <w:t>mua</w:t>
            </w:r>
            <w:r w:rsidR="00282A6D" w:rsidRPr="00282A6D">
              <w:t xml:space="preserve"> báo giá</w:t>
            </w:r>
          </w:p>
          <w:p w14:paraId="467C8D19" w14:textId="678DC77F" w:rsidR="007B4C5D" w:rsidRPr="00A61576" w:rsidRDefault="007B4C5D" w:rsidP="00A61576">
            <w:pPr>
              <w:pStyle w:val="Bullet-"/>
            </w:pPr>
            <w:r w:rsidRPr="00497377">
              <w:lastRenderedPageBreak/>
              <w:t xml:space="preserve">Người </w:t>
            </w:r>
            <w:r w:rsidRPr="00A61576">
              <w:t xml:space="preserve">dùng chọn tính năng “Tìm kiếm” để tìm kiếm </w:t>
            </w:r>
            <w:r w:rsidR="00282A6D" w:rsidRPr="00282A6D">
              <w:t xml:space="preserve">đơn </w:t>
            </w:r>
            <w:r w:rsidR="00282A6D">
              <w:t>mua</w:t>
            </w:r>
            <w:r w:rsidR="00282A6D" w:rsidRPr="00282A6D">
              <w:t xml:space="preserve"> báo giá </w:t>
            </w:r>
            <w:r w:rsidRPr="00A61576">
              <w:t>dựa trên các tiêu chí như</w:t>
            </w:r>
            <w:r w:rsidR="005D6918">
              <w:t xml:space="preserve">: </w:t>
            </w:r>
            <w:r w:rsidR="005D6918" w:rsidRPr="00CC355F">
              <w:t>Mã nhà cung cấp, mã đơn mua báo giá, tên nhà cung cấp, người nhập hàng, hạn đặt hàng, tổng tiền, trạng thái đơn mua báo giá.</w:t>
            </w:r>
          </w:p>
          <w:p w14:paraId="333DC15D" w14:textId="358C6E37" w:rsidR="007B4C5D" w:rsidRDefault="007B4C5D" w:rsidP="00A61576">
            <w:pPr>
              <w:pStyle w:val="Bullet-"/>
            </w:pPr>
            <w:r w:rsidRPr="00A61576">
              <w:t>Hệ thống hiển thị</w:t>
            </w:r>
            <w:r>
              <w:t xml:space="preserve"> danh sách </w:t>
            </w:r>
            <w:r w:rsidR="00282A6D" w:rsidRPr="00282A6D">
              <w:t xml:space="preserve">đơn </w:t>
            </w:r>
            <w:r w:rsidR="00282A6D">
              <w:t>mua</w:t>
            </w:r>
            <w:r w:rsidR="00282A6D" w:rsidRPr="00282A6D">
              <w:t xml:space="preserve"> báo giá </w:t>
            </w:r>
            <w:r>
              <w:t>phù hợp với tiêu chí tìm kiếm.</w:t>
            </w:r>
          </w:p>
        </w:tc>
      </w:tr>
      <w:tr w:rsidR="007B4C5D" w14:paraId="5F057866" w14:textId="77777777">
        <w:tc>
          <w:tcPr>
            <w:tcW w:w="9062" w:type="dxa"/>
            <w:gridSpan w:val="4"/>
            <w:shd w:val="clear" w:color="auto" w:fill="D9E2F3" w:themeFill="accent1" w:themeFillTint="33"/>
          </w:tcPr>
          <w:p w14:paraId="3DA43156" w14:textId="77777777" w:rsidR="007B4C5D" w:rsidRDefault="007B4C5D">
            <w:r w:rsidRPr="00775630">
              <w:rPr>
                <w:b/>
                <w:bCs/>
              </w:rPr>
              <w:lastRenderedPageBreak/>
              <w:t>Luồng sự kiện phát sinh/Kịch bản phát sinh</w:t>
            </w:r>
          </w:p>
        </w:tc>
      </w:tr>
      <w:tr w:rsidR="007B4C5D" w14:paraId="4DE0DA2A" w14:textId="77777777">
        <w:tc>
          <w:tcPr>
            <w:tcW w:w="9062" w:type="dxa"/>
            <w:gridSpan w:val="4"/>
            <w:shd w:val="clear" w:color="auto" w:fill="auto"/>
          </w:tcPr>
          <w:p w14:paraId="6FE8B7D2" w14:textId="53D1CE16" w:rsidR="007B4C5D" w:rsidRDefault="007B4C5D">
            <w:r w:rsidRPr="00775630">
              <w:t xml:space="preserve">Luồng A: Thêm mới, </w:t>
            </w:r>
            <w:r w:rsidR="0084698B">
              <w:t>cập nhập</w:t>
            </w:r>
            <w:r w:rsidR="004C4139">
              <w:t>, xóa</w:t>
            </w:r>
            <w:r w:rsidRPr="00775630">
              <w:t xml:space="preserve"> </w:t>
            </w:r>
            <w:r w:rsidR="004C4139" w:rsidRPr="00282A6D">
              <w:t xml:space="preserve">đơn </w:t>
            </w:r>
            <w:r w:rsidR="004C4139">
              <w:t>mua</w:t>
            </w:r>
            <w:r w:rsidR="004C4139" w:rsidRPr="00282A6D">
              <w:t xml:space="preserve"> báo giá </w:t>
            </w:r>
            <w:r w:rsidRPr="00775630">
              <w:t>không hợp lệ, tìm kiếm không hợp lệ.</w:t>
            </w:r>
          </w:p>
        </w:tc>
      </w:tr>
      <w:tr w:rsidR="007B4C5D" w14:paraId="16AE69A6" w14:textId="77777777">
        <w:tc>
          <w:tcPr>
            <w:tcW w:w="9062" w:type="dxa"/>
            <w:gridSpan w:val="4"/>
            <w:shd w:val="clear" w:color="auto" w:fill="auto"/>
          </w:tcPr>
          <w:p w14:paraId="461E663B" w14:textId="77777777" w:rsidR="007B4C5D" w:rsidRDefault="007B4C5D">
            <w:r>
              <w:t xml:space="preserve">Hệ thống hiển thị một thông báo lỗi: </w:t>
            </w:r>
          </w:p>
          <w:p w14:paraId="1744D1A2" w14:textId="77777777" w:rsidR="007B4C5D" w:rsidRPr="009A59F0" w:rsidRDefault="007B4C5D" w:rsidP="009A59F0">
            <w:pPr>
              <w:pStyle w:val="Bullet-"/>
            </w:pPr>
            <w:r w:rsidRPr="009A59F0">
              <w:t>Trường bắt buộc không được bỏ trống</w:t>
            </w:r>
          </w:p>
          <w:p w14:paraId="462AF26B" w14:textId="77777777" w:rsidR="007B4C5D" w:rsidRPr="009A59F0" w:rsidRDefault="007B4C5D" w:rsidP="009A59F0">
            <w:pPr>
              <w:pStyle w:val="Bullet-"/>
            </w:pPr>
            <w:r w:rsidRPr="009A59F0">
              <w:t>Không có dữ liệu được tìm thấy.</w:t>
            </w:r>
          </w:p>
          <w:p w14:paraId="78A2C00B" w14:textId="6994037D" w:rsidR="007B4C5D" w:rsidRDefault="009A59F0" w:rsidP="009A59F0">
            <w:pPr>
              <w:pStyle w:val="Bullet-"/>
            </w:pPr>
            <w:r w:rsidRPr="009A59F0">
              <w:t>Đơn mua báo giá đã được ghi vào sổ không được xóa!</w:t>
            </w:r>
          </w:p>
        </w:tc>
      </w:tr>
      <w:tr w:rsidR="007B4C5D" w14:paraId="75ED58C1" w14:textId="77777777">
        <w:tc>
          <w:tcPr>
            <w:tcW w:w="9062" w:type="dxa"/>
            <w:gridSpan w:val="4"/>
            <w:shd w:val="clear" w:color="auto" w:fill="D9E2F3" w:themeFill="accent1" w:themeFillTint="33"/>
          </w:tcPr>
          <w:p w14:paraId="3C17BE53" w14:textId="77777777" w:rsidR="007B4C5D" w:rsidRDefault="007B4C5D">
            <w:pPr>
              <w:jc w:val="center"/>
            </w:pPr>
            <w:r w:rsidRPr="003358A9">
              <w:rPr>
                <w:b/>
                <w:bCs/>
              </w:rPr>
              <w:t>Giao diện minh hoạ</w:t>
            </w:r>
          </w:p>
        </w:tc>
      </w:tr>
      <w:tr w:rsidR="007B4C5D" w14:paraId="05A76A28" w14:textId="77777777">
        <w:tc>
          <w:tcPr>
            <w:tcW w:w="9062" w:type="dxa"/>
            <w:gridSpan w:val="4"/>
            <w:shd w:val="clear" w:color="auto" w:fill="auto"/>
          </w:tcPr>
          <w:p w14:paraId="2D72E5D1" w14:textId="4805B7C3" w:rsidR="007B4C5D" w:rsidRDefault="00C239BD">
            <w:pPr>
              <w:keepNext/>
              <w:jc w:val="center"/>
            </w:pPr>
            <w:r>
              <w:rPr>
                <w:noProof/>
              </w:rPr>
              <w:drawing>
                <wp:inline distT="0" distB="0" distL="0" distR="0" wp14:anchorId="1E6797B9" wp14:editId="4FEACADA">
                  <wp:extent cx="4632960" cy="1184161"/>
                  <wp:effectExtent l="0" t="0" r="0" b="0"/>
                  <wp:docPr id="53657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38" cstate="print">
                            <a:extLst>
                              <a:ext uri="{28A0092B-C50C-407E-A947-70E740481C1C}">
                                <a14:useLocalDpi xmlns:a14="http://schemas.microsoft.com/office/drawing/2010/main" val="0"/>
                              </a:ext>
                            </a:extLst>
                          </a:blip>
                          <a:srcRect b="28301"/>
                          <a:stretch/>
                        </pic:blipFill>
                        <pic:spPr bwMode="auto">
                          <a:xfrm>
                            <a:off x="0" y="0"/>
                            <a:ext cx="4642800" cy="1186676"/>
                          </a:xfrm>
                          <a:prstGeom prst="rect">
                            <a:avLst/>
                          </a:prstGeom>
                          <a:ln>
                            <a:noFill/>
                          </a:ln>
                          <a:extLst>
                            <a:ext uri="{53640926-AAD7-44D8-BBD7-CCE9431645EC}">
                              <a14:shadowObscured xmlns:a14="http://schemas.microsoft.com/office/drawing/2010/main"/>
                            </a:ext>
                          </a:extLst>
                        </pic:spPr>
                      </pic:pic>
                    </a:graphicData>
                  </a:graphic>
                </wp:inline>
              </w:drawing>
            </w:r>
          </w:p>
          <w:p w14:paraId="2BE74696" w14:textId="6B8B8F7F" w:rsidR="007B4C5D" w:rsidRDefault="007B4C5D">
            <w:pPr>
              <w:pStyle w:val="Caption"/>
            </w:pPr>
            <w:bookmarkStart w:id="54" w:name="_Toc183209357"/>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19</w:t>
            </w:r>
            <w:r w:rsidR="00DA0FB9">
              <w:fldChar w:fldCharType="end"/>
            </w:r>
            <w:r>
              <w:t xml:space="preserve">. Danh sách </w:t>
            </w:r>
            <w:r w:rsidR="00C239BD">
              <w:t>đơn mua báo giá</w:t>
            </w:r>
            <w:bookmarkEnd w:id="54"/>
          </w:p>
          <w:p w14:paraId="628BC327" w14:textId="130F641A" w:rsidR="007B4C5D" w:rsidRDefault="0062767E">
            <w:pPr>
              <w:keepNext/>
              <w:jc w:val="center"/>
            </w:pPr>
            <w:r>
              <w:rPr>
                <w:noProof/>
              </w:rPr>
              <w:drawing>
                <wp:inline distT="0" distB="0" distL="0" distR="0" wp14:anchorId="507FEA00" wp14:editId="6D1B6B28">
                  <wp:extent cx="4533900" cy="1993576"/>
                  <wp:effectExtent l="0" t="0" r="0" b="6985"/>
                  <wp:docPr id="42489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41604" cy="1996964"/>
                          </a:xfrm>
                          <a:prstGeom prst="rect">
                            <a:avLst/>
                          </a:prstGeom>
                        </pic:spPr>
                      </pic:pic>
                    </a:graphicData>
                  </a:graphic>
                </wp:inline>
              </w:drawing>
            </w:r>
          </w:p>
          <w:p w14:paraId="3F10E17E" w14:textId="0C7F86A2" w:rsidR="007B4C5D" w:rsidRPr="005E1E41" w:rsidRDefault="007B4C5D" w:rsidP="00B352E2">
            <w:pPr>
              <w:pStyle w:val="Caption"/>
              <w:keepNext/>
            </w:pPr>
            <w:bookmarkStart w:id="55" w:name="_Toc183209358"/>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20</w:t>
            </w:r>
            <w:r w:rsidR="00DA0FB9">
              <w:fldChar w:fldCharType="end"/>
            </w:r>
            <w:r>
              <w:t xml:space="preserve">. Màn chi tiết </w:t>
            </w:r>
            <w:r w:rsidR="00516F24">
              <w:t>đơn mua báo giá</w:t>
            </w:r>
            <w:bookmarkEnd w:id="55"/>
          </w:p>
        </w:tc>
      </w:tr>
    </w:tbl>
    <w:p w14:paraId="47022E23" w14:textId="537E968C" w:rsidR="00B352E2" w:rsidRDefault="00B352E2">
      <w:pPr>
        <w:pStyle w:val="Caption"/>
      </w:pPr>
      <w:bookmarkStart w:id="56" w:name="_Toc183209434"/>
      <w:r>
        <w:t xml:space="preserve">Bảng </w:t>
      </w:r>
      <w:r w:rsidR="00F15304">
        <w:fldChar w:fldCharType="begin"/>
      </w:r>
      <w:r w:rsidR="00F15304">
        <w:instrText xml:space="preserve"> STYLEREF 1 \s </w:instrText>
      </w:r>
      <w:r w:rsidR="00F15304">
        <w:fldChar w:fldCharType="separate"/>
      </w:r>
      <w:r w:rsidR="00F15304">
        <w:rPr>
          <w:noProof/>
        </w:rPr>
        <w:t>2</w:t>
      </w:r>
      <w:r w:rsidR="00F15304">
        <w:fldChar w:fldCharType="end"/>
      </w:r>
      <w:r w:rsidR="00F15304">
        <w:t>.</w:t>
      </w:r>
      <w:r w:rsidR="00F15304">
        <w:fldChar w:fldCharType="begin"/>
      </w:r>
      <w:r w:rsidR="00F15304">
        <w:instrText xml:space="preserve"> SEQ Bảng \* ARABIC \s 1 </w:instrText>
      </w:r>
      <w:r w:rsidR="00F15304">
        <w:fldChar w:fldCharType="separate"/>
      </w:r>
      <w:r w:rsidR="00F15304">
        <w:rPr>
          <w:noProof/>
        </w:rPr>
        <w:t>7</w:t>
      </w:r>
      <w:r w:rsidR="00F15304">
        <w:fldChar w:fldCharType="end"/>
      </w:r>
      <w:r>
        <w:t>. UC – Quản lý mua hàng</w:t>
      </w:r>
      <w:bookmarkEnd w:id="56"/>
    </w:p>
    <w:p w14:paraId="0A351F78" w14:textId="4F1F26DE" w:rsidR="007B4C5D" w:rsidRDefault="00A86851" w:rsidP="007B4C5D">
      <w:pPr>
        <w:pStyle w:val="Heading3"/>
      </w:pPr>
      <w:bookmarkStart w:id="57" w:name="_Toc183212565"/>
      <w:r w:rsidRPr="00A86851">
        <w:t>UC07 – Quản lý kho</w:t>
      </w:r>
      <w:bookmarkEnd w:id="57"/>
    </w:p>
    <w:tbl>
      <w:tblPr>
        <w:tblStyle w:val="TableGrid"/>
        <w:tblW w:w="0" w:type="auto"/>
        <w:tblLook w:val="04A0" w:firstRow="1" w:lastRow="0" w:firstColumn="1" w:lastColumn="0" w:noHBand="0" w:noVBand="1"/>
      </w:tblPr>
      <w:tblGrid>
        <w:gridCol w:w="1271"/>
        <w:gridCol w:w="1561"/>
        <w:gridCol w:w="3826"/>
        <w:gridCol w:w="2404"/>
      </w:tblGrid>
      <w:tr w:rsidR="00692340" w14:paraId="34ED20AA" w14:textId="77777777" w:rsidTr="00A37BE8">
        <w:tc>
          <w:tcPr>
            <w:tcW w:w="2832" w:type="dxa"/>
            <w:gridSpan w:val="2"/>
            <w:shd w:val="clear" w:color="auto" w:fill="D9E2F3" w:themeFill="accent1" w:themeFillTint="33"/>
          </w:tcPr>
          <w:p w14:paraId="3304EA34" w14:textId="11F635D0" w:rsidR="007B4C5D" w:rsidRPr="00737994" w:rsidRDefault="007B4C5D">
            <w:pPr>
              <w:rPr>
                <w:b/>
                <w:bCs/>
              </w:rPr>
            </w:pPr>
            <w:r w:rsidRPr="00737994">
              <w:rPr>
                <w:b/>
                <w:bCs/>
              </w:rPr>
              <w:t>UC0</w:t>
            </w:r>
            <w:r w:rsidR="005872A5">
              <w:rPr>
                <w:b/>
                <w:bCs/>
              </w:rPr>
              <w:t>7</w:t>
            </w:r>
          </w:p>
        </w:tc>
        <w:tc>
          <w:tcPr>
            <w:tcW w:w="3826" w:type="dxa"/>
            <w:shd w:val="clear" w:color="auto" w:fill="D9E2F3" w:themeFill="accent1" w:themeFillTint="33"/>
          </w:tcPr>
          <w:p w14:paraId="5E999BCA" w14:textId="77BE0B29" w:rsidR="007B4C5D" w:rsidRPr="00737994" w:rsidRDefault="007B4C5D">
            <w:pPr>
              <w:rPr>
                <w:b/>
                <w:bCs/>
              </w:rPr>
            </w:pPr>
            <w:r w:rsidRPr="00737994">
              <w:rPr>
                <w:b/>
                <w:bCs/>
              </w:rPr>
              <w:t xml:space="preserve">Quản lý </w:t>
            </w:r>
            <w:r w:rsidR="00D309BA">
              <w:rPr>
                <w:b/>
                <w:bCs/>
              </w:rPr>
              <w:t>kho</w:t>
            </w:r>
          </w:p>
        </w:tc>
        <w:tc>
          <w:tcPr>
            <w:tcW w:w="2404" w:type="dxa"/>
            <w:shd w:val="clear" w:color="auto" w:fill="D9E2F3" w:themeFill="accent1" w:themeFillTint="33"/>
          </w:tcPr>
          <w:p w14:paraId="45FA787D" w14:textId="096204D1" w:rsidR="007B4C5D" w:rsidRPr="00737994" w:rsidRDefault="007B4C5D">
            <w:pPr>
              <w:rPr>
                <w:b/>
                <w:bCs/>
              </w:rPr>
            </w:pPr>
            <w:r w:rsidRPr="00737994">
              <w:rPr>
                <w:b/>
                <w:bCs/>
              </w:rPr>
              <w:t xml:space="preserve">Độ phức tạp: </w:t>
            </w:r>
            <w:r w:rsidR="00692340">
              <w:rPr>
                <w:b/>
                <w:bCs/>
              </w:rPr>
              <w:t>Cao</w:t>
            </w:r>
          </w:p>
        </w:tc>
      </w:tr>
      <w:tr w:rsidR="00692340" w14:paraId="4BD47BC9" w14:textId="77777777" w:rsidTr="002A5E21">
        <w:tc>
          <w:tcPr>
            <w:tcW w:w="2832" w:type="dxa"/>
            <w:gridSpan w:val="2"/>
            <w:shd w:val="clear" w:color="auto" w:fill="D9E2F3" w:themeFill="accent1" w:themeFillTint="33"/>
          </w:tcPr>
          <w:p w14:paraId="080AD7A7" w14:textId="77777777" w:rsidR="007B4C5D" w:rsidRPr="00737994" w:rsidRDefault="007B4C5D">
            <w:pPr>
              <w:rPr>
                <w:b/>
                <w:bCs/>
              </w:rPr>
            </w:pPr>
            <w:r w:rsidRPr="00737994">
              <w:rPr>
                <w:b/>
                <w:bCs/>
              </w:rPr>
              <w:lastRenderedPageBreak/>
              <w:t>Mô tả</w:t>
            </w:r>
          </w:p>
        </w:tc>
        <w:tc>
          <w:tcPr>
            <w:tcW w:w="6230" w:type="dxa"/>
            <w:gridSpan w:val="2"/>
          </w:tcPr>
          <w:p w14:paraId="22FFD67F" w14:textId="6251A639" w:rsidR="007B4C5D" w:rsidRDefault="005C4478">
            <w:r w:rsidRPr="005C4478">
              <w:t xml:space="preserve">Chức năng cho phép người dùng quản lý </w:t>
            </w:r>
            <w:r w:rsidR="00A5072F">
              <w:t>phiếu nhập/xuất</w:t>
            </w:r>
            <w:r w:rsidRPr="005C4478">
              <w:t xml:space="preserve">, bao gồm các thao tác tạo mới, cập nhật, xóa, lưu trữ và tìm kiếm </w:t>
            </w:r>
            <w:r w:rsidR="00A5072F">
              <w:t>phiếu nhập/xuất kho</w:t>
            </w:r>
            <w:r w:rsidRPr="005C4478">
              <w:t>.</w:t>
            </w:r>
          </w:p>
        </w:tc>
      </w:tr>
      <w:tr w:rsidR="00692340" w14:paraId="4862598C" w14:textId="77777777" w:rsidTr="002A5E21">
        <w:tc>
          <w:tcPr>
            <w:tcW w:w="2832" w:type="dxa"/>
            <w:gridSpan w:val="2"/>
            <w:shd w:val="clear" w:color="auto" w:fill="D9E2F3" w:themeFill="accent1" w:themeFillTint="33"/>
          </w:tcPr>
          <w:p w14:paraId="319DA9F5" w14:textId="77777777" w:rsidR="007B4C5D" w:rsidRPr="00737994" w:rsidRDefault="007B4C5D">
            <w:pPr>
              <w:rPr>
                <w:b/>
                <w:bCs/>
              </w:rPr>
            </w:pPr>
            <w:r w:rsidRPr="00737994">
              <w:rPr>
                <w:b/>
                <w:bCs/>
              </w:rPr>
              <w:t>Tác nhân</w:t>
            </w:r>
          </w:p>
        </w:tc>
        <w:tc>
          <w:tcPr>
            <w:tcW w:w="6230" w:type="dxa"/>
            <w:gridSpan w:val="2"/>
          </w:tcPr>
          <w:p w14:paraId="088DF0FA" w14:textId="77777777" w:rsidR="007B4C5D" w:rsidRDefault="007B4C5D">
            <w:r w:rsidRPr="001864F6">
              <w:t xml:space="preserve">Nhân viên </w:t>
            </w:r>
            <w:r>
              <w:t>kho</w:t>
            </w:r>
            <w:r w:rsidRPr="001864F6">
              <w:t>, Admin</w:t>
            </w:r>
          </w:p>
        </w:tc>
      </w:tr>
      <w:tr w:rsidR="00692340" w14:paraId="724D3D0E" w14:textId="77777777" w:rsidTr="002A5E21">
        <w:tc>
          <w:tcPr>
            <w:tcW w:w="2832" w:type="dxa"/>
            <w:gridSpan w:val="2"/>
            <w:shd w:val="clear" w:color="auto" w:fill="D9E2F3" w:themeFill="accent1" w:themeFillTint="33"/>
          </w:tcPr>
          <w:p w14:paraId="00122894" w14:textId="77777777" w:rsidR="007B4C5D" w:rsidRPr="00737994" w:rsidRDefault="007B4C5D">
            <w:pPr>
              <w:rPr>
                <w:b/>
                <w:bCs/>
              </w:rPr>
            </w:pPr>
            <w:r w:rsidRPr="00737994">
              <w:rPr>
                <w:b/>
                <w:bCs/>
              </w:rPr>
              <w:t>Tiền điều kiện</w:t>
            </w:r>
          </w:p>
        </w:tc>
        <w:tc>
          <w:tcPr>
            <w:tcW w:w="6230" w:type="dxa"/>
            <w:gridSpan w:val="2"/>
          </w:tcPr>
          <w:p w14:paraId="53AB6BA3" w14:textId="77777777" w:rsidR="007B4C5D" w:rsidRDefault="007B4C5D">
            <w:r w:rsidRPr="00575C4E">
              <w:t>Người dùng có quyền truy cập và đã đăng nhập thành công vào hệ thống</w:t>
            </w:r>
          </w:p>
        </w:tc>
      </w:tr>
      <w:tr w:rsidR="00692340" w14:paraId="4DC9B75A" w14:textId="77777777" w:rsidTr="002A5E21">
        <w:tc>
          <w:tcPr>
            <w:tcW w:w="1271" w:type="dxa"/>
            <w:vMerge w:val="restart"/>
            <w:shd w:val="clear" w:color="auto" w:fill="D9E2F3" w:themeFill="accent1" w:themeFillTint="33"/>
          </w:tcPr>
          <w:p w14:paraId="182C3EB2" w14:textId="77777777" w:rsidR="007B4C5D" w:rsidRPr="00737994" w:rsidRDefault="007B4C5D">
            <w:pPr>
              <w:rPr>
                <w:b/>
                <w:bCs/>
              </w:rPr>
            </w:pPr>
            <w:r w:rsidRPr="00737994">
              <w:rPr>
                <w:b/>
                <w:bCs/>
              </w:rPr>
              <w:t>Hậu điều ki</w:t>
            </w:r>
            <w:r>
              <w:rPr>
                <w:b/>
                <w:bCs/>
              </w:rPr>
              <w:t>ệ</w:t>
            </w:r>
            <w:r w:rsidRPr="00737994">
              <w:rPr>
                <w:b/>
                <w:bCs/>
              </w:rPr>
              <w:t>n</w:t>
            </w:r>
          </w:p>
        </w:tc>
        <w:tc>
          <w:tcPr>
            <w:tcW w:w="1561" w:type="dxa"/>
            <w:shd w:val="clear" w:color="auto" w:fill="D9E2F3" w:themeFill="accent1" w:themeFillTint="33"/>
          </w:tcPr>
          <w:p w14:paraId="746DE8D6" w14:textId="77777777" w:rsidR="007B4C5D" w:rsidRPr="00737994" w:rsidRDefault="007B4C5D">
            <w:pPr>
              <w:rPr>
                <w:b/>
                <w:bCs/>
              </w:rPr>
            </w:pPr>
            <w:r w:rsidRPr="00737994">
              <w:rPr>
                <w:b/>
                <w:bCs/>
              </w:rPr>
              <w:t>Thành công</w:t>
            </w:r>
          </w:p>
        </w:tc>
        <w:tc>
          <w:tcPr>
            <w:tcW w:w="6230" w:type="dxa"/>
            <w:gridSpan w:val="2"/>
            <w:shd w:val="clear" w:color="auto" w:fill="auto"/>
          </w:tcPr>
          <w:p w14:paraId="378A4018" w14:textId="2125C1D1" w:rsidR="007B4C5D" w:rsidRDefault="005C4478">
            <w:r w:rsidRPr="005C4478">
              <w:t xml:space="preserve">Hiển thị đầy đủ danh sách </w:t>
            </w:r>
            <w:r w:rsidR="00F90992">
              <w:t xml:space="preserve">dạng kanban gồm </w:t>
            </w:r>
            <w:r w:rsidR="00A5072F">
              <w:t>phiếu nhập</w:t>
            </w:r>
            <w:r w:rsidR="00A108D0">
              <w:t xml:space="preserve"> và </w:t>
            </w:r>
            <w:r w:rsidR="00A5072F">
              <w:t>xuất kho</w:t>
            </w:r>
          </w:p>
        </w:tc>
      </w:tr>
      <w:tr w:rsidR="00692340" w14:paraId="726C760F" w14:textId="77777777" w:rsidTr="002A5E21">
        <w:tc>
          <w:tcPr>
            <w:tcW w:w="1271" w:type="dxa"/>
            <w:vMerge/>
            <w:shd w:val="clear" w:color="auto" w:fill="D9E2F3" w:themeFill="accent1" w:themeFillTint="33"/>
          </w:tcPr>
          <w:p w14:paraId="4E8BE158" w14:textId="77777777" w:rsidR="007B4C5D" w:rsidRPr="00737994" w:rsidRDefault="007B4C5D">
            <w:pPr>
              <w:rPr>
                <w:b/>
                <w:bCs/>
              </w:rPr>
            </w:pPr>
          </w:p>
        </w:tc>
        <w:tc>
          <w:tcPr>
            <w:tcW w:w="1561" w:type="dxa"/>
            <w:shd w:val="clear" w:color="auto" w:fill="D9E2F3" w:themeFill="accent1" w:themeFillTint="33"/>
          </w:tcPr>
          <w:p w14:paraId="6750CB27" w14:textId="77777777" w:rsidR="007B4C5D" w:rsidRPr="00737994" w:rsidRDefault="007B4C5D">
            <w:pPr>
              <w:rPr>
                <w:b/>
                <w:bCs/>
              </w:rPr>
            </w:pPr>
            <w:r w:rsidRPr="00737994">
              <w:rPr>
                <w:b/>
                <w:bCs/>
              </w:rPr>
              <w:t>Lỗi</w:t>
            </w:r>
          </w:p>
        </w:tc>
        <w:tc>
          <w:tcPr>
            <w:tcW w:w="6230" w:type="dxa"/>
            <w:gridSpan w:val="2"/>
            <w:shd w:val="clear" w:color="auto" w:fill="auto"/>
          </w:tcPr>
          <w:p w14:paraId="218E7D5F" w14:textId="75C0ADAE" w:rsidR="007B4C5D" w:rsidRDefault="007B4C5D">
            <w:r w:rsidRPr="00B535A9">
              <w:t xml:space="preserve">Lỗi khi thực hiện tạo, </w:t>
            </w:r>
            <w:r w:rsidR="0084698B">
              <w:t>cập nhập</w:t>
            </w:r>
            <w:r w:rsidRPr="00B535A9">
              <w:t>, xóa, lưu trữ</w:t>
            </w:r>
            <w:r w:rsidR="009E5775">
              <w:t xml:space="preserve">, tìm kiếm </w:t>
            </w:r>
            <w:r w:rsidR="004C63AC">
              <w:t>phiếu nhập/xuất kho kh</w:t>
            </w:r>
            <w:r w:rsidRPr="00B535A9">
              <w:t>ông thành công</w:t>
            </w:r>
          </w:p>
        </w:tc>
      </w:tr>
      <w:tr w:rsidR="007B4C5D" w14:paraId="2314B23F" w14:textId="77777777">
        <w:tc>
          <w:tcPr>
            <w:tcW w:w="9062" w:type="dxa"/>
            <w:gridSpan w:val="4"/>
            <w:shd w:val="clear" w:color="auto" w:fill="D9E2F3" w:themeFill="accent1" w:themeFillTint="33"/>
          </w:tcPr>
          <w:p w14:paraId="45FA0167" w14:textId="77777777" w:rsidR="007B4C5D" w:rsidRDefault="007B4C5D">
            <w:pPr>
              <w:jc w:val="center"/>
            </w:pPr>
            <w:r w:rsidRPr="00737994">
              <w:rPr>
                <w:b/>
                <w:bCs/>
              </w:rPr>
              <w:t>Đặc tả chức năng</w:t>
            </w:r>
          </w:p>
        </w:tc>
      </w:tr>
      <w:tr w:rsidR="007B4C5D" w14:paraId="6109FF33" w14:textId="77777777">
        <w:tc>
          <w:tcPr>
            <w:tcW w:w="9062" w:type="dxa"/>
            <w:gridSpan w:val="4"/>
            <w:shd w:val="clear" w:color="auto" w:fill="D9E2F3" w:themeFill="accent1" w:themeFillTint="33"/>
          </w:tcPr>
          <w:p w14:paraId="6C06EEF4" w14:textId="77777777" w:rsidR="007B4C5D" w:rsidRPr="00737994" w:rsidRDefault="007B4C5D">
            <w:pPr>
              <w:rPr>
                <w:b/>
                <w:bCs/>
              </w:rPr>
            </w:pPr>
            <w:r w:rsidRPr="00737994">
              <w:rPr>
                <w:b/>
                <w:bCs/>
              </w:rPr>
              <w:t>Luồng sự kiện chính/Kịch bản chính</w:t>
            </w:r>
          </w:p>
        </w:tc>
      </w:tr>
      <w:tr w:rsidR="007B4C5D" w14:paraId="7F904C6A" w14:textId="77777777">
        <w:tc>
          <w:tcPr>
            <w:tcW w:w="9062" w:type="dxa"/>
            <w:gridSpan w:val="4"/>
            <w:shd w:val="clear" w:color="auto" w:fill="auto"/>
          </w:tcPr>
          <w:p w14:paraId="57902B68" w14:textId="77777777" w:rsidR="007B4C5D" w:rsidRDefault="007B4C5D" w:rsidP="00CC0F9F">
            <w:pPr>
              <w:pStyle w:val="ListParagraph"/>
              <w:numPr>
                <w:ilvl w:val="0"/>
                <w:numId w:val="16"/>
              </w:numPr>
            </w:pPr>
            <w:r>
              <w:t>Luồng chính</w:t>
            </w:r>
          </w:p>
          <w:p w14:paraId="50DE137D" w14:textId="5F8DF435" w:rsidR="007B4C5D" w:rsidRDefault="007B4C5D">
            <w:r w:rsidRPr="00E02641">
              <w:t xml:space="preserve">Chức năng bắt đầu khi người dùng muốn quản lý các thông tin về </w:t>
            </w:r>
            <w:r w:rsidR="00464AF5">
              <w:t>nhập</w:t>
            </w:r>
            <w:r w:rsidR="00AC1FBC">
              <w:t xml:space="preserve"> sản phẩm</w:t>
            </w:r>
            <w:r w:rsidRPr="00E02641">
              <w:t>:</w:t>
            </w:r>
            <w:r>
              <w:t xml:space="preserve"> </w:t>
            </w:r>
          </w:p>
          <w:p w14:paraId="729E9306" w14:textId="4E61E3C3" w:rsidR="007B4C5D" w:rsidRPr="004824BC" w:rsidRDefault="007B4C5D" w:rsidP="004824BC">
            <w:pPr>
              <w:pStyle w:val="Bullet-"/>
            </w:pPr>
            <w:r w:rsidRPr="001C0BCC">
              <w:t xml:space="preserve">NSD </w:t>
            </w:r>
            <w:r w:rsidRPr="004824BC">
              <w:t xml:space="preserve">Đăng nhập vào hệ thống và chọn </w:t>
            </w:r>
            <w:r w:rsidR="00AC1FBC">
              <w:t>Kho vận</w:t>
            </w:r>
            <w:r w:rsidRPr="004824BC">
              <w:t xml:space="preserve">-&gt; </w:t>
            </w:r>
            <w:r w:rsidR="00AC1FBC">
              <w:t>Click button “Mở” phiếu nhập kho</w:t>
            </w:r>
          </w:p>
          <w:p w14:paraId="344865A8" w14:textId="77777777" w:rsidR="000901B9" w:rsidRDefault="000901B9" w:rsidP="000901B9">
            <w:pPr>
              <w:pStyle w:val="Bullet-"/>
            </w:pPr>
            <w:r>
              <w:t xml:space="preserve">Hệ thống hiển thị danh sách các đơn báo giá bán hàng với các trường thông tin: Tên khách hàng, ngày tạo, địa chỉ giao hàng, ngày hết hạn, điều khoản thanh toán, chi tiết đơn hàng (sản phẩm, số lượng, đơn vị, giá bán, thuế), tổng tiền, trạng thái đơn bán báo giá </w:t>
            </w:r>
          </w:p>
          <w:p w14:paraId="77FFCF88" w14:textId="77777777" w:rsidR="000901B9" w:rsidRDefault="000901B9" w:rsidP="000901B9">
            <w:pPr>
              <w:pStyle w:val="Bullet-"/>
            </w:pPr>
            <w:r>
              <w:t xml:space="preserve">Người dùng chọn vào nút “Mới” để thực hiện thao tác thêm mới đơn bán báo giá </w:t>
            </w:r>
          </w:p>
          <w:p w14:paraId="709BC7BA" w14:textId="77777777" w:rsidR="000901B9" w:rsidRDefault="000901B9" w:rsidP="000901B9">
            <w:pPr>
              <w:pStyle w:val="Bullet-"/>
            </w:pPr>
            <w:r>
              <w:t xml:space="preserve">Người dùng click vào đơn bán báo giá bất kỳ để để hiển thị chi tiết đơn bán. NSD có thể thực hiện cập nhập thông tin đơn bán báo giá </w:t>
            </w:r>
          </w:p>
          <w:p w14:paraId="6E7A69B5" w14:textId="77777777" w:rsidR="000901B9" w:rsidRDefault="000901B9" w:rsidP="000901B9">
            <w:pPr>
              <w:pStyle w:val="Bullet-"/>
            </w:pPr>
            <w:r>
              <w:t xml:space="preserve">Người dùng chọn vào nút “Tác vụ”, chọn “Xóa” để thực hiện xóa đơn bán báo giá đã chọn </w:t>
            </w:r>
          </w:p>
          <w:p w14:paraId="5FD575C9" w14:textId="4E485783" w:rsidR="000901B9" w:rsidRDefault="000901B9" w:rsidP="000901B9">
            <w:pPr>
              <w:pStyle w:val="Bullet-"/>
            </w:pPr>
            <w:r>
              <w:t xml:space="preserve">Người dùng chọn vào nút “Tác vụ”, chọn “Lưu trữ” để thực hiện </w:t>
            </w:r>
            <w:r w:rsidR="00873005">
              <w:t>lưu trữ</w:t>
            </w:r>
            <w:r>
              <w:t xml:space="preserve"> đơn bán báo giá đã chọn </w:t>
            </w:r>
          </w:p>
          <w:p w14:paraId="0FD3C008" w14:textId="77777777" w:rsidR="007B4C5D" w:rsidRDefault="000901B9" w:rsidP="000901B9">
            <w:pPr>
              <w:pStyle w:val="Bullet-"/>
            </w:pPr>
            <w:r>
              <w:t>Người dùng có thể chọn “Tìm kiếm” để thực hiện tìm kiếm đơn bán báo giá theo các tiêu chí khác nhau</w:t>
            </w:r>
            <w:r w:rsidR="007B4C5D">
              <w:t>.</w:t>
            </w:r>
          </w:p>
          <w:p w14:paraId="3E623D8D" w14:textId="77777777" w:rsidR="000901B9" w:rsidRDefault="000901B9" w:rsidP="000901B9">
            <w:r w:rsidRPr="00E02641">
              <w:t xml:space="preserve">Chức năng bắt đầu khi người dùng muốn quản lý các thông tin về </w:t>
            </w:r>
            <w:r>
              <w:t>xuất sản phẩm</w:t>
            </w:r>
            <w:r w:rsidRPr="00E02641">
              <w:t>:</w:t>
            </w:r>
          </w:p>
          <w:p w14:paraId="2EDFFA1B" w14:textId="761A2B8A" w:rsidR="00C561B5" w:rsidRPr="004824BC" w:rsidRDefault="00C561B5" w:rsidP="00C561B5">
            <w:pPr>
              <w:pStyle w:val="Bullet-"/>
            </w:pPr>
            <w:r w:rsidRPr="001C0BCC">
              <w:lastRenderedPageBreak/>
              <w:t xml:space="preserve">NSD </w:t>
            </w:r>
            <w:r w:rsidRPr="004824BC">
              <w:t xml:space="preserve">Đăng nhập vào hệ thống và chọn </w:t>
            </w:r>
            <w:r>
              <w:t>Kho vận</w:t>
            </w:r>
            <w:r w:rsidRPr="004824BC">
              <w:t xml:space="preserve">-&gt; </w:t>
            </w:r>
            <w:r>
              <w:t>Click button “Mở” phiếu xuất kho</w:t>
            </w:r>
          </w:p>
          <w:p w14:paraId="54186109" w14:textId="77777777" w:rsidR="00DC53DF" w:rsidRDefault="00DC53DF" w:rsidP="00DC53DF">
            <w:pPr>
              <w:pStyle w:val="Bullet-"/>
            </w:pPr>
            <w:r>
              <w:t xml:space="preserve">Hệ thống hiển thị danh sách các đơn báo giá bán hàng với các trường thông tin: Mã nhà cung cấp, mã đơn mua báo giá, tên nhà cung cấp, người nhập hàng, hạn đặt hàng, tổng tiền, trạng thái đơn mua báo giá </w:t>
            </w:r>
          </w:p>
          <w:p w14:paraId="70927395" w14:textId="77777777" w:rsidR="00DC53DF" w:rsidRDefault="00DC53DF" w:rsidP="00DC53DF">
            <w:pPr>
              <w:pStyle w:val="Bullet-"/>
            </w:pPr>
            <w:r>
              <w:t xml:space="preserve">Người dùng chọn vào nút “Mới” để thực hiện thao tác thêm mới đơn mua báo giá  </w:t>
            </w:r>
          </w:p>
          <w:p w14:paraId="02FCECA2" w14:textId="77777777" w:rsidR="00DC53DF" w:rsidRDefault="00DC53DF" w:rsidP="00DC53DF">
            <w:pPr>
              <w:pStyle w:val="Bullet-"/>
            </w:pPr>
            <w:r>
              <w:t xml:space="preserve">Người dùng click vào đơn mua báo giá bất kỳ để để hiển thị chi tiết đơn mua. NSD có thể thực hiện cập nhập thông tin đơn mua báo giá  </w:t>
            </w:r>
          </w:p>
          <w:p w14:paraId="3C0EA82B" w14:textId="77777777" w:rsidR="00DC53DF" w:rsidRDefault="00DC53DF" w:rsidP="00DC53DF">
            <w:pPr>
              <w:pStyle w:val="Bullet-"/>
            </w:pPr>
          </w:p>
          <w:p w14:paraId="19563EA3" w14:textId="77777777" w:rsidR="00DC53DF" w:rsidRDefault="00DC53DF" w:rsidP="00DC53DF">
            <w:pPr>
              <w:pStyle w:val="Bullet-"/>
            </w:pPr>
            <w:r>
              <w:t xml:space="preserve">Người dùng chọn vào nút “Tác vụ”, chọn “Xóa” để thực hiện xóa đơn mua báo giá đã chọn  </w:t>
            </w:r>
          </w:p>
          <w:p w14:paraId="4C3FAD37" w14:textId="5C704C41" w:rsidR="00DC53DF" w:rsidRDefault="00DC53DF" w:rsidP="00DC53DF">
            <w:pPr>
              <w:pStyle w:val="Bullet-"/>
            </w:pPr>
            <w:r>
              <w:t xml:space="preserve">Người dùng chọn vào nút “Tác vụ”, chọn “Lưu trữ” để thực hiện </w:t>
            </w:r>
            <w:r w:rsidR="00873005">
              <w:t>lưu trữ</w:t>
            </w:r>
            <w:r>
              <w:t xml:space="preserve"> đơn mua báo giá đã chọn  </w:t>
            </w:r>
          </w:p>
          <w:p w14:paraId="6BA187B4" w14:textId="06FD39B5" w:rsidR="00C561B5" w:rsidRDefault="00DC53DF" w:rsidP="00DC53DF">
            <w:pPr>
              <w:pStyle w:val="Bullet-"/>
            </w:pPr>
            <w:r>
              <w:t>Người dùng có thể chọn “Tìm kiếm” để thực hiện tìm kiếm đơn mua báo giá theo các tiêu chí khác nhau</w:t>
            </w:r>
          </w:p>
          <w:p w14:paraId="250460F6" w14:textId="7163BB7A" w:rsidR="00DD6C34" w:rsidRDefault="00DD6C34" w:rsidP="00CC0F9F">
            <w:pPr>
              <w:pStyle w:val="ListParagraph"/>
              <w:numPr>
                <w:ilvl w:val="0"/>
                <w:numId w:val="16"/>
              </w:numPr>
            </w:pPr>
            <w:r>
              <w:t>Luồng con</w:t>
            </w:r>
            <w:r w:rsidR="00DC53DF">
              <w:t xml:space="preserve"> phiếu nhập kho</w:t>
            </w:r>
          </w:p>
          <w:p w14:paraId="60A07EE9" w14:textId="77777777" w:rsidR="007C44FD" w:rsidRDefault="007C44FD" w:rsidP="00CC0F9F">
            <w:pPr>
              <w:pStyle w:val="ListParagraph"/>
              <w:numPr>
                <w:ilvl w:val="0"/>
                <w:numId w:val="30"/>
              </w:numPr>
            </w:pPr>
            <w:r>
              <w:t xml:space="preserve">Thêm mới đơn bán báo giá </w:t>
            </w:r>
          </w:p>
          <w:p w14:paraId="72DC2336" w14:textId="77777777" w:rsidR="007C44FD" w:rsidRDefault="007C44FD" w:rsidP="007C44FD">
            <w:pPr>
              <w:pStyle w:val="Bullet-"/>
            </w:pPr>
            <w:r>
              <w:t xml:space="preserve">Người dùng chọn vào nút “Mới” để thực hiện thao tác thêm mới đơn bán báo giá. </w:t>
            </w:r>
          </w:p>
          <w:p w14:paraId="63FCAAE6" w14:textId="77777777" w:rsidR="007C44FD" w:rsidRDefault="007C44FD" w:rsidP="007C44FD">
            <w:pPr>
              <w:pStyle w:val="Bullet-"/>
            </w:pPr>
            <w:r>
              <w:t xml:space="preserve">Hệ thống mở form nhập thông tin đơn bán báo giá, bao gồm các trường như: Tên khách hàng, ngày tạo, địa chỉ giao hàng, ngày hết hạn, điều khoản thanh toán, chi tiết đơn hàng (sản phẩm, số lượng, đơn vị, giá bán, thuế), tổng tiền, trạng thái đơn bán báo giá </w:t>
            </w:r>
          </w:p>
          <w:p w14:paraId="63528590" w14:textId="77777777" w:rsidR="007C44FD" w:rsidRDefault="007C44FD" w:rsidP="007C44FD">
            <w:pPr>
              <w:pStyle w:val="Bullet-"/>
            </w:pPr>
            <w:r>
              <w:t xml:space="preserve">Người dùng nhập thông tin và chọn “Lưu” để tạo đơn bán báo giá mới. </w:t>
            </w:r>
          </w:p>
          <w:p w14:paraId="36908515" w14:textId="77777777" w:rsidR="007C44FD" w:rsidRDefault="007C44FD" w:rsidP="007C44FD">
            <w:pPr>
              <w:pStyle w:val="Bullet-"/>
            </w:pPr>
            <w:r>
              <w:t xml:space="preserve">Kiểm tra: Hệ thống kiểm tra tính hợp lệ của thông tin nhập vào. Nếu hợp lệ, hệ thống hiển thị thông báo “Thêm mới thành công” và cập nhập danh sách đơn bán báo giá. Nếu không hợp lệ, hiển thị thông báo lỗi và yêu cầu nhập lại. </w:t>
            </w:r>
          </w:p>
          <w:p w14:paraId="11D6FB46" w14:textId="77777777" w:rsidR="007C44FD" w:rsidRDefault="007C44FD" w:rsidP="00CC0F9F">
            <w:pPr>
              <w:pStyle w:val="ListParagraph"/>
              <w:numPr>
                <w:ilvl w:val="0"/>
                <w:numId w:val="30"/>
              </w:numPr>
            </w:pPr>
            <w:r>
              <w:t xml:space="preserve">Xem/Cập nhập đơn bán báo giá </w:t>
            </w:r>
          </w:p>
          <w:p w14:paraId="6151DEE6" w14:textId="77777777" w:rsidR="007C44FD" w:rsidRDefault="007C44FD" w:rsidP="007C44FD">
            <w:pPr>
              <w:pStyle w:val="Bullet-"/>
            </w:pPr>
            <w:r>
              <w:t xml:space="preserve">Người dùng click vào đơn bán báo giá bất kỳ trong danh sách để xem chi tiết thông tin. </w:t>
            </w:r>
          </w:p>
          <w:p w14:paraId="02D7F1CF" w14:textId="77777777" w:rsidR="007C44FD" w:rsidRDefault="007C44FD" w:rsidP="007C44FD">
            <w:pPr>
              <w:pStyle w:val="Bullet-"/>
            </w:pPr>
            <w:r>
              <w:lastRenderedPageBreak/>
              <w:t xml:space="preserve">Hệ thống hiển thị chi tiết đơn bán báo giá, bao gồm các thông tin như: Tên khách hàng, ngày tạo, địa chỉ giao hàng, ngày hết hạn, điều khoản thanh toán, chi tiết đơn hàng (sản phẩm, số lượng, đơn vị, giá bán, thuế), tổng tiền. </w:t>
            </w:r>
          </w:p>
          <w:p w14:paraId="6DFD1917" w14:textId="77777777" w:rsidR="007C44FD" w:rsidRDefault="007C44FD" w:rsidP="007C44FD">
            <w:pPr>
              <w:pStyle w:val="Bullet-"/>
            </w:pPr>
            <w:r>
              <w:t xml:space="preserve">Người dùng có thể chỉnh sửa các trường thông tin và chọn “Cập nhập” để lưu thay đổi. </w:t>
            </w:r>
          </w:p>
          <w:p w14:paraId="3C8C096C" w14:textId="77777777" w:rsidR="007C44FD" w:rsidRDefault="007C44FD" w:rsidP="007C44FD">
            <w:pPr>
              <w:pStyle w:val="Bullet-"/>
            </w:pPr>
            <w:r>
              <w:t xml:space="preserve">Kiểm tra: Hệ thống xác minh tính hợp lệ của dữ liệu cập nhập. Nếu hợp lệ, hệ thống hiển thị thông báo “Cập nhập thành công” và cập nhập danh sách. Nếu không hợp lệ, hiển thị thông báo lỗi và yêu cầu chỉnh sửa lại. </w:t>
            </w:r>
          </w:p>
          <w:p w14:paraId="66732D1E" w14:textId="77777777" w:rsidR="007C44FD" w:rsidRDefault="007C44FD" w:rsidP="00CC0F9F">
            <w:pPr>
              <w:pStyle w:val="ListParagraph"/>
              <w:numPr>
                <w:ilvl w:val="0"/>
                <w:numId w:val="30"/>
              </w:numPr>
            </w:pPr>
            <w:r>
              <w:t xml:space="preserve">Xóa đơn bán báo giá </w:t>
            </w:r>
          </w:p>
          <w:p w14:paraId="1186364E" w14:textId="77777777" w:rsidR="007C44FD" w:rsidRDefault="007C44FD" w:rsidP="007C44FD">
            <w:pPr>
              <w:pStyle w:val="Bullet-"/>
            </w:pPr>
            <w:r>
              <w:t xml:space="preserve">Người dùng click chọn check box ở màn danh sách đơn bán báo giá và click chọn vào nút “Tác vụ” -&gt; sau đó chọn “Xóa” để xóa đơn bán báo giá đã chọn </w:t>
            </w:r>
          </w:p>
          <w:p w14:paraId="3711B68B" w14:textId="77777777" w:rsidR="007C44FD" w:rsidRDefault="007C44FD" w:rsidP="007C44FD">
            <w:pPr>
              <w:pStyle w:val="Bullet-"/>
            </w:pPr>
            <w:r>
              <w:t xml:space="preserve">Hệ thống hiển thị thông báo xác nhận “Bạn có chắc chắn muốn xóa đơn bán báo giá này không?” </w:t>
            </w:r>
          </w:p>
          <w:p w14:paraId="0CA43CA1" w14:textId="77777777" w:rsidR="007C44FD" w:rsidRDefault="007C44FD" w:rsidP="007C44FD">
            <w:pPr>
              <w:pStyle w:val="Bullet-"/>
            </w:pPr>
            <w:r>
              <w:t xml:space="preserve">Người dùng chọn “Đồng ý” để xác nhận xóa. </w:t>
            </w:r>
          </w:p>
          <w:p w14:paraId="61D884BE" w14:textId="77777777" w:rsidR="007C44FD" w:rsidRDefault="007C44FD" w:rsidP="007C44FD">
            <w:pPr>
              <w:pStyle w:val="Bullet-"/>
            </w:pPr>
            <w:r>
              <w:t xml:space="preserve">Kiểm tra: Hệ thống kiểm tra xem đơn bán báo giá đã được thanh toán và ghi vào sổ chưa. Nếu đã thanh toán và ghi và sổ, hiển thị thông báo lỗi và hủy thao tác xóa. Nếu không, hệ thống xóa đơn bán báo giá và cập nhập danh sách với thông báo “Xóa thành công”. </w:t>
            </w:r>
          </w:p>
          <w:p w14:paraId="479BF23F" w14:textId="77777777" w:rsidR="007C44FD" w:rsidRDefault="007C44FD" w:rsidP="00CC0F9F">
            <w:pPr>
              <w:pStyle w:val="ListParagraph"/>
              <w:numPr>
                <w:ilvl w:val="0"/>
                <w:numId w:val="30"/>
              </w:numPr>
            </w:pPr>
            <w:r>
              <w:t xml:space="preserve">Lưu trữ đơn bán báo giá </w:t>
            </w:r>
          </w:p>
          <w:p w14:paraId="28812A74" w14:textId="77777777" w:rsidR="007C44FD" w:rsidRDefault="007C44FD" w:rsidP="007C44FD">
            <w:pPr>
              <w:pStyle w:val="Bullet-"/>
            </w:pPr>
            <w:r>
              <w:t xml:space="preserve">Người dùng click chọn check box ở màn danh sách đơn bán báo giá và click chọn vào nút “Tác vụ” -&gt; sau đó chọn “Lưu trữ” để lưu trữ đơn bán báo giá thay vì xóa vĩnh viễn. </w:t>
            </w:r>
          </w:p>
          <w:p w14:paraId="6F1731FA" w14:textId="77777777" w:rsidR="007C44FD" w:rsidRDefault="007C44FD" w:rsidP="007C44FD">
            <w:pPr>
              <w:pStyle w:val="Bullet-"/>
            </w:pPr>
            <w:r>
              <w:t xml:space="preserve">Hệ thống di chuyển đơn bán báo giá vào danh sách lưu trữ, không còn hiển thị trong danh sách đơn bán báo giá chính. </w:t>
            </w:r>
          </w:p>
          <w:p w14:paraId="5FA3809E" w14:textId="77777777" w:rsidR="007C44FD" w:rsidRDefault="007C44FD" w:rsidP="007C44FD">
            <w:pPr>
              <w:pStyle w:val="Bullet-"/>
            </w:pPr>
            <w:r>
              <w:t xml:space="preserve">Kiểm tra: Hệ thống cập nhập trạng thái đơn bán báo giá thành “Đã lưu trữ” và hiển thị thông báo “Lưu trữ thành công”. </w:t>
            </w:r>
          </w:p>
          <w:p w14:paraId="3252892B" w14:textId="77777777" w:rsidR="007C44FD" w:rsidRDefault="007C44FD" w:rsidP="00CC0F9F">
            <w:pPr>
              <w:pStyle w:val="ListParagraph"/>
              <w:numPr>
                <w:ilvl w:val="0"/>
                <w:numId w:val="30"/>
              </w:numPr>
            </w:pPr>
            <w:r>
              <w:t xml:space="preserve">Tìm kiếm đơn bán báo giá </w:t>
            </w:r>
          </w:p>
          <w:p w14:paraId="735B5CE5" w14:textId="77777777" w:rsidR="007C44FD" w:rsidRDefault="007C44FD" w:rsidP="007C44FD">
            <w:pPr>
              <w:pStyle w:val="Bullet-"/>
            </w:pPr>
            <w:r>
              <w:t xml:space="preserve">Người dùng chọn tính năng “Tìm kiếm” để tìm kiếm đơn bán báo giá dựa trên các tiêu chí như: Mã đơn bán, khách hàng, nhân viên bán hàng phụ trách đơn bán, sản phẩm </w:t>
            </w:r>
          </w:p>
          <w:p w14:paraId="45269D0C" w14:textId="77777777" w:rsidR="00DD6C34" w:rsidRDefault="007C44FD" w:rsidP="007C44FD">
            <w:pPr>
              <w:pStyle w:val="Bullet-"/>
            </w:pPr>
            <w:r>
              <w:t>Hệ thống hiển thị danh sách đơn bán phù hợp với tiêu chí tìm kiếm.</w:t>
            </w:r>
          </w:p>
          <w:p w14:paraId="0B77B81B" w14:textId="77777777" w:rsidR="00DC53DF" w:rsidRDefault="00DC53DF" w:rsidP="00CC0F9F">
            <w:pPr>
              <w:pStyle w:val="ListParagraph"/>
              <w:numPr>
                <w:ilvl w:val="0"/>
                <w:numId w:val="16"/>
              </w:numPr>
            </w:pPr>
            <w:r>
              <w:t>Luồng con phiếu xuất kho</w:t>
            </w:r>
          </w:p>
          <w:p w14:paraId="73493D04" w14:textId="1DFA19BD" w:rsidR="00C34CBF" w:rsidRDefault="00C34CBF" w:rsidP="00CC0F9F">
            <w:pPr>
              <w:pStyle w:val="ListParagraph"/>
              <w:numPr>
                <w:ilvl w:val="0"/>
                <w:numId w:val="31"/>
              </w:numPr>
            </w:pPr>
            <w:r>
              <w:t xml:space="preserve">Thêm mới đơn mua báo giá </w:t>
            </w:r>
          </w:p>
          <w:p w14:paraId="08E14C33" w14:textId="77777777" w:rsidR="00C34CBF" w:rsidRDefault="00C34CBF" w:rsidP="00C34CBF">
            <w:pPr>
              <w:pStyle w:val="Bullet-"/>
            </w:pPr>
            <w:r>
              <w:lastRenderedPageBreak/>
              <w:t xml:space="preserve">Người dùng chọn vào nút “Mới” để thực hiện thao tác thêm mới đơn mua báo giá. </w:t>
            </w:r>
          </w:p>
          <w:p w14:paraId="787EBC29" w14:textId="77777777" w:rsidR="00C34CBF" w:rsidRDefault="00C34CBF" w:rsidP="00C34CBF">
            <w:pPr>
              <w:pStyle w:val="Bullet-"/>
            </w:pPr>
            <w:r>
              <w:t xml:space="preserve">Hệ thống mở form nhập thông tin nhà cung cấp, bao gồm các trường như: Mã nhà cung cấp, mã đơn mua báo giá, tên nhà cung cấp, người nhập hàng, hạn đặt hàng, tổng tiền, trạng thái đơn mua báo giá. </w:t>
            </w:r>
          </w:p>
          <w:p w14:paraId="395D776B" w14:textId="77777777" w:rsidR="00C34CBF" w:rsidRDefault="00C34CBF" w:rsidP="00C34CBF">
            <w:pPr>
              <w:pStyle w:val="Bullet-"/>
            </w:pPr>
            <w:r>
              <w:t xml:space="preserve">Người dùng nhập thông tin và chọn “Lưu” để tạo đơn mua báo giá mới. </w:t>
            </w:r>
          </w:p>
          <w:p w14:paraId="22AFEC31" w14:textId="345D9647" w:rsidR="00C34CBF" w:rsidRDefault="00C34CBF" w:rsidP="00733C82">
            <w:pPr>
              <w:pStyle w:val="Bullet-"/>
            </w:pPr>
            <w:r>
              <w:t xml:space="preserve">Kiểm tra: Hệ thống kiểm tra tính hợp lệ của thông tin nhập vào. Nếu hợp lệ, hệ thống hiển thị thông báo “Thêm mới thành công” và cập nhập danh sách đơn mua báo giá. Nếu không hợp lệ, hiển thị thông báo lỗi và yêu cầu nhập lại. </w:t>
            </w:r>
          </w:p>
          <w:p w14:paraId="5204D390" w14:textId="2C9B216F" w:rsidR="00C34CBF" w:rsidRDefault="00C34CBF" w:rsidP="00CC0F9F">
            <w:pPr>
              <w:pStyle w:val="ListParagraph"/>
              <w:numPr>
                <w:ilvl w:val="0"/>
                <w:numId w:val="31"/>
              </w:numPr>
            </w:pPr>
            <w:r>
              <w:t xml:space="preserve">Xem/Cập nhập đơn mua báo giá </w:t>
            </w:r>
          </w:p>
          <w:p w14:paraId="78C944AF" w14:textId="77777777" w:rsidR="00C34CBF" w:rsidRDefault="00C34CBF" w:rsidP="00C34CBF">
            <w:pPr>
              <w:pStyle w:val="Bullet-"/>
            </w:pPr>
            <w:r>
              <w:t xml:space="preserve">Người dùng click vào đơn mua báo giá bất kỳ trong danh sách để xem chi tiết thông tin. </w:t>
            </w:r>
          </w:p>
          <w:p w14:paraId="75D2892D" w14:textId="77777777" w:rsidR="00C34CBF" w:rsidRDefault="00C34CBF" w:rsidP="00C34CBF">
            <w:pPr>
              <w:pStyle w:val="Bullet-"/>
            </w:pPr>
            <w:r>
              <w:t xml:space="preserve">Hệ thống hiển thị chi tiết đơn bán báo giá, bao gồm các thông tin như: Mã nhà cung cấp, mã đơn mua báo giá, tên nhà cung cấp, người nhập hàng, hạn đặt hàng, tổng tiền, trạng thái đơn mua báo giá. </w:t>
            </w:r>
          </w:p>
          <w:p w14:paraId="056247AA" w14:textId="77777777" w:rsidR="00C34CBF" w:rsidRDefault="00C34CBF" w:rsidP="00C34CBF">
            <w:pPr>
              <w:pStyle w:val="Bullet-"/>
            </w:pPr>
            <w:r>
              <w:t xml:space="preserve">Người dùng có thể chỉnh sửa các trường thông tin và chọn “Cập nhập” để lưu thay đổi. </w:t>
            </w:r>
          </w:p>
          <w:p w14:paraId="63EF0AB3" w14:textId="77777777" w:rsidR="00C34CBF" w:rsidRDefault="00C34CBF" w:rsidP="00C34CBF">
            <w:pPr>
              <w:pStyle w:val="Bullet-"/>
            </w:pPr>
            <w:r>
              <w:t xml:space="preserve">Kiểm tra: Hệ thống xác minh tính hợp lệ của dữ liệu cập nhập. Nếu hợp lệ, hệ thống hiển thị thông báo “Cập nhập thành công” và cập nhập danh sách. Nếu không hợp lệ, hiển thị thông báo lỗi và yêu cầu chỉnh sửa lại. </w:t>
            </w:r>
          </w:p>
          <w:p w14:paraId="47101FB4" w14:textId="79028E26" w:rsidR="00C34CBF" w:rsidRDefault="00C34CBF" w:rsidP="00CC0F9F">
            <w:pPr>
              <w:pStyle w:val="ListParagraph"/>
              <w:numPr>
                <w:ilvl w:val="0"/>
                <w:numId w:val="31"/>
              </w:numPr>
            </w:pPr>
            <w:r>
              <w:t xml:space="preserve">Xóa đơn mua báo giá </w:t>
            </w:r>
          </w:p>
          <w:p w14:paraId="35004BE4" w14:textId="77777777" w:rsidR="00C34CBF" w:rsidRDefault="00C34CBF" w:rsidP="00C34CBF">
            <w:pPr>
              <w:pStyle w:val="Bullet-"/>
            </w:pPr>
            <w:r>
              <w:t xml:space="preserve">Người dùng click chọn check box ở màn danh sách đơn mua báo giá và click chọn vào nút “Tác vụ” -&gt; sau đó chọn “Xóa” để xóa mua báo giá đã chọn </w:t>
            </w:r>
          </w:p>
          <w:p w14:paraId="3F362B40" w14:textId="77777777" w:rsidR="00C34CBF" w:rsidRDefault="00C34CBF" w:rsidP="00C34CBF">
            <w:pPr>
              <w:pStyle w:val="Bullet-"/>
            </w:pPr>
            <w:r>
              <w:t xml:space="preserve">Hệ thống hiển thị thông báo xác nhận “Bạn có chắc chắn muốn xóa đơn mua báo giá này không?” </w:t>
            </w:r>
          </w:p>
          <w:p w14:paraId="7B6F3216" w14:textId="77777777" w:rsidR="00C34CBF" w:rsidRDefault="00C34CBF" w:rsidP="00C34CBF">
            <w:pPr>
              <w:pStyle w:val="Bullet-"/>
            </w:pPr>
            <w:r>
              <w:t xml:space="preserve">Người dùng chọn “Đồng ý” để xác nhận xóa. </w:t>
            </w:r>
          </w:p>
          <w:p w14:paraId="27EB3718" w14:textId="77777777" w:rsidR="00C34CBF" w:rsidRDefault="00C34CBF" w:rsidP="00C34CBF">
            <w:pPr>
              <w:pStyle w:val="Bullet-"/>
            </w:pPr>
            <w:r>
              <w:t xml:space="preserve">Kiểm tra: Hệ thống kiểm tra xem đơn mua báo giá đã được thanh toán và ghi vào sổ chưa. Nếu đã thanh toán và ghi và sổ, hiển thị thông báo lỗi và hủy thao tác xóa. Nếu không, hệ thống xóa đơn mua báo giá và cập nhập danh sách với thông báo “Xóa thành công”.  </w:t>
            </w:r>
          </w:p>
          <w:p w14:paraId="650C89C3" w14:textId="6DDBDB85" w:rsidR="00C34CBF" w:rsidRDefault="00C34CBF" w:rsidP="00CC0F9F">
            <w:pPr>
              <w:pStyle w:val="ListParagraph"/>
              <w:numPr>
                <w:ilvl w:val="0"/>
                <w:numId w:val="31"/>
              </w:numPr>
            </w:pPr>
            <w:r>
              <w:t xml:space="preserve">Lưu trữ đơn mua báo giá </w:t>
            </w:r>
          </w:p>
          <w:p w14:paraId="0BBE0A58" w14:textId="77777777" w:rsidR="00C34CBF" w:rsidRDefault="00C34CBF" w:rsidP="00C34CBF">
            <w:pPr>
              <w:pStyle w:val="Bullet-"/>
            </w:pPr>
            <w:r>
              <w:lastRenderedPageBreak/>
              <w:t xml:space="preserve">Người dùng click chọn check box ở màn danh sách đơn mua báo giá và click chọn vào nút “Tác vụ” -&gt; sau đó chọn “Lưu trữ” để lưu trữ đơn mua báo giá thay vì xóa vĩnh viễn.  </w:t>
            </w:r>
          </w:p>
          <w:p w14:paraId="49C615F2" w14:textId="77777777" w:rsidR="00C34CBF" w:rsidRDefault="00C34CBF" w:rsidP="00C34CBF">
            <w:pPr>
              <w:pStyle w:val="Bullet-"/>
            </w:pPr>
            <w:r>
              <w:t xml:space="preserve">Hệ thống di chuyển đơn mua báo giá vào danh sách lưu trữ, không còn hiển thị trong danh sách đơn mua báo giá chính. </w:t>
            </w:r>
          </w:p>
          <w:p w14:paraId="19349C5C" w14:textId="77777777" w:rsidR="00C34CBF" w:rsidRDefault="00C34CBF" w:rsidP="00C34CBF">
            <w:pPr>
              <w:pStyle w:val="Bullet-"/>
            </w:pPr>
            <w:r>
              <w:t xml:space="preserve">Kiểm tra: Hệ thống cập nhập trạng thái đơn mua báo giá thành “Đã lưu trữ” và hiển thị thông báo “Lưu trữ thành công”. </w:t>
            </w:r>
          </w:p>
          <w:p w14:paraId="69FB36D8" w14:textId="0E8FCB1C" w:rsidR="00C34CBF" w:rsidRDefault="00C34CBF" w:rsidP="00CC0F9F">
            <w:pPr>
              <w:pStyle w:val="ListParagraph"/>
              <w:numPr>
                <w:ilvl w:val="0"/>
                <w:numId w:val="31"/>
              </w:numPr>
            </w:pPr>
            <w:r>
              <w:t xml:space="preserve">Tìm kiếm đơn mua báo giá </w:t>
            </w:r>
          </w:p>
          <w:p w14:paraId="285EA175" w14:textId="77777777" w:rsidR="00C34CBF" w:rsidRDefault="00C34CBF" w:rsidP="00C34CBF">
            <w:pPr>
              <w:pStyle w:val="Bullet-"/>
            </w:pPr>
            <w:r>
              <w:t xml:space="preserve">Người dùng chọn tính năng “Tìm kiếm” để tìm kiếm đơn mua báo giá dựa trên các tiêu chí như: Mã nhà cung cấp, mã đơn mua báo giá, tên nhà cung cấp, người nhập hàng, hạn đặt hàng, tổng tiền, trạng thái đơn mua báo giá. </w:t>
            </w:r>
          </w:p>
          <w:p w14:paraId="3F962EDB" w14:textId="254F0ADA" w:rsidR="00DC53DF" w:rsidRPr="00DC53DF" w:rsidRDefault="00C34CBF" w:rsidP="00C34CBF">
            <w:pPr>
              <w:pStyle w:val="Bullet-"/>
            </w:pPr>
            <w:r>
              <w:t>Hệ thống hiển thị danh sách đơn mua báo giá phù hợp với tiêu chí tìm kiếm.</w:t>
            </w:r>
          </w:p>
        </w:tc>
      </w:tr>
      <w:tr w:rsidR="007B4C5D" w14:paraId="222F82BA" w14:textId="77777777">
        <w:tc>
          <w:tcPr>
            <w:tcW w:w="9062" w:type="dxa"/>
            <w:gridSpan w:val="4"/>
            <w:shd w:val="clear" w:color="auto" w:fill="D9E2F3" w:themeFill="accent1" w:themeFillTint="33"/>
          </w:tcPr>
          <w:p w14:paraId="5DD07BF0" w14:textId="77777777" w:rsidR="007B4C5D" w:rsidRDefault="007B4C5D">
            <w:r w:rsidRPr="00775630">
              <w:rPr>
                <w:b/>
                <w:bCs/>
              </w:rPr>
              <w:lastRenderedPageBreak/>
              <w:t>Luồng sự kiện phát sinh/Kịch bản phát sinh</w:t>
            </w:r>
          </w:p>
        </w:tc>
      </w:tr>
      <w:tr w:rsidR="007B4C5D" w14:paraId="68C5216E" w14:textId="77777777">
        <w:tc>
          <w:tcPr>
            <w:tcW w:w="9062" w:type="dxa"/>
            <w:gridSpan w:val="4"/>
            <w:shd w:val="clear" w:color="auto" w:fill="auto"/>
          </w:tcPr>
          <w:p w14:paraId="52E90C54" w14:textId="77777777" w:rsidR="007B4C5D" w:rsidRDefault="00660DFA">
            <w:r w:rsidRPr="00660DFA">
              <w:t>Luồng A: Thêm mới, cập nhập, xóa đơn bán báo giá không hợp lệ, tìm kiếm không hợp lệ.</w:t>
            </w:r>
          </w:p>
          <w:p w14:paraId="13B6D990" w14:textId="0B4E9556" w:rsidR="00660DFA" w:rsidRDefault="00660DFA">
            <w:r>
              <w:t xml:space="preserve">Luồng B: </w:t>
            </w:r>
            <w:r w:rsidR="00D4436A" w:rsidRPr="00D4436A">
              <w:t>Thêm mới, cập nhập, xóa đơn mua báo giá không hợp lệ, tìm kiếm không hợp lệ.</w:t>
            </w:r>
          </w:p>
        </w:tc>
      </w:tr>
      <w:tr w:rsidR="007B4C5D" w14:paraId="6F52921A" w14:textId="77777777">
        <w:tc>
          <w:tcPr>
            <w:tcW w:w="9062" w:type="dxa"/>
            <w:gridSpan w:val="4"/>
            <w:shd w:val="clear" w:color="auto" w:fill="auto"/>
          </w:tcPr>
          <w:p w14:paraId="377F3C3D" w14:textId="14715301" w:rsidR="004249F4" w:rsidRDefault="004249F4" w:rsidP="004249F4">
            <w:r>
              <w:t xml:space="preserve">Kịch bản phát sinh A: Hệ thống hiển thị một thông báo lỗi:  </w:t>
            </w:r>
          </w:p>
          <w:p w14:paraId="797D8FDD" w14:textId="77777777" w:rsidR="004249F4" w:rsidRDefault="004249F4" w:rsidP="004249F4">
            <w:pPr>
              <w:pStyle w:val="Bullet-"/>
            </w:pPr>
            <w:r>
              <w:t xml:space="preserve">Trường bắt buộc không được bỏ trống </w:t>
            </w:r>
          </w:p>
          <w:p w14:paraId="1712E17A" w14:textId="77777777" w:rsidR="004249F4" w:rsidRDefault="004249F4" w:rsidP="004249F4">
            <w:pPr>
              <w:pStyle w:val="Bullet-"/>
            </w:pPr>
            <w:r>
              <w:t xml:space="preserve">Không có dữ liệu được tìm thấy. </w:t>
            </w:r>
          </w:p>
          <w:p w14:paraId="7A3DF60F" w14:textId="77777777" w:rsidR="007B4C5D" w:rsidRDefault="004249F4" w:rsidP="004249F4">
            <w:pPr>
              <w:pStyle w:val="Bullet-"/>
            </w:pPr>
            <w:r>
              <w:t>Đơn bán báo giá đã được ghi vào sổ không được xóa!</w:t>
            </w:r>
          </w:p>
          <w:p w14:paraId="071AE489" w14:textId="77777777" w:rsidR="00A924FA" w:rsidRDefault="004249F4" w:rsidP="00A924FA">
            <w:r>
              <w:t xml:space="preserve">Kịch bản phát sinh B: </w:t>
            </w:r>
            <w:r w:rsidR="00A924FA">
              <w:t xml:space="preserve">Hệ thống hiển thị một thông báo lỗi:  </w:t>
            </w:r>
          </w:p>
          <w:p w14:paraId="6D702BAC" w14:textId="77777777" w:rsidR="00A924FA" w:rsidRDefault="00A924FA" w:rsidP="00A924FA">
            <w:pPr>
              <w:pStyle w:val="Bullet-"/>
            </w:pPr>
            <w:r>
              <w:t xml:space="preserve">Trường bắt buộc không được bỏ trống </w:t>
            </w:r>
          </w:p>
          <w:p w14:paraId="07C02D50" w14:textId="77777777" w:rsidR="00A924FA" w:rsidRDefault="00A924FA" w:rsidP="00A924FA">
            <w:pPr>
              <w:pStyle w:val="Bullet-"/>
            </w:pPr>
            <w:r>
              <w:t xml:space="preserve">Không có dữ liệu được tìm thấy. </w:t>
            </w:r>
          </w:p>
          <w:p w14:paraId="010D1E5D" w14:textId="2592901B" w:rsidR="004249F4" w:rsidRPr="004249F4" w:rsidRDefault="00A924FA" w:rsidP="00A924FA">
            <w:pPr>
              <w:pStyle w:val="Bullet-"/>
            </w:pPr>
            <w:r>
              <w:t>Đơn mua báo giá đã được ghi vào sổ không được xóa!</w:t>
            </w:r>
          </w:p>
        </w:tc>
      </w:tr>
      <w:tr w:rsidR="007B4C5D" w14:paraId="396AA41E" w14:textId="77777777">
        <w:tc>
          <w:tcPr>
            <w:tcW w:w="9062" w:type="dxa"/>
            <w:gridSpan w:val="4"/>
            <w:shd w:val="clear" w:color="auto" w:fill="D9E2F3" w:themeFill="accent1" w:themeFillTint="33"/>
          </w:tcPr>
          <w:p w14:paraId="4DBBD1C0" w14:textId="77777777" w:rsidR="007B4C5D" w:rsidRDefault="007B4C5D">
            <w:pPr>
              <w:jc w:val="center"/>
            </w:pPr>
            <w:r w:rsidRPr="003358A9">
              <w:rPr>
                <w:b/>
                <w:bCs/>
              </w:rPr>
              <w:t>Giao diện minh hoạ</w:t>
            </w:r>
          </w:p>
        </w:tc>
      </w:tr>
      <w:tr w:rsidR="007B4C5D" w14:paraId="7CCA68B8" w14:textId="77777777">
        <w:tc>
          <w:tcPr>
            <w:tcW w:w="9062" w:type="dxa"/>
            <w:gridSpan w:val="4"/>
            <w:shd w:val="clear" w:color="auto" w:fill="auto"/>
          </w:tcPr>
          <w:p w14:paraId="798EE63C" w14:textId="77777777" w:rsidR="00104305" w:rsidRDefault="005872A5" w:rsidP="00104305">
            <w:pPr>
              <w:keepNext/>
              <w:jc w:val="center"/>
            </w:pPr>
            <w:r w:rsidRPr="005872A5">
              <w:rPr>
                <w:noProof/>
              </w:rPr>
              <w:lastRenderedPageBreak/>
              <w:drawing>
                <wp:inline distT="0" distB="0" distL="0" distR="0" wp14:anchorId="3E4BA0A5" wp14:editId="5EFA3286">
                  <wp:extent cx="5514975" cy="1341879"/>
                  <wp:effectExtent l="0" t="0" r="0" b="0"/>
                  <wp:docPr id="15846351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19061" cy="1342873"/>
                          </a:xfrm>
                          <a:prstGeom prst="rect">
                            <a:avLst/>
                          </a:prstGeom>
                          <a:noFill/>
                          <a:ln>
                            <a:noFill/>
                          </a:ln>
                        </pic:spPr>
                      </pic:pic>
                    </a:graphicData>
                  </a:graphic>
                </wp:inline>
              </w:drawing>
            </w:r>
          </w:p>
          <w:p w14:paraId="7A238A1F" w14:textId="55B31763" w:rsidR="00104305" w:rsidRDefault="00104305" w:rsidP="00104305">
            <w:pPr>
              <w:pStyle w:val="Caption"/>
            </w:pPr>
            <w:bookmarkStart w:id="58" w:name="_Toc183209359"/>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21</w:t>
            </w:r>
            <w:r w:rsidR="00DA0FB9">
              <w:fldChar w:fldCharType="end"/>
            </w:r>
            <w:r>
              <w:t>. Danh sách nhập kho</w:t>
            </w:r>
            <w:bookmarkEnd w:id="58"/>
          </w:p>
          <w:p w14:paraId="0FE4B7C3" w14:textId="77777777" w:rsidR="005872A5" w:rsidRDefault="005872A5" w:rsidP="005872A5">
            <w:pPr>
              <w:keepNext/>
              <w:jc w:val="center"/>
            </w:pPr>
            <w:r w:rsidRPr="005872A5">
              <w:rPr>
                <w:noProof/>
              </w:rPr>
              <w:drawing>
                <wp:inline distT="0" distB="0" distL="0" distR="0" wp14:anchorId="7FFDF9C9" wp14:editId="204700E6">
                  <wp:extent cx="5288280" cy="1888671"/>
                  <wp:effectExtent l="0" t="0" r="7620" b="0"/>
                  <wp:docPr id="10599829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89795" cy="1889212"/>
                          </a:xfrm>
                          <a:prstGeom prst="rect">
                            <a:avLst/>
                          </a:prstGeom>
                          <a:noFill/>
                          <a:ln>
                            <a:noFill/>
                          </a:ln>
                        </pic:spPr>
                      </pic:pic>
                    </a:graphicData>
                  </a:graphic>
                </wp:inline>
              </w:drawing>
            </w:r>
          </w:p>
          <w:p w14:paraId="2F5C237E" w14:textId="289FDE60" w:rsidR="00EF3D5A" w:rsidRPr="00EF3D5A" w:rsidRDefault="005872A5" w:rsidP="00B352E2">
            <w:pPr>
              <w:pStyle w:val="Caption"/>
              <w:keepNext/>
            </w:pPr>
            <w:bookmarkStart w:id="59" w:name="_Toc183209360"/>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22</w:t>
            </w:r>
            <w:r w:rsidR="00DA0FB9">
              <w:fldChar w:fldCharType="end"/>
            </w:r>
            <w:r>
              <w:t xml:space="preserve">. </w:t>
            </w:r>
            <w:r w:rsidR="00104305">
              <w:t>Danh sách</w:t>
            </w:r>
            <w:r w:rsidR="00EF3D5A">
              <w:t xml:space="preserve"> xuất kho</w:t>
            </w:r>
            <w:bookmarkEnd w:id="59"/>
          </w:p>
        </w:tc>
      </w:tr>
    </w:tbl>
    <w:p w14:paraId="33E05F71" w14:textId="57178226" w:rsidR="00B352E2" w:rsidRDefault="00B352E2">
      <w:pPr>
        <w:pStyle w:val="Caption"/>
      </w:pPr>
      <w:bookmarkStart w:id="60" w:name="_Toc183209435"/>
      <w:r>
        <w:t xml:space="preserve">Bảng </w:t>
      </w:r>
      <w:r w:rsidR="00F15304">
        <w:fldChar w:fldCharType="begin"/>
      </w:r>
      <w:r w:rsidR="00F15304">
        <w:instrText xml:space="preserve"> STYLEREF 1 \s </w:instrText>
      </w:r>
      <w:r w:rsidR="00F15304">
        <w:fldChar w:fldCharType="separate"/>
      </w:r>
      <w:r w:rsidR="00F15304">
        <w:rPr>
          <w:noProof/>
        </w:rPr>
        <w:t>2</w:t>
      </w:r>
      <w:r w:rsidR="00F15304">
        <w:fldChar w:fldCharType="end"/>
      </w:r>
      <w:r w:rsidR="00F15304">
        <w:t>.</w:t>
      </w:r>
      <w:r w:rsidR="00F15304">
        <w:fldChar w:fldCharType="begin"/>
      </w:r>
      <w:r w:rsidR="00F15304">
        <w:instrText xml:space="preserve"> SEQ Bảng \* ARABIC \s 1 </w:instrText>
      </w:r>
      <w:r w:rsidR="00F15304">
        <w:fldChar w:fldCharType="separate"/>
      </w:r>
      <w:r w:rsidR="00F15304">
        <w:rPr>
          <w:noProof/>
        </w:rPr>
        <w:t>8</w:t>
      </w:r>
      <w:r w:rsidR="00F15304">
        <w:fldChar w:fldCharType="end"/>
      </w:r>
      <w:r>
        <w:t>. UC – Quản lý kho</w:t>
      </w:r>
      <w:bookmarkEnd w:id="60"/>
    </w:p>
    <w:p w14:paraId="0F8C04A9" w14:textId="5F08F334" w:rsidR="003201F7" w:rsidRDefault="003201F7" w:rsidP="003201F7">
      <w:pPr>
        <w:pStyle w:val="Heading3"/>
      </w:pPr>
      <w:bookmarkStart w:id="61" w:name="_Toc183212566"/>
      <w:r w:rsidRPr="00A86851">
        <w:t xml:space="preserve">UC06 - Quản lý </w:t>
      </w:r>
      <w:r w:rsidR="00BC0DEE">
        <w:t>hóa đơn</w:t>
      </w:r>
      <w:bookmarkEnd w:id="61"/>
    </w:p>
    <w:tbl>
      <w:tblPr>
        <w:tblStyle w:val="TableGrid"/>
        <w:tblW w:w="0" w:type="auto"/>
        <w:tblLook w:val="04A0" w:firstRow="1" w:lastRow="0" w:firstColumn="1" w:lastColumn="0" w:noHBand="0" w:noVBand="1"/>
      </w:tblPr>
      <w:tblGrid>
        <w:gridCol w:w="1173"/>
        <w:gridCol w:w="1878"/>
        <w:gridCol w:w="2756"/>
        <w:gridCol w:w="3255"/>
      </w:tblGrid>
      <w:tr w:rsidR="003201F7" w14:paraId="4994A21F" w14:textId="77777777">
        <w:tc>
          <w:tcPr>
            <w:tcW w:w="3051" w:type="dxa"/>
            <w:gridSpan w:val="2"/>
            <w:shd w:val="clear" w:color="auto" w:fill="D9E2F3" w:themeFill="accent1" w:themeFillTint="33"/>
          </w:tcPr>
          <w:p w14:paraId="099B8FA1" w14:textId="77777777" w:rsidR="003201F7" w:rsidRPr="00737994" w:rsidRDefault="003201F7">
            <w:pPr>
              <w:rPr>
                <w:b/>
                <w:bCs/>
              </w:rPr>
            </w:pPr>
            <w:r w:rsidRPr="00737994">
              <w:rPr>
                <w:b/>
                <w:bCs/>
              </w:rPr>
              <w:t>UC0</w:t>
            </w:r>
            <w:r>
              <w:rPr>
                <w:b/>
                <w:bCs/>
              </w:rPr>
              <w:t>6</w:t>
            </w:r>
          </w:p>
        </w:tc>
        <w:tc>
          <w:tcPr>
            <w:tcW w:w="2756" w:type="dxa"/>
            <w:shd w:val="clear" w:color="auto" w:fill="D9E2F3" w:themeFill="accent1" w:themeFillTint="33"/>
          </w:tcPr>
          <w:p w14:paraId="2FE1CADD" w14:textId="77777777" w:rsidR="003201F7" w:rsidRPr="00737994" w:rsidRDefault="003201F7">
            <w:pPr>
              <w:rPr>
                <w:b/>
                <w:bCs/>
              </w:rPr>
            </w:pPr>
            <w:r w:rsidRPr="00737994">
              <w:rPr>
                <w:b/>
                <w:bCs/>
              </w:rPr>
              <w:t xml:space="preserve">Quản lý </w:t>
            </w:r>
            <w:r>
              <w:rPr>
                <w:b/>
                <w:bCs/>
              </w:rPr>
              <w:t>mua hàng</w:t>
            </w:r>
          </w:p>
        </w:tc>
        <w:tc>
          <w:tcPr>
            <w:tcW w:w="3255" w:type="dxa"/>
            <w:shd w:val="clear" w:color="auto" w:fill="D9E2F3" w:themeFill="accent1" w:themeFillTint="33"/>
          </w:tcPr>
          <w:p w14:paraId="04303CAE" w14:textId="77777777" w:rsidR="003201F7" w:rsidRPr="00737994" w:rsidRDefault="003201F7">
            <w:pPr>
              <w:rPr>
                <w:b/>
                <w:bCs/>
              </w:rPr>
            </w:pPr>
            <w:r w:rsidRPr="00737994">
              <w:rPr>
                <w:b/>
                <w:bCs/>
              </w:rPr>
              <w:t xml:space="preserve">Độ phức tạp: </w:t>
            </w:r>
            <w:r>
              <w:rPr>
                <w:b/>
                <w:bCs/>
              </w:rPr>
              <w:t>Cao</w:t>
            </w:r>
          </w:p>
        </w:tc>
      </w:tr>
      <w:tr w:rsidR="003201F7" w14:paraId="272622CF" w14:textId="77777777">
        <w:tc>
          <w:tcPr>
            <w:tcW w:w="3051" w:type="dxa"/>
            <w:gridSpan w:val="2"/>
            <w:shd w:val="clear" w:color="auto" w:fill="D9E2F3" w:themeFill="accent1" w:themeFillTint="33"/>
          </w:tcPr>
          <w:p w14:paraId="661C60F7" w14:textId="77777777" w:rsidR="003201F7" w:rsidRPr="00737994" w:rsidRDefault="003201F7">
            <w:pPr>
              <w:rPr>
                <w:b/>
                <w:bCs/>
              </w:rPr>
            </w:pPr>
            <w:r w:rsidRPr="00737994">
              <w:rPr>
                <w:b/>
                <w:bCs/>
              </w:rPr>
              <w:t>Mô tả</w:t>
            </w:r>
          </w:p>
        </w:tc>
        <w:tc>
          <w:tcPr>
            <w:tcW w:w="6011" w:type="dxa"/>
            <w:gridSpan w:val="2"/>
          </w:tcPr>
          <w:p w14:paraId="69C0DE89" w14:textId="2D46C5CD" w:rsidR="001175D0" w:rsidRDefault="001175D0">
            <w:r w:rsidRPr="005601EB">
              <w:t xml:space="preserve">Chức năng cho phép người dùng </w:t>
            </w:r>
            <w:r w:rsidRPr="001175D0">
              <w:t>quyền quản lý hóa đơn mua hàng, hóa đơn bán hàng</w:t>
            </w:r>
            <w:r w:rsidR="00C13BA0">
              <w:t xml:space="preserve"> </w:t>
            </w:r>
            <w:r w:rsidRPr="001175D0">
              <w:t>bao gồm các thao tác tạo, sửa, xóa, lưu trữ.</w:t>
            </w:r>
          </w:p>
        </w:tc>
      </w:tr>
      <w:tr w:rsidR="003201F7" w14:paraId="12A6FB41" w14:textId="77777777">
        <w:tc>
          <w:tcPr>
            <w:tcW w:w="3051" w:type="dxa"/>
            <w:gridSpan w:val="2"/>
            <w:shd w:val="clear" w:color="auto" w:fill="D9E2F3" w:themeFill="accent1" w:themeFillTint="33"/>
          </w:tcPr>
          <w:p w14:paraId="7D122E65" w14:textId="77777777" w:rsidR="003201F7" w:rsidRPr="00737994" w:rsidRDefault="003201F7">
            <w:pPr>
              <w:rPr>
                <w:b/>
                <w:bCs/>
              </w:rPr>
            </w:pPr>
            <w:r w:rsidRPr="00737994">
              <w:rPr>
                <w:b/>
                <w:bCs/>
              </w:rPr>
              <w:t>Tác nhân</w:t>
            </w:r>
          </w:p>
        </w:tc>
        <w:tc>
          <w:tcPr>
            <w:tcW w:w="6011" w:type="dxa"/>
            <w:gridSpan w:val="2"/>
          </w:tcPr>
          <w:p w14:paraId="3D8AD8AB" w14:textId="3C2FF906" w:rsidR="003201F7" w:rsidRDefault="003201F7">
            <w:r w:rsidRPr="001864F6">
              <w:t xml:space="preserve">Nhân viên </w:t>
            </w:r>
            <w:r w:rsidR="00CC2A02">
              <w:t>kế toán</w:t>
            </w:r>
            <w:r w:rsidRPr="001864F6">
              <w:t>, Admin</w:t>
            </w:r>
          </w:p>
        </w:tc>
      </w:tr>
      <w:tr w:rsidR="003201F7" w14:paraId="2F30FE8D" w14:textId="77777777">
        <w:tc>
          <w:tcPr>
            <w:tcW w:w="3051" w:type="dxa"/>
            <w:gridSpan w:val="2"/>
            <w:shd w:val="clear" w:color="auto" w:fill="D9E2F3" w:themeFill="accent1" w:themeFillTint="33"/>
          </w:tcPr>
          <w:p w14:paraId="2B01AC01" w14:textId="77777777" w:rsidR="003201F7" w:rsidRPr="00737994" w:rsidRDefault="003201F7">
            <w:pPr>
              <w:rPr>
                <w:b/>
                <w:bCs/>
              </w:rPr>
            </w:pPr>
            <w:r w:rsidRPr="00737994">
              <w:rPr>
                <w:b/>
                <w:bCs/>
              </w:rPr>
              <w:t>Tiền điều kiện</w:t>
            </w:r>
          </w:p>
        </w:tc>
        <w:tc>
          <w:tcPr>
            <w:tcW w:w="6011" w:type="dxa"/>
            <w:gridSpan w:val="2"/>
          </w:tcPr>
          <w:p w14:paraId="7A306F76" w14:textId="77777777" w:rsidR="003201F7" w:rsidRDefault="003201F7">
            <w:r w:rsidRPr="00575C4E">
              <w:t>Người dùng có quyền truy cập và đã đăng nhập thành công vào hệ thống</w:t>
            </w:r>
          </w:p>
        </w:tc>
      </w:tr>
      <w:tr w:rsidR="003201F7" w14:paraId="22E4B30D" w14:textId="77777777">
        <w:tc>
          <w:tcPr>
            <w:tcW w:w="1173" w:type="dxa"/>
            <w:vMerge w:val="restart"/>
            <w:shd w:val="clear" w:color="auto" w:fill="D9E2F3" w:themeFill="accent1" w:themeFillTint="33"/>
          </w:tcPr>
          <w:p w14:paraId="05A2244B" w14:textId="77777777" w:rsidR="003201F7" w:rsidRPr="00737994" w:rsidRDefault="003201F7">
            <w:pPr>
              <w:rPr>
                <w:b/>
                <w:bCs/>
              </w:rPr>
            </w:pPr>
            <w:r w:rsidRPr="00737994">
              <w:rPr>
                <w:b/>
                <w:bCs/>
              </w:rPr>
              <w:t>Hậu điều ki</w:t>
            </w:r>
            <w:r>
              <w:rPr>
                <w:b/>
                <w:bCs/>
              </w:rPr>
              <w:t>ệ</w:t>
            </w:r>
            <w:r w:rsidRPr="00737994">
              <w:rPr>
                <w:b/>
                <w:bCs/>
              </w:rPr>
              <w:t>n</w:t>
            </w:r>
          </w:p>
        </w:tc>
        <w:tc>
          <w:tcPr>
            <w:tcW w:w="1878" w:type="dxa"/>
            <w:shd w:val="clear" w:color="auto" w:fill="D9E2F3" w:themeFill="accent1" w:themeFillTint="33"/>
          </w:tcPr>
          <w:p w14:paraId="38570625" w14:textId="77777777" w:rsidR="003201F7" w:rsidRPr="00737994" w:rsidRDefault="003201F7">
            <w:pPr>
              <w:rPr>
                <w:b/>
                <w:bCs/>
              </w:rPr>
            </w:pPr>
            <w:r w:rsidRPr="00737994">
              <w:rPr>
                <w:b/>
                <w:bCs/>
              </w:rPr>
              <w:t>Thành công</w:t>
            </w:r>
          </w:p>
        </w:tc>
        <w:tc>
          <w:tcPr>
            <w:tcW w:w="6011" w:type="dxa"/>
            <w:gridSpan w:val="2"/>
            <w:shd w:val="clear" w:color="auto" w:fill="auto"/>
          </w:tcPr>
          <w:p w14:paraId="7D939C6B" w14:textId="170B2BAE" w:rsidR="003201F7" w:rsidRDefault="003201F7">
            <w:r w:rsidRPr="00D369FB">
              <w:t xml:space="preserve">Hiển thị đầy đủ danh sách </w:t>
            </w:r>
            <w:r w:rsidR="000D36EC">
              <w:t>hóa đơn</w:t>
            </w:r>
            <w:r w:rsidRPr="00D369FB">
              <w:t xml:space="preserve"> </w:t>
            </w:r>
            <w:r>
              <w:t>mua</w:t>
            </w:r>
            <w:r w:rsidRPr="00D369FB">
              <w:t xml:space="preserve"> hàng</w:t>
            </w:r>
            <w:r w:rsidR="00B43E09">
              <w:t>, bán hàng, dòng tiền mặt, chuyển khoản.</w:t>
            </w:r>
          </w:p>
        </w:tc>
      </w:tr>
      <w:tr w:rsidR="003201F7" w14:paraId="62D01152" w14:textId="77777777">
        <w:tc>
          <w:tcPr>
            <w:tcW w:w="1173" w:type="dxa"/>
            <w:vMerge/>
          </w:tcPr>
          <w:p w14:paraId="3AB5CF11" w14:textId="77777777" w:rsidR="003201F7" w:rsidRPr="00737994" w:rsidRDefault="003201F7">
            <w:pPr>
              <w:rPr>
                <w:b/>
                <w:bCs/>
              </w:rPr>
            </w:pPr>
          </w:p>
        </w:tc>
        <w:tc>
          <w:tcPr>
            <w:tcW w:w="1878" w:type="dxa"/>
            <w:shd w:val="clear" w:color="auto" w:fill="D9E2F3" w:themeFill="accent1" w:themeFillTint="33"/>
          </w:tcPr>
          <w:p w14:paraId="6BD594BE" w14:textId="77777777" w:rsidR="003201F7" w:rsidRPr="00737994" w:rsidRDefault="003201F7">
            <w:pPr>
              <w:rPr>
                <w:b/>
                <w:bCs/>
              </w:rPr>
            </w:pPr>
            <w:r w:rsidRPr="00737994">
              <w:rPr>
                <w:b/>
                <w:bCs/>
              </w:rPr>
              <w:t>Lỗi</w:t>
            </w:r>
          </w:p>
        </w:tc>
        <w:tc>
          <w:tcPr>
            <w:tcW w:w="6011" w:type="dxa"/>
            <w:gridSpan w:val="2"/>
            <w:shd w:val="clear" w:color="auto" w:fill="auto"/>
          </w:tcPr>
          <w:p w14:paraId="7BB8277E" w14:textId="379C9288" w:rsidR="003201F7" w:rsidRDefault="003201F7">
            <w:r w:rsidRPr="004771B9">
              <w:t>Lỗi khi thực hiện tạo, cập nhập, xóa, lưu trữ</w:t>
            </w:r>
            <w:r>
              <w:t>, tìm kiếm</w:t>
            </w:r>
            <w:r w:rsidRPr="004771B9">
              <w:t xml:space="preserve"> </w:t>
            </w:r>
            <w:r w:rsidR="002A751B">
              <w:t>hóa đơn</w:t>
            </w:r>
            <w:r w:rsidRPr="004771B9">
              <w:t xml:space="preserve"> </w:t>
            </w:r>
            <w:r>
              <w:t>mua</w:t>
            </w:r>
            <w:r w:rsidRPr="004771B9">
              <w:t xml:space="preserve"> hàng</w:t>
            </w:r>
            <w:r w:rsidR="00B43E09">
              <w:t>, bán hàng, tiền mặt, chuyển khoản</w:t>
            </w:r>
            <w:r w:rsidRPr="004771B9">
              <w:t xml:space="preserve"> không thành công</w:t>
            </w:r>
          </w:p>
        </w:tc>
      </w:tr>
      <w:tr w:rsidR="003201F7" w14:paraId="11402CB2" w14:textId="77777777">
        <w:tc>
          <w:tcPr>
            <w:tcW w:w="9062" w:type="dxa"/>
            <w:gridSpan w:val="4"/>
            <w:shd w:val="clear" w:color="auto" w:fill="D9E2F3" w:themeFill="accent1" w:themeFillTint="33"/>
          </w:tcPr>
          <w:p w14:paraId="63355D10" w14:textId="77777777" w:rsidR="003201F7" w:rsidRDefault="003201F7">
            <w:pPr>
              <w:jc w:val="center"/>
            </w:pPr>
            <w:r w:rsidRPr="00737994">
              <w:rPr>
                <w:b/>
                <w:bCs/>
              </w:rPr>
              <w:t>Đặc tả chức năng</w:t>
            </w:r>
          </w:p>
        </w:tc>
      </w:tr>
      <w:tr w:rsidR="003201F7" w14:paraId="11649868" w14:textId="77777777">
        <w:tc>
          <w:tcPr>
            <w:tcW w:w="9062" w:type="dxa"/>
            <w:gridSpan w:val="4"/>
            <w:shd w:val="clear" w:color="auto" w:fill="D9E2F3" w:themeFill="accent1" w:themeFillTint="33"/>
          </w:tcPr>
          <w:p w14:paraId="65FF6222" w14:textId="77777777" w:rsidR="003201F7" w:rsidRPr="00737994" w:rsidRDefault="003201F7">
            <w:pPr>
              <w:rPr>
                <w:b/>
                <w:bCs/>
              </w:rPr>
            </w:pPr>
            <w:r w:rsidRPr="00737994">
              <w:rPr>
                <w:b/>
                <w:bCs/>
              </w:rPr>
              <w:lastRenderedPageBreak/>
              <w:t>Luồng sự kiện chính/Kịch bản chính</w:t>
            </w:r>
          </w:p>
        </w:tc>
      </w:tr>
      <w:tr w:rsidR="003201F7" w14:paraId="430FA6F3" w14:textId="77777777">
        <w:tc>
          <w:tcPr>
            <w:tcW w:w="9062" w:type="dxa"/>
            <w:gridSpan w:val="4"/>
            <w:shd w:val="clear" w:color="auto" w:fill="auto"/>
          </w:tcPr>
          <w:p w14:paraId="5B379064" w14:textId="77777777" w:rsidR="003201F7" w:rsidRDefault="003201F7" w:rsidP="00CC0F9F">
            <w:pPr>
              <w:pStyle w:val="ListParagraph"/>
              <w:numPr>
                <w:ilvl w:val="0"/>
                <w:numId w:val="39"/>
              </w:numPr>
            </w:pPr>
            <w:r>
              <w:t>Luồng chính</w:t>
            </w:r>
          </w:p>
          <w:p w14:paraId="7DAB3885" w14:textId="4DE02C86" w:rsidR="003201F7" w:rsidRDefault="003201F7">
            <w:r w:rsidRPr="00E02641">
              <w:t xml:space="preserve">Chức năng bắt đầu khi người dùng muốn quản lý các thông tin về </w:t>
            </w:r>
            <w:r w:rsidR="000D36EC">
              <w:t>hóa đơn</w:t>
            </w:r>
            <w:r>
              <w:t xml:space="preserve"> mua hàng</w:t>
            </w:r>
            <w:r w:rsidRPr="00E02641">
              <w:t>:</w:t>
            </w:r>
            <w:r>
              <w:t xml:space="preserve"> </w:t>
            </w:r>
          </w:p>
          <w:p w14:paraId="2CA4519C" w14:textId="7F3CA210" w:rsidR="003201F7" w:rsidRPr="00497377" w:rsidRDefault="003201F7">
            <w:pPr>
              <w:pStyle w:val="Bullet-"/>
            </w:pPr>
            <w:r w:rsidRPr="00497377">
              <w:t xml:space="preserve">NSD Đăng nhập vào hệ thống và chọn </w:t>
            </w:r>
            <w:r w:rsidR="002A751B">
              <w:t xml:space="preserve">Hóa đơn </w:t>
            </w:r>
            <w:r>
              <w:rPr>
                <w:rFonts w:cs="Times New Roman"/>
              </w:rPr>
              <w:t>-&gt;</w:t>
            </w:r>
            <w:r w:rsidRPr="00497377">
              <w:t xml:space="preserve"> </w:t>
            </w:r>
            <w:r w:rsidR="00317E02">
              <w:t>Hóa đơn mua hàng</w:t>
            </w:r>
          </w:p>
          <w:p w14:paraId="36DB9AED" w14:textId="140423C0" w:rsidR="003201F7" w:rsidRDefault="003201F7">
            <w:pPr>
              <w:pStyle w:val="Bullet-"/>
            </w:pPr>
            <w:r>
              <w:t xml:space="preserve">Hệ thống hiển thị danh sách các </w:t>
            </w:r>
            <w:r w:rsidR="00317E02">
              <w:t>hóa đơn mua hàng</w:t>
            </w:r>
            <w:r>
              <w:t xml:space="preserve"> với các trường thông tin: </w:t>
            </w:r>
          </w:p>
          <w:p w14:paraId="7731379C" w14:textId="09A19474" w:rsidR="00154A57" w:rsidRDefault="00154A57" w:rsidP="00154A57">
            <w:pPr>
              <w:pStyle w:val="Bullet"/>
            </w:pPr>
            <w:r>
              <w:t>Mã hóa đơn: Mã định danh duy nhất của hóa đơn mua hàng (ví dụ: BILL/2024/11/0001).</w:t>
            </w:r>
          </w:p>
          <w:p w14:paraId="362F471F" w14:textId="4E057089" w:rsidR="00154A57" w:rsidRDefault="00154A57" w:rsidP="00154A57">
            <w:pPr>
              <w:pStyle w:val="Bullet"/>
            </w:pPr>
            <w:r>
              <w:t>Nhà cung cấp: Tên nhà cung cấp liên quan đến hóa đơn mua hàng (ví dụ: NCC Đàm dự tiệc).</w:t>
            </w:r>
          </w:p>
          <w:p w14:paraId="4EC83605" w14:textId="495F2C29" w:rsidR="00154A57" w:rsidRDefault="00154A57" w:rsidP="00154A57">
            <w:pPr>
              <w:pStyle w:val="Bullet"/>
            </w:pPr>
            <w:r>
              <w:t>Ngày lập hóa đơn: Ngày tạo hóa đơn mua hàng trên hệ thống.</w:t>
            </w:r>
          </w:p>
          <w:p w14:paraId="71CD3BC6" w14:textId="5D9E0270" w:rsidR="00154A57" w:rsidRDefault="00154A57" w:rsidP="00154A57">
            <w:pPr>
              <w:pStyle w:val="Bullet"/>
            </w:pPr>
            <w:r>
              <w:t>Ngày hạch toán: Ngày hạch toán chi phí của hóa đơn mua hàng.</w:t>
            </w:r>
          </w:p>
          <w:p w14:paraId="697B1297" w14:textId="1647A4C9" w:rsidR="00154A57" w:rsidRDefault="00154A57" w:rsidP="00154A57">
            <w:pPr>
              <w:pStyle w:val="Bullet"/>
            </w:pPr>
            <w:r>
              <w:t>Ngày hết hạn: Ngày hóa đơn mua hàng đến hạn thanh toán.</w:t>
            </w:r>
          </w:p>
          <w:p w14:paraId="318507D8" w14:textId="79DD2CB3" w:rsidR="00154A57" w:rsidRDefault="00154A57" w:rsidP="00154A57">
            <w:pPr>
              <w:pStyle w:val="Bullet"/>
            </w:pPr>
            <w:r>
              <w:t>Chứng từ gốc: Liên kết đến các chứng từ gốc liên quan đến hóa đơn mua hàng (như đơn mua hàng hoặc phiếu nhập kho).</w:t>
            </w:r>
          </w:p>
          <w:p w14:paraId="578AACE7" w14:textId="77777777" w:rsidR="00154A57" w:rsidRDefault="00154A57" w:rsidP="00154A57">
            <w:pPr>
              <w:pStyle w:val="Bullet"/>
            </w:pPr>
            <w:r>
              <w:t>Người phụ trách đơn mua hàng: Tên người phụ trách theo dõi hóa đơn này.</w:t>
            </w:r>
          </w:p>
          <w:p w14:paraId="7E180609" w14:textId="77777777" w:rsidR="00154A57" w:rsidRDefault="00154A57" w:rsidP="00154A57">
            <w:pPr>
              <w:pStyle w:val="Bullet"/>
            </w:pPr>
            <w:r>
              <w:t>Thuế: Tổng giá trị thuế được áp dụng trên hóa đơn.</w:t>
            </w:r>
          </w:p>
          <w:p w14:paraId="7AAC8B97" w14:textId="77777777" w:rsidR="00154A57" w:rsidRDefault="00154A57" w:rsidP="00154A57">
            <w:pPr>
              <w:pStyle w:val="Bullet"/>
            </w:pPr>
            <w:r>
              <w:t>Tổng tiền: Tổng giá trị của hóa đơn sau khi tính thuế.</w:t>
            </w:r>
          </w:p>
          <w:p w14:paraId="487417AA" w14:textId="77777777" w:rsidR="00154A57" w:rsidRDefault="00154A57" w:rsidP="00154A57">
            <w:pPr>
              <w:pStyle w:val="Bullet"/>
            </w:pPr>
            <w:r>
              <w:t>Số tiền phải trả: Số tiền còn lại phải thanh toán cho nhà cung cấp.</w:t>
            </w:r>
          </w:p>
          <w:p w14:paraId="28BCBFAF" w14:textId="77777777" w:rsidR="00154A57" w:rsidRDefault="00154A57" w:rsidP="00154A57">
            <w:pPr>
              <w:pStyle w:val="Bullet"/>
            </w:pPr>
            <w:r>
              <w:t>Đơn vị tiền tệ: Loại tiền tệ áp dụng cho hóa đơn (ví dụ: VND, USD).</w:t>
            </w:r>
          </w:p>
          <w:p w14:paraId="6C1257C4" w14:textId="77777777" w:rsidR="00154A57" w:rsidRDefault="00154A57" w:rsidP="00154A57">
            <w:pPr>
              <w:pStyle w:val="Bullet"/>
            </w:pPr>
            <w:r>
              <w:t>Đã kiểm tra: Trạng thái kiểm tra hóa đơn (đã kiểm tra hoặc chưa kiểm tra).</w:t>
            </w:r>
          </w:p>
          <w:p w14:paraId="16BDE714" w14:textId="77777777" w:rsidR="00154A57" w:rsidRDefault="00154A57" w:rsidP="00154A57">
            <w:pPr>
              <w:pStyle w:val="Bullet"/>
            </w:pPr>
            <w:r>
              <w:t>Trạng thái: Trạng thái hiện tại của hóa đơn (Nháp, Xác nhận, Đã thanh toán, Hủy).</w:t>
            </w:r>
          </w:p>
          <w:p w14:paraId="65683BBC" w14:textId="0E569AE6" w:rsidR="00154A57" w:rsidRDefault="00154A57" w:rsidP="00154A57">
            <w:pPr>
              <w:pStyle w:val="Bullet"/>
            </w:pPr>
            <w:r>
              <w:t>Đã gửi: Trạng thái gửi hóa đơn cho nhà cung cấp (đã gửi hoặc chưa gửi)</w:t>
            </w:r>
          </w:p>
          <w:p w14:paraId="21D333FE" w14:textId="586D4AD0" w:rsidR="003201F7" w:rsidRDefault="003201F7">
            <w:pPr>
              <w:pStyle w:val="Bullet-"/>
            </w:pPr>
            <w:r>
              <w:t xml:space="preserve">Người dùng chọn vào nút “Mới” để thực hiện thao tác thêm mới </w:t>
            </w:r>
            <w:r w:rsidR="00475F39">
              <w:t>hóa đơn m</w:t>
            </w:r>
            <w:r>
              <w:t xml:space="preserve">ua </w:t>
            </w:r>
            <w:r w:rsidR="00475F39">
              <w:t>hàng</w:t>
            </w:r>
            <w:r>
              <w:t xml:space="preserve"> </w:t>
            </w:r>
          </w:p>
          <w:p w14:paraId="3E7E4C19" w14:textId="5728C644" w:rsidR="003201F7" w:rsidRDefault="003201F7">
            <w:pPr>
              <w:pStyle w:val="Bullet-"/>
            </w:pPr>
            <w:r>
              <w:t xml:space="preserve">Người dùng click vào </w:t>
            </w:r>
            <w:r w:rsidR="00475F39">
              <w:t xml:space="preserve">hóa </w:t>
            </w:r>
            <w:r>
              <w:t xml:space="preserve">đơn mua </w:t>
            </w:r>
            <w:r w:rsidR="00475F39">
              <w:t>hàng</w:t>
            </w:r>
            <w:r>
              <w:t xml:space="preserve"> bất kỳ để để hiển thị chi tiết </w:t>
            </w:r>
            <w:r w:rsidR="00475F39">
              <w:t xml:space="preserve">hóa </w:t>
            </w:r>
            <w:r>
              <w:t>đơn mua</w:t>
            </w:r>
            <w:r w:rsidR="00475F39">
              <w:t xml:space="preserve"> hàng</w:t>
            </w:r>
            <w:r>
              <w:t xml:space="preserve">. NSD có thể thực hiện cập nhập thông tin </w:t>
            </w:r>
            <w:r w:rsidR="00475F39">
              <w:t>hóa mua hàng</w:t>
            </w:r>
            <w:r>
              <w:t xml:space="preserve"> </w:t>
            </w:r>
          </w:p>
          <w:p w14:paraId="0E3A3719" w14:textId="328B14E4" w:rsidR="003201F7" w:rsidRDefault="003201F7">
            <w:pPr>
              <w:pStyle w:val="Bullet-"/>
            </w:pPr>
            <w:r>
              <w:t xml:space="preserve">Người dùng chọn vào nút “Tác vụ”, chọn “Xóa” để thực hiện xóa </w:t>
            </w:r>
            <w:r w:rsidR="00475F39">
              <w:t xml:space="preserve">hóa </w:t>
            </w:r>
            <w:r>
              <w:t xml:space="preserve">đơn mua </w:t>
            </w:r>
            <w:r w:rsidR="00475F39">
              <w:t>hàng</w:t>
            </w:r>
            <w:r>
              <w:t xml:space="preserve"> </w:t>
            </w:r>
          </w:p>
          <w:p w14:paraId="6A606FA7" w14:textId="00614452" w:rsidR="003201F7" w:rsidRDefault="003201F7">
            <w:pPr>
              <w:pStyle w:val="Bullet-"/>
            </w:pPr>
            <w:r>
              <w:t xml:space="preserve">Người dùng chọn vào nút “Tác vụ”, chọn “Lưu trữ” để thực hiện </w:t>
            </w:r>
            <w:r w:rsidR="00873005">
              <w:t>lưu trữ</w:t>
            </w:r>
            <w:r>
              <w:t xml:space="preserve"> </w:t>
            </w:r>
            <w:r w:rsidR="00475F39">
              <w:t>hóa đơn mua hàng</w:t>
            </w:r>
            <w:r>
              <w:t xml:space="preserve"> </w:t>
            </w:r>
          </w:p>
          <w:p w14:paraId="21F684E8" w14:textId="130A5653" w:rsidR="009A30C2" w:rsidRDefault="003201F7" w:rsidP="009A30C2">
            <w:pPr>
              <w:pStyle w:val="Bullet-"/>
            </w:pPr>
            <w:r>
              <w:lastRenderedPageBreak/>
              <w:t>Người dùng có thể chọn “Tìm kiếm” để thực hiện tìm kiếm</w:t>
            </w:r>
            <w:r w:rsidR="00475F39">
              <w:t xml:space="preserve"> hóa</w:t>
            </w:r>
            <w:r>
              <w:t xml:space="preserve"> đơn mua </w:t>
            </w:r>
            <w:r w:rsidR="00475F39">
              <w:t>hàng</w:t>
            </w:r>
            <w:r>
              <w:t xml:space="preserve"> theo các tiêu chí khác nhau.</w:t>
            </w:r>
          </w:p>
          <w:p w14:paraId="55DC55ED" w14:textId="63949FC9" w:rsidR="009A30C2" w:rsidRDefault="009A30C2" w:rsidP="009A30C2">
            <w:r w:rsidRPr="00E02641">
              <w:t xml:space="preserve">Chức năng bắt đầu khi người dùng muốn quản lý các thông tin về </w:t>
            </w:r>
            <w:r>
              <w:t xml:space="preserve">hóa đơn </w:t>
            </w:r>
            <w:r w:rsidR="00B24F0F">
              <w:t>bán</w:t>
            </w:r>
            <w:r>
              <w:t xml:space="preserve"> hàng</w:t>
            </w:r>
            <w:r w:rsidRPr="00E02641">
              <w:t>:</w:t>
            </w:r>
            <w:r>
              <w:t xml:space="preserve"> </w:t>
            </w:r>
          </w:p>
          <w:p w14:paraId="00D945D6" w14:textId="3A0C7762" w:rsidR="009A30C2" w:rsidRPr="00497377" w:rsidRDefault="009A30C2" w:rsidP="009A30C2">
            <w:pPr>
              <w:pStyle w:val="Bullet-"/>
            </w:pPr>
            <w:r w:rsidRPr="00497377">
              <w:t xml:space="preserve">NSD Đăng nhập vào hệ thống và chọn </w:t>
            </w:r>
            <w:r>
              <w:t xml:space="preserve">Hóa đơn </w:t>
            </w:r>
            <w:r>
              <w:rPr>
                <w:rFonts w:cs="Times New Roman"/>
              </w:rPr>
              <w:t>-&gt;</w:t>
            </w:r>
            <w:r w:rsidRPr="00497377">
              <w:t xml:space="preserve"> </w:t>
            </w:r>
            <w:r>
              <w:t xml:space="preserve">Hóa đơn </w:t>
            </w:r>
            <w:r w:rsidR="00B24F0F">
              <w:t xml:space="preserve">bán </w:t>
            </w:r>
            <w:r>
              <w:t>hàng</w:t>
            </w:r>
          </w:p>
          <w:p w14:paraId="2A58C2F7" w14:textId="1BD6AC31" w:rsidR="009A30C2" w:rsidRDefault="009A30C2" w:rsidP="009A30C2">
            <w:pPr>
              <w:pStyle w:val="Bullet-"/>
            </w:pPr>
            <w:r>
              <w:t xml:space="preserve">Hệ thống hiển thị danh sách các hóa đơn </w:t>
            </w:r>
            <w:r w:rsidR="00B24F0F">
              <w:t xml:space="preserve">bán </w:t>
            </w:r>
            <w:r>
              <w:t xml:space="preserve">hàng với các trường thông tin: </w:t>
            </w:r>
          </w:p>
          <w:p w14:paraId="2A3C3541" w14:textId="13DC0D72" w:rsidR="009A30C2" w:rsidRDefault="009A30C2" w:rsidP="009A30C2">
            <w:pPr>
              <w:pStyle w:val="Bullet"/>
            </w:pPr>
            <w:r>
              <w:t xml:space="preserve">Mã hóa đơn: Mã định danh duy nhất của hóa đơn </w:t>
            </w:r>
            <w:r w:rsidR="00B24F0F">
              <w:t xml:space="preserve">bán </w:t>
            </w:r>
            <w:r>
              <w:t>hàng (ví dụ: BILL/2024/11/0001).</w:t>
            </w:r>
          </w:p>
          <w:p w14:paraId="62D3D471" w14:textId="2365BE9A" w:rsidR="009A30C2" w:rsidRDefault="009A30C2" w:rsidP="009A30C2">
            <w:pPr>
              <w:pStyle w:val="Bullet"/>
            </w:pPr>
            <w:r>
              <w:t xml:space="preserve">Nhà cung cấp: Tên nhà cung cấp liên quan đến hóa đơn </w:t>
            </w:r>
            <w:r w:rsidR="00B24F0F">
              <w:t xml:space="preserve">bán </w:t>
            </w:r>
            <w:r>
              <w:t>hàng (ví dụ: NCC Đàm dự tiệc).</w:t>
            </w:r>
          </w:p>
          <w:p w14:paraId="7389E2BB" w14:textId="7488CEF8" w:rsidR="009A30C2" w:rsidRDefault="009A30C2" w:rsidP="009A30C2">
            <w:pPr>
              <w:pStyle w:val="Bullet"/>
            </w:pPr>
            <w:r>
              <w:t xml:space="preserve">Ngày lập hóa đơn: Ngày tạo hóa đơn </w:t>
            </w:r>
            <w:r w:rsidR="00B24F0F">
              <w:t xml:space="preserve">bán </w:t>
            </w:r>
            <w:r>
              <w:t>hàng trên hệ thống.</w:t>
            </w:r>
          </w:p>
          <w:p w14:paraId="0BCC02D8" w14:textId="1C2AA21B" w:rsidR="009A30C2" w:rsidRDefault="009A30C2" w:rsidP="009A30C2">
            <w:pPr>
              <w:pStyle w:val="Bullet"/>
            </w:pPr>
            <w:r>
              <w:t xml:space="preserve">Ngày hạch toán: Ngày hạch toán chi phí của hóa đơn </w:t>
            </w:r>
            <w:r w:rsidR="00B24F0F">
              <w:t xml:space="preserve">bán </w:t>
            </w:r>
            <w:r>
              <w:t>hàng.</w:t>
            </w:r>
          </w:p>
          <w:p w14:paraId="2C95C2F4" w14:textId="638BA0D1" w:rsidR="009A30C2" w:rsidRDefault="009A30C2" w:rsidP="009A30C2">
            <w:pPr>
              <w:pStyle w:val="Bullet"/>
            </w:pPr>
            <w:r>
              <w:t xml:space="preserve">Ngày hết hạn: Ngày hóa đơn </w:t>
            </w:r>
            <w:r w:rsidR="00B24F0F">
              <w:t xml:space="preserve">bán </w:t>
            </w:r>
            <w:r>
              <w:t>hàng đến hạn thanh toán.</w:t>
            </w:r>
          </w:p>
          <w:p w14:paraId="0864E41C" w14:textId="3FDC9046" w:rsidR="009A30C2" w:rsidRDefault="009A30C2" w:rsidP="009A30C2">
            <w:pPr>
              <w:pStyle w:val="Bullet"/>
            </w:pPr>
            <w:r>
              <w:t xml:space="preserve">Chứng từ gốc: Liên kết đến các chứng từ gốc liên quan đến hóa đơn </w:t>
            </w:r>
            <w:r w:rsidR="00B24F0F">
              <w:t xml:space="preserve">bán </w:t>
            </w:r>
            <w:r>
              <w:t xml:space="preserve">hàng (như đơn </w:t>
            </w:r>
            <w:r w:rsidR="00B24F0F">
              <w:t xml:space="preserve">bán </w:t>
            </w:r>
            <w:r>
              <w:t>hàng hoặc phiếu nhập kho).</w:t>
            </w:r>
          </w:p>
          <w:p w14:paraId="218FB501" w14:textId="5DE67AF6" w:rsidR="009A30C2" w:rsidRDefault="009A30C2" w:rsidP="009A30C2">
            <w:pPr>
              <w:pStyle w:val="Bullet"/>
            </w:pPr>
            <w:r>
              <w:t xml:space="preserve">Người phụ trách đơn </w:t>
            </w:r>
            <w:r w:rsidR="00C924BD">
              <w:t xml:space="preserve">bán </w:t>
            </w:r>
            <w:r>
              <w:t>hàng: Tên người phụ trách theo dõi hóa đơn này.</w:t>
            </w:r>
          </w:p>
          <w:p w14:paraId="211FAEFF" w14:textId="77777777" w:rsidR="009A30C2" w:rsidRDefault="009A30C2" w:rsidP="009A30C2">
            <w:pPr>
              <w:pStyle w:val="Bullet"/>
            </w:pPr>
            <w:r>
              <w:t>Thuế: Tổng giá trị thuế được áp dụng trên hóa đơn.</w:t>
            </w:r>
          </w:p>
          <w:p w14:paraId="578938FD" w14:textId="6E126777" w:rsidR="009A30C2" w:rsidRDefault="009A30C2" w:rsidP="009A30C2">
            <w:pPr>
              <w:pStyle w:val="Bullet"/>
            </w:pPr>
            <w:r>
              <w:t xml:space="preserve">Tổng tiền: Tổng giá trị của hóa đơn </w:t>
            </w:r>
            <w:r w:rsidR="00C924BD">
              <w:t xml:space="preserve">(bao gồm </w:t>
            </w:r>
            <w:r>
              <w:t>thuế</w:t>
            </w:r>
            <w:r w:rsidR="00C924BD">
              <w:t>)</w:t>
            </w:r>
            <w:r>
              <w:t>.</w:t>
            </w:r>
          </w:p>
          <w:p w14:paraId="465C1F45" w14:textId="6351A2A0" w:rsidR="009A30C2" w:rsidRDefault="009A30C2" w:rsidP="009A30C2">
            <w:pPr>
              <w:pStyle w:val="Bullet"/>
            </w:pPr>
            <w:r>
              <w:t xml:space="preserve">Số tiền phải </w:t>
            </w:r>
            <w:r w:rsidR="00C924BD">
              <w:t>thu</w:t>
            </w:r>
            <w:r>
              <w:t xml:space="preserve">: </w:t>
            </w:r>
            <w:r w:rsidR="00015FF1" w:rsidRPr="00015FF1">
              <w:t>Số tiền cần thu từ khách hàng.</w:t>
            </w:r>
          </w:p>
          <w:p w14:paraId="57288058" w14:textId="77777777" w:rsidR="009A30C2" w:rsidRDefault="009A30C2" w:rsidP="009A30C2">
            <w:pPr>
              <w:pStyle w:val="Bullet"/>
            </w:pPr>
            <w:r>
              <w:t>Đơn vị tiền tệ: Loại tiền tệ áp dụng cho hóa đơn (ví dụ: VND, USD).</w:t>
            </w:r>
          </w:p>
          <w:p w14:paraId="47D0877C" w14:textId="77777777" w:rsidR="009A30C2" w:rsidRDefault="009A30C2" w:rsidP="009A30C2">
            <w:pPr>
              <w:pStyle w:val="Bullet"/>
            </w:pPr>
            <w:r>
              <w:t>Đã kiểm tra: Trạng thái kiểm tra hóa đơn (đã kiểm tra hoặc chưa kiểm tra).</w:t>
            </w:r>
          </w:p>
          <w:p w14:paraId="25EA7FE2" w14:textId="77777777" w:rsidR="009A30C2" w:rsidRDefault="009A30C2" w:rsidP="009A30C2">
            <w:pPr>
              <w:pStyle w:val="Bullet"/>
            </w:pPr>
            <w:r>
              <w:t>Trạng thái: Trạng thái hiện tại của hóa đơn (Nháp, Xác nhận, Đã thanh toán, Hủy).</w:t>
            </w:r>
          </w:p>
          <w:p w14:paraId="3038C0CB" w14:textId="3E7B627A" w:rsidR="009A30C2" w:rsidRDefault="009A30C2" w:rsidP="009A30C2">
            <w:pPr>
              <w:pStyle w:val="Bullet"/>
            </w:pPr>
            <w:r>
              <w:t xml:space="preserve">Đã gửi: </w:t>
            </w:r>
            <w:r w:rsidR="00015FF1" w:rsidRPr="00015FF1">
              <w:t>Trạng thái gửi hóa đơn cho khách hàng (đã gửi hoặc chưa gửi).</w:t>
            </w:r>
          </w:p>
          <w:p w14:paraId="0C48EE5C" w14:textId="29611004" w:rsidR="009A30C2" w:rsidRDefault="009A30C2" w:rsidP="009A30C2">
            <w:pPr>
              <w:pStyle w:val="Bullet-"/>
            </w:pPr>
            <w:r>
              <w:t xml:space="preserve">Người dùng chọn vào nút “Mới” để thực hiện thao tác thêm mới hóa đơn </w:t>
            </w:r>
            <w:r w:rsidR="00015FF1">
              <w:t xml:space="preserve">bán </w:t>
            </w:r>
            <w:r>
              <w:t xml:space="preserve">hàng </w:t>
            </w:r>
          </w:p>
          <w:p w14:paraId="64ED0541" w14:textId="21FA8C66" w:rsidR="009A30C2" w:rsidRDefault="009A30C2" w:rsidP="009A30C2">
            <w:pPr>
              <w:pStyle w:val="Bullet-"/>
            </w:pPr>
            <w:r>
              <w:t xml:space="preserve">Người dùng click vào hóa đơn </w:t>
            </w:r>
            <w:r w:rsidR="00015FF1">
              <w:t xml:space="preserve">bán </w:t>
            </w:r>
            <w:r>
              <w:t xml:space="preserve">hàng bất kỳ để để hiển thị chi tiết hóa đơn </w:t>
            </w:r>
            <w:r w:rsidR="00015FF1">
              <w:t xml:space="preserve">bán </w:t>
            </w:r>
            <w:r>
              <w:t xml:space="preserve">hàng. NSD có thể thực hiện cập nhập thông tin hóa </w:t>
            </w:r>
            <w:r w:rsidR="00015FF1">
              <w:t xml:space="preserve">bán </w:t>
            </w:r>
            <w:r>
              <w:t xml:space="preserve">hàng </w:t>
            </w:r>
          </w:p>
          <w:p w14:paraId="73EF738A" w14:textId="36772EB3" w:rsidR="009A30C2" w:rsidRDefault="009A30C2" w:rsidP="009A30C2">
            <w:pPr>
              <w:pStyle w:val="Bullet-"/>
            </w:pPr>
            <w:r>
              <w:t xml:space="preserve">Người dùng chọn vào nút “Tác vụ”, chọn “Xóa” để thực hiện xóa hóa đơn </w:t>
            </w:r>
            <w:r w:rsidR="00015FF1">
              <w:t xml:space="preserve">bán </w:t>
            </w:r>
            <w:r>
              <w:t xml:space="preserve">hàng </w:t>
            </w:r>
          </w:p>
          <w:p w14:paraId="443068AC" w14:textId="6EA2F094" w:rsidR="009A30C2" w:rsidRDefault="009A30C2" w:rsidP="009A30C2">
            <w:pPr>
              <w:pStyle w:val="Bullet-"/>
            </w:pPr>
            <w:r>
              <w:t xml:space="preserve">Người dùng chọn vào nút “Tác vụ”, chọn “Lưu trữ” để thực hiện lưu trữ hóa đơn </w:t>
            </w:r>
            <w:r w:rsidR="00015FF1">
              <w:t xml:space="preserve">bán </w:t>
            </w:r>
            <w:r>
              <w:t xml:space="preserve">hàng </w:t>
            </w:r>
          </w:p>
          <w:p w14:paraId="102C6BEC" w14:textId="6430F99B" w:rsidR="009A30C2" w:rsidRDefault="009A30C2" w:rsidP="009A30C2">
            <w:pPr>
              <w:pStyle w:val="Bullet-"/>
            </w:pPr>
            <w:r>
              <w:t xml:space="preserve">Người dùng có thể chọn “Tìm kiếm” để thực hiện tìm kiếm hóa đơn </w:t>
            </w:r>
            <w:r w:rsidR="00015FF1">
              <w:t xml:space="preserve">bán </w:t>
            </w:r>
            <w:r>
              <w:t xml:space="preserve">hàng theo các tiêu chí khác nhau. </w:t>
            </w:r>
          </w:p>
          <w:p w14:paraId="24D1BA17" w14:textId="77777777" w:rsidR="003201F7" w:rsidRDefault="003201F7" w:rsidP="00CC0F9F">
            <w:pPr>
              <w:pStyle w:val="Bullet-"/>
              <w:numPr>
                <w:ilvl w:val="0"/>
                <w:numId w:val="39"/>
              </w:numPr>
            </w:pPr>
            <w:r>
              <w:lastRenderedPageBreak/>
              <w:t>Luồng con</w:t>
            </w:r>
          </w:p>
          <w:p w14:paraId="1CDCDD13" w14:textId="5293E3DD" w:rsidR="003201F7" w:rsidRDefault="003201F7" w:rsidP="00CC0F9F">
            <w:pPr>
              <w:pStyle w:val="ListParagraph"/>
              <w:numPr>
                <w:ilvl w:val="0"/>
                <w:numId w:val="37"/>
              </w:numPr>
            </w:pPr>
            <w:r>
              <w:t xml:space="preserve">Thêm mới </w:t>
            </w:r>
            <w:r w:rsidR="00475F39">
              <w:t>hóa đơn mua hàng</w:t>
            </w:r>
          </w:p>
          <w:p w14:paraId="6019D7C6" w14:textId="3FE57769" w:rsidR="003201F7" w:rsidRPr="00497377" w:rsidRDefault="003201F7">
            <w:pPr>
              <w:pStyle w:val="Bullet-"/>
            </w:pPr>
            <w:r w:rsidRPr="00497377">
              <w:t xml:space="preserve">Người dùng chọn vào nút “Mới” để thực hiện thao tác thêm mới </w:t>
            </w:r>
            <w:r w:rsidR="00E4423D">
              <w:t xml:space="preserve">hóa </w:t>
            </w:r>
            <w:r>
              <w:t xml:space="preserve">đơn mua </w:t>
            </w:r>
            <w:r w:rsidR="00E4423D">
              <w:t>hàng</w:t>
            </w:r>
          </w:p>
          <w:p w14:paraId="66D65553" w14:textId="03874241" w:rsidR="0063069B" w:rsidRPr="0063069B" w:rsidRDefault="003201F7" w:rsidP="0063069B">
            <w:pPr>
              <w:pStyle w:val="Bullet-"/>
            </w:pPr>
            <w:r w:rsidRPr="00497377">
              <w:t xml:space="preserve">Hệ thống mở form nhập thông tin </w:t>
            </w:r>
            <w:r w:rsidR="00653F79" w:rsidRPr="00653F79">
              <w:t>hóa đơn</w:t>
            </w:r>
            <w:r w:rsidRPr="00497377">
              <w:t xml:space="preserve"> bao gồm các trường như: </w:t>
            </w:r>
            <w:r w:rsidR="0063069B" w:rsidRPr="0063069B">
              <w:t xml:space="preserve">Mã hóa đơn, nhà cung cấp, ngày lập hóa đơn, ngày hạch toán, ngày hết hạn, chứng từ gốc, người phụ trách </w:t>
            </w:r>
            <w:r w:rsidR="00CA0C7D">
              <w:t xml:space="preserve">hóa </w:t>
            </w:r>
            <w:r w:rsidR="0063069B" w:rsidRPr="0063069B">
              <w:t xml:space="preserve">đơn </w:t>
            </w:r>
            <w:r w:rsidR="00CA0C7D">
              <w:t>mua</w:t>
            </w:r>
            <w:r w:rsidR="0063069B" w:rsidRPr="0063069B">
              <w:t xml:space="preserve"> hàng, thuế, tổng tiền, số tiền phải thu, đơn vị tiền tệ, đã kiểm tra, trạng thái, đã gửi</w:t>
            </w:r>
            <w:r w:rsidR="0063069B">
              <w:t>.</w:t>
            </w:r>
          </w:p>
          <w:p w14:paraId="3DD1EF89" w14:textId="46783EAE" w:rsidR="003201F7" w:rsidRDefault="003201F7">
            <w:pPr>
              <w:pStyle w:val="Bullet-"/>
            </w:pPr>
            <w:r w:rsidRPr="00497377">
              <w:t>Người dùng</w:t>
            </w:r>
            <w:r>
              <w:t xml:space="preserve"> nhập thông tin và chọn “Lưu” để tạo </w:t>
            </w:r>
            <w:r w:rsidR="0063069B">
              <w:t xml:space="preserve">hóa </w:t>
            </w:r>
            <w:r>
              <w:t xml:space="preserve">đơn mua </w:t>
            </w:r>
            <w:r w:rsidR="0063069B">
              <w:t>hàng</w:t>
            </w:r>
            <w:r>
              <w:t>.</w:t>
            </w:r>
          </w:p>
          <w:p w14:paraId="39DF34FC" w14:textId="1D9BE8C0" w:rsidR="003201F7" w:rsidRDefault="003201F7">
            <w:pPr>
              <w:pStyle w:val="Bullet-"/>
            </w:pPr>
            <w:r w:rsidRPr="00497377">
              <w:t>Kiểm</w:t>
            </w:r>
            <w:r>
              <w:t xml:space="preserve"> tra: Hệ thống kiểm tra tính hợp lệ của thông tin nhập vào. Nếu hợp lệ, hệ thống hiển thị thông báo “Thêm mới thành công” và cập nhập danh sách </w:t>
            </w:r>
            <w:r w:rsidR="0063069B">
              <w:t xml:space="preserve">hóa </w:t>
            </w:r>
            <w:r>
              <w:t xml:space="preserve">đơn mua </w:t>
            </w:r>
            <w:r w:rsidR="0063069B">
              <w:t>hàng</w:t>
            </w:r>
            <w:r>
              <w:t>. Nếu không hợp lệ, hiển thị thông báo lỗi và yêu cầu nhập lại.</w:t>
            </w:r>
          </w:p>
          <w:p w14:paraId="430075B2" w14:textId="44CA39E1" w:rsidR="003201F7" w:rsidRDefault="003201F7" w:rsidP="00CC0F9F">
            <w:pPr>
              <w:pStyle w:val="ListParagraph"/>
              <w:numPr>
                <w:ilvl w:val="0"/>
                <w:numId w:val="37"/>
              </w:numPr>
            </w:pPr>
            <w:r>
              <w:t xml:space="preserve">Xem/Cập nhập </w:t>
            </w:r>
            <w:r w:rsidR="00475F39">
              <w:t>hóa đơn mua hàng</w:t>
            </w:r>
          </w:p>
          <w:p w14:paraId="03B018D1" w14:textId="2317D21D" w:rsidR="003201F7" w:rsidRPr="00497377" w:rsidRDefault="003201F7">
            <w:pPr>
              <w:pStyle w:val="Bullet-"/>
            </w:pPr>
            <w:r w:rsidRPr="00497377">
              <w:t xml:space="preserve">Người dùng click vào </w:t>
            </w:r>
            <w:r w:rsidR="0063069B">
              <w:t xml:space="preserve">hóa </w:t>
            </w:r>
            <w:r>
              <w:t xml:space="preserve">đơn mua </w:t>
            </w:r>
            <w:r w:rsidR="0063069B">
              <w:t>hàng</w:t>
            </w:r>
            <w:r w:rsidRPr="00497377">
              <w:t xml:space="preserve"> bất kỳ trong danh sách để xem chi tiết thông tin.</w:t>
            </w:r>
          </w:p>
          <w:p w14:paraId="3991EA00" w14:textId="5900558D" w:rsidR="0063069B" w:rsidRPr="0063069B" w:rsidRDefault="003201F7" w:rsidP="0063069B">
            <w:pPr>
              <w:pStyle w:val="Bullet-"/>
            </w:pPr>
            <w:r w:rsidRPr="00CC355F">
              <w:t xml:space="preserve">Hệ thống hiển thị chi tiết </w:t>
            </w:r>
            <w:r w:rsidR="0063069B">
              <w:t>hóa đơn mua hàng</w:t>
            </w:r>
            <w:r w:rsidRPr="00CC355F">
              <w:t xml:space="preserve"> bao gồm các thông tin như: </w:t>
            </w:r>
            <w:r w:rsidR="0063069B" w:rsidRPr="0063069B">
              <w:t xml:space="preserve">Mã hóa đơn, nhà cung cấp, ngày lập hóa đơn, ngày hạch toán, ngày hết hạn, chứng từ gốc, người phụ trách </w:t>
            </w:r>
            <w:r w:rsidR="003E3B66">
              <w:t xml:space="preserve">hóa </w:t>
            </w:r>
            <w:r w:rsidR="0063069B" w:rsidRPr="0063069B">
              <w:t xml:space="preserve">đơn </w:t>
            </w:r>
            <w:r w:rsidR="003E3B66">
              <w:t>mua</w:t>
            </w:r>
            <w:r w:rsidR="0063069B" w:rsidRPr="0063069B">
              <w:t xml:space="preserve"> hàng, thuế, tổng tiền, số tiền phải thu, đơn vị tiền tệ, đã kiểm tra, trạng thái, đã gửi</w:t>
            </w:r>
            <w:r w:rsidR="0063069B">
              <w:t>.</w:t>
            </w:r>
          </w:p>
          <w:p w14:paraId="505D3AE7" w14:textId="77777777" w:rsidR="003201F7" w:rsidRPr="00497377" w:rsidRDefault="003201F7">
            <w:pPr>
              <w:pStyle w:val="Bullet-"/>
            </w:pPr>
            <w:r w:rsidRPr="00497377">
              <w:t>Người dùng có thể chỉnh sửa các trường thông tin và chọn “Cập nhập” để lưu thay đổi.</w:t>
            </w:r>
          </w:p>
          <w:p w14:paraId="23A987F6" w14:textId="77777777" w:rsidR="003201F7" w:rsidRDefault="003201F7">
            <w:pPr>
              <w:pStyle w:val="Bullet-"/>
            </w:pPr>
            <w:r w:rsidRPr="00497377">
              <w:t>Kiểm tra: Hệ</w:t>
            </w:r>
            <w:r>
              <w:t xml:space="preserve"> thống xác minh tính hợp lệ của dữ liệu cập nhập. Nếu hợp lệ, hệ thống hiển thị thông báo “Cập nhập thành công” và cập nhập danh sách. Nếu không hợp lệ, hiển thị thông báo lỗi và yêu cầu chỉnh sửa lại.</w:t>
            </w:r>
          </w:p>
          <w:p w14:paraId="39D1AC41" w14:textId="3B836106" w:rsidR="003201F7" w:rsidRDefault="003201F7" w:rsidP="00CC0F9F">
            <w:pPr>
              <w:pStyle w:val="ListParagraph"/>
              <w:numPr>
                <w:ilvl w:val="0"/>
                <w:numId w:val="37"/>
              </w:numPr>
            </w:pPr>
            <w:r>
              <w:t xml:space="preserve">Xóa </w:t>
            </w:r>
            <w:r w:rsidR="00475F39">
              <w:t>hóa đơn mua hàng</w:t>
            </w:r>
          </w:p>
          <w:p w14:paraId="3BCA02D2" w14:textId="6DBED956" w:rsidR="003201F7" w:rsidRDefault="003201F7">
            <w:pPr>
              <w:pStyle w:val="Bullet-"/>
            </w:pPr>
            <w:r w:rsidRPr="000C039B">
              <w:t xml:space="preserve">Người dùng click chọn check box ở màn danh sách </w:t>
            </w:r>
            <w:r w:rsidR="0063069B">
              <w:t xml:space="preserve">hóa </w:t>
            </w:r>
            <w:r w:rsidRPr="000C039B">
              <w:t xml:space="preserve">đơn </w:t>
            </w:r>
            <w:r>
              <w:t>mua</w:t>
            </w:r>
            <w:r w:rsidRPr="000C039B">
              <w:t xml:space="preserve"> </w:t>
            </w:r>
            <w:r w:rsidR="0063069B">
              <w:t>hàng</w:t>
            </w:r>
            <w:r w:rsidRPr="000C039B">
              <w:t xml:space="preserve"> và click chọn vào nút “Tác vụ” -&gt; sau đó chọn “Xóa” để xóa </w:t>
            </w:r>
            <w:r w:rsidR="0063069B">
              <w:t xml:space="preserve">hóa đơn </w:t>
            </w:r>
            <w:r>
              <w:t>mua</w:t>
            </w:r>
            <w:r w:rsidRPr="000C039B">
              <w:t xml:space="preserve"> </w:t>
            </w:r>
            <w:r w:rsidR="0063069B">
              <w:t>hàng</w:t>
            </w:r>
            <w:r w:rsidRPr="000C039B">
              <w:t xml:space="preserve"> đã chọn</w:t>
            </w:r>
          </w:p>
          <w:p w14:paraId="4FDAF786" w14:textId="7B4CCBCC" w:rsidR="003201F7" w:rsidRPr="00497377" w:rsidRDefault="003201F7">
            <w:pPr>
              <w:pStyle w:val="Bullet-"/>
            </w:pPr>
            <w:r w:rsidRPr="00497377">
              <w:t xml:space="preserve">Hệ thống hiển thị thông báo xác nhận “Bạn có chắc chắn muốn xóa </w:t>
            </w:r>
            <w:r w:rsidR="00D1013C">
              <w:t xml:space="preserve">hóa </w:t>
            </w:r>
            <w:r>
              <w:t xml:space="preserve">đơn mua </w:t>
            </w:r>
            <w:r w:rsidR="00D1013C">
              <w:t>hàng</w:t>
            </w:r>
            <w:r w:rsidRPr="00497377">
              <w:t xml:space="preserve"> này không?”</w:t>
            </w:r>
          </w:p>
          <w:p w14:paraId="1E56A33A" w14:textId="77777777" w:rsidR="003201F7" w:rsidRPr="00497377" w:rsidRDefault="003201F7">
            <w:pPr>
              <w:pStyle w:val="Bullet-"/>
            </w:pPr>
            <w:r w:rsidRPr="00497377">
              <w:t>Người dùng chọn “Đồng ý” để xác nhận xóa.</w:t>
            </w:r>
          </w:p>
          <w:p w14:paraId="7CC0AFD9" w14:textId="530A1B62" w:rsidR="003201F7" w:rsidRDefault="003201F7">
            <w:pPr>
              <w:pStyle w:val="Bullet-"/>
            </w:pPr>
            <w:r w:rsidRPr="00950EDF">
              <w:lastRenderedPageBreak/>
              <w:t xml:space="preserve">Kiểm tra: Hệ thống kiểm tra xem </w:t>
            </w:r>
            <w:r w:rsidR="00D1013C">
              <w:t xml:space="preserve">hóa </w:t>
            </w:r>
            <w:r w:rsidRPr="00950EDF">
              <w:t xml:space="preserve">đơn </w:t>
            </w:r>
            <w:r>
              <w:t>mua</w:t>
            </w:r>
            <w:r w:rsidRPr="00950EDF">
              <w:t xml:space="preserve"> đã được thanh toán và ghi vào sổ chưa. Nếu đã thanh toán và ghi và sổ, hiển thị thông báo lỗi và hủy thao tác xóa. Nếu không, hệ thống xóa </w:t>
            </w:r>
            <w:r w:rsidR="006C7EC7">
              <w:t xml:space="preserve">hóa </w:t>
            </w:r>
            <w:r w:rsidRPr="00950EDF">
              <w:t xml:space="preserve">đơn </w:t>
            </w:r>
            <w:r>
              <w:t>mua</w:t>
            </w:r>
            <w:r w:rsidRPr="00950EDF">
              <w:t xml:space="preserve"> </w:t>
            </w:r>
            <w:r w:rsidR="006C7EC7">
              <w:t>hàng</w:t>
            </w:r>
            <w:r w:rsidRPr="00950EDF">
              <w:t xml:space="preserve"> và cập nhập danh sách với thông báo “Xóa thành công”. </w:t>
            </w:r>
          </w:p>
          <w:p w14:paraId="0727187D" w14:textId="0F734FF6" w:rsidR="003201F7" w:rsidRDefault="003201F7" w:rsidP="00CC0F9F">
            <w:pPr>
              <w:pStyle w:val="Bullet-"/>
              <w:numPr>
                <w:ilvl w:val="0"/>
                <w:numId w:val="37"/>
              </w:numPr>
            </w:pPr>
            <w:r>
              <w:t xml:space="preserve">Lưu trữ </w:t>
            </w:r>
            <w:r w:rsidR="00475F39">
              <w:t>hóa đơn mua hàng</w:t>
            </w:r>
          </w:p>
          <w:p w14:paraId="01E3223F" w14:textId="451088F7" w:rsidR="003201F7" w:rsidRDefault="003201F7">
            <w:pPr>
              <w:pStyle w:val="Bullet-"/>
            </w:pPr>
            <w:r w:rsidRPr="00282A6D">
              <w:t xml:space="preserve">Người dùng click chọn check box ở màn danh sách </w:t>
            </w:r>
            <w:r w:rsidR="006C7EC7">
              <w:t xml:space="preserve">hóa </w:t>
            </w:r>
            <w:r w:rsidRPr="00282A6D">
              <w:t xml:space="preserve">đơn </w:t>
            </w:r>
            <w:r>
              <w:t>mua</w:t>
            </w:r>
            <w:r w:rsidRPr="00282A6D">
              <w:t xml:space="preserve"> </w:t>
            </w:r>
            <w:r w:rsidR="006C7EC7">
              <w:t>hàng</w:t>
            </w:r>
            <w:r w:rsidRPr="00282A6D">
              <w:t xml:space="preserve"> và click chọn vào nút “Tác vụ” -&gt; sau đó chọn “Lưu trữ” để lưu trữ</w:t>
            </w:r>
            <w:r w:rsidR="006C7EC7">
              <w:t xml:space="preserve"> hóa</w:t>
            </w:r>
            <w:r w:rsidRPr="00282A6D">
              <w:t xml:space="preserve"> đơn </w:t>
            </w:r>
            <w:r>
              <w:t>mua</w:t>
            </w:r>
            <w:r w:rsidRPr="00282A6D">
              <w:t xml:space="preserve"> </w:t>
            </w:r>
            <w:r w:rsidR="006C7EC7">
              <w:t>hàng</w:t>
            </w:r>
            <w:r w:rsidRPr="00282A6D">
              <w:t xml:space="preserve"> thay vì xóa vĩnh viễn. </w:t>
            </w:r>
          </w:p>
          <w:p w14:paraId="01A56C29" w14:textId="3FDC94A8" w:rsidR="003201F7" w:rsidRPr="00A61576" w:rsidRDefault="003201F7">
            <w:pPr>
              <w:pStyle w:val="Bullet-"/>
            </w:pPr>
            <w:r w:rsidRPr="00A61576">
              <w:t xml:space="preserve">Hệ thống di chuyển </w:t>
            </w:r>
            <w:r w:rsidR="006C7EC7">
              <w:t xml:space="preserve">hóa </w:t>
            </w:r>
            <w:r w:rsidRPr="00282A6D">
              <w:t xml:space="preserve">đơn </w:t>
            </w:r>
            <w:r>
              <w:t>mua</w:t>
            </w:r>
            <w:r w:rsidRPr="00282A6D">
              <w:t xml:space="preserve"> </w:t>
            </w:r>
            <w:r w:rsidR="006C7EC7">
              <w:t>hàng</w:t>
            </w:r>
            <w:r w:rsidRPr="00282A6D">
              <w:t xml:space="preserve"> </w:t>
            </w:r>
            <w:r w:rsidRPr="00A61576">
              <w:t xml:space="preserve">vào danh sách lưu trữ, không còn hiển thị trong danh sách </w:t>
            </w:r>
            <w:r w:rsidR="006C7EC7">
              <w:t xml:space="preserve">hóa </w:t>
            </w:r>
            <w:r w:rsidRPr="00282A6D">
              <w:t xml:space="preserve">đơn </w:t>
            </w:r>
            <w:r>
              <w:t>mua</w:t>
            </w:r>
            <w:r w:rsidRPr="00282A6D">
              <w:t xml:space="preserve"> </w:t>
            </w:r>
            <w:r w:rsidR="006C7EC7">
              <w:t>hàng</w:t>
            </w:r>
            <w:r w:rsidRPr="00282A6D">
              <w:t xml:space="preserve"> </w:t>
            </w:r>
            <w:r w:rsidRPr="00A61576">
              <w:t>chính.</w:t>
            </w:r>
          </w:p>
          <w:p w14:paraId="423306E3" w14:textId="07E65503" w:rsidR="003201F7" w:rsidRPr="00A61576" w:rsidRDefault="003201F7">
            <w:pPr>
              <w:pStyle w:val="Bullet-"/>
            </w:pPr>
            <w:r w:rsidRPr="00A61576">
              <w:t xml:space="preserve">Kiểm tra: Hệ thống cập nhập trạng thái </w:t>
            </w:r>
            <w:r w:rsidR="002C4ECD">
              <w:t xml:space="preserve">hóa </w:t>
            </w:r>
            <w:r w:rsidRPr="00282A6D">
              <w:t xml:space="preserve">đơn </w:t>
            </w:r>
            <w:r>
              <w:t>mua</w:t>
            </w:r>
            <w:r w:rsidRPr="00282A6D">
              <w:t xml:space="preserve"> </w:t>
            </w:r>
            <w:r w:rsidR="002C4ECD">
              <w:t>hàng</w:t>
            </w:r>
            <w:r w:rsidRPr="00282A6D">
              <w:t xml:space="preserve"> </w:t>
            </w:r>
            <w:r w:rsidRPr="00A61576">
              <w:t>thành “Đã lưu trữ” và hiển thị thông báo “Lưu trữ thành công”.</w:t>
            </w:r>
          </w:p>
          <w:p w14:paraId="3A9C0076" w14:textId="0A62130B" w:rsidR="003201F7" w:rsidRDefault="003201F7" w:rsidP="00CC0F9F">
            <w:pPr>
              <w:pStyle w:val="ListParagraph"/>
              <w:numPr>
                <w:ilvl w:val="0"/>
                <w:numId w:val="37"/>
              </w:numPr>
            </w:pPr>
            <w:r>
              <w:t xml:space="preserve">Tìm kiếm </w:t>
            </w:r>
            <w:r w:rsidR="00475F39">
              <w:t>hóa đơn mua hàng</w:t>
            </w:r>
          </w:p>
          <w:p w14:paraId="0DCA78FA" w14:textId="56473BB5" w:rsidR="003201F7" w:rsidRPr="00A61576" w:rsidRDefault="003201F7">
            <w:pPr>
              <w:pStyle w:val="Bullet-"/>
            </w:pPr>
            <w:r w:rsidRPr="00497377">
              <w:t xml:space="preserve">Người </w:t>
            </w:r>
            <w:r w:rsidRPr="00A61576">
              <w:t xml:space="preserve">dùng chọn tính năng “Tìm kiếm” để tìm kiếm </w:t>
            </w:r>
            <w:r w:rsidR="002C4ECD">
              <w:t xml:space="preserve">hóa </w:t>
            </w:r>
            <w:r w:rsidRPr="00282A6D">
              <w:t xml:space="preserve">đơn </w:t>
            </w:r>
            <w:r>
              <w:t>mua</w:t>
            </w:r>
            <w:r w:rsidRPr="00282A6D">
              <w:t xml:space="preserve"> </w:t>
            </w:r>
            <w:r w:rsidR="002C4ECD">
              <w:t>hàng</w:t>
            </w:r>
            <w:r w:rsidRPr="00282A6D">
              <w:t xml:space="preserve"> </w:t>
            </w:r>
            <w:r w:rsidRPr="00A61576">
              <w:t>dựa trên các tiêu chí như</w:t>
            </w:r>
            <w:r>
              <w:t xml:space="preserve">: </w:t>
            </w:r>
            <w:r w:rsidR="00585EA4" w:rsidRPr="0063069B">
              <w:t xml:space="preserve">Mã hóa đơn, nhà cung cấp, ngày lập hóa đơn, ngày hạch toán, ngày hết hạn, chứng từ gốc, người phụ trách </w:t>
            </w:r>
            <w:r w:rsidR="00CA0C7D">
              <w:t xml:space="preserve">hóa </w:t>
            </w:r>
            <w:r w:rsidR="00585EA4" w:rsidRPr="0063069B">
              <w:t xml:space="preserve">đơn </w:t>
            </w:r>
            <w:r w:rsidR="00CA0C7D">
              <w:t xml:space="preserve">mua </w:t>
            </w:r>
            <w:r w:rsidR="00585EA4" w:rsidRPr="0063069B">
              <w:t>hàng, thuế, tổng tiền, số tiền phải thu, đơn vị tiền tệ, đã kiểm tra, trạng thái, đã gửi</w:t>
            </w:r>
            <w:r w:rsidRPr="00CC355F">
              <w:t>.</w:t>
            </w:r>
          </w:p>
          <w:p w14:paraId="01F77CA4" w14:textId="77777777" w:rsidR="003201F7" w:rsidRDefault="003201F7">
            <w:pPr>
              <w:pStyle w:val="Bullet-"/>
            </w:pPr>
            <w:r w:rsidRPr="00A61576">
              <w:t>Hệ thống hiển thị</w:t>
            </w:r>
            <w:r>
              <w:t xml:space="preserve"> danh sách </w:t>
            </w:r>
            <w:r w:rsidR="00585EA4">
              <w:t xml:space="preserve">hóa </w:t>
            </w:r>
            <w:r w:rsidRPr="00282A6D">
              <w:t xml:space="preserve">đơn </w:t>
            </w:r>
            <w:r>
              <w:t>mua</w:t>
            </w:r>
            <w:r w:rsidRPr="00282A6D">
              <w:t xml:space="preserve"> </w:t>
            </w:r>
            <w:r w:rsidR="00585EA4">
              <w:t>hàng</w:t>
            </w:r>
            <w:r w:rsidRPr="00282A6D">
              <w:t xml:space="preserve"> </w:t>
            </w:r>
            <w:r>
              <w:t>phù hợp với tiêu chí tìm kiếm.</w:t>
            </w:r>
          </w:p>
          <w:p w14:paraId="5FE2AA65" w14:textId="77777777" w:rsidR="00D949FA" w:rsidRPr="00D949FA" w:rsidRDefault="00D949FA" w:rsidP="00D949FA"/>
          <w:p w14:paraId="0E755169" w14:textId="0C8DF89D" w:rsidR="00D949FA" w:rsidRDefault="00D949FA" w:rsidP="00D949FA">
            <w:pPr>
              <w:pStyle w:val="ListParagraph"/>
              <w:numPr>
                <w:ilvl w:val="0"/>
                <w:numId w:val="37"/>
              </w:numPr>
            </w:pPr>
            <w:r>
              <w:t>Thêm mới hóa đơn bán hàng</w:t>
            </w:r>
          </w:p>
          <w:p w14:paraId="45C0D49B" w14:textId="52249AA7" w:rsidR="00D949FA" w:rsidRPr="00497377" w:rsidRDefault="00D949FA" w:rsidP="00D949FA">
            <w:pPr>
              <w:pStyle w:val="Bullet-"/>
            </w:pPr>
            <w:r w:rsidRPr="00497377">
              <w:t xml:space="preserve">Người dùng chọn vào nút “Mới” để thực hiện thao tác thêm mới </w:t>
            </w:r>
            <w:r w:rsidR="00E4423D">
              <w:t xml:space="preserve">hóa </w:t>
            </w:r>
            <w:r>
              <w:t xml:space="preserve">đơn </w:t>
            </w:r>
            <w:r w:rsidR="00E4423D">
              <w:t>bán hàng</w:t>
            </w:r>
            <w:r>
              <w:t>.</w:t>
            </w:r>
          </w:p>
          <w:p w14:paraId="30347B2D" w14:textId="74C4CC3D" w:rsidR="003E3B66" w:rsidRDefault="00D949FA">
            <w:pPr>
              <w:pStyle w:val="Bullet-"/>
            </w:pPr>
            <w:r w:rsidRPr="00497377">
              <w:t xml:space="preserve">Hệ thống mở form nhập thông tin </w:t>
            </w:r>
            <w:r w:rsidRPr="00653F79">
              <w:t>hóa đơn</w:t>
            </w:r>
            <w:r w:rsidRPr="00497377">
              <w:t xml:space="preserve"> bao gồm các trường như:</w:t>
            </w:r>
            <w:r w:rsidR="003E3B66">
              <w:t xml:space="preserve"> </w:t>
            </w:r>
            <w:r w:rsidR="003E3B66" w:rsidRPr="003E3B66">
              <w:t xml:space="preserve">Mã hóa đơn, nhà cung cấp, ngày lập hóa đơn, ngày hạch toán, ngày hết hạn, chứng từ gốc, người phụ trách </w:t>
            </w:r>
            <w:r w:rsidR="00CA0C7D">
              <w:t xml:space="preserve">hóa </w:t>
            </w:r>
            <w:r w:rsidR="003E3B66" w:rsidRPr="003E3B66">
              <w:t>đơn bán hàng, thuế, tổng tiền, số tiền phải thu, đơn vị tiền tệ, đã kiểm tra, trạng thái, đã gửi</w:t>
            </w:r>
          </w:p>
          <w:p w14:paraId="1EC85EB6" w14:textId="647BA77E" w:rsidR="00D949FA" w:rsidRDefault="00D949FA" w:rsidP="00D949FA">
            <w:pPr>
              <w:pStyle w:val="Bullet-"/>
            </w:pPr>
            <w:r w:rsidRPr="00497377">
              <w:t>Người dùng</w:t>
            </w:r>
            <w:r>
              <w:t xml:space="preserve"> nhập thông tin và chọn “Lưu” để tạo hóa đơn </w:t>
            </w:r>
            <w:r w:rsidR="003E3B66">
              <w:t>bán</w:t>
            </w:r>
            <w:r>
              <w:t xml:space="preserve"> hàng.</w:t>
            </w:r>
          </w:p>
          <w:p w14:paraId="07E63972" w14:textId="7DF0CEA8" w:rsidR="00D949FA" w:rsidRDefault="00D949FA" w:rsidP="00D949FA">
            <w:pPr>
              <w:pStyle w:val="Bullet-"/>
            </w:pPr>
            <w:r w:rsidRPr="00497377">
              <w:t>Kiểm</w:t>
            </w:r>
            <w:r>
              <w:t xml:space="preserve"> tra: Hệ thống kiểm tra tính hợp lệ của thông tin nhập vào. Nếu hợp lệ, hệ thống hiển thị thông báo “Thêm mới thành công” và cập nhập danh sách hóa đơn </w:t>
            </w:r>
            <w:r w:rsidR="003E3B66">
              <w:t xml:space="preserve">bán </w:t>
            </w:r>
            <w:r>
              <w:t>hàng. Nếu không hợp lệ, hiển thị thông báo lỗi và yêu cầu nhập lại.</w:t>
            </w:r>
          </w:p>
          <w:p w14:paraId="26368F46" w14:textId="7BF2A756" w:rsidR="00D949FA" w:rsidRDefault="00D949FA" w:rsidP="00D949FA">
            <w:pPr>
              <w:pStyle w:val="ListParagraph"/>
              <w:numPr>
                <w:ilvl w:val="0"/>
                <w:numId w:val="37"/>
              </w:numPr>
            </w:pPr>
            <w:r>
              <w:t xml:space="preserve">Xem/Cập nhập hóa đơn </w:t>
            </w:r>
            <w:r w:rsidR="003E3B66">
              <w:t xml:space="preserve">bán </w:t>
            </w:r>
            <w:r>
              <w:t>hàng</w:t>
            </w:r>
          </w:p>
          <w:p w14:paraId="16234780" w14:textId="5A5666BD" w:rsidR="00D949FA" w:rsidRPr="00497377" w:rsidRDefault="00D949FA" w:rsidP="00D949FA">
            <w:pPr>
              <w:pStyle w:val="Bullet-"/>
            </w:pPr>
            <w:r w:rsidRPr="00497377">
              <w:lastRenderedPageBreak/>
              <w:t xml:space="preserve">Người dùng click vào </w:t>
            </w:r>
            <w:r>
              <w:t xml:space="preserve">hóa đơn </w:t>
            </w:r>
            <w:r w:rsidR="003E3B66">
              <w:t xml:space="preserve">bán </w:t>
            </w:r>
            <w:r>
              <w:t>hàng</w:t>
            </w:r>
            <w:r w:rsidRPr="00497377">
              <w:t xml:space="preserve"> bất kỳ trong danh sách để xem chi tiết thông tin.</w:t>
            </w:r>
          </w:p>
          <w:p w14:paraId="627AAF86" w14:textId="3B1CCD41" w:rsidR="00D949FA" w:rsidRPr="0063069B" w:rsidRDefault="00D949FA" w:rsidP="00D949FA">
            <w:pPr>
              <w:pStyle w:val="Bullet-"/>
            </w:pPr>
            <w:r w:rsidRPr="00CC355F">
              <w:t xml:space="preserve">Hệ thống hiển thị chi tiết </w:t>
            </w:r>
            <w:r>
              <w:t xml:space="preserve">hóa đơn </w:t>
            </w:r>
            <w:r w:rsidR="003E3B66">
              <w:t xml:space="preserve">bán </w:t>
            </w:r>
            <w:r>
              <w:t>hàng</w:t>
            </w:r>
            <w:r w:rsidRPr="00CC355F">
              <w:t xml:space="preserve"> bao gồm các thông tin như: </w:t>
            </w:r>
            <w:r w:rsidR="003E3B66" w:rsidRPr="003E3B66">
              <w:t xml:space="preserve">Mã hóa đơn, nhà cung cấp, ngày lập hóa đơn, ngày hạch toán, ngày hết hạn, chứng từ gốc, người phụ trách </w:t>
            </w:r>
            <w:r w:rsidR="003E3B66">
              <w:t xml:space="preserve">hóa </w:t>
            </w:r>
            <w:r w:rsidR="003E3B66" w:rsidRPr="003E3B66">
              <w:t>đơn bán hàng, thuế, tổng tiền, số tiền phải thu, đơn vị tiền tệ, đã kiểm tra, trạng thái, đã gửi</w:t>
            </w:r>
          </w:p>
          <w:p w14:paraId="17AC8019" w14:textId="77777777" w:rsidR="00D949FA" w:rsidRPr="00497377" w:rsidRDefault="00D949FA" w:rsidP="00D949FA">
            <w:pPr>
              <w:pStyle w:val="Bullet-"/>
            </w:pPr>
            <w:r w:rsidRPr="00497377">
              <w:t>Người dùng có thể chỉnh sửa các trường thông tin và chọn “Cập nhập” để lưu thay đổi.</w:t>
            </w:r>
          </w:p>
          <w:p w14:paraId="4FBAFF72" w14:textId="77777777" w:rsidR="00D949FA" w:rsidRDefault="00D949FA" w:rsidP="00D949FA">
            <w:pPr>
              <w:pStyle w:val="Bullet-"/>
            </w:pPr>
            <w:r w:rsidRPr="00497377">
              <w:t>Kiểm tra: Hệ</w:t>
            </w:r>
            <w:r>
              <w:t xml:space="preserve"> thống xác minh tính hợp lệ của dữ liệu cập nhập. Nếu hợp lệ, hệ thống hiển thị thông báo “Cập nhập thành công” và cập nhập danh sách. Nếu không hợp lệ, hiển thị thông báo lỗi và yêu cầu chỉnh sửa lại.</w:t>
            </w:r>
          </w:p>
          <w:p w14:paraId="53E69360" w14:textId="269C8A34" w:rsidR="00D949FA" w:rsidRDefault="00D949FA" w:rsidP="00D949FA">
            <w:pPr>
              <w:pStyle w:val="ListParagraph"/>
              <w:numPr>
                <w:ilvl w:val="0"/>
                <w:numId w:val="37"/>
              </w:numPr>
            </w:pPr>
            <w:r>
              <w:t xml:space="preserve">Xóa hóa đơn </w:t>
            </w:r>
            <w:r w:rsidR="00CA0C7D">
              <w:t xml:space="preserve">bán </w:t>
            </w:r>
            <w:r>
              <w:t>hàng</w:t>
            </w:r>
          </w:p>
          <w:p w14:paraId="4FB0B758" w14:textId="0402A1C1" w:rsidR="00D949FA" w:rsidRDefault="00D949FA" w:rsidP="00D949FA">
            <w:pPr>
              <w:pStyle w:val="Bullet-"/>
            </w:pPr>
            <w:r w:rsidRPr="000C039B">
              <w:t xml:space="preserve">Người dùng click chọn check box ở màn danh sách </w:t>
            </w:r>
            <w:r>
              <w:t xml:space="preserve">hóa </w:t>
            </w:r>
            <w:r w:rsidRPr="000C039B">
              <w:t xml:space="preserve">đơn </w:t>
            </w:r>
            <w:r w:rsidR="00CA0C7D">
              <w:t xml:space="preserve">bán </w:t>
            </w:r>
            <w:r>
              <w:t>hàng</w:t>
            </w:r>
            <w:r w:rsidRPr="000C039B">
              <w:t xml:space="preserve"> và click chọn vào nút “Tác vụ” -&gt; sau đó chọn “Xóa” để xóa </w:t>
            </w:r>
            <w:r>
              <w:t xml:space="preserve">hóa đơn </w:t>
            </w:r>
            <w:r w:rsidR="00CA0C7D">
              <w:t xml:space="preserve">bán </w:t>
            </w:r>
            <w:r>
              <w:t>hàng</w:t>
            </w:r>
            <w:r w:rsidRPr="000C039B">
              <w:t xml:space="preserve"> đã chọn</w:t>
            </w:r>
          </w:p>
          <w:p w14:paraId="49769345" w14:textId="5C7EE1E3" w:rsidR="00D949FA" w:rsidRPr="00497377" w:rsidRDefault="00D949FA" w:rsidP="00D949FA">
            <w:pPr>
              <w:pStyle w:val="Bullet-"/>
            </w:pPr>
            <w:r w:rsidRPr="00497377">
              <w:t xml:space="preserve">Hệ thống hiển thị thông báo xác nhận “Bạn có chắc chắn muốn xóa </w:t>
            </w:r>
            <w:r>
              <w:t xml:space="preserve">hóa đơn </w:t>
            </w:r>
            <w:r w:rsidR="00CA0C7D">
              <w:t xml:space="preserve">bán </w:t>
            </w:r>
            <w:r>
              <w:t>hàng</w:t>
            </w:r>
            <w:r w:rsidRPr="00497377">
              <w:t xml:space="preserve"> này không?”</w:t>
            </w:r>
          </w:p>
          <w:p w14:paraId="64FC91E9" w14:textId="77777777" w:rsidR="00D949FA" w:rsidRPr="00497377" w:rsidRDefault="00D949FA" w:rsidP="00D949FA">
            <w:pPr>
              <w:pStyle w:val="Bullet-"/>
            </w:pPr>
            <w:r w:rsidRPr="00497377">
              <w:t>Người dùng chọn “Đồng ý” để xác nhận xóa.</w:t>
            </w:r>
          </w:p>
          <w:p w14:paraId="48767B4D" w14:textId="3568853B" w:rsidR="00D949FA" w:rsidRDefault="00D949FA" w:rsidP="00D949FA">
            <w:pPr>
              <w:pStyle w:val="Bullet-"/>
            </w:pPr>
            <w:r w:rsidRPr="00950EDF">
              <w:t xml:space="preserve">Kiểm tra: Hệ thống kiểm tra xem </w:t>
            </w:r>
            <w:r>
              <w:t xml:space="preserve">hóa </w:t>
            </w:r>
            <w:r w:rsidRPr="00950EDF">
              <w:t xml:space="preserve">đơn </w:t>
            </w:r>
            <w:r w:rsidR="00CA0C7D">
              <w:t xml:space="preserve">bán </w:t>
            </w:r>
            <w:r w:rsidRPr="00950EDF">
              <w:t xml:space="preserve">đã được thanh toán và ghi vào sổ chưa. Nếu đã thanh toán và ghi và sổ, hiển thị thông báo lỗi và hủy thao tác xóa. Nếu không, hệ thống xóa </w:t>
            </w:r>
            <w:r>
              <w:t xml:space="preserve">hóa </w:t>
            </w:r>
            <w:r w:rsidRPr="00950EDF">
              <w:t xml:space="preserve">đơn </w:t>
            </w:r>
            <w:r w:rsidR="00CA0C7D">
              <w:t xml:space="preserve">bán </w:t>
            </w:r>
            <w:r>
              <w:t>hàng</w:t>
            </w:r>
            <w:r w:rsidRPr="00950EDF">
              <w:t xml:space="preserve"> và cập nhập danh sách với thông báo “Xóa thành công”. </w:t>
            </w:r>
          </w:p>
          <w:p w14:paraId="046502C8" w14:textId="7E018ECA" w:rsidR="00D949FA" w:rsidRDefault="00D949FA" w:rsidP="00D949FA">
            <w:pPr>
              <w:pStyle w:val="Bullet-"/>
              <w:numPr>
                <w:ilvl w:val="0"/>
                <w:numId w:val="37"/>
              </w:numPr>
            </w:pPr>
            <w:r>
              <w:t xml:space="preserve">Lưu trữ hóa đơn </w:t>
            </w:r>
            <w:r w:rsidR="00CA0C7D">
              <w:t xml:space="preserve">bán </w:t>
            </w:r>
            <w:r>
              <w:t>hàng</w:t>
            </w:r>
          </w:p>
          <w:p w14:paraId="322862E9" w14:textId="5B2C61D1" w:rsidR="00D949FA" w:rsidRDefault="00D949FA" w:rsidP="00D949FA">
            <w:pPr>
              <w:pStyle w:val="Bullet-"/>
            </w:pPr>
            <w:r w:rsidRPr="00282A6D">
              <w:t xml:space="preserve">Người dùng click chọn check box ở màn danh sách </w:t>
            </w:r>
            <w:r>
              <w:t xml:space="preserve">hóa </w:t>
            </w:r>
            <w:r w:rsidRPr="00282A6D">
              <w:t xml:space="preserve">đơn </w:t>
            </w:r>
            <w:r w:rsidR="00CA0C7D">
              <w:t xml:space="preserve">bán </w:t>
            </w:r>
            <w:r>
              <w:t>hàng</w:t>
            </w:r>
            <w:r w:rsidRPr="00282A6D">
              <w:t xml:space="preserve"> và click chọn vào nút “Tác vụ” -&gt; sau đó chọn “Lưu trữ” để lưu trữ</w:t>
            </w:r>
            <w:r>
              <w:t xml:space="preserve"> hóa</w:t>
            </w:r>
            <w:r w:rsidRPr="00282A6D">
              <w:t xml:space="preserve"> đơn </w:t>
            </w:r>
            <w:r w:rsidR="00CA0C7D">
              <w:t xml:space="preserve">bán </w:t>
            </w:r>
            <w:r>
              <w:t>hàng</w:t>
            </w:r>
            <w:r w:rsidRPr="00282A6D">
              <w:t xml:space="preserve"> thay vì xóa vĩnh viễn. </w:t>
            </w:r>
          </w:p>
          <w:p w14:paraId="52675D95" w14:textId="58E49C17" w:rsidR="00D949FA" w:rsidRPr="00A61576" w:rsidRDefault="00D949FA" w:rsidP="00D949FA">
            <w:pPr>
              <w:pStyle w:val="Bullet-"/>
            </w:pPr>
            <w:r w:rsidRPr="00A61576">
              <w:t xml:space="preserve">Hệ thống di chuyển </w:t>
            </w:r>
            <w:r>
              <w:t xml:space="preserve">hóa </w:t>
            </w:r>
            <w:r w:rsidRPr="00282A6D">
              <w:t xml:space="preserve">đơn </w:t>
            </w:r>
            <w:r w:rsidR="00CA0C7D">
              <w:t xml:space="preserve">bán </w:t>
            </w:r>
            <w:r>
              <w:t>hàng</w:t>
            </w:r>
            <w:r w:rsidRPr="00282A6D">
              <w:t xml:space="preserve"> </w:t>
            </w:r>
            <w:r w:rsidRPr="00A61576">
              <w:t xml:space="preserve">vào danh sách lưu trữ, không còn hiển thị trong danh sách </w:t>
            </w:r>
            <w:r>
              <w:t xml:space="preserve">hóa </w:t>
            </w:r>
            <w:r w:rsidRPr="00282A6D">
              <w:t xml:space="preserve">đơn </w:t>
            </w:r>
            <w:r w:rsidR="00CA0C7D">
              <w:t xml:space="preserve">bán </w:t>
            </w:r>
            <w:r>
              <w:t>hàng</w:t>
            </w:r>
            <w:r w:rsidRPr="00282A6D">
              <w:t xml:space="preserve"> </w:t>
            </w:r>
            <w:r w:rsidRPr="00A61576">
              <w:t>chính.</w:t>
            </w:r>
          </w:p>
          <w:p w14:paraId="627E0E45" w14:textId="54F1E54E" w:rsidR="00D949FA" w:rsidRPr="00A61576" w:rsidRDefault="00D949FA" w:rsidP="00D949FA">
            <w:pPr>
              <w:pStyle w:val="Bullet-"/>
            </w:pPr>
            <w:r w:rsidRPr="00A61576">
              <w:t xml:space="preserve">Kiểm tra: Hệ thống cập nhập trạng thái </w:t>
            </w:r>
            <w:r>
              <w:t xml:space="preserve">hóa </w:t>
            </w:r>
            <w:r w:rsidRPr="00282A6D">
              <w:t xml:space="preserve">đơn </w:t>
            </w:r>
            <w:r w:rsidR="00CA0C7D">
              <w:t xml:space="preserve">bán </w:t>
            </w:r>
            <w:r>
              <w:t>hàng</w:t>
            </w:r>
            <w:r w:rsidRPr="00282A6D">
              <w:t xml:space="preserve"> </w:t>
            </w:r>
            <w:r w:rsidRPr="00A61576">
              <w:t>thành “Đã lưu trữ” và hiển thị thông báo “Lưu trữ thành công”.</w:t>
            </w:r>
          </w:p>
          <w:p w14:paraId="18F6518C" w14:textId="3C3ACAB7" w:rsidR="00D949FA" w:rsidRDefault="00D949FA" w:rsidP="00D949FA">
            <w:pPr>
              <w:pStyle w:val="ListParagraph"/>
              <w:numPr>
                <w:ilvl w:val="0"/>
                <w:numId w:val="37"/>
              </w:numPr>
            </w:pPr>
            <w:r>
              <w:t xml:space="preserve">Tìm kiếm hóa đơn </w:t>
            </w:r>
            <w:r w:rsidR="00CA0C7D">
              <w:t xml:space="preserve">bán </w:t>
            </w:r>
            <w:r>
              <w:t>hàng</w:t>
            </w:r>
          </w:p>
          <w:p w14:paraId="1E8495D2" w14:textId="77777777" w:rsidR="00CE01D9" w:rsidRDefault="00D949FA" w:rsidP="00CE01D9">
            <w:pPr>
              <w:pStyle w:val="Bullet-"/>
            </w:pPr>
            <w:r w:rsidRPr="00497377">
              <w:t xml:space="preserve">Người </w:t>
            </w:r>
            <w:r w:rsidRPr="00A61576">
              <w:t xml:space="preserve">dùng chọn tính năng “Tìm kiếm” để tìm kiếm </w:t>
            </w:r>
            <w:r>
              <w:t xml:space="preserve">hóa </w:t>
            </w:r>
            <w:r w:rsidRPr="00282A6D">
              <w:t xml:space="preserve">đơn </w:t>
            </w:r>
            <w:r w:rsidR="00CA0C7D">
              <w:t xml:space="preserve">bán </w:t>
            </w:r>
            <w:r>
              <w:t>hàng</w:t>
            </w:r>
            <w:r w:rsidRPr="00282A6D">
              <w:t xml:space="preserve"> </w:t>
            </w:r>
            <w:r w:rsidRPr="00A61576">
              <w:t>dựa trên các tiêu chí như</w:t>
            </w:r>
            <w:r>
              <w:t xml:space="preserve">: </w:t>
            </w:r>
            <w:r w:rsidRPr="0063069B">
              <w:t xml:space="preserve">Mã hóa đơn, nhà cung cấp, ngày lập hóa đơn, ngày </w:t>
            </w:r>
            <w:r w:rsidRPr="0063069B">
              <w:lastRenderedPageBreak/>
              <w:t xml:space="preserve">hạch toán, ngày hết hạn, chứng từ gốc, người phụ trách </w:t>
            </w:r>
            <w:r w:rsidR="00CA0C7D">
              <w:t xml:space="preserve">hóa </w:t>
            </w:r>
            <w:r w:rsidRPr="0063069B">
              <w:t>đơn bán hàng, thuế, tổng tiền, số tiền phải thu, đơn vị tiền tệ, đã kiểm tra, trạng thái, đã gửi</w:t>
            </w:r>
            <w:r w:rsidRPr="00CC355F">
              <w:t>.</w:t>
            </w:r>
          </w:p>
          <w:p w14:paraId="0C9AA267" w14:textId="77777777" w:rsidR="00D949FA" w:rsidRDefault="00D949FA" w:rsidP="00CE01D9">
            <w:pPr>
              <w:pStyle w:val="Bullet-"/>
            </w:pPr>
            <w:r w:rsidRPr="00A61576">
              <w:t>Hệ thống hiển thị</w:t>
            </w:r>
            <w:r>
              <w:t xml:space="preserve"> danh sách hóa </w:t>
            </w:r>
            <w:r w:rsidRPr="00282A6D">
              <w:t xml:space="preserve">đơn </w:t>
            </w:r>
            <w:r w:rsidR="00CA0C7D">
              <w:t xml:space="preserve">bán </w:t>
            </w:r>
            <w:r>
              <w:t>hàng</w:t>
            </w:r>
            <w:r w:rsidRPr="00282A6D">
              <w:t xml:space="preserve"> </w:t>
            </w:r>
            <w:r>
              <w:t>phù hợp với tiêu chí tìm kiếm.</w:t>
            </w:r>
          </w:p>
          <w:p w14:paraId="2B8FB496" w14:textId="0CB889A1" w:rsidR="00CE01D9" w:rsidRPr="00CE01D9" w:rsidRDefault="00CE01D9" w:rsidP="00CE01D9"/>
        </w:tc>
      </w:tr>
      <w:tr w:rsidR="003201F7" w14:paraId="58DE11FA" w14:textId="77777777">
        <w:tc>
          <w:tcPr>
            <w:tcW w:w="9062" w:type="dxa"/>
            <w:gridSpan w:val="4"/>
            <w:shd w:val="clear" w:color="auto" w:fill="D9E2F3" w:themeFill="accent1" w:themeFillTint="33"/>
          </w:tcPr>
          <w:p w14:paraId="4A84848E" w14:textId="77777777" w:rsidR="003201F7" w:rsidRDefault="003201F7">
            <w:r w:rsidRPr="00775630">
              <w:rPr>
                <w:b/>
                <w:bCs/>
              </w:rPr>
              <w:lastRenderedPageBreak/>
              <w:t>Luồng sự kiện phát sinh/Kịch bản phát sinh</w:t>
            </w:r>
          </w:p>
        </w:tc>
      </w:tr>
      <w:tr w:rsidR="003201F7" w14:paraId="5EB0D17C" w14:textId="77777777">
        <w:tc>
          <w:tcPr>
            <w:tcW w:w="9062" w:type="dxa"/>
            <w:gridSpan w:val="4"/>
            <w:shd w:val="clear" w:color="auto" w:fill="auto"/>
          </w:tcPr>
          <w:p w14:paraId="5A648E38" w14:textId="267B8D62" w:rsidR="003201F7" w:rsidRDefault="003201F7">
            <w:r w:rsidRPr="00775630">
              <w:t xml:space="preserve">Luồng A: Thêm mới, </w:t>
            </w:r>
            <w:r>
              <w:t>cập nhập, xóa</w:t>
            </w:r>
            <w:r w:rsidRPr="00775630">
              <w:t xml:space="preserve"> </w:t>
            </w:r>
            <w:r w:rsidR="00585EA4">
              <w:t xml:space="preserve">hóa </w:t>
            </w:r>
            <w:r w:rsidRPr="00282A6D">
              <w:t xml:space="preserve">đơn </w:t>
            </w:r>
            <w:r>
              <w:t>mua</w:t>
            </w:r>
            <w:r w:rsidRPr="00282A6D">
              <w:t xml:space="preserve"> </w:t>
            </w:r>
            <w:r w:rsidRPr="00775630">
              <w:t>không hợp lệ, tìm kiếm không hợp lệ.</w:t>
            </w:r>
          </w:p>
        </w:tc>
      </w:tr>
      <w:tr w:rsidR="003201F7" w14:paraId="5B737FF5" w14:textId="77777777">
        <w:tc>
          <w:tcPr>
            <w:tcW w:w="9062" w:type="dxa"/>
            <w:gridSpan w:val="4"/>
            <w:shd w:val="clear" w:color="auto" w:fill="auto"/>
          </w:tcPr>
          <w:p w14:paraId="40616567" w14:textId="77777777" w:rsidR="003201F7" w:rsidRDefault="003201F7">
            <w:r>
              <w:t xml:space="preserve">Hệ thống hiển thị một thông báo lỗi: </w:t>
            </w:r>
          </w:p>
          <w:p w14:paraId="737BF4B6" w14:textId="77777777" w:rsidR="003201F7" w:rsidRPr="009A59F0" w:rsidRDefault="003201F7">
            <w:pPr>
              <w:pStyle w:val="Bullet-"/>
            </w:pPr>
            <w:r w:rsidRPr="009A59F0">
              <w:t>Trường bắt buộc không được bỏ trống</w:t>
            </w:r>
          </w:p>
          <w:p w14:paraId="7567D137" w14:textId="77777777" w:rsidR="003201F7" w:rsidRPr="009A59F0" w:rsidRDefault="003201F7">
            <w:pPr>
              <w:pStyle w:val="Bullet-"/>
            </w:pPr>
            <w:r w:rsidRPr="009A59F0">
              <w:t>Không có dữ liệu được tìm thấy.</w:t>
            </w:r>
          </w:p>
          <w:p w14:paraId="2AD228C9" w14:textId="7F729BAD" w:rsidR="003201F7" w:rsidRDefault="00585EA4">
            <w:pPr>
              <w:pStyle w:val="Bullet-"/>
            </w:pPr>
            <w:r>
              <w:t>Hóa đ</w:t>
            </w:r>
            <w:r w:rsidR="003201F7" w:rsidRPr="009A59F0">
              <w:t xml:space="preserve">ơn mua </w:t>
            </w:r>
            <w:r>
              <w:t>hàng</w:t>
            </w:r>
            <w:r w:rsidR="003201F7" w:rsidRPr="009A59F0">
              <w:t xml:space="preserve"> đã được ghi vào sổ không được xóa!</w:t>
            </w:r>
          </w:p>
        </w:tc>
      </w:tr>
      <w:tr w:rsidR="00585EA4" w14:paraId="6346A6B0" w14:textId="77777777">
        <w:tc>
          <w:tcPr>
            <w:tcW w:w="9062" w:type="dxa"/>
            <w:gridSpan w:val="4"/>
            <w:shd w:val="clear" w:color="auto" w:fill="auto"/>
          </w:tcPr>
          <w:p w14:paraId="107B3FAE" w14:textId="30527C85" w:rsidR="00585EA4" w:rsidRDefault="00585EA4" w:rsidP="00585EA4">
            <w:r w:rsidRPr="00775630">
              <w:t xml:space="preserve">Luồng </w:t>
            </w:r>
            <w:r>
              <w:t>B</w:t>
            </w:r>
            <w:r w:rsidRPr="00775630">
              <w:t xml:space="preserve">: Thêm mới, </w:t>
            </w:r>
            <w:r>
              <w:t>cập nhập, xóa</w:t>
            </w:r>
            <w:r w:rsidRPr="00775630">
              <w:t xml:space="preserve"> </w:t>
            </w:r>
            <w:r>
              <w:t xml:space="preserve">hóa </w:t>
            </w:r>
            <w:r w:rsidRPr="00282A6D">
              <w:t xml:space="preserve">đơn </w:t>
            </w:r>
            <w:r>
              <w:t>bán</w:t>
            </w:r>
            <w:r w:rsidRPr="00282A6D">
              <w:t xml:space="preserve"> </w:t>
            </w:r>
            <w:r w:rsidRPr="00775630">
              <w:t>không hợp lệ, tìm kiếm không hợp lệ.</w:t>
            </w:r>
          </w:p>
        </w:tc>
      </w:tr>
      <w:tr w:rsidR="00585EA4" w14:paraId="134383EE" w14:textId="77777777">
        <w:tc>
          <w:tcPr>
            <w:tcW w:w="9062" w:type="dxa"/>
            <w:gridSpan w:val="4"/>
            <w:shd w:val="clear" w:color="auto" w:fill="auto"/>
          </w:tcPr>
          <w:p w14:paraId="15CF0186" w14:textId="77777777" w:rsidR="00585EA4" w:rsidRDefault="00585EA4" w:rsidP="00585EA4">
            <w:r>
              <w:t xml:space="preserve">Hệ thống hiển thị một thông báo lỗi: </w:t>
            </w:r>
          </w:p>
          <w:p w14:paraId="417A224F" w14:textId="77777777" w:rsidR="00585EA4" w:rsidRPr="009A59F0" w:rsidRDefault="00585EA4" w:rsidP="00585EA4">
            <w:pPr>
              <w:pStyle w:val="Bullet-"/>
            </w:pPr>
            <w:r w:rsidRPr="009A59F0">
              <w:t>Trường bắt buộc không được bỏ trống</w:t>
            </w:r>
          </w:p>
          <w:p w14:paraId="67E558B1" w14:textId="77777777" w:rsidR="00585EA4" w:rsidRDefault="00585EA4" w:rsidP="00585EA4">
            <w:pPr>
              <w:pStyle w:val="Bullet-"/>
            </w:pPr>
            <w:r w:rsidRPr="009A59F0">
              <w:t>Không có dữ liệu được tìm thấy.</w:t>
            </w:r>
          </w:p>
          <w:p w14:paraId="42E62C6F" w14:textId="640A6A86" w:rsidR="00585EA4" w:rsidRDefault="00585EA4" w:rsidP="00585EA4">
            <w:pPr>
              <w:pStyle w:val="Bullet-"/>
            </w:pPr>
            <w:r>
              <w:t>Hóa đ</w:t>
            </w:r>
            <w:r w:rsidRPr="009A59F0">
              <w:t xml:space="preserve">ơn </w:t>
            </w:r>
            <w:r>
              <w:t>bán</w:t>
            </w:r>
            <w:r w:rsidRPr="009A59F0">
              <w:t xml:space="preserve"> </w:t>
            </w:r>
            <w:r>
              <w:t>hàng</w:t>
            </w:r>
            <w:r w:rsidRPr="009A59F0">
              <w:t xml:space="preserve"> đã được ghi vào sổ không được xóa!</w:t>
            </w:r>
          </w:p>
        </w:tc>
      </w:tr>
      <w:tr w:rsidR="00585EA4" w14:paraId="2E7E2EEC" w14:textId="77777777">
        <w:tc>
          <w:tcPr>
            <w:tcW w:w="9062" w:type="dxa"/>
            <w:gridSpan w:val="4"/>
            <w:shd w:val="clear" w:color="auto" w:fill="D9E2F3" w:themeFill="accent1" w:themeFillTint="33"/>
          </w:tcPr>
          <w:p w14:paraId="7900CB24" w14:textId="77777777" w:rsidR="00585EA4" w:rsidRDefault="00585EA4" w:rsidP="00585EA4">
            <w:pPr>
              <w:jc w:val="center"/>
            </w:pPr>
            <w:r w:rsidRPr="003358A9">
              <w:rPr>
                <w:b/>
                <w:bCs/>
              </w:rPr>
              <w:t>Giao diện minh hoạ</w:t>
            </w:r>
          </w:p>
        </w:tc>
      </w:tr>
      <w:tr w:rsidR="00585EA4" w14:paraId="2B125FBF" w14:textId="77777777">
        <w:tc>
          <w:tcPr>
            <w:tcW w:w="9062" w:type="dxa"/>
            <w:gridSpan w:val="4"/>
            <w:shd w:val="clear" w:color="auto" w:fill="auto"/>
          </w:tcPr>
          <w:p w14:paraId="54EF17B0" w14:textId="08B4DD88" w:rsidR="00585EA4" w:rsidRDefault="00865605" w:rsidP="00585EA4">
            <w:pPr>
              <w:keepNext/>
              <w:jc w:val="center"/>
            </w:pPr>
            <w:r>
              <w:rPr>
                <w:noProof/>
              </w:rPr>
              <w:lastRenderedPageBreak/>
              <w:drawing>
                <wp:inline distT="0" distB="0" distL="0" distR="0" wp14:anchorId="1DA35438" wp14:editId="1989BB6B">
                  <wp:extent cx="5013960" cy="929064"/>
                  <wp:effectExtent l="0" t="0" r="0" b="4445"/>
                  <wp:docPr id="159656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561483" name=""/>
                          <pic:cNvPicPr/>
                        </pic:nvPicPr>
                        <pic:blipFill>
                          <a:blip r:embed="rId42"/>
                          <a:stretch>
                            <a:fillRect/>
                          </a:stretch>
                        </pic:blipFill>
                        <pic:spPr>
                          <a:xfrm>
                            <a:off x="0" y="0"/>
                            <a:ext cx="5019368" cy="930066"/>
                          </a:xfrm>
                          <a:prstGeom prst="rect">
                            <a:avLst/>
                          </a:prstGeom>
                        </pic:spPr>
                      </pic:pic>
                    </a:graphicData>
                  </a:graphic>
                </wp:inline>
              </w:drawing>
            </w:r>
          </w:p>
          <w:p w14:paraId="6CCAD4D8" w14:textId="090C4C3B" w:rsidR="00585EA4" w:rsidRDefault="00585EA4" w:rsidP="00585EA4">
            <w:pPr>
              <w:pStyle w:val="Caption"/>
              <w:keepNext/>
            </w:pPr>
            <w:bookmarkStart w:id="62" w:name="_Toc183209361"/>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23</w:t>
            </w:r>
            <w:r w:rsidR="00DA0FB9">
              <w:fldChar w:fldCharType="end"/>
            </w:r>
            <w:r>
              <w:t xml:space="preserve">. </w:t>
            </w:r>
            <w:r w:rsidR="000639C1">
              <w:t>Danh sách</w:t>
            </w:r>
            <w:r>
              <w:t xml:space="preserve"> hóa đơn</w:t>
            </w:r>
            <w:r w:rsidR="00B41842">
              <w:t xml:space="preserve"> bán hàng</w:t>
            </w:r>
            <w:bookmarkEnd w:id="62"/>
          </w:p>
          <w:p w14:paraId="1F2E59E5" w14:textId="77777777" w:rsidR="00431614" w:rsidRDefault="00431614" w:rsidP="00B17407">
            <w:pPr>
              <w:keepNext/>
              <w:jc w:val="center"/>
            </w:pPr>
            <w:r>
              <w:rPr>
                <w:noProof/>
              </w:rPr>
              <w:drawing>
                <wp:inline distT="0" distB="0" distL="0" distR="0" wp14:anchorId="1A1BD0A1" wp14:editId="62A991C5">
                  <wp:extent cx="4907280" cy="2170195"/>
                  <wp:effectExtent l="0" t="0" r="7620" b="1905"/>
                  <wp:docPr id="3186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9405" name=""/>
                          <pic:cNvPicPr/>
                        </pic:nvPicPr>
                        <pic:blipFill>
                          <a:blip r:embed="rId43"/>
                          <a:stretch>
                            <a:fillRect/>
                          </a:stretch>
                        </pic:blipFill>
                        <pic:spPr>
                          <a:xfrm>
                            <a:off x="0" y="0"/>
                            <a:ext cx="4911353" cy="2171996"/>
                          </a:xfrm>
                          <a:prstGeom prst="rect">
                            <a:avLst/>
                          </a:prstGeom>
                        </pic:spPr>
                      </pic:pic>
                    </a:graphicData>
                  </a:graphic>
                </wp:inline>
              </w:drawing>
            </w:r>
          </w:p>
          <w:p w14:paraId="2B1E0B21" w14:textId="2FE63C26" w:rsidR="000639C1" w:rsidRPr="000639C1" w:rsidRDefault="00431614" w:rsidP="00B17407">
            <w:pPr>
              <w:pStyle w:val="Caption"/>
            </w:pPr>
            <w:bookmarkStart w:id="63" w:name="_Toc183209362"/>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24</w:t>
            </w:r>
            <w:r w:rsidR="00DA0FB9">
              <w:fldChar w:fldCharType="end"/>
            </w:r>
            <w:r>
              <w:t xml:space="preserve">. </w:t>
            </w:r>
            <w:r w:rsidR="00ED5620">
              <w:t>Chi tiết</w:t>
            </w:r>
            <w:r w:rsidR="002274B6">
              <w:t xml:space="preserve"> </w:t>
            </w:r>
            <w:r w:rsidR="00630801">
              <w:t>hóa bán</w:t>
            </w:r>
            <w:r w:rsidR="00B17407">
              <w:t xml:space="preserve"> hàng</w:t>
            </w:r>
            <w:bookmarkEnd w:id="63"/>
          </w:p>
          <w:p w14:paraId="6C4D37C5" w14:textId="77777777" w:rsidR="000639C1" w:rsidRDefault="000639C1" w:rsidP="000639C1">
            <w:pPr>
              <w:keepNext/>
              <w:jc w:val="center"/>
            </w:pPr>
            <w:r>
              <w:rPr>
                <w:noProof/>
              </w:rPr>
              <w:drawing>
                <wp:inline distT="0" distB="0" distL="0" distR="0" wp14:anchorId="09E94B32" wp14:editId="11109537">
                  <wp:extent cx="4971580" cy="1280160"/>
                  <wp:effectExtent l="0" t="0" r="635" b="0"/>
                  <wp:docPr id="1880224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24144" name=""/>
                          <pic:cNvPicPr/>
                        </pic:nvPicPr>
                        <pic:blipFill>
                          <a:blip r:embed="rId44"/>
                          <a:stretch>
                            <a:fillRect/>
                          </a:stretch>
                        </pic:blipFill>
                        <pic:spPr>
                          <a:xfrm>
                            <a:off x="0" y="0"/>
                            <a:ext cx="4972639" cy="1280433"/>
                          </a:xfrm>
                          <a:prstGeom prst="rect">
                            <a:avLst/>
                          </a:prstGeom>
                        </pic:spPr>
                      </pic:pic>
                    </a:graphicData>
                  </a:graphic>
                </wp:inline>
              </w:drawing>
            </w:r>
          </w:p>
          <w:p w14:paraId="69617B39" w14:textId="10738738" w:rsidR="000639C1" w:rsidRDefault="000639C1" w:rsidP="000639C1">
            <w:pPr>
              <w:pStyle w:val="Caption"/>
            </w:pPr>
            <w:bookmarkStart w:id="64" w:name="_Toc183209363"/>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25</w:t>
            </w:r>
            <w:r w:rsidR="00DA0FB9">
              <w:fldChar w:fldCharType="end"/>
            </w:r>
            <w:r>
              <w:t>. Danh sách hóa đơn mua hàng</w:t>
            </w:r>
            <w:bookmarkEnd w:id="64"/>
          </w:p>
          <w:p w14:paraId="2E8B8E97" w14:textId="77777777" w:rsidR="00AB1EFE" w:rsidRDefault="00AB1EFE" w:rsidP="00AB1EFE">
            <w:pPr>
              <w:keepNext/>
              <w:jc w:val="center"/>
            </w:pPr>
            <w:r>
              <w:rPr>
                <w:noProof/>
              </w:rPr>
              <w:drawing>
                <wp:inline distT="0" distB="0" distL="0" distR="0" wp14:anchorId="2BBEE759" wp14:editId="738B98D3">
                  <wp:extent cx="5044440" cy="2225848"/>
                  <wp:effectExtent l="0" t="0" r="3810" b="3175"/>
                  <wp:docPr id="120747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77620" name=""/>
                          <pic:cNvPicPr/>
                        </pic:nvPicPr>
                        <pic:blipFill>
                          <a:blip r:embed="rId45"/>
                          <a:stretch>
                            <a:fillRect/>
                          </a:stretch>
                        </pic:blipFill>
                        <pic:spPr>
                          <a:xfrm>
                            <a:off x="0" y="0"/>
                            <a:ext cx="5046632" cy="2226815"/>
                          </a:xfrm>
                          <a:prstGeom prst="rect">
                            <a:avLst/>
                          </a:prstGeom>
                        </pic:spPr>
                      </pic:pic>
                    </a:graphicData>
                  </a:graphic>
                </wp:inline>
              </w:drawing>
            </w:r>
          </w:p>
          <w:p w14:paraId="736CAC14" w14:textId="35562462" w:rsidR="00865605" w:rsidRPr="00865605" w:rsidRDefault="00AB1EFE" w:rsidP="00AB1EFE">
            <w:pPr>
              <w:pStyle w:val="Caption"/>
            </w:pPr>
            <w:bookmarkStart w:id="65" w:name="_Toc183209364"/>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26</w:t>
            </w:r>
            <w:r w:rsidR="00DA0FB9">
              <w:fldChar w:fldCharType="end"/>
            </w:r>
            <w:r>
              <w:t>. Chi tiết hóa đơn mua hàng</w:t>
            </w:r>
            <w:bookmarkEnd w:id="65"/>
          </w:p>
        </w:tc>
      </w:tr>
    </w:tbl>
    <w:p w14:paraId="7AEFEC30" w14:textId="4A00A8BF" w:rsidR="003201F7" w:rsidRDefault="003201F7" w:rsidP="003201F7">
      <w:pPr>
        <w:pStyle w:val="Caption"/>
      </w:pPr>
      <w:bookmarkStart w:id="66" w:name="_Toc183209436"/>
      <w:r>
        <w:t xml:space="preserve">Bảng </w:t>
      </w:r>
      <w:r w:rsidR="00F15304">
        <w:fldChar w:fldCharType="begin"/>
      </w:r>
      <w:r w:rsidR="00F15304">
        <w:instrText xml:space="preserve"> STYLEREF 1 \s </w:instrText>
      </w:r>
      <w:r w:rsidR="00F15304">
        <w:fldChar w:fldCharType="separate"/>
      </w:r>
      <w:r w:rsidR="00F15304">
        <w:rPr>
          <w:noProof/>
        </w:rPr>
        <w:t>2</w:t>
      </w:r>
      <w:r w:rsidR="00F15304">
        <w:fldChar w:fldCharType="end"/>
      </w:r>
      <w:r w:rsidR="00F15304">
        <w:t>.</w:t>
      </w:r>
      <w:r w:rsidR="00F15304">
        <w:fldChar w:fldCharType="begin"/>
      </w:r>
      <w:r w:rsidR="00F15304">
        <w:instrText xml:space="preserve"> SEQ Bảng \* ARABIC \s 1 </w:instrText>
      </w:r>
      <w:r w:rsidR="00F15304">
        <w:fldChar w:fldCharType="separate"/>
      </w:r>
      <w:r w:rsidR="00F15304">
        <w:rPr>
          <w:noProof/>
        </w:rPr>
        <w:t>9</w:t>
      </w:r>
      <w:r w:rsidR="00F15304">
        <w:fldChar w:fldCharType="end"/>
      </w:r>
      <w:r>
        <w:t xml:space="preserve">. UC – Quản lý </w:t>
      </w:r>
      <w:r w:rsidR="004205D9">
        <w:t>hóa đơn</w:t>
      </w:r>
      <w:bookmarkEnd w:id="66"/>
    </w:p>
    <w:p w14:paraId="32C88127" w14:textId="3472B50E" w:rsidR="00A37BE8" w:rsidRDefault="00A37BE8" w:rsidP="00A37BE8">
      <w:pPr>
        <w:pStyle w:val="Heading3"/>
      </w:pPr>
      <w:bookmarkStart w:id="67" w:name="_Toc183212567"/>
      <w:r w:rsidRPr="00A86851">
        <w:lastRenderedPageBreak/>
        <w:t>UC0</w:t>
      </w:r>
      <w:r w:rsidR="002C27F6">
        <w:t>8</w:t>
      </w:r>
      <w:r w:rsidRPr="00A86851">
        <w:t xml:space="preserve"> – </w:t>
      </w:r>
      <w:r w:rsidRPr="00A37BE8">
        <w:t>Trang web</w:t>
      </w:r>
      <w:bookmarkEnd w:id="67"/>
    </w:p>
    <w:tbl>
      <w:tblPr>
        <w:tblStyle w:val="TableGrid"/>
        <w:tblW w:w="0" w:type="auto"/>
        <w:tblLook w:val="04A0" w:firstRow="1" w:lastRow="0" w:firstColumn="1" w:lastColumn="0" w:noHBand="0" w:noVBand="1"/>
      </w:tblPr>
      <w:tblGrid>
        <w:gridCol w:w="1271"/>
        <w:gridCol w:w="1561"/>
        <w:gridCol w:w="3826"/>
        <w:gridCol w:w="2404"/>
      </w:tblGrid>
      <w:tr w:rsidR="004A6C51" w14:paraId="14FFF711" w14:textId="77777777" w:rsidTr="00A37BE8">
        <w:tc>
          <w:tcPr>
            <w:tcW w:w="2832" w:type="dxa"/>
            <w:gridSpan w:val="2"/>
            <w:shd w:val="clear" w:color="auto" w:fill="D9E2F3" w:themeFill="accent1" w:themeFillTint="33"/>
          </w:tcPr>
          <w:p w14:paraId="510F9513" w14:textId="6C013ADB" w:rsidR="00A37BE8" w:rsidRPr="00737994" w:rsidRDefault="00A37BE8" w:rsidP="00733C82">
            <w:pPr>
              <w:rPr>
                <w:b/>
                <w:bCs/>
              </w:rPr>
            </w:pPr>
            <w:r w:rsidRPr="00737994">
              <w:rPr>
                <w:b/>
                <w:bCs/>
              </w:rPr>
              <w:t>UC0</w:t>
            </w:r>
            <w:r w:rsidR="002C27F6">
              <w:rPr>
                <w:b/>
                <w:bCs/>
              </w:rPr>
              <w:t>8</w:t>
            </w:r>
          </w:p>
        </w:tc>
        <w:tc>
          <w:tcPr>
            <w:tcW w:w="3826" w:type="dxa"/>
            <w:shd w:val="clear" w:color="auto" w:fill="D9E2F3" w:themeFill="accent1" w:themeFillTint="33"/>
          </w:tcPr>
          <w:p w14:paraId="5DD6E6EC" w14:textId="5908CE8E" w:rsidR="00A37BE8" w:rsidRPr="00737994" w:rsidRDefault="00A37BE8" w:rsidP="00733C82">
            <w:pPr>
              <w:rPr>
                <w:b/>
                <w:bCs/>
              </w:rPr>
            </w:pPr>
            <w:r>
              <w:rPr>
                <w:b/>
                <w:bCs/>
              </w:rPr>
              <w:t>Trang web</w:t>
            </w:r>
          </w:p>
        </w:tc>
        <w:tc>
          <w:tcPr>
            <w:tcW w:w="2404" w:type="dxa"/>
            <w:shd w:val="clear" w:color="auto" w:fill="D9E2F3" w:themeFill="accent1" w:themeFillTint="33"/>
          </w:tcPr>
          <w:p w14:paraId="1865D097" w14:textId="77777777" w:rsidR="00A37BE8" w:rsidRPr="00737994" w:rsidRDefault="00A37BE8" w:rsidP="00733C82">
            <w:pPr>
              <w:rPr>
                <w:b/>
                <w:bCs/>
              </w:rPr>
            </w:pPr>
            <w:r w:rsidRPr="00737994">
              <w:rPr>
                <w:b/>
                <w:bCs/>
              </w:rPr>
              <w:t xml:space="preserve">Độ phức tạp: </w:t>
            </w:r>
            <w:r>
              <w:rPr>
                <w:b/>
                <w:bCs/>
              </w:rPr>
              <w:t>Cao</w:t>
            </w:r>
          </w:p>
        </w:tc>
      </w:tr>
      <w:tr w:rsidR="002C27F6" w14:paraId="10246BF5" w14:textId="77777777" w:rsidTr="00733C82">
        <w:tc>
          <w:tcPr>
            <w:tcW w:w="2832" w:type="dxa"/>
            <w:gridSpan w:val="2"/>
            <w:shd w:val="clear" w:color="auto" w:fill="D9E2F3" w:themeFill="accent1" w:themeFillTint="33"/>
          </w:tcPr>
          <w:p w14:paraId="3AB60238" w14:textId="77777777" w:rsidR="00A37BE8" w:rsidRPr="00737994" w:rsidRDefault="00A37BE8" w:rsidP="00733C82">
            <w:pPr>
              <w:rPr>
                <w:b/>
                <w:bCs/>
              </w:rPr>
            </w:pPr>
            <w:r w:rsidRPr="00737994">
              <w:rPr>
                <w:b/>
                <w:bCs/>
              </w:rPr>
              <w:t>Mô tả</w:t>
            </w:r>
          </w:p>
        </w:tc>
        <w:tc>
          <w:tcPr>
            <w:tcW w:w="6230" w:type="dxa"/>
            <w:gridSpan w:val="2"/>
          </w:tcPr>
          <w:p w14:paraId="737FFD46" w14:textId="6A9F778B" w:rsidR="00A37BE8" w:rsidRDefault="00297CE0" w:rsidP="00733C82">
            <w:r w:rsidRPr="00297CE0">
              <w:t>Chức năng cho phép người dùng (Admin, Nhân viên, Khách hàng) có thể xem báo cáo lượng truy cập, theo dõi đơn hàng, đặt hàng và thanh toán trực tuyến qua trang web.</w:t>
            </w:r>
          </w:p>
        </w:tc>
      </w:tr>
      <w:tr w:rsidR="002C27F6" w14:paraId="0D4EDEF2" w14:textId="77777777" w:rsidTr="00733C82">
        <w:tc>
          <w:tcPr>
            <w:tcW w:w="2832" w:type="dxa"/>
            <w:gridSpan w:val="2"/>
            <w:shd w:val="clear" w:color="auto" w:fill="D9E2F3" w:themeFill="accent1" w:themeFillTint="33"/>
          </w:tcPr>
          <w:p w14:paraId="604E3D7D" w14:textId="77777777" w:rsidR="00A37BE8" w:rsidRPr="00737994" w:rsidRDefault="00A37BE8" w:rsidP="00733C82">
            <w:pPr>
              <w:rPr>
                <w:b/>
                <w:bCs/>
              </w:rPr>
            </w:pPr>
            <w:r w:rsidRPr="00737994">
              <w:rPr>
                <w:b/>
                <w:bCs/>
              </w:rPr>
              <w:t>Tác nhân</w:t>
            </w:r>
          </w:p>
        </w:tc>
        <w:tc>
          <w:tcPr>
            <w:tcW w:w="6230" w:type="dxa"/>
            <w:gridSpan w:val="2"/>
          </w:tcPr>
          <w:p w14:paraId="3499DA0C" w14:textId="42DBBC0B" w:rsidR="00A37BE8" w:rsidRDefault="00297CE0" w:rsidP="00733C82">
            <w:r w:rsidRPr="00297CE0">
              <w:t>Admin, Nhân viên, Khách hàng</w:t>
            </w:r>
          </w:p>
        </w:tc>
      </w:tr>
      <w:tr w:rsidR="002C27F6" w14:paraId="707C7ED8" w14:textId="77777777" w:rsidTr="00733C82">
        <w:tc>
          <w:tcPr>
            <w:tcW w:w="2832" w:type="dxa"/>
            <w:gridSpan w:val="2"/>
            <w:shd w:val="clear" w:color="auto" w:fill="D9E2F3" w:themeFill="accent1" w:themeFillTint="33"/>
          </w:tcPr>
          <w:p w14:paraId="25CBA290" w14:textId="77777777" w:rsidR="00A37BE8" w:rsidRPr="00737994" w:rsidRDefault="00A37BE8" w:rsidP="00733C82">
            <w:pPr>
              <w:rPr>
                <w:b/>
                <w:bCs/>
              </w:rPr>
            </w:pPr>
            <w:r w:rsidRPr="00737994">
              <w:rPr>
                <w:b/>
                <w:bCs/>
              </w:rPr>
              <w:t>Tiền điều kiện</w:t>
            </w:r>
          </w:p>
        </w:tc>
        <w:tc>
          <w:tcPr>
            <w:tcW w:w="6230" w:type="dxa"/>
            <w:gridSpan w:val="2"/>
          </w:tcPr>
          <w:p w14:paraId="10282E14" w14:textId="25C08136" w:rsidR="00A37BE8" w:rsidRDefault="005D3583" w:rsidP="00733C82">
            <w:r w:rsidRPr="005D3583">
              <w:t>Người dùng đã đăng nhập thành công và có quyền truy cập vào trang web.</w:t>
            </w:r>
          </w:p>
        </w:tc>
      </w:tr>
      <w:tr w:rsidR="004A6C51" w14:paraId="5C6BBB81" w14:textId="77777777" w:rsidTr="00733C82">
        <w:tc>
          <w:tcPr>
            <w:tcW w:w="1271" w:type="dxa"/>
            <w:vMerge w:val="restart"/>
            <w:shd w:val="clear" w:color="auto" w:fill="D9E2F3" w:themeFill="accent1" w:themeFillTint="33"/>
          </w:tcPr>
          <w:p w14:paraId="731B0C8B" w14:textId="77777777" w:rsidR="00A37BE8" w:rsidRPr="00737994" w:rsidRDefault="00A37BE8" w:rsidP="00733C82">
            <w:pPr>
              <w:rPr>
                <w:b/>
                <w:bCs/>
              </w:rPr>
            </w:pPr>
            <w:r w:rsidRPr="00737994">
              <w:rPr>
                <w:b/>
                <w:bCs/>
              </w:rPr>
              <w:t>Hậu điều ki</w:t>
            </w:r>
            <w:r>
              <w:rPr>
                <w:b/>
                <w:bCs/>
              </w:rPr>
              <w:t>ệ</w:t>
            </w:r>
            <w:r w:rsidRPr="00737994">
              <w:rPr>
                <w:b/>
                <w:bCs/>
              </w:rPr>
              <w:t>n</w:t>
            </w:r>
          </w:p>
        </w:tc>
        <w:tc>
          <w:tcPr>
            <w:tcW w:w="1561" w:type="dxa"/>
            <w:shd w:val="clear" w:color="auto" w:fill="D9E2F3" w:themeFill="accent1" w:themeFillTint="33"/>
          </w:tcPr>
          <w:p w14:paraId="6FBD15DF" w14:textId="77777777" w:rsidR="00A37BE8" w:rsidRPr="00737994" w:rsidRDefault="00A37BE8" w:rsidP="00733C82">
            <w:pPr>
              <w:rPr>
                <w:b/>
                <w:bCs/>
              </w:rPr>
            </w:pPr>
            <w:r w:rsidRPr="00737994">
              <w:rPr>
                <w:b/>
                <w:bCs/>
              </w:rPr>
              <w:t>Thành công</w:t>
            </w:r>
          </w:p>
        </w:tc>
        <w:tc>
          <w:tcPr>
            <w:tcW w:w="6230" w:type="dxa"/>
            <w:gridSpan w:val="2"/>
            <w:shd w:val="clear" w:color="auto" w:fill="auto"/>
          </w:tcPr>
          <w:p w14:paraId="43FD0313" w14:textId="287BD7CC" w:rsidR="00A37BE8" w:rsidRDefault="00386BB6" w:rsidP="00733C82">
            <w:r w:rsidRPr="00386BB6">
              <w:t>Hoàn thành thao tác và hiển thị thông tin cập nhật trên trang web.</w:t>
            </w:r>
          </w:p>
        </w:tc>
      </w:tr>
      <w:tr w:rsidR="004A6C51" w14:paraId="6DDF9CB4" w14:textId="77777777" w:rsidTr="00733C82">
        <w:tc>
          <w:tcPr>
            <w:tcW w:w="1271" w:type="dxa"/>
            <w:vMerge/>
            <w:shd w:val="clear" w:color="auto" w:fill="D9E2F3" w:themeFill="accent1" w:themeFillTint="33"/>
          </w:tcPr>
          <w:p w14:paraId="2C052845" w14:textId="77777777" w:rsidR="00A37BE8" w:rsidRPr="00737994" w:rsidRDefault="00A37BE8" w:rsidP="00733C82">
            <w:pPr>
              <w:rPr>
                <w:b/>
                <w:bCs/>
              </w:rPr>
            </w:pPr>
          </w:p>
        </w:tc>
        <w:tc>
          <w:tcPr>
            <w:tcW w:w="1561" w:type="dxa"/>
            <w:shd w:val="clear" w:color="auto" w:fill="D9E2F3" w:themeFill="accent1" w:themeFillTint="33"/>
          </w:tcPr>
          <w:p w14:paraId="5CE6A1D3" w14:textId="77777777" w:rsidR="00A37BE8" w:rsidRPr="00737994" w:rsidRDefault="00A37BE8" w:rsidP="00733C82">
            <w:pPr>
              <w:rPr>
                <w:b/>
                <w:bCs/>
              </w:rPr>
            </w:pPr>
            <w:r w:rsidRPr="00737994">
              <w:rPr>
                <w:b/>
                <w:bCs/>
              </w:rPr>
              <w:t>Lỗi</w:t>
            </w:r>
          </w:p>
        </w:tc>
        <w:tc>
          <w:tcPr>
            <w:tcW w:w="6230" w:type="dxa"/>
            <w:gridSpan w:val="2"/>
            <w:shd w:val="clear" w:color="auto" w:fill="auto"/>
          </w:tcPr>
          <w:p w14:paraId="16DB15CA" w14:textId="42024242" w:rsidR="00A37BE8" w:rsidRDefault="00BF768A" w:rsidP="00733C82">
            <w:r w:rsidRPr="00BF768A">
              <w:t>Thông báo lỗi nếu thao tác không thành công.</w:t>
            </w:r>
          </w:p>
        </w:tc>
      </w:tr>
      <w:tr w:rsidR="00A37BE8" w14:paraId="24937E75" w14:textId="77777777" w:rsidTr="00733C82">
        <w:tc>
          <w:tcPr>
            <w:tcW w:w="9062" w:type="dxa"/>
            <w:gridSpan w:val="4"/>
            <w:shd w:val="clear" w:color="auto" w:fill="D9E2F3" w:themeFill="accent1" w:themeFillTint="33"/>
          </w:tcPr>
          <w:p w14:paraId="368B99AE" w14:textId="77777777" w:rsidR="00A37BE8" w:rsidRDefault="00A37BE8" w:rsidP="00733C82">
            <w:pPr>
              <w:jc w:val="center"/>
            </w:pPr>
            <w:r w:rsidRPr="00737994">
              <w:rPr>
                <w:b/>
                <w:bCs/>
              </w:rPr>
              <w:t>Đặc tả chức năng</w:t>
            </w:r>
          </w:p>
        </w:tc>
      </w:tr>
      <w:tr w:rsidR="00A37BE8" w14:paraId="10286755" w14:textId="77777777" w:rsidTr="00733C82">
        <w:tc>
          <w:tcPr>
            <w:tcW w:w="9062" w:type="dxa"/>
            <w:gridSpan w:val="4"/>
            <w:shd w:val="clear" w:color="auto" w:fill="D9E2F3" w:themeFill="accent1" w:themeFillTint="33"/>
          </w:tcPr>
          <w:p w14:paraId="4967049A" w14:textId="77777777" w:rsidR="00A37BE8" w:rsidRPr="00737994" w:rsidRDefault="00A37BE8" w:rsidP="00733C82">
            <w:pPr>
              <w:rPr>
                <w:b/>
                <w:bCs/>
              </w:rPr>
            </w:pPr>
            <w:r w:rsidRPr="00737994">
              <w:rPr>
                <w:b/>
                <w:bCs/>
              </w:rPr>
              <w:t>Luồng sự kiện chính/Kịch bản chính</w:t>
            </w:r>
          </w:p>
        </w:tc>
      </w:tr>
      <w:tr w:rsidR="00A37BE8" w14:paraId="1FB58003" w14:textId="77777777" w:rsidTr="00733C82">
        <w:tc>
          <w:tcPr>
            <w:tcW w:w="9062" w:type="dxa"/>
            <w:gridSpan w:val="4"/>
            <w:shd w:val="clear" w:color="auto" w:fill="auto"/>
          </w:tcPr>
          <w:p w14:paraId="7910E41E" w14:textId="77777777" w:rsidR="00A37BE8" w:rsidRDefault="00A37BE8" w:rsidP="00CC0F9F">
            <w:pPr>
              <w:pStyle w:val="ListParagraph"/>
              <w:numPr>
                <w:ilvl w:val="0"/>
                <w:numId w:val="32"/>
              </w:numPr>
            </w:pPr>
            <w:r>
              <w:t>Luồng chính</w:t>
            </w:r>
          </w:p>
          <w:p w14:paraId="180C549A" w14:textId="326CD67F" w:rsidR="00A37BE8" w:rsidRDefault="00A37BE8" w:rsidP="00733C82">
            <w:r w:rsidRPr="00E02641">
              <w:t>Chức năng bắt đầu khi người dùng</w:t>
            </w:r>
            <w:r w:rsidR="006659AA">
              <w:t xml:space="preserve"> (admin, nhân viên)</w:t>
            </w:r>
            <w:r w:rsidRPr="00E02641">
              <w:t xml:space="preserve"> muốn </w:t>
            </w:r>
            <w:r w:rsidR="00FC7E1B">
              <w:t xml:space="preserve">xem </w:t>
            </w:r>
            <w:r w:rsidR="00E95EFD">
              <w:t xml:space="preserve">báo cáo truy cập vào </w:t>
            </w:r>
            <w:r w:rsidR="006659AA">
              <w:t>trang web</w:t>
            </w:r>
            <w:r w:rsidRPr="00E02641">
              <w:t>:</w:t>
            </w:r>
            <w:r>
              <w:t xml:space="preserve"> </w:t>
            </w:r>
          </w:p>
          <w:p w14:paraId="2C165B9B" w14:textId="6CD5CF6C" w:rsidR="00A37BE8" w:rsidRPr="004824BC" w:rsidRDefault="00A37BE8" w:rsidP="00733C82">
            <w:pPr>
              <w:pStyle w:val="Bullet-"/>
            </w:pPr>
            <w:r w:rsidRPr="001C0BCC">
              <w:t xml:space="preserve">NSD </w:t>
            </w:r>
            <w:r w:rsidRPr="004824BC">
              <w:t xml:space="preserve">Đăng nhập vào hệ thống và chọn </w:t>
            </w:r>
            <w:r w:rsidR="004F26A4">
              <w:t>Trang web</w:t>
            </w:r>
            <w:r w:rsidR="000F1C88">
              <w:t xml:space="preserve"> </w:t>
            </w:r>
            <w:r w:rsidRPr="004824BC">
              <w:t xml:space="preserve">-&gt; </w:t>
            </w:r>
            <w:r w:rsidR="000F1C88">
              <w:t>Khách truy cập</w:t>
            </w:r>
          </w:p>
          <w:p w14:paraId="70C523F8" w14:textId="1513C699" w:rsidR="00A37BE8" w:rsidRDefault="00A37BE8" w:rsidP="00733C82">
            <w:pPr>
              <w:pStyle w:val="Bullet-"/>
            </w:pPr>
            <w:r>
              <w:t xml:space="preserve">Hệ thống hiển thị danh sách các </w:t>
            </w:r>
            <w:r w:rsidR="00723CCF">
              <w:t>lượt truy cập</w:t>
            </w:r>
            <w:r>
              <w:t xml:space="preserve"> với các trường thông tin: </w:t>
            </w:r>
            <w:r w:rsidR="00402E25">
              <w:t xml:space="preserve">id truy cập, </w:t>
            </w:r>
            <w:r w:rsidR="00C7600A">
              <w:t>thời gian truy cập</w:t>
            </w:r>
            <w:r w:rsidR="006F0951">
              <w:t>, số lượt ghé thăm</w:t>
            </w:r>
            <w:r w:rsidR="00912D9D">
              <w:t xml:space="preserve">, </w:t>
            </w:r>
            <w:r w:rsidR="00C45992">
              <w:t xml:space="preserve">trang ghé thăm (trang chủ, cửa hàng, </w:t>
            </w:r>
            <w:r w:rsidR="00966AF0">
              <w:t xml:space="preserve">tuyển dụng, </w:t>
            </w:r>
            <w:r w:rsidR="00C45992">
              <w:t>liên hệ)</w:t>
            </w:r>
            <w:r w:rsidR="008E0F93">
              <w:t>, số lượng trang đã xem</w:t>
            </w:r>
          </w:p>
          <w:p w14:paraId="36E84FE5" w14:textId="04C76696" w:rsidR="00A37BE8" w:rsidRDefault="00A37BE8" w:rsidP="00733C82">
            <w:r w:rsidRPr="00E02641">
              <w:t>Chức năng bắt đầu khi người dùng</w:t>
            </w:r>
            <w:r w:rsidR="00DE416D">
              <w:t xml:space="preserve"> (khách hàng)</w:t>
            </w:r>
            <w:r w:rsidRPr="00E02641">
              <w:t xml:space="preserve"> muốn </w:t>
            </w:r>
            <w:r w:rsidR="00C9385A">
              <w:t>theo dõi tất cả đơn hàng</w:t>
            </w:r>
            <w:r w:rsidRPr="00E02641">
              <w:t>:</w:t>
            </w:r>
          </w:p>
          <w:p w14:paraId="094DE47A" w14:textId="52775B05" w:rsidR="00A37BE8" w:rsidRPr="004824BC" w:rsidRDefault="00A37BE8" w:rsidP="00733C82">
            <w:pPr>
              <w:pStyle w:val="Bullet-"/>
            </w:pPr>
            <w:r w:rsidRPr="001C0BCC">
              <w:t xml:space="preserve">NSD </w:t>
            </w:r>
            <w:r w:rsidRPr="004824BC">
              <w:t xml:space="preserve">Đăng nhập vào </w:t>
            </w:r>
            <w:r w:rsidR="007F5C41">
              <w:t>trang web</w:t>
            </w:r>
            <w:r w:rsidRPr="004824BC">
              <w:t xml:space="preserve"> và chọn </w:t>
            </w:r>
            <w:r w:rsidR="00866D5F">
              <w:t>Tài khoản của tôi</w:t>
            </w:r>
            <w:r w:rsidRPr="004824BC">
              <w:t xml:space="preserve">-&gt; </w:t>
            </w:r>
            <w:r>
              <w:t xml:space="preserve">Click </w:t>
            </w:r>
            <w:r w:rsidR="00866D5F">
              <w:t>đơn bán hàng</w:t>
            </w:r>
            <w:r w:rsidR="000B5D82">
              <w:t xml:space="preserve"> để theo dõi đơn hàng</w:t>
            </w:r>
          </w:p>
          <w:p w14:paraId="46B88DDA" w14:textId="75014128" w:rsidR="00E41B0A" w:rsidRDefault="00A37BE8" w:rsidP="00E41B0A">
            <w:pPr>
              <w:pStyle w:val="Bullet-"/>
            </w:pPr>
            <w:r>
              <w:t xml:space="preserve">Hệ thống hiển thị danh sách các đơn báo giá bán hàng với các trường thông tin: Mã </w:t>
            </w:r>
            <w:r w:rsidR="00252081">
              <w:t xml:space="preserve">báo giá, ngày tạo báo giá, </w:t>
            </w:r>
            <w:r w:rsidR="00160305">
              <w:t>ng</w:t>
            </w:r>
            <w:r w:rsidR="00622EED">
              <w:t xml:space="preserve">ày </w:t>
            </w:r>
            <w:r w:rsidR="00755F8C">
              <w:t>tự động hủy đơn bán</w:t>
            </w:r>
            <w:r w:rsidR="00665C58">
              <w:t>, tổng tiền.</w:t>
            </w:r>
          </w:p>
          <w:p w14:paraId="09D98E5C" w14:textId="1DE10800" w:rsidR="000E6029" w:rsidRDefault="000E6029" w:rsidP="003C426E">
            <w:pPr>
              <w:pStyle w:val="Bullet-"/>
            </w:pPr>
            <w:r>
              <w:t xml:space="preserve">NSD </w:t>
            </w:r>
            <w:r w:rsidR="00371205">
              <w:t xml:space="preserve">di chuyển đến trang “Cửa hàng” -&gt; Thêm sản phẩm vào giỏ hàng </w:t>
            </w:r>
            <w:r w:rsidR="003C426E">
              <w:t xml:space="preserve">để thực hiện đặt mua hàng </w:t>
            </w:r>
            <w:r w:rsidR="00015272">
              <w:t xml:space="preserve">và thanh toán </w:t>
            </w:r>
            <w:r w:rsidR="003C426E">
              <w:t>online</w:t>
            </w:r>
          </w:p>
          <w:p w14:paraId="609BE8AD" w14:textId="77777777" w:rsidR="00A37BE8" w:rsidRDefault="00A37BE8" w:rsidP="00CC0F9F">
            <w:pPr>
              <w:pStyle w:val="ListParagraph"/>
              <w:numPr>
                <w:ilvl w:val="0"/>
                <w:numId w:val="32"/>
              </w:numPr>
            </w:pPr>
            <w:r>
              <w:t>Luồng con phiếu nhập kho</w:t>
            </w:r>
          </w:p>
          <w:p w14:paraId="583A1F2B" w14:textId="79B4E733" w:rsidR="00A37BE8" w:rsidRDefault="00A37BE8" w:rsidP="00CC0F9F">
            <w:pPr>
              <w:pStyle w:val="ListParagraph"/>
              <w:numPr>
                <w:ilvl w:val="0"/>
                <w:numId w:val="33"/>
              </w:numPr>
            </w:pPr>
            <w:r>
              <w:t xml:space="preserve">Thêm </w:t>
            </w:r>
            <w:r w:rsidR="006F76A0">
              <w:t>sản phẩm vào giỏ hàng</w:t>
            </w:r>
            <w:r>
              <w:t xml:space="preserve"> </w:t>
            </w:r>
          </w:p>
          <w:p w14:paraId="55B92C6D" w14:textId="40D7B463" w:rsidR="00560531" w:rsidRDefault="00560531" w:rsidP="00560531">
            <w:pPr>
              <w:pStyle w:val="Bullet-"/>
            </w:pPr>
            <w:r>
              <w:lastRenderedPageBreak/>
              <w:t>Người dùng chọn sản phẩm từ danh sách sản phẩm.</w:t>
            </w:r>
            <w:r w:rsidR="00C3035E">
              <w:t xml:space="preserve"> Hệ thống hiển thị danh sách sản phẩm</w:t>
            </w:r>
            <w:r w:rsidR="0084042D">
              <w:t xml:space="preserve"> gồm các thông tin: Tên sản phẩm, giá bán</w:t>
            </w:r>
            <w:r w:rsidR="007F1052">
              <w:t>.</w:t>
            </w:r>
          </w:p>
          <w:p w14:paraId="3BEA29CA" w14:textId="3300C5A4" w:rsidR="00560531" w:rsidRDefault="00560531" w:rsidP="00560531">
            <w:pPr>
              <w:pStyle w:val="Bullet-"/>
            </w:pPr>
            <w:r>
              <w:t>Người dùng click vào nút Thêm vào giỏ hàng.</w:t>
            </w:r>
          </w:p>
          <w:p w14:paraId="4A589613" w14:textId="24186B76" w:rsidR="00332ABA" w:rsidRPr="00332ABA" w:rsidRDefault="00560531" w:rsidP="00332ABA">
            <w:pPr>
              <w:pStyle w:val="Bullet-"/>
            </w:pPr>
            <w:r>
              <w:t>Hệ thống cập nhật giỏ hàng và hiển thị thông báo “Thêm sản phẩm thành công”.</w:t>
            </w:r>
          </w:p>
          <w:p w14:paraId="11664D5D" w14:textId="0BA5E5D5" w:rsidR="00A37BE8" w:rsidRDefault="00A37BE8" w:rsidP="00CC0F9F">
            <w:pPr>
              <w:pStyle w:val="ListParagraph"/>
              <w:numPr>
                <w:ilvl w:val="0"/>
                <w:numId w:val="33"/>
              </w:numPr>
            </w:pPr>
            <w:r>
              <w:t xml:space="preserve">Xem/Cập nhập </w:t>
            </w:r>
            <w:r w:rsidR="00D702E7" w:rsidRPr="00D702E7">
              <w:t>sản phẩm trong giỏ hàng</w:t>
            </w:r>
          </w:p>
          <w:p w14:paraId="3BB77236" w14:textId="3BABCABE" w:rsidR="00653D0F" w:rsidRDefault="00A37BE8" w:rsidP="00653D0F">
            <w:pPr>
              <w:pStyle w:val="Bullet-"/>
            </w:pPr>
            <w:r>
              <w:t xml:space="preserve">Người dùng click </w:t>
            </w:r>
            <w:r w:rsidR="00653D0F">
              <w:t>vào giỏ hàng để xem danh sách sản phẩm đã chọn.</w:t>
            </w:r>
            <w:r w:rsidR="008A17CB">
              <w:t xml:space="preserve"> Hệ thống hiển thị danh sách sản phẩm người dùng đã chọn trong giỏ hàng gồm các thông tin: </w:t>
            </w:r>
            <w:r w:rsidR="00794A4D">
              <w:t>Tên sản phẩm, số lượng</w:t>
            </w:r>
            <w:r w:rsidR="00032143">
              <w:t xml:space="preserve"> mua, giá bán, </w:t>
            </w:r>
            <w:r w:rsidR="00941830">
              <w:t xml:space="preserve">thuế bán hàng, </w:t>
            </w:r>
            <w:r w:rsidR="00DD6EFD">
              <w:t>thành tiền</w:t>
            </w:r>
            <w:r w:rsidR="001B2373">
              <w:t xml:space="preserve">, </w:t>
            </w:r>
            <w:r w:rsidR="00B805F7">
              <w:t>mã giảm giá.</w:t>
            </w:r>
          </w:p>
          <w:p w14:paraId="07A55EC2" w14:textId="6C33A5FD" w:rsidR="00653D0F" w:rsidRDefault="00653D0F" w:rsidP="00653D0F">
            <w:pPr>
              <w:pStyle w:val="Bullet-"/>
            </w:pPr>
            <w:r>
              <w:t>Người dùng chọn sản phẩm muốn sửa và chỉnh sửa số lượng hoặc thuộc tính khác (nếu có).</w:t>
            </w:r>
          </w:p>
          <w:p w14:paraId="73E34521" w14:textId="784232DD" w:rsidR="0055594B" w:rsidRPr="0055594B" w:rsidRDefault="0055594B" w:rsidP="002B799B">
            <w:pPr>
              <w:pStyle w:val="Bullet-"/>
            </w:pPr>
            <w:r>
              <w:t xml:space="preserve">Người dùng click “Check out” </w:t>
            </w:r>
            <w:r w:rsidR="005B6D4A">
              <w:t xml:space="preserve">để </w:t>
            </w:r>
            <w:r w:rsidR="00B247F4">
              <w:t xml:space="preserve">thêm địa chỉ giao hàng -&gt; </w:t>
            </w:r>
            <w:r w:rsidR="002975FF">
              <w:t xml:space="preserve">Click nút </w:t>
            </w:r>
            <w:r w:rsidR="00B247F4">
              <w:t xml:space="preserve">Xác nhận </w:t>
            </w:r>
            <w:r w:rsidR="002B799B">
              <w:t>-&gt; Thực hiện thành toán bằng cách chuyển khoản ngân hàng</w:t>
            </w:r>
            <w:r w:rsidR="00950616">
              <w:t xml:space="preserve"> -&gt; Click </w:t>
            </w:r>
            <w:r w:rsidR="002975FF">
              <w:t xml:space="preserve">nút </w:t>
            </w:r>
            <w:r w:rsidR="00950616">
              <w:t>Thanh toán ngay</w:t>
            </w:r>
            <w:r w:rsidR="002975FF">
              <w:t xml:space="preserve"> để tiến hành thanh toán đơn hàng.</w:t>
            </w:r>
          </w:p>
          <w:p w14:paraId="6104DE60" w14:textId="6DE48CF9" w:rsidR="00A37BE8" w:rsidRDefault="00A37BE8" w:rsidP="00CC0F9F">
            <w:pPr>
              <w:pStyle w:val="ListParagraph"/>
              <w:numPr>
                <w:ilvl w:val="0"/>
                <w:numId w:val="33"/>
              </w:numPr>
            </w:pPr>
            <w:r>
              <w:t xml:space="preserve">Xóa </w:t>
            </w:r>
            <w:r w:rsidR="002B799B">
              <w:t>sản phẩm trong giỏ hàng</w:t>
            </w:r>
            <w:r>
              <w:t xml:space="preserve"> </w:t>
            </w:r>
          </w:p>
          <w:p w14:paraId="79689295" w14:textId="77777777" w:rsidR="002975FF" w:rsidRDefault="002975FF" w:rsidP="002975FF">
            <w:pPr>
              <w:pStyle w:val="Bullet-"/>
            </w:pPr>
            <w:r>
              <w:t>Người dùng click vào giỏ hàng để xem danh sách sản phẩm đã chọn. Hệ thống hiển thị danh sách sản phẩm người dùng đã chọn trong giỏ hàng gồm các thông tin: Tên sản phẩm, số lượng mua, giá bán, thuế bán hàng, thành tiền, mã giảm giá.</w:t>
            </w:r>
          </w:p>
          <w:p w14:paraId="12D3E497" w14:textId="624C3261" w:rsidR="00A37BE8" w:rsidRDefault="00A37BE8" w:rsidP="00733C82">
            <w:pPr>
              <w:pStyle w:val="Bullet-"/>
            </w:pPr>
            <w:r>
              <w:t xml:space="preserve">Người dùng click chọn </w:t>
            </w:r>
            <w:r w:rsidR="00085F4A">
              <w:t>nút icon</w:t>
            </w:r>
            <w:r>
              <w:t xml:space="preserve"> “Xóa” để xóa </w:t>
            </w:r>
            <w:r w:rsidR="00085F4A">
              <w:t>sản phẩm</w:t>
            </w:r>
            <w:r>
              <w:t xml:space="preserve"> đã chọn</w:t>
            </w:r>
          </w:p>
          <w:p w14:paraId="64AB6E5B" w14:textId="3A719BF9" w:rsidR="00A37BE8" w:rsidRPr="00DC53DF" w:rsidRDefault="00D56592" w:rsidP="00D56592">
            <w:pPr>
              <w:pStyle w:val="Bullet-"/>
            </w:pPr>
            <w:r w:rsidRPr="00D56592">
              <w:t xml:space="preserve">Hệ thống cập nhật giỏ hàng </w:t>
            </w:r>
            <w:r>
              <w:t>theo thay đổi của người dùng</w:t>
            </w:r>
          </w:p>
        </w:tc>
      </w:tr>
      <w:tr w:rsidR="00A37BE8" w14:paraId="4ADBF453" w14:textId="77777777" w:rsidTr="00733C82">
        <w:tc>
          <w:tcPr>
            <w:tcW w:w="9062" w:type="dxa"/>
            <w:gridSpan w:val="4"/>
            <w:shd w:val="clear" w:color="auto" w:fill="D9E2F3" w:themeFill="accent1" w:themeFillTint="33"/>
          </w:tcPr>
          <w:p w14:paraId="10FCBC99" w14:textId="77777777" w:rsidR="00A37BE8" w:rsidRDefault="00A37BE8" w:rsidP="00733C82">
            <w:r w:rsidRPr="00775630">
              <w:rPr>
                <w:b/>
                <w:bCs/>
              </w:rPr>
              <w:lastRenderedPageBreak/>
              <w:t>Luồng sự kiện phát sinh/Kịch bản phát sinh</w:t>
            </w:r>
          </w:p>
        </w:tc>
      </w:tr>
      <w:tr w:rsidR="00A37BE8" w14:paraId="74F3F8B5" w14:textId="77777777" w:rsidTr="00733C82">
        <w:tc>
          <w:tcPr>
            <w:tcW w:w="9062" w:type="dxa"/>
            <w:gridSpan w:val="4"/>
            <w:shd w:val="clear" w:color="auto" w:fill="auto"/>
          </w:tcPr>
          <w:p w14:paraId="6C64E00B" w14:textId="0498BE1E" w:rsidR="00A37BE8" w:rsidRDefault="00A37BE8" w:rsidP="00805987">
            <w:r w:rsidRPr="00660DFA">
              <w:t xml:space="preserve">Luồng A: Thêm mới, </w:t>
            </w:r>
            <w:r w:rsidR="00805987">
              <w:t>sản phẩm</w:t>
            </w:r>
            <w:r w:rsidRPr="00660DFA">
              <w:t xml:space="preserve"> không hợp lệ</w:t>
            </w:r>
          </w:p>
        </w:tc>
      </w:tr>
      <w:tr w:rsidR="00A37BE8" w14:paraId="1F4B3078" w14:textId="77777777" w:rsidTr="00733C82">
        <w:tc>
          <w:tcPr>
            <w:tcW w:w="9062" w:type="dxa"/>
            <w:gridSpan w:val="4"/>
            <w:shd w:val="clear" w:color="auto" w:fill="auto"/>
          </w:tcPr>
          <w:p w14:paraId="4E993B8D" w14:textId="77777777" w:rsidR="00A37BE8" w:rsidRDefault="00A37BE8" w:rsidP="00733C82">
            <w:r>
              <w:t xml:space="preserve">Kịch bản phát sinh A: Hệ thống hiển thị một thông báo lỗi:  </w:t>
            </w:r>
          </w:p>
          <w:p w14:paraId="5A4B8C1E" w14:textId="53A31B5A" w:rsidR="00A37BE8" w:rsidRPr="004249F4" w:rsidRDefault="00805987" w:rsidP="00805987">
            <w:pPr>
              <w:pStyle w:val="Bullet-"/>
            </w:pPr>
            <w:r>
              <w:t>Sản phẩm h</w:t>
            </w:r>
            <w:r w:rsidR="00732A8D">
              <w:t>ết hàng</w:t>
            </w:r>
          </w:p>
        </w:tc>
      </w:tr>
      <w:tr w:rsidR="00A37BE8" w14:paraId="6BDDB6B6" w14:textId="77777777" w:rsidTr="00733C82">
        <w:tc>
          <w:tcPr>
            <w:tcW w:w="9062" w:type="dxa"/>
            <w:gridSpan w:val="4"/>
            <w:shd w:val="clear" w:color="auto" w:fill="D9E2F3" w:themeFill="accent1" w:themeFillTint="33"/>
          </w:tcPr>
          <w:p w14:paraId="228F3B2B" w14:textId="77777777" w:rsidR="00A37BE8" w:rsidRDefault="00A37BE8" w:rsidP="00733C82">
            <w:pPr>
              <w:jc w:val="center"/>
            </w:pPr>
            <w:r w:rsidRPr="003358A9">
              <w:rPr>
                <w:b/>
                <w:bCs/>
              </w:rPr>
              <w:t>Giao diện minh hoạ</w:t>
            </w:r>
          </w:p>
        </w:tc>
      </w:tr>
      <w:tr w:rsidR="00A37BE8" w14:paraId="393A960C" w14:textId="77777777" w:rsidTr="00733C82">
        <w:tc>
          <w:tcPr>
            <w:tcW w:w="9062" w:type="dxa"/>
            <w:gridSpan w:val="4"/>
            <w:shd w:val="clear" w:color="auto" w:fill="auto"/>
          </w:tcPr>
          <w:p w14:paraId="33B75902" w14:textId="6CCA73B2" w:rsidR="00A37BE8" w:rsidRDefault="0043739B" w:rsidP="00733C82">
            <w:pPr>
              <w:keepNext/>
              <w:jc w:val="center"/>
            </w:pPr>
            <w:r>
              <w:rPr>
                <w:noProof/>
              </w:rPr>
              <w:lastRenderedPageBreak/>
              <w:drawing>
                <wp:inline distT="0" distB="0" distL="0" distR="0" wp14:anchorId="2DC5688E" wp14:editId="0BBA58FC">
                  <wp:extent cx="4982392" cy="1432560"/>
                  <wp:effectExtent l="0" t="0" r="8890" b="0"/>
                  <wp:docPr id="139542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2473" name=""/>
                          <pic:cNvPicPr/>
                        </pic:nvPicPr>
                        <pic:blipFill rotWithShape="1">
                          <a:blip r:embed="rId46"/>
                          <a:srcRect b="34740"/>
                          <a:stretch/>
                        </pic:blipFill>
                        <pic:spPr bwMode="auto">
                          <a:xfrm>
                            <a:off x="0" y="0"/>
                            <a:ext cx="4988899" cy="1434431"/>
                          </a:xfrm>
                          <a:prstGeom prst="rect">
                            <a:avLst/>
                          </a:prstGeom>
                          <a:ln>
                            <a:noFill/>
                          </a:ln>
                          <a:extLst>
                            <a:ext uri="{53640926-AAD7-44D8-BBD7-CCE9431645EC}">
                              <a14:shadowObscured xmlns:a14="http://schemas.microsoft.com/office/drawing/2010/main"/>
                            </a:ext>
                          </a:extLst>
                        </pic:spPr>
                      </pic:pic>
                    </a:graphicData>
                  </a:graphic>
                </wp:inline>
              </w:drawing>
            </w:r>
          </w:p>
          <w:p w14:paraId="1BDE62FE" w14:textId="2A348D0E" w:rsidR="00A37BE8" w:rsidRDefault="00A37BE8" w:rsidP="00733C82">
            <w:pPr>
              <w:pStyle w:val="Caption"/>
            </w:pPr>
            <w:bookmarkStart w:id="68" w:name="_Toc183209365"/>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27</w:t>
            </w:r>
            <w:r w:rsidR="00DA0FB9">
              <w:fldChar w:fldCharType="end"/>
            </w:r>
            <w:r>
              <w:t xml:space="preserve">. Danh sách </w:t>
            </w:r>
            <w:r w:rsidR="0043739B">
              <w:t>khách truy cập</w:t>
            </w:r>
            <w:bookmarkEnd w:id="68"/>
          </w:p>
          <w:p w14:paraId="3D8865C4" w14:textId="38EBF2FA" w:rsidR="00A37BE8" w:rsidRDefault="00DF4E57" w:rsidP="00733C82">
            <w:pPr>
              <w:keepNext/>
              <w:jc w:val="center"/>
            </w:pPr>
            <w:bookmarkStart w:id="69" w:name="_Toc183209366"/>
            <w:r>
              <w:rPr>
                <w:noProof/>
              </w:rPr>
              <w:drawing>
                <wp:inline distT="0" distB="0" distL="0" distR="0" wp14:anchorId="11D1B1B6" wp14:editId="0FF4900A">
                  <wp:extent cx="4974544" cy="1127760"/>
                  <wp:effectExtent l="0" t="0" r="0" b="0"/>
                  <wp:docPr id="931794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94153" name=""/>
                          <pic:cNvPicPr/>
                        </pic:nvPicPr>
                        <pic:blipFill rotWithShape="1">
                          <a:blip r:embed="rId47"/>
                          <a:srcRect b="51101"/>
                          <a:stretch/>
                        </pic:blipFill>
                        <pic:spPr bwMode="auto">
                          <a:xfrm>
                            <a:off x="0" y="0"/>
                            <a:ext cx="4983890" cy="1129879"/>
                          </a:xfrm>
                          <a:prstGeom prst="rect">
                            <a:avLst/>
                          </a:prstGeom>
                          <a:ln>
                            <a:noFill/>
                          </a:ln>
                          <a:extLst>
                            <a:ext uri="{53640926-AAD7-44D8-BBD7-CCE9431645EC}">
                              <a14:shadowObscured xmlns:a14="http://schemas.microsoft.com/office/drawing/2010/main"/>
                            </a:ext>
                          </a:extLst>
                        </pic:spPr>
                      </pic:pic>
                    </a:graphicData>
                  </a:graphic>
                </wp:inline>
              </w:drawing>
            </w:r>
            <w:r w:rsidR="00A37BE8" w:rsidRPr="005872A5">
              <w:br/>
            </w:r>
            <w:r w:rsidR="00A37BE8">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28</w:t>
            </w:r>
            <w:r w:rsidR="00DA0FB9">
              <w:fldChar w:fldCharType="end"/>
            </w:r>
            <w:r w:rsidR="00A37BE8">
              <w:t xml:space="preserve">. </w:t>
            </w:r>
            <w:r w:rsidR="00D41AED">
              <w:t>T</w:t>
            </w:r>
            <w:r>
              <w:t>heo dõi đơn hàng</w:t>
            </w:r>
            <w:bookmarkEnd w:id="69"/>
          </w:p>
          <w:p w14:paraId="34B4F296" w14:textId="2DC46ED5" w:rsidR="00A37BE8" w:rsidRDefault="004A6C51" w:rsidP="00733C82">
            <w:pPr>
              <w:keepNext/>
              <w:jc w:val="center"/>
            </w:pPr>
            <w:r>
              <w:rPr>
                <w:noProof/>
              </w:rPr>
              <w:drawing>
                <wp:inline distT="0" distB="0" distL="0" distR="0" wp14:anchorId="63DCAC3B" wp14:editId="62CE0EC3">
                  <wp:extent cx="4678680" cy="1515310"/>
                  <wp:effectExtent l="0" t="0" r="7620" b="8890"/>
                  <wp:docPr id="1530335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35887" name=""/>
                          <pic:cNvPicPr/>
                        </pic:nvPicPr>
                        <pic:blipFill rotWithShape="1">
                          <a:blip r:embed="rId48"/>
                          <a:srcRect b="30768"/>
                          <a:stretch/>
                        </pic:blipFill>
                        <pic:spPr bwMode="auto">
                          <a:xfrm>
                            <a:off x="0" y="0"/>
                            <a:ext cx="4683028" cy="1516718"/>
                          </a:xfrm>
                          <a:prstGeom prst="rect">
                            <a:avLst/>
                          </a:prstGeom>
                          <a:ln>
                            <a:noFill/>
                          </a:ln>
                          <a:extLst>
                            <a:ext uri="{53640926-AAD7-44D8-BBD7-CCE9431645EC}">
                              <a14:shadowObscured xmlns:a14="http://schemas.microsoft.com/office/drawing/2010/main"/>
                            </a:ext>
                          </a:extLst>
                        </pic:spPr>
                      </pic:pic>
                    </a:graphicData>
                  </a:graphic>
                </wp:inline>
              </w:drawing>
            </w:r>
          </w:p>
          <w:p w14:paraId="05FCA542" w14:textId="248EFE9E" w:rsidR="00A37BE8" w:rsidRDefault="00A37BE8" w:rsidP="00733C82">
            <w:pPr>
              <w:pStyle w:val="Caption"/>
              <w:keepNext/>
            </w:pPr>
            <w:bookmarkStart w:id="70" w:name="_Toc183209367"/>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29</w:t>
            </w:r>
            <w:r w:rsidR="00DA0FB9">
              <w:fldChar w:fldCharType="end"/>
            </w:r>
            <w:r>
              <w:t xml:space="preserve">. </w:t>
            </w:r>
            <w:r w:rsidR="004A6C51">
              <w:t>Trang cửa hàng</w:t>
            </w:r>
            <w:bookmarkEnd w:id="70"/>
          </w:p>
          <w:p w14:paraId="2FD8F07D" w14:textId="77777777" w:rsidR="001C72FD" w:rsidRDefault="001C72FD" w:rsidP="001C72FD">
            <w:pPr>
              <w:keepNext/>
              <w:jc w:val="center"/>
            </w:pPr>
            <w:r>
              <w:rPr>
                <w:noProof/>
              </w:rPr>
              <w:drawing>
                <wp:inline distT="0" distB="0" distL="0" distR="0" wp14:anchorId="0E0E588D" wp14:editId="56ABFEDB">
                  <wp:extent cx="4290060" cy="2107355"/>
                  <wp:effectExtent l="0" t="0" r="0" b="7620"/>
                  <wp:docPr id="2012561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61592" name=""/>
                          <pic:cNvPicPr/>
                        </pic:nvPicPr>
                        <pic:blipFill rotWithShape="1">
                          <a:blip r:embed="rId49"/>
                          <a:srcRect l="11430" r="21497"/>
                          <a:stretch/>
                        </pic:blipFill>
                        <pic:spPr bwMode="auto">
                          <a:xfrm>
                            <a:off x="0" y="0"/>
                            <a:ext cx="4305519" cy="2114949"/>
                          </a:xfrm>
                          <a:prstGeom prst="rect">
                            <a:avLst/>
                          </a:prstGeom>
                          <a:ln>
                            <a:noFill/>
                          </a:ln>
                          <a:extLst>
                            <a:ext uri="{53640926-AAD7-44D8-BBD7-CCE9431645EC}">
                              <a14:shadowObscured xmlns:a14="http://schemas.microsoft.com/office/drawing/2010/main"/>
                            </a:ext>
                          </a:extLst>
                        </pic:spPr>
                      </pic:pic>
                    </a:graphicData>
                  </a:graphic>
                </wp:inline>
              </w:drawing>
            </w:r>
          </w:p>
          <w:p w14:paraId="00458EB4" w14:textId="37E6C624" w:rsidR="008A5D2E" w:rsidRDefault="001C72FD" w:rsidP="00104305">
            <w:pPr>
              <w:pStyle w:val="Caption"/>
            </w:pPr>
            <w:bookmarkStart w:id="71" w:name="_Toc183209368"/>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30</w:t>
            </w:r>
            <w:r w:rsidR="00DA0FB9">
              <w:fldChar w:fldCharType="end"/>
            </w:r>
            <w:r>
              <w:t>. Màn chi tiết giỏ hàng</w:t>
            </w:r>
            <w:bookmarkEnd w:id="71"/>
          </w:p>
          <w:p w14:paraId="3500EF6B" w14:textId="77777777" w:rsidR="00D77E29" w:rsidRDefault="00D77E29" w:rsidP="002C27F6">
            <w:pPr>
              <w:keepNext/>
              <w:jc w:val="center"/>
            </w:pPr>
            <w:r>
              <w:rPr>
                <w:noProof/>
              </w:rPr>
              <w:lastRenderedPageBreak/>
              <w:drawing>
                <wp:inline distT="0" distB="0" distL="0" distR="0" wp14:anchorId="7F37FD73" wp14:editId="568A6533">
                  <wp:extent cx="4259580" cy="2284266"/>
                  <wp:effectExtent l="0" t="0" r="7620" b="1905"/>
                  <wp:docPr id="1926214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214222" name=""/>
                          <pic:cNvPicPr/>
                        </pic:nvPicPr>
                        <pic:blipFill>
                          <a:blip r:embed="rId50"/>
                          <a:stretch>
                            <a:fillRect/>
                          </a:stretch>
                        </pic:blipFill>
                        <pic:spPr>
                          <a:xfrm>
                            <a:off x="0" y="0"/>
                            <a:ext cx="4263666" cy="2286457"/>
                          </a:xfrm>
                          <a:prstGeom prst="rect">
                            <a:avLst/>
                          </a:prstGeom>
                        </pic:spPr>
                      </pic:pic>
                    </a:graphicData>
                  </a:graphic>
                </wp:inline>
              </w:drawing>
            </w:r>
          </w:p>
          <w:p w14:paraId="1CCB2AED" w14:textId="20DB0B51" w:rsidR="002C27F6" w:rsidRPr="002C27F6" w:rsidRDefault="00D77E29" w:rsidP="00104305">
            <w:pPr>
              <w:pStyle w:val="Caption"/>
            </w:pPr>
            <w:bookmarkStart w:id="72" w:name="_Toc183209369"/>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31</w:t>
            </w:r>
            <w:r w:rsidR="00DA0FB9">
              <w:fldChar w:fldCharType="end"/>
            </w:r>
            <w:r>
              <w:t>. Màn chọn phương thức thanh toán</w:t>
            </w:r>
            <w:bookmarkEnd w:id="72"/>
          </w:p>
        </w:tc>
      </w:tr>
    </w:tbl>
    <w:p w14:paraId="179B1CEF" w14:textId="210AC17E" w:rsidR="00A37BE8" w:rsidRDefault="00A37BE8" w:rsidP="00A37BE8">
      <w:pPr>
        <w:pStyle w:val="Caption"/>
      </w:pPr>
      <w:bookmarkStart w:id="73" w:name="_Toc183209437"/>
      <w:r>
        <w:lastRenderedPageBreak/>
        <w:t xml:space="preserve">Bảng </w:t>
      </w:r>
      <w:r w:rsidR="00F15304">
        <w:fldChar w:fldCharType="begin"/>
      </w:r>
      <w:r w:rsidR="00F15304">
        <w:instrText xml:space="preserve"> STYLEREF 1 \s </w:instrText>
      </w:r>
      <w:r w:rsidR="00F15304">
        <w:fldChar w:fldCharType="separate"/>
      </w:r>
      <w:r w:rsidR="00F15304">
        <w:rPr>
          <w:noProof/>
        </w:rPr>
        <w:t>2</w:t>
      </w:r>
      <w:r w:rsidR="00F15304">
        <w:fldChar w:fldCharType="end"/>
      </w:r>
      <w:r w:rsidR="00F15304">
        <w:t>.</w:t>
      </w:r>
      <w:r w:rsidR="00F15304">
        <w:fldChar w:fldCharType="begin"/>
      </w:r>
      <w:r w:rsidR="00F15304">
        <w:instrText xml:space="preserve"> SEQ Bảng \* ARABIC \s 1 </w:instrText>
      </w:r>
      <w:r w:rsidR="00F15304">
        <w:fldChar w:fldCharType="separate"/>
      </w:r>
      <w:r w:rsidR="00F15304">
        <w:rPr>
          <w:noProof/>
        </w:rPr>
        <w:t>10</w:t>
      </w:r>
      <w:r w:rsidR="00F15304">
        <w:fldChar w:fldCharType="end"/>
      </w:r>
      <w:r>
        <w:t>. UC – Quản lý kho</w:t>
      </w:r>
      <w:bookmarkEnd w:id="73"/>
    </w:p>
    <w:p w14:paraId="425FF84C" w14:textId="3E7031B2" w:rsidR="007B4C5D" w:rsidRDefault="00A86851" w:rsidP="007B4C5D">
      <w:pPr>
        <w:pStyle w:val="Heading3"/>
      </w:pPr>
      <w:bookmarkStart w:id="74" w:name="_Toc183212568"/>
      <w:r w:rsidRPr="00A86851">
        <w:t>UC0</w:t>
      </w:r>
      <w:r w:rsidR="002C27F6">
        <w:t>9</w:t>
      </w:r>
      <w:r w:rsidRPr="00A86851">
        <w:t xml:space="preserve"> - Quản lý nhân sự</w:t>
      </w:r>
      <w:bookmarkEnd w:id="74"/>
    </w:p>
    <w:tbl>
      <w:tblPr>
        <w:tblStyle w:val="TableGrid"/>
        <w:tblW w:w="0" w:type="auto"/>
        <w:tblLook w:val="04A0" w:firstRow="1" w:lastRow="0" w:firstColumn="1" w:lastColumn="0" w:noHBand="0" w:noVBand="1"/>
      </w:tblPr>
      <w:tblGrid>
        <w:gridCol w:w="1173"/>
        <w:gridCol w:w="1878"/>
        <w:gridCol w:w="2756"/>
        <w:gridCol w:w="3255"/>
      </w:tblGrid>
      <w:tr w:rsidR="007B4C5D" w14:paraId="445330CD" w14:textId="77777777" w:rsidTr="00C26682">
        <w:tc>
          <w:tcPr>
            <w:tcW w:w="3051" w:type="dxa"/>
            <w:gridSpan w:val="2"/>
            <w:shd w:val="clear" w:color="auto" w:fill="D9E2F3" w:themeFill="accent1" w:themeFillTint="33"/>
          </w:tcPr>
          <w:p w14:paraId="76C5505A" w14:textId="4063E4DF" w:rsidR="007B4C5D" w:rsidRPr="00737994" w:rsidRDefault="007B4C5D">
            <w:pPr>
              <w:rPr>
                <w:b/>
                <w:bCs/>
              </w:rPr>
            </w:pPr>
            <w:r w:rsidRPr="00737994">
              <w:rPr>
                <w:b/>
                <w:bCs/>
              </w:rPr>
              <w:t>UC0</w:t>
            </w:r>
            <w:r w:rsidR="002C27F6">
              <w:rPr>
                <w:b/>
                <w:bCs/>
              </w:rPr>
              <w:t>9</w:t>
            </w:r>
          </w:p>
        </w:tc>
        <w:tc>
          <w:tcPr>
            <w:tcW w:w="2756" w:type="dxa"/>
            <w:shd w:val="clear" w:color="auto" w:fill="D9E2F3" w:themeFill="accent1" w:themeFillTint="33"/>
          </w:tcPr>
          <w:p w14:paraId="0AA8773F" w14:textId="1820AB62" w:rsidR="007B4C5D" w:rsidRPr="00737994" w:rsidRDefault="007B4C5D">
            <w:pPr>
              <w:rPr>
                <w:b/>
                <w:bCs/>
              </w:rPr>
            </w:pPr>
            <w:r w:rsidRPr="00737994">
              <w:rPr>
                <w:b/>
                <w:bCs/>
              </w:rPr>
              <w:t xml:space="preserve">Quản lý </w:t>
            </w:r>
            <w:r w:rsidR="00692340">
              <w:rPr>
                <w:b/>
                <w:bCs/>
              </w:rPr>
              <w:t>nhân sự</w:t>
            </w:r>
          </w:p>
        </w:tc>
        <w:tc>
          <w:tcPr>
            <w:tcW w:w="3255" w:type="dxa"/>
            <w:shd w:val="clear" w:color="auto" w:fill="D9E2F3" w:themeFill="accent1" w:themeFillTint="33"/>
          </w:tcPr>
          <w:p w14:paraId="7BF36AC0" w14:textId="77777777" w:rsidR="007B4C5D" w:rsidRPr="00737994" w:rsidRDefault="007B4C5D">
            <w:pPr>
              <w:rPr>
                <w:b/>
                <w:bCs/>
              </w:rPr>
            </w:pPr>
            <w:r w:rsidRPr="00737994">
              <w:rPr>
                <w:b/>
                <w:bCs/>
              </w:rPr>
              <w:t>Độ phức tạp: Trung bình</w:t>
            </w:r>
          </w:p>
        </w:tc>
      </w:tr>
      <w:tr w:rsidR="007B4C5D" w14:paraId="5B90487E" w14:textId="77777777" w:rsidTr="00C26682">
        <w:tc>
          <w:tcPr>
            <w:tcW w:w="3051" w:type="dxa"/>
            <w:gridSpan w:val="2"/>
            <w:shd w:val="clear" w:color="auto" w:fill="D9E2F3" w:themeFill="accent1" w:themeFillTint="33"/>
          </w:tcPr>
          <w:p w14:paraId="4683F56D" w14:textId="77777777" w:rsidR="007B4C5D" w:rsidRPr="00737994" w:rsidRDefault="007B4C5D">
            <w:pPr>
              <w:rPr>
                <w:b/>
                <w:bCs/>
              </w:rPr>
            </w:pPr>
            <w:r w:rsidRPr="00737994">
              <w:rPr>
                <w:b/>
                <w:bCs/>
              </w:rPr>
              <w:t>Mô tả</w:t>
            </w:r>
          </w:p>
        </w:tc>
        <w:tc>
          <w:tcPr>
            <w:tcW w:w="6011" w:type="dxa"/>
            <w:gridSpan w:val="2"/>
          </w:tcPr>
          <w:p w14:paraId="4F6B1EFA" w14:textId="61C5F378" w:rsidR="007B4C5D" w:rsidRDefault="00DF525A">
            <w:r w:rsidRPr="00DF525A">
              <w:t xml:space="preserve">Chức năng cho phép người dùng quản lý danh sách nhân </w:t>
            </w:r>
            <w:r w:rsidR="00763D69">
              <w:t>viên</w:t>
            </w:r>
            <w:r w:rsidRPr="00DF525A">
              <w:t xml:space="preserve">, bao gồm các thao tác tạo mới, cập nhật, xóa, lưu trữ và tìm kiếm </w:t>
            </w:r>
            <w:r w:rsidR="0052708D" w:rsidRPr="00DF525A">
              <w:t xml:space="preserve">nhân </w:t>
            </w:r>
            <w:r w:rsidR="0052708D">
              <w:t>viên</w:t>
            </w:r>
            <w:r w:rsidR="00104305">
              <w:t>.</w:t>
            </w:r>
          </w:p>
        </w:tc>
      </w:tr>
      <w:tr w:rsidR="007B4C5D" w14:paraId="54EFE529" w14:textId="77777777" w:rsidTr="00C26682">
        <w:tc>
          <w:tcPr>
            <w:tcW w:w="3051" w:type="dxa"/>
            <w:gridSpan w:val="2"/>
            <w:shd w:val="clear" w:color="auto" w:fill="D9E2F3" w:themeFill="accent1" w:themeFillTint="33"/>
          </w:tcPr>
          <w:p w14:paraId="4939E449" w14:textId="77777777" w:rsidR="007B4C5D" w:rsidRPr="00737994" w:rsidRDefault="007B4C5D">
            <w:pPr>
              <w:rPr>
                <w:b/>
                <w:bCs/>
              </w:rPr>
            </w:pPr>
            <w:r w:rsidRPr="00737994">
              <w:rPr>
                <w:b/>
                <w:bCs/>
              </w:rPr>
              <w:t>Tác nhân</w:t>
            </w:r>
          </w:p>
        </w:tc>
        <w:tc>
          <w:tcPr>
            <w:tcW w:w="6011" w:type="dxa"/>
            <w:gridSpan w:val="2"/>
          </w:tcPr>
          <w:p w14:paraId="4CF7AE8B" w14:textId="3501FD2A" w:rsidR="007B4C5D" w:rsidRDefault="007B4C5D">
            <w:r w:rsidRPr="001864F6">
              <w:t xml:space="preserve">Nhân viên </w:t>
            </w:r>
            <w:r w:rsidR="007C4336">
              <w:t>nhân sự</w:t>
            </w:r>
            <w:r w:rsidRPr="001864F6">
              <w:t>, Admin</w:t>
            </w:r>
          </w:p>
        </w:tc>
      </w:tr>
      <w:tr w:rsidR="007B4C5D" w14:paraId="48695383" w14:textId="77777777" w:rsidTr="00C26682">
        <w:tc>
          <w:tcPr>
            <w:tcW w:w="3051" w:type="dxa"/>
            <w:gridSpan w:val="2"/>
            <w:shd w:val="clear" w:color="auto" w:fill="D9E2F3" w:themeFill="accent1" w:themeFillTint="33"/>
          </w:tcPr>
          <w:p w14:paraId="1237277F" w14:textId="77777777" w:rsidR="007B4C5D" w:rsidRPr="00737994" w:rsidRDefault="007B4C5D">
            <w:pPr>
              <w:rPr>
                <w:b/>
                <w:bCs/>
              </w:rPr>
            </w:pPr>
            <w:r w:rsidRPr="00737994">
              <w:rPr>
                <w:b/>
                <w:bCs/>
              </w:rPr>
              <w:t>Tiền điều kiện</w:t>
            </w:r>
          </w:p>
        </w:tc>
        <w:tc>
          <w:tcPr>
            <w:tcW w:w="6011" w:type="dxa"/>
            <w:gridSpan w:val="2"/>
          </w:tcPr>
          <w:p w14:paraId="68F2DF31" w14:textId="77777777" w:rsidR="007B4C5D" w:rsidRDefault="007B4C5D">
            <w:r w:rsidRPr="00575C4E">
              <w:t>Người dùng có quyền truy cập và đã đăng nhập thành công vào hệ thống</w:t>
            </w:r>
          </w:p>
        </w:tc>
      </w:tr>
      <w:tr w:rsidR="007B4C5D" w14:paraId="03C0E09E" w14:textId="77777777" w:rsidTr="00C26682">
        <w:tc>
          <w:tcPr>
            <w:tcW w:w="1173" w:type="dxa"/>
            <w:vMerge w:val="restart"/>
            <w:shd w:val="clear" w:color="auto" w:fill="D9E2F3" w:themeFill="accent1" w:themeFillTint="33"/>
          </w:tcPr>
          <w:p w14:paraId="0BB593F9" w14:textId="77777777" w:rsidR="007B4C5D" w:rsidRPr="00737994" w:rsidRDefault="007B4C5D">
            <w:pPr>
              <w:rPr>
                <w:b/>
                <w:bCs/>
              </w:rPr>
            </w:pPr>
            <w:r w:rsidRPr="00737994">
              <w:rPr>
                <w:b/>
                <w:bCs/>
              </w:rPr>
              <w:t>Hậu điều ki</w:t>
            </w:r>
            <w:r>
              <w:rPr>
                <w:b/>
                <w:bCs/>
              </w:rPr>
              <w:t>ệ</w:t>
            </w:r>
            <w:r w:rsidRPr="00737994">
              <w:rPr>
                <w:b/>
                <w:bCs/>
              </w:rPr>
              <w:t>n</w:t>
            </w:r>
          </w:p>
        </w:tc>
        <w:tc>
          <w:tcPr>
            <w:tcW w:w="1878" w:type="dxa"/>
            <w:shd w:val="clear" w:color="auto" w:fill="D9E2F3" w:themeFill="accent1" w:themeFillTint="33"/>
          </w:tcPr>
          <w:p w14:paraId="4FFA6098" w14:textId="77777777" w:rsidR="007B4C5D" w:rsidRPr="00737994" w:rsidRDefault="007B4C5D">
            <w:pPr>
              <w:rPr>
                <w:b/>
                <w:bCs/>
              </w:rPr>
            </w:pPr>
            <w:r w:rsidRPr="00737994">
              <w:rPr>
                <w:b/>
                <w:bCs/>
              </w:rPr>
              <w:t>Thành công</w:t>
            </w:r>
          </w:p>
        </w:tc>
        <w:tc>
          <w:tcPr>
            <w:tcW w:w="6011" w:type="dxa"/>
            <w:gridSpan w:val="2"/>
            <w:shd w:val="clear" w:color="auto" w:fill="auto"/>
          </w:tcPr>
          <w:p w14:paraId="53587658" w14:textId="089167AD" w:rsidR="007B4C5D" w:rsidRDefault="00763D69">
            <w:r w:rsidRPr="00763D69">
              <w:t xml:space="preserve">Hiển thị đầy đủ danh sách </w:t>
            </w:r>
            <w:r w:rsidR="0052708D" w:rsidRPr="00DF525A">
              <w:t xml:space="preserve">nhân </w:t>
            </w:r>
            <w:r w:rsidR="0052708D">
              <w:t>viên</w:t>
            </w:r>
            <w:r w:rsidR="0052708D" w:rsidRPr="00DF525A">
              <w:t>,</w:t>
            </w:r>
          </w:p>
        </w:tc>
      </w:tr>
      <w:tr w:rsidR="007B4C5D" w14:paraId="1B251446" w14:textId="77777777" w:rsidTr="70F468BE">
        <w:tc>
          <w:tcPr>
            <w:tcW w:w="1173" w:type="dxa"/>
            <w:vMerge/>
          </w:tcPr>
          <w:p w14:paraId="1975CE4A" w14:textId="77777777" w:rsidR="007B4C5D" w:rsidRPr="00737994" w:rsidRDefault="007B4C5D">
            <w:pPr>
              <w:rPr>
                <w:b/>
                <w:bCs/>
              </w:rPr>
            </w:pPr>
          </w:p>
        </w:tc>
        <w:tc>
          <w:tcPr>
            <w:tcW w:w="1878" w:type="dxa"/>
            <w:shd w:val="clear" w:color="auto" w:fill="D9E2F3" w:themeFill="accent1" w:themeFillTint="33"/>
          </w:tcPr>
          <w:p w14:paraId="5777ABE5" w14:textId="77777777" w:rsidR="007B4C5D" w:rsidRPr="00737994" w:rsidRDefault="007B4C5D">
            <w:pPr>
              <w:rPr>
                <w:b/>
                <w:bCs/>
              </w:rPr>
            </w:pPr>
            <w:r w:rsidRPr="00737994">
              <w:rPr>
                <w:b/>
                <w:bCs/>
              </w:rPr>
              <w:t>Lỗi</w:t>
            </w:r>
          </w:p>
        </w:tc>
        <w:tc>
          <w:tcPr>
            <w:tcW w:w="6011" w:type="dxa"/>
            <w:gridSpan w:val="2"/>
            <w:shd w:val="clear" w:color="auto" w:fill="auto"/>
          </w:tcPr>
          <w:p w14:paraId="250A672E" w14:textId="6D7CD014" w:rsidR="007B4C5D" w:rsidRDefault="007B4C5D">
            <w:r w:rsidRPr="00B535A9">
              <w:t xml:space="preserve">Lỗi khi thực hiện tạo, </w:t>
            </w:r>
            <w:r w:rsidR="0084698B">
              <w:t>cập nhập</w:t>
            </w:r>
            <w:r w:rsidRPr="00B535A9">
              <w:t xml:space="preserve">, xóa, lưu trữ </w:t>
            </w:r>
            <w:r w:rsidR="00763D69">
              <w:t xml:space="preserve">nhân viên </w:t>
            </w:r>
            <w:r w:rsidRPr="00B535A9">
              <w:t>không thành công</w:t>
            </w:r>
          </w:p>
        </w:tc>
      </w:tr>
      <w:tr w:rsidR="007B4C5D" w14:paraId="00C4CCA3" w14:textId="77777777">
        <w:tc>
          <w:tcPr>
            <w:tcW w:w="9062" w:type="dxa"/>
            <w:gridSpan w:val="4"/>
            <w:shd w:val="clear" w:color="auto" w:fill="D9E2F3" w:themeFill="accent1" w:themeFillTint="33"/>
          </w:tcPr>
          <w:p w14:paraId="78877C9F" w14:textId="77777777" w:rsidR="007B4C5D" w:rsidRDefault="007B4C5D">
            <w:pPr>
              <w:jc w:val="center"/>
            </w:pPr>
            <w:r w:rsidRPr="00737994">
              <w:rPr>
                <w:b/>
                <w:bCs/>
              </w:rPr>
              <w:t>Đặc tả chức năng</w:t>
            </w:r>
          </w:p>
        </w:tc>
      </w:tr>
      <w:tr w:rsidR="007B4C5D" w14:paraId="1316E8E4" w14:textId="77777777">
        <w:tc>
          <w:tcPr>
            <w:tcW w:w="9062" w:type="dxa"/>
            <w:gridSpan w:val="4"/>
            <w:shd w:val="clear" w:color="auto" w:fill="D9E2F3" w:themeFill="accent1" w:themeFillTint="33"/>
          </w:tcPr>
          <w:p w14:paraId="18EB39D9" w14:textId="77777777" w:rsidR="007B4C5D" w:rsidRPr="00737994" w:rsidRDefault="007B4C5D">
            <w:pPr>
              <w:rPr>
                <w:b/>
                <w:bCs/>
              </w:rPr>
            </w:pPr>
            <w:r w:rsidRPr="00737994">
              <w:rPr>
                <w:b/>
                <w:bCs/>
              </w:rPr>
              <w:t>Luồng sự kiện chính/Kịch bản chính</w:t>
            </w:r>
          </w:p>
        </w:tc>
      </w:tr>
      <w:tr w:rsidR="007B4C5D" w14:paraId="716D5D45" w14:textId="77777777">
        <w:tc>
          <w:tcPr>
            <w:tcW w:w="9062" w:type="dxa"/>
            <w:gridSpan w:val="4"/>
            <w:shd w:val="clear" w:color="auto" w:fill="auto"/>
          </w:tcPr>
          <w:p w14:paraId="70F13480" w14:textId="77777777" w:rsidR="007B4C5D" w:rsidRDefault="007B4C5D" w:rsidP="00CC0F9F">
            <w:pPr>
              <w:pStyle w:val="ListParagraph"/>
              <w:numPr>
                <w:ilvl w:val="0"/>
                <w:numId w:val="15"/>
              </w:numPr>
            </w:pPr>
            <w:r>
              <w:t>Luồng chính</w:t>
            </w:r>
          </w:p>
          <w:p w14:paraId="7078077F" w14:textId="23C77237" w:rsidR="007B4C5D" w:rsidRDefault="007B4C5D">
            <w:r w:rsidRPr="00E02641">
              <w:t xml:space="preserve">Chức năng bắt đầu khi người dùng muốn quản lý các thông tin về </w:t>
            </w:r>
            <w:r w:rsidR="00986629">
              <w:t>nhân viên</w:t>
            </w:r>
            <w:r w:rsidRPr="00E02641">
              <w:t>:</w:t>
            </w:r>
            <w:r>
              <w:t xml:space="preserve"> </w:t>
            </w:r>
          </w:p>
          <w:p w14:paraId="47C4986F" w14:textId="0E0B5E5B" w:rsidR="007B4C5D" w:rsidRDefault="007B4C5D" w:rsidP="004824BC">
            <w:pPr>
              <w:pStyle w:val="Bullet-"/>
            </w:pPr>
            <w:r w:rsidRPr="001C0BCC">
              <w:t xml:space="preserve">NSD Đăng nhập vào hệ thống và chọn </w:t>
            </w:r>
            <w:r w:rsidR="00986629">
              <w:t>Nhân Viên</w:t>
            </w:r>
          </w:p>
          <w:p w14:paraId="5C18B98F" w14:textId="5784D5A2" w:rsidR="007B4C5D" w:rsidRPr="004824BC" w:rsidRDefault="007B4C5D" w:rsidP="004824BC">
            <w:pPr>
              <w:pStyle w:val="Bullet-"/>
            </w:pPr>
            <w:r w:rsidRPr="00FA4027">
              <w:lastRenderedPageBreak/>
              <w:t xml:space="preserve">Hệ </w:t>
            </w:r>
            <w:r w:rsidRPr="004824BC">
              <w:t xml:space="preserve">thống hiển thị danh sách </w:t>
            </w:r>
            <w:r w:rsidR="009F59EB">
              <w:t>nhân viên</w:t>
            </w:r>
            <w:r w:rsidRPr="004824BC">
              <w:t xml:space="preserve"> với các trường thông tin: Tên </w:t>
            </w:r>
            <w:r w:rsidR="009F59EB">
              <w:t xml:space="preserve">nhân viên, điện thoại công ty </w:t>
            </w:r>
            <w:r w:rsidR="004C6492">
              <w:t xml:space="preserve">cấp, email công việc, </w:t>
            </w:r>
            <w:r w:rsidR="001875E8">
              <w:t>phòng ban, chức vụ, người quản lý, địa điểm làm việc</w:t>
            </w:r>
          </w:p>
          <w:p w14:paraId="3B93779E" w14:textId="0B8627FB" w:rsidR="007B4C5D" w:rsidRPr="004824BC" w:rsidRDefault="007B4C5D" w:rsidP="004824BC">
            <w:pPr>
              <w:pStyle w:val="Bullet-"/>
            </w:pPr>
            <w:r w:rsidRPr="004824BC">
              <w:t xml:space="preserve">Người dùng chọn vào nút “Mới” để thực hiện thao tác thêm mới </w:t>
            </w:r>
            <w:r w:rsidR="00992086">
              <w:t>nhân viên</w:t>
            </w:r>
          </w:p>
          <w:p w14:paraId="2360CBFB" w14:textId="36678C48" w:rsidR="007B4C5D" w:rsidRPr="004824BC" w:rsidRDefault="007B4C5D" w:rsidP="004824BC">
            <w:pPr>
              <w:pStyle w:val="Bullet-"/>
            </w:pPr>
            <w:r w:rsidRPr="004824BC">
              <w:t xml:space="preserve">Người dùng click vào </w:t>
            </w:r>
            <w:r w:rsidR="00992086">
              <w:t>nhân viên</w:t>
            </w:r>
            <w:r w:rsidRPr="004824BC">
              <w:t xml:space="preserve"> bất kỳ để hiển thị chi tiết </w:t>
            </w:r>
            <w:r w:rsidR="000D3E45">
              <w:t>nhân viên</w:t>
            </w:r>
            <w:r w:rsidRPr="004824BC">
              <w:t xml:space="preserve">. NSD có thể thực hiện cập nhập thông tin </w:t>
            </w:r>
            <w:r w:rsidR="000D3E45">
              <w:t>nhân viên</w:t>
            </w:r>
          </w:p>
          <w:p w14:paraId="537E1F05" w14:textId="1B665707" w:rsidR="007B4C5D" w:rsidRPr="004824BC" w:rsidRDefault="007B4C5D" w:rsidP="004824BC">
            <w:pPr>
              <w:pStyle w:val="Bullet-"/>
            </w:pPr>
            <w:r w:rsidRPr="004824BC">
              <w:t xml:space="preserve">Người dùng chọn vào nút “Tác vụ”, chọn “Xóa” để thực hiện xóa </w:t>
            </w:r>
            <w:r w:rsidR="000D3E45">
              <w:t>nhân viên</w:t>
            </w:r>
            <w:r w:rsidRPr="004824BC">
              <w:t xml:space="preserve"> đã chọn</w:t>
            </w:r>
          </w:p>
          <w:p w14:paraId="2878DD8E" w14:textId="7DDDC246" w:rsidR="007B4C5D" w:rsidRPr="004824BC" w:rsidRDefault="007B4C5D" w:rsidP="004824BC">
            <w:pPr>
              <w:pStyle w:val="Bullet-"/>
            </w:pPr>
            <w:r w:rsidRPr="004824BC">
              <w:t xml:space="preserve">Người dùng chọn vào nút “Tác vụ”, chọn “Lưu trữ” để thực hiện </w:t>
            </w:r>
            <w:r w:rsidR="00873005">
              <w:t>lưu trữ</w:t>
            </w:r>
            <w:r w:rsidRPr="004824BC">
              <w:t xml:space="preserve"> </w:t>
            </w:r>
            <w:r w:rsidR="000D3E45">
              <w:t>nhân viên</w:t>
            </w:r>
            <w:r w:rsidRPr="004824BC">
              <w:t xml:space="preserve"> đã chọn</w:t>
            </w:r>
          </w:p>
          <w:p w14:paraId="3FD86927" w14:textId="2627F5CC" w:rsidR="007B4C5D" w:rsidRPr="0014635E" w:rsidRDefault="007B4C5D" w:rsidP="004824BC">
            <w:pPr>
              <w:pStyle w:val="Bullet-"/>
            </w:pPr>
            <w:r w:rsidRPr="004824BC">
              <w:t xml:space="preserve">Người dùng có thể chọn “Tìm kiếm” để thực hiện tìm kiếm </w:t>
            </w:r>
            <w:r w:rsidR="000D3E45">
              <w:t>nhân viên</w:t>
            </w:r>
            <w:r w:rsidRPr="004824BC">
              <w:t xml:space="preserve"> theo các tiêu chí</w:t>
            </w:r>
            <w:r w:rsidRPr="00692409">
              <w:t xml:space="preserve"> khác nhau.</w:t>
            </w:r>
          </w:p>
          <w:p w14:paraId="6C46CB77" w14:textId="77777777" w:rsidR="007B4C5D" w:rsidRDefault="007B4C5D" w:rsidP="00CC0F9F">
            <w:pPr>
              <w:pStyle w:val="ListParagraph"/>
              <w:numPr>
                <w:ilvl w:val="0"/>
                <w:numId w:val="15"/>
              </w:numPr>
            </w:pPr>
            <w:r>
              <w:t>Luồng con</w:t>
            </w:r>
          </w:p>
          <w:p w14:paraId="72F88D50" w14:textId="38A51196" w:rsidR="007B4C5D" w:rsidRDefault="007B4C5D" w:rsidP="00CC0F9F">
            <w:pPr>
              <w:pStyle w:val="ListParagraph"/>
              <w:numPr>
                <w:ilvl w:val="0"/>
                <w:numId w:val="25"/>
              </w:numPr>
            </w:pPr>
            <w:r>
              <w:t xml:space="preserve">Thêm mới </w:t>
            </w:r>
            <w:r w:rsidR="000D3E45">
              <w:t>nhân viên</w:t>
            </w:r>
          </w:p>
          <w:p w14:paraId="44522448" w14:textId="15E576E7" w:rsidR="007B4C5D" w:rsidRPr="004824BC" w:rsidRDefault="007B4C5D" w:rsidP="004824BC">
            <w:pPr>
              <w:pStyle w:val="Bullet-"/>
            </w:pPr>
            <w:r w:rsidRPr="004824BC">
              <w:t xml:space="preserve">Người dùng chọn vào nút “Mới” để thực hiện thao tác thêm mới </w:t>
            </w:r>
            <w:r w:rsidR="000D3E45">
              <w:t>nhân viên</w:t>
            </w:r>
            <w:r w:rsidRPr="004824BC">
              <w:t>.</w:t>
            </w:r>
          </w:p>
          <w:p w14:paraId="1E46BF7E" w14:textId="428608FF" w:rsidR="007B4C5D" w:rsidRPr="004824BC" w:rsidRDefault="007B4C5D" w:rsidP="004824BC">
            <w:pPr>
              <w:pStyle w:val="Bullet-"/>
            </w:pPr>
            <w:r w:rsidRPr="004824BC">
              <w:t xml:space="preserve">Hệ thống mở form nhập thông tin </w:t>
            </w:r>
            <w:r w:rsidR="0052708D" w:rsidRPr="00DF525A">
              <w:t xml:space="preserve">nhân </w:t>
            </w:r>
            <w:r w:rsidR="0052708D">
              <w:t>viên</w:t>
            </w:r>
            <w:r w:rsidRPr="004824BC">
              <w:t xml:space="preserve"> bao gồm các trường như: </w:t>
            </w:r>
            <w:r w:rsidR="000D3E45" w:rsidRPr="000D3E45">
              <w:t>Tên nhân viên, điện thoại công ty cấp, email công việc, phòng ban, chức vụ, người quản lý, địa điểm làm việc</w:t>
            </w:r>
            <w:r w:rsidR="005523BC">
              <w:t>, email cá nhâ</w:t>
            </w:r>
            <w:r w:rsidR="00C55C22">
              <w:t>n</w:t>
            </w:r>
            <w:r w:rsidR="005523BC">
              <w:t>, điện thoại cá nhân, tài khoản ngân hàng</w:t>
            </w:r>
            <w:r w:rsidR="005D229F">
              <w:t xml:space="preserve">, biển số </w:t>
            </w:r>
            <w:r w:rsidR="000D0BA5">
              <w:t>xe riêng, số CMND, giới tính, ngày sinh, nơi sinh</w:t>
            </w:r>
          </w:p>
          <w:p w14:paraId="1B2CF661" w14:textId="25A22C50" w:rsidR="007B4C5D" w:rsidRPr="004824BC" w:rsidRDefault="007B4C5D" w:rsidP="004824BC">
            <w:pPr>
              <w:pStyle w:val="Bullet-"/>
            </w:pPr>
            <w:r w:rsidRPr="004824BC">
              <w:t xml:space="preserve">Người dùng nhập thông tin và chọn “Lưu” để tạo </w:t>
            </w:r>
            <w:r w:rsidR="00687F9A">
              <w:t>nhân viên</w:t>
            </w:r>
            <w:r w:rsidRPr="004824BC">
              <w:t xml:space="preserve"> mới.</w:t>
            </w:r>
          </w:p>
          <w:p w14:paraId="26F4A428" w14:textId="34716257" w:rsidR="007B4C5D" w:rsidRDefault="007B4C5D" w:rsidP="004824BC">
            <w:pPr>
              <w:pStyle w:val="Bullet-"/>
            </w:pPr>
            <w:r w:rsidRPr="004824BC">
              <w:t xml:space="preserve">Kiểm tra: Hệ thống kiểm tra tính hợp lệ của thông tin nhập vào. Nếu hợp lệ, hệ thống hiển thị thông báo “Thêm mới thành công” và </w:t>
            </w:r>
            <w:r w:rsidR="0084698B" w:rsidRPr="004824BC">
              <w:t>cập nhập</w:t>
            </w:r>
            <w:r w:rsidRPr="004824BC">
              <w:t xml:space="preserve"> danh sách </w:t>
            </w:r>
            <w:r w:rsidR="00687F9A">
              <w:t>nhân viên</w:t>
            </w:r>
            <w:r>
              <w:t>. Nếu không hợp lệ, hiển thị thông báo lỗi và yêu cầu nhập lại.</w:t>
            </w:r>
          </w:p>
          <w:p w14:paraId="124A5FDC" w14:textId="02D91C7D" w:rsidR="007B4C5D" w:rsidRDefault="007B4C5D" w:rsidP="00CC0F9F">
            <w:pPr>
              <w:pStyle w:val="ListParagraph"/>
              <w:numPr>
                <w:ilvl w:val="0"/>
                <w:numId w:val="25"/>
              </w:numPr>
            </w:pPr>
            <w:r>
              <w:t xml:space="preserve">Xem/Cập nhập </w:t>
            </w:r>
            <w:r w:rsidR="000D3E45">
              <w:t>nhân viên</w:t>
            </w:r>
          </w:p>
          <w:p w14:paraId="4A4C3FC8" w14:textId="16CA20A8" w:rsidR="007B4C5D" w:rsidRPr="004824BC" w:rsidRDefault="007B4C5D" w:rsidP="004824BC">
            <w:pPr>
              <w:pStyle w:val="Bullet-"/>
            </w:pPr>
            <w:r w:rsidRPr="004824BC">
              <w:t xml:space="preserve">Người dùng click vào tên </w:t>
            </w:r>
            <w:r w:rsidR="00687F9A">
              <w:t xml:space="preserve">nhân viên </w:t>
            </w:r>
            <w:r w:rsidRPr="004824BC">
              <w:t>bất kỳ trong danh sách để xem chi tiết thông tin.</w:t>
            </w:r>
          </w:p>
          <w:p w14:paraId="6A37B2B8" w14:textId="2FDEC737" w:rsidR="007B4C5D" w:rsidRPr="004824BC" w:rsidRDefault="007B4C5D" w:rsidP="004824BC">
            <w:pPr>
              <w:pStyle w:val="Bullet-"/>
            </w:pPr>
            <w:r w:rsidRPr="004824BC">
              <w:t xml:space="preserve">Hệ thống hiển thị chi tiết </w:t>
            </w:r>
            <w:r w:rsidR="00687F9A">
              <w:t>nhân viên</w:t>
            </w:r>
            <w:r w:rsidRPr="004824BC">
              <w:t xml:space="preserve">, bao gồm các thông tin như: </w:t>
            </w:r>
            <w:r w:rsidR="00687F9A" w:rsidRPr="000D3E45">
              <w:t>Tên nhân viên, điện thoại công ty cấp, email công việc, phòng ban, chức vụ, người quản lý, địa điểm làm việc</w:t>
            </w:r>
            <w:r w:rsidR="00687F9A">
              <w:t>, email cá nhâ</w:t>
            </w:r>
            <w:r w:rsidR="00C55C22">
              <w:t>n</w:t>
            </w:r>
            <w:r w:rsidR="00687F9A">
              <w:t>, điện thoại cá nhân, tài khoản ngân hàng, biển số xe riêng, số CMND, giới tính, ngày sinh, nơi sinh.</w:t>
            </w:r>
          </w:p>
          <w:p w14:paraId="75D03F97" w14:textId="292F9C1E" w:rsidR="007B4C5D" w:rsidRPr="004824BC" w:rsidRDefault="007B4C5D" w:rsidP="004824BC">
            <w:pPr>
              <w:pStyle w:val="Bullet-"/>
            </w:pPr>
            <w:r w:rsidRPr="004824BC">
              <w:t>Người dùng có thể chỉnh sửa các trường thông tin và chọn “</w:t>
            </w:r>
            <w:r w:rsidR="0084698B" w:rsidRPr="004824BC">
              <w:t>Cập nhập</w:t>
            </w:r>
            <w:r w:rsidRPr="004824BC">
              <w:t>” để lưu thay đổi.</w:t>
            </w:r>
          </w:p>
          <w:p w14:paraId="512482A2" w14:textId="6F383F02" w:rsidR="007B4C5D" w:rsidRDefault="007B4C5D" w:rsidP="004824BC">
            <w:pPr>
              <w:pStyle w:val="Bullet-"/>
            </w:pPr>
            <w:r w:rsidRPr="004824BC">
              <w:lastRenderedPageBreak/>
              <w:t xml:space="preserve">Kiểm tra: Hệ thống xác minh tính hợp lệ của dữ liệu </w:t>
            </w:r>
            <w:r w:rsidR="0084698B" w:rsidRPr="004824BC">
              <w:t>cập nhập</w:t>
            </w:r>
            <w:r w:rsidRPr="004824BC">
              <w:t>. Nếu hợp lệ, hệ thống hiển</w:t>
            </w:r>
            <w:r>
              <w:t xml:space="preserve"> thị thông báo “</w:t>
            </w:r>
            <w:r w:rsidR="0084698B">
              <w:t>Cập nhập</w:t>
            </w:r>
            <w:r>
              <w:t xml:space="preserve"> thành công” và </w:t>
            </w:r>
            <w:r w:rsidR="0084698B">
              <w:t>cập nhập</w:t>
            </w:r>
            <w:r>
              <w:t xml:space="preserve"> danh sách. Nếu không hợp lệ, hiển thị thông báo lỗi và yêu cầu chỉnh sửa lại.</w:t>
            </w:r>
          </w:p>
          <w:p w14:paraId="00B46795" w14:textId="06ECB7B5" w:rsidR="007B4C5D" w:rsidRDefault="007B4C5D" w:rsidP="00CC0F9F">
            <w:pPr>
              <w:pStyle w:val="ListParagraph"/>
              <w:numPr>
                <w:ilvl w:val="0"/>
                <w:numId w:val="25"/>
              </w:numPr>
            </w:pPr>
            <w:r>
              <w:t xml:space="preserve">Xóa </w:t>
            </w:r>
            <w:r w:rsidR="000D3E45">
              <w:t>nhân viên</w:t>
            </w:r>
          </w:p>
          <w:p w14:paraId="5FEF9214" w14:textId="3203698F" w:rsidR="0030436E" w:rsidRDefault="0030436E" w:rsidP="004824BC">
            <w:pPr>
              <w:pStyle w:val="Bullet-"/>
            </w:pPr>
            <w:r w:rsidRPr="0030436E">
              <w:t xml:space="preserve">Người dùng click chọn check box ở màn danh sách </w:t>
            </w:r>
            <w:r>
              <w:t>nhân viên</w:t>
            </w:r>
            <w:r w:rsidRPr="0030436E">
              <w:t xml:space="preserve"> và click chọn vào nút “Tác vụ” -&gt; sau đó chọn “Xóa” để xóa </w:t>
            </w:r>
            <w:r>
              <w:t>nhân viên</w:t>
            </w:r>
            <w:r w:rsidRPr="0030436E">
              <w:t xml:space="preserve"> đã chọn </w:t>
            </w:r>
          </w:p>
          <w:p w14:paraId="40C2940B" w14:textId="77D60488" w:rsidR="007B4C5D" w:rsidRPr="004824BC" w:rsidRDefault="007B4C5D" w:rsidP="004824BC">
            <w:pPr>
              <w:pStyle w:val="Bullet-"/>
            </w:pPr>
            <w:r w:rsidRPr="004824BC">
              <w:t xml:space="preserve">Hệ thống hiển thị thông báo xác nhận “Bạn có chắc chắn muốn xóa </w:t>
            </w:r>
            <w:r w:rsidR="0030436E">
              <w:t>nhân viên</w:t>
            </w:r>
            <w:r w:rsidRPr="004824BC">
              <w:t xml:space="preserve"> này không?”</w:t>
            </w:r>
          </w:p>
          <w:p w14:paraId="03B63770" w14:textId="77777777" w:rsidR="007B4C5D" w:rsidRPr="004824BC" w:rsidRDefault="007B4C5D" w:rsidP="004824BC">
            <w:pPr>
              <w:pStyle w:val="Bullet-"/>
            </w:pPr>
            <w:r w:rsidRPr="004824BC">
              <w:t>Người dùng chọn “Đồng ý” để xác nhận xóa.</w:t>
            </w:r>
          </w:p>
          <w:p w14:paraId="00797FC9" w14:textId="5B288C4E" w:rsidR="007B4C5D" w:rsidRDefault="007B4C5D" w:rsidP="004824BC">
            <w:pPr>
              <w:pStyle w:val="Bullet-"/>
            </w:pPr>
            <w:r w:rsidRPr="004824BC">
              <w:t xml:space="preserve">Kiểm tra: Hệ thống kiểm tra xem </w:t>
            </w:r>
            <w:r w:rsidR="0030436E">
              <w:t>nhân viên</w:t>
            </w:r>
            <w:r w:rsidRPr="004824BC">
              <w:t xml:space="preserve"> có liên kết với các dữ liệu khác không (đơn mua hoặc đơn bán). Nếu có, hiển thị thông báo lỗi và hủy thao tác</w:t>
            </w:r>
            <w:r>
              <w:t xml:space="preserve"> xóa. Nếu không, hệ thống xóa </w:t>
            </w:r>
            <w:r w:rsidR="0030436E">
              <w:t>nhân viên</w:t>
            </w:r>
            <w:r>
              <w:t xml:space="preserve"> và </w:t>
            </w:r>
            <w:r w:rsidR="0084698B">
              <w:t>cập nhập</w:t>
            </w:r>
            <w:r>
              <w:t xml:space="preserve"> danh sách với thông báo “Xóa thành công”.</w:t>
            </w:r>
          </w:p>
          <w:p w14:paraId="5027E90E" w14:textId="00AAC490" w:rsidR="007B4C5D" w:rsidRDefault="007B4C5D" w:rsidP="00CC0F9F">
            <w:pPr>
              <w:pStyle w:val="ListParagraph"/>
              <w:numPr>
                <w:ilvl w:val="0"/>
                <w:numId w:val="25"/>
              </w:numPr>
            </w:pPr>
            <w:r>
              <w:t xml:space="preserve">Lưu trữ </w:t>
            </w:r>
            <w:r w:rsidR="000D3E45">
              <w:t>nhân viên</w:t>
            </w:r>
          </w:p>
          <w:p w14:paraId="2501568F" w14:textId="5E45A0E4" w:rsidR="001C7BE6" w:rsidRDefault="001C7BE6" w:rsidP="004824BC">
            <w:pPr>
              <w:pStyle w:val="Bullet-"/>
            </w:pPr>
            <w:r w:rsidRPr="001C7BE6">
              <w:t xml:space="preserve">Người dùng chọn check box ở màn danh sách </w:t>
            </w:r>
            <w:r>
              <w:t>nhân viên</w:t>
            </w:r>
            <w:r w:rsidRPr="001C7BE6">
              <w:t xml:space="preserve"> và click chọn vào nút “Tác vụ” và chọn “Lưu trữ” để lưu trữ </w:t>
            </w:r>
            <w:r>
              <w:t>nhân viên</w:t>
            </w:r>
            <w:r w:rsidRPr="001C7BE6">
              <w:t xml:space="preserve"> thay vì xóa vĩnh viễn.</w:t>
            </w:r>
          </w:p>
          <w:p w14:paraId="688B7233" w14:textId="1F069675" w:rsidR="007B4C5D" w:rsidRPr="004824BC" w:rsidRDefault="007B4C5D" w:rsidP="004824BC">
            <w:pPr>
              <w:pStyle w:val="Bullet-"/>
            </w:pPr>
            <w:r w:rsidRPr="004824BC">
              <w:t xml:space="preserve">Hệ thống di chuyển </w:t>
            </w:r>
            <w:r w:rsidR="001C7BE6">
              <w:t>nhân viên</w:t>
            </w:r>
            <w:r w:rsidRPr="004824BC">
              <w:t xml:space="preserve"> vào danh sách lưu trữ, không còn hiển thị trong danh sách </w:t>
            </w:r>
            <w:r w:rsidR="001C7BE6">
              <w:t>nhân viên</w:t>
            </w:r>
            <w:r w:rsidRPr="004824BC">
              <w:t xml:space="preserve"> chính.</w:t>
            </w:r>
          </w:p>
          <w:p w14:paraId="48A909A2" w14:textId="55E57E39" w:rsidR="007B4C5D" w:rsidRDefault="007B4C5D" w:rsidP="004824BC">
            <w:pPr>
              <w:pStyle w:val="Bullet-"/>
            </w:pPr>
            <w:r w:rsidRPr="004824BC">
              <w:t xml:space="preserve">Kiểm tra: Hệ thống </w:t>
            </w:r>
            <w:r w:rsidR="0084698B" w:rsidRPr="004824BC">
              <w:t>cập nhập</w:t>
            </w:r>
            <w:r w:rsidRPr="004824BC">
              <w:t xml:space="preserve"> trạng thái </w:t>
            </w:r>
            <w:r w:rsidR="001C7BE6">
              <w:t>nhân viên</w:t>
            </w:r>
            <w:r w:rsidRPr="004824BC">
              <w:t xml:space="preserve"> thành “Đã lưu trữ” và hiển thị thông báo “</w:t>
            </w:r>
            <w:r>
              <w:t>Lưu trữ thành công”.</w:t>
            </w:r>
          </w:p>
          <w:p w14:paraId="17E37667" w14:textId="70749D19" w:rsidR="007B4C5D" w:rsidRDefault="007B4C5D" w:rsidP="00CC0F9F">
            <w:pPr>
              <w:pStyle w:val="ListParagraph"/>
              <w:numPr>
                <w:ilvl w:val="0"/>
                <w:numId w:val="25"/>
              </w:numPr>
            </w:pPr>
            <w:r>
              <w:t xml:space="preserve">Tìm kiếm </w:t>
            </w:r>
            <w:r w:rsidR="000D3E45">
              <w:t>nhân viên</w:t>
            </w:r>
          </w:p>
          <w:p w14:paraId="0C420C23" w14:textId="2A4839D1" w:rsidR="007B4C5D" w:rsidRPr="004824BC" w:rsidRDefault="007B4C5D" w:rsidP="00C55C22">
            <w:pPr>
              <w:pStyle w:val="Bullet-"/>
            </w:pPr>
            <w:r w:rsidRPr="004824BC">
              <w:t xml:space="preserve">Người dùng chọn tính năng “Tìm kiếm” để tìm kiếm </w:t>
            </w:r>
            <w:r w:rsidR="001C7BE6">
              <w:t>nhân viên</w:t>
            </w:r>
            <w:r w:rsidRPr="004824BC">
              <w:t xml:space="preserve"> dựa trên các tiêu chí như </w:t>
            </w:r>
            <w:r w:rsidR="00BA60B1">
              <w:t>tên nhân viên</w:t>
            </w:r>
            <w:r w:rsidR="00C55C22">
              <w:t xml:space="preserve">, </w:t>
            </w:r>
            <w:r w:rsidR="00C55C22" w:rsidRPr="000D3E45">
              <w:t>điện thoại công ty cấp, email công việc, phòng ban, chức vụ, người quản lý</w:t>
            </w:r>
            <w:r w:rsidR="00C55C22">
              <w:t>, email cá nhân, điện thoại cá nhân, tài khoản ngân hàng, biển số xe riêng, số CMND, giới tính, ngày sinh, nơi sinh.</w:t>
            </w:r>
          </w:p>
          <w:p w14:paraId="5CD84F77" w14:textId="127A78E4" w:rsidR="007B4C5D" w:rsidRDefault="007B4C5D" w:rsidP="004824BC">
            <w:pPr>
              <w:pStyle w:val="Bullet-"/>
            </w:pPr>
            <w:r w:rsidRPr="004824BC">
              <w:t>Hệ thống hiển</w:t>
            </w:r>
            <w:r>
              <w:t xml:space="preserve"> thị danh sách </w:t>
            </w:r>
            <w:r w:rsidR="0052708D" w:rsidRPr="00DF525A">
              <w:t xml:space="preserve">nhân </w:t>
            </w:r>
            <w:r w:rsidR="0052708D">
              <w:t xml:space="preserve">viên </w:t>
            </w:r>
            <w:r>
              <w:t>phù hợp với tiêu chí tìm kiếm.</w:t>
            </w:r>
          </w:p>
        </w:tc>
      </w:tr>
      <w:tr w:rsidR="007B4C5D" w14:paraId="19F15E28" w14:textId="77777777">
        <w:tc>
          <w:tcPr>
            <w:tcW w:w="9062" w:type="dxa"/>
            <w:gridSpan w:val="4"/>
            <w:shd w:val="clear" w:color="auto" w:fill="D9E2F3" w:themeFill="accent1" w:themeFillTint="33"/>
          </w:tcPr>
          <w:p w14:paraId="0BA0267E" w14:textId="77777777" w:rsidR="007B4C5D" w:rsidRDefault="007B4C5D">
            <w:r w:rsidRPr="00775630">
              <w:rPr>
                <w:b/>
                <w:bCs/>
              </w:rPr>
              <w:lastRenderedPageBreak/>
              <w:t>Luồng sự kiện phát sinh/Kịch bản phát sinh</w:t>
            </w:r>
          </w:p>
        </w:tc>
      </w:tr>
      <w:tr w:rsidR="007B4C5D" w14:paraId="6CAD998E" w14:textId="77777777">
        <w:tc>
          <w:tcPr>
            <w:tcW w:w="9062" w:type="dxa"/>
            <w:gridSpan w:val="4"/>
            <w:shd w:val="clear" w:color="auto" w:fill="auto"/>
          </w:tcPr>
          <w:p w14:paraId="5BB5E8B7" w14:textId="63A6FA94" w:rsidR="007B4C5D" w:rsidRDefault="007B4C5D">
            <w:r w:rsidRPr="00775630">
              <w:t xml:space="preserve">Luồng A: Thêm mới, </w:t>
            </w:r>
            <w:r w:rsidR="0084698B">
              <w:t>cập nhập</w:t>
            </w:r>
            <w:r w:rsidR="000D3E45">
              <w:t>, xóa</w:t>
            </w:r>
            <w:r w:rsidRPr="00775630">
              <w:t xml:space="preserve"> </w:t>
            </w:r>
            <w:r w:rsidR="000D3E45">
              <w:t>nhân viên</w:t>
            </w:r>
            <w:r>
              <w:t xml:space="preserve"> </w:t>
            </w:r>
            <w:r w:rsidRPr="00775630">
              <w:t>không hợp lệ, tìm kiếm không hợp lệ.</w:t>
            </w:r>
          </w:p>
        </w:tc>
      </w:tr>
      <w:tr w:rsidR="007B4C5D" w14:paraId="683422E2" w14:textId="77777777">
        <w:tc>
          <w:tcPr>
            <w:tcW w:w="9062" w:type="dxa"/>
            <w:gridSpan w:val="4"/>
            <w:shd w:val="clear" w:color="auto" w:fill="auto"/>
          </w:tcPr>
          <w:p w14:paraId="5AE8DE10" w14:textId="77777777" w:rsidR="007B4C5D" w:rsidRDefault="007B4C5D">
            <w:r>
              <w:t xml:space="preserve">Hệ thống hiển thị một thông báo lỗi: </w:t>
            </w:r>
          </w:p>
          <w:p w14:paraId="329BE0DB" w14:textId="77777777" w:rsidR="007B4C5D" w:rsidRPr="004824BC" w:rsidRDefault="007B4C5D" w:rsidP="004824BC">
            <w:pPr>
              <w:pStyle w:val="Bullet-"/>
            </w:pPr>
            <w:r w:rsidRPr="004824BC">
              <w:t>Trường bắt buộc không được bỏ trống</w:t>
            </w:r>
          </w:p>
          <w:p w14:paraId="210E119E" w14:textId="77777777" w:rsidR="007B4C5D" w:rsidRPr="004824BC" w:rsidRDefault="007B4C5D" w:rsidP="004824BC">
            <w:pPr>
              <w:pStyle w:val="Bullet-"/>
            </w:pPr>
            <w:r w:rsidRPr="004824BC">
              <w:t>Không có dữ liệu được tìm thấy.</w:t>
            </w:r>
          </w:p>
          <w:p w14:paraId="33C6AEFE" w14:textId="1D3594C7" w:rsidR="007B4C5D" w:rsidRDefault="00217948" w:rsidP="004824BC">
            <w:pPr>
              <w:pStyle w:val="Bullet-"/>
            </w:pPr>
            <w:r>
              <w:t>Nhân viên</w:t>
            </w:r>
            <w:r w:rsidR="007B4C5D">
              <w:t xml:space="preserve"> đã được sử dụng không được xóa!</w:t>
            </w:r>
          </w:p>
        </w:tc>
      </w:tr>
      <w:tr w:rsidR="007B4C5D" w14:paraId="19477A9A" w14:textId="77777777">
        <w:tc>
          <w:tcPr>
            <w:tcW w:w="9062" w:type="dxa"/>
            <w:gridSpan w:val="4"/>
            <w:shd w:val="clear" w:color="auto" w:fill="D9E2F3" w:themeFill="accent1" w:themeFillTint="33"/>
          </w:tcPr>
          <w:p w14:paraId="332B256C" w14:textId="77777777" w:rsidR="007B4C5D" w:rsidRDefault="007B4C5D">
            <w:pPr>
              <w:jc w:val="center"/>
            </w:pPr>
            <w:r w:rsidRPr="003358A9">
              <w:rPr>
                <w:b/>
                <w:bCs/>
              </w:rPr>
              <w:lastRenderedPageBreak/>
              <w:t>Giao diện minh hoạ</w:t>
            </w:r>
          </w:p>
        </w:tc>
      </w:tr>
      <w:tr w:rsidR="007B4C5D" w14:paraId="20B318A2" w14:textId="77777777">
        <w:tc>
          <w:tcPr>
            <w:tcW w:w="9062" w:type="dxa"/>
            <w:gridSpan w:val="4"/>
            <w:shd w:val="clear" w:color="auto" w:fill="auto"/>
          </w:tcPr>
          <w:p w14:paraId="66371BAB" w14:textId="539A43DE" w:rsidR="007B4C5D" w:rsidRDefault="00B14D99">
            <w:pPr>
              <w:keepNext/>
              <w:jc w:val="center"/>
            </w:pPr>
            <w:r>
              <w:rPr>
                <w:noProof/>
              </w:rPr>
              <w:drawing>
                <wp:inline distT="0" distB="0" distL="0" distR="0" wp14:anchorId="602A8B5D" wp14:editId="6045844D">
                  <wp:extent cx="4953000" cy="1275376"/>
                  <wp:effectExtent l="0" t="0" r="0" b="1270"/>
                  <wp:docPr id="224536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36274" name=""/>
                          <pic:cNvPicPr/>
                        </pic:nvPicPr>
                        <pic:blipFill>
                          <a:blip r:embed="rId51"/>
                          <a:stretch>
                            <a:fillRect/>
                          </a:stretch>
                        </pic:blipFill>
                        <pic:spPr>
                          <a:xfrm>
                            <a:off x="0" y="0"/>
                            <a:ext cx="4986084" cy="1283895"/>
                          </a:xfrm>
                          <a:prstGeom prst="rect">
                            <a:avLst/>
                          </a:prstGeom>
                        </pic:spPr>
                      </pic:pic>
                    </a:graphicData>
                  </a:graphic>
                </wp:inline>
              </w:drawing>
            </w:r>
          </w:p>
          <w:p w14:paraId="6B2D5206" w14:textId="1B9E8A34" w:rsidR="007B4C5D" w:rsidRDefault="007B4C5D">
            <w:pPr>
              <w:pStyle w:val="Caption"/>
            </w:pPr>
            <w:bookmarkStart w:id="75" w:name="_Toc183209370"/>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32</w:t>
            </w:r>
            <w:r w:rsidR="00DA0FB9">
              <w:fldChar w:fldCharType="end"/>
            </w:r>
            <w:r>
              <w:t xml:space="preserve">. Danh sách </w:t>
            </w:r>
            <w:r w:rsidR="00B14D99">
              <w:t>nhân viên</w:t>
            </w:r>
            <w:bookmarkEnd w:id="75"/>
          </w:p>
          <w:p w14:paraId="44B0A764" w14:textId="32E2E850" w:rsidR="007B4C5D" w:rsidRDefault="002C00F4">
            <w:pPr>
              <w:keepNext/>
              <w:jc w:val="center"/>
            </w:pPr>
            <w:r>
              <w:rPr>
                <w:noProof/>
              </w:rPr>
              <w:drawing>
                <wp:inline distT="0" distB="0" distL="0" distR="0" wp14:anchorId="45F71D41" wp14:editId="46EA2980">
                  <wp:extent cx="4922520" cy="2110736"/>
                  <wp:effectExtent l="0" t="0" r="0" b="4445"/>
                  <wp:docPr id="1277387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31231" cy="2114471"/>
                          </a:xfrm>
                          <a:prstGeom prst="rect">
                            <a:avLst/>
                          </a:prstGeom>
                        </pic:spPr>
                      </pic:pic>
                    </a:graphicData>
                  </a:graphic>
                </wp:inline>
              </w:drawing>
            </w:r>
          </w:p>
          <w:p w14:paraId="12B40F13" w14:textId="0F3F3320" w:rsidR="007B4C5D" w:rsidRPr="005E1E41" w:rsidRDefault="007B4C5D" w:rsidP="00B352E2">
            <w:pPr>
              <w:pStyle w:val="Caption"/>
              <w:keepNext/>
            </w:pPr>
            <w:bookmarkStart w:id="76" w:name="_Toc183209371"/>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33</w:t>
            </w:r>
            <w:r w:rsidR="00DA0FB9">
              <w:fldChar w:fldCharType="end"/>
            </w:r>
            <w:r>
              <w:t>. Màn chi tiết nhà cung cấp</w:t>
            </w:r>
            <w:bookmarkEnd w:id="76"/>
          </w:p>
        </w:tc>
      </w:tr>
    </w:tbl>
    <w:p w14:paraId="677622AB" w14:textId="15FCC215" w:rsidR="00B352E2" w:rsidRDefault="00B352E2">
      <w:pPr>
        <w:pStyle w:val="Caption"/>
      </w:pPr>
      <w:bookmarkStart w:id="77" w:name="_Toc183209438"/>
      <w:r>
        <w:t xml:space="preserve">Bảng </w:t>
      </w:r>
      <w:r w:rsidR="00F15304">
        <w:fldChar w:fldCharType="begin"/>
      </w:r>
      <w:r w:rsidR="00F15304">
        <w:instrText xml:space="preserve"> STYLEREF 1 \s </w:instrText>
      </w:r>
      <w:r w:rsidR="00F15304">
        <w:fldChar w:fldCharType="separate"/>
      </w:r>
      <w:r w:rsidR="00F15304">
        <w:rPr>
          <w:noProof/>
        </w:rPr>
        <w:t>2</w:t>
      </w:r>
      <w:r w:rsidR="00F15304">
        <w:fldChar w:fldCharType="end"/>
      </w:r>
      <w:r w:rsidR="00F15304">
        <w:t>.</w:t>
      </w:r>
      <w:r w:rsidR="00F15304">
        <w:fldChar w:fldCharType="begin"/>
      </w:r>
      <w:r w:rsidR="00F15304">
        <w:instrText xml:space="preserve"> SEQ Bảng \* ARABIC \s 1 </w:instrText>
      </w:r>
      <w:r w:rsidR="00F15304">
        <w:fldChar w:fldCharType="separate"/>
      </w:r>
      <w:r w:rsidR="00F15304">
        <w:rPr>
          <w:noProof/>
        </w:rPr>
        <w:t>11</w:t>
      </w:r>
      <w:r w:rsidR="00F15304">
        <w:fldChar w:fldCharType="end"/>
      </w:r>
      <w:r>
        <w:t>. UC – Quản lý nhân sự</w:t>
      </w:r>
      <w:bookmarkEnd w:id="77"/>
    </w:p>
    <w:p w14:paraId="389CFFE8" w14:textId="2B1E9AB8" w:rsidR="00601B10" w:rsidRDefault="00601B10" w:rsidP="00601B10">
      <w:pPr>
        <w:pStyle w:val="Heading3"/>
      </w:pPr>
      <w:bookmarkStart w:id="78" w:name="_Toc183212569"/>
      <w:r w:rsidRPr="00A86851">
        <w:t>UC0</w:t>
      </w:r>
      <w:r>
        <w:t>9</w:t>
      </w:r>
      <w:r w:rsidRPr="00A86851">
        <w:t xml:space="preserve"> - Quản lý </w:t>
      </w:r>
      <w:r>
        <w:t>tuyển dụng</w:t>
      </w:r>
      <w:bookmarkEnd w:id="78"/>
    </w:p>
    <w:tbl>
      <w:tblPr>
        <w:tblStyle w:val="TableGrid"/>
        <w:tblW w:w="0" w:type="auto"/>
        <w:tblLook w:val="04A0" w:firstRow="1" w:lastRow="0" w:firstColumn="1" w:lastColumn="0" w:noHBand="0" w:noVBand="1"/>
      </w:tblPr>
      <w:tblGrid>
        <w:gridCol w:w="1173"/>
        <w:gridCol w:w="1878"/>
        <w:gridCol w:w="2756"/>
        <w:gridCol w:w="3255"/>
      </w:tblGrid>
      <w:tr w:rsidR="00601B10" w14:paraId="3866FB16" w14:textId="77777777">
        <w:tc>
          <w:tcPr>
            <w:tcW w:w="3051" w:type="dxa"/>
            <w:gridSpan w:val="2"/>
            <w:shd w:val="clear" w:color="auto" w:fill="D9E2F3" w:themeFill="accent1" w:themeFillTint="33"/>
          </w:tcPr>
          <w:p w14:paraId="7A123BF2" w14:textId="77777777" w:rsidR="00601B10" w:rsidRPr="00737994" w:rsidRDefault="00601B10">
            <w:pPr>
              <w:rPr>
                <w:b/>
                <w:bCs/>
              </w:rPr>
            </w:pPr>
            <w:r w:rsidRPr="00737994">
              <w:rPr>
                <w:b/>
                <w:bCs/>
              </w:rPr>
              <w:t>UC0</w:t>
            </w:r>
            <w:r>
              <w:rPr>
                <w:b/>
                <w:bCs/>
              </w:rPr>
              <w:t>9</w:t>
            </w:r>
          </w:p>
        </w:tc>
        <w:tc>
          <w:tcPr>
            <w:tcW w:w="2756" w:type="dxa"/>
            <w:shd w:val="clear" w:color="auto" w:fill="D9E2F3" w:themeFill="accent1" w:themeFillTint="33"/>
          </w:tcPr>
          <w:p w14:paraId="2892BCDC" w14:textId="0AA2EC24" w:rsidR="00601B10" w:rsidRPr="00737994" w:rsidRDefault="00601B10">
            <w:pPr>
              <w:rPr>
                <w:b/>
                <w:bCs/>
              </w:rPr>
            </w:pPr>
            <w:r w:rsidRPr="00737994">
              <w:rPr>
                <w:b/>
                <w:bCs/>
              </w:rPr>
              <w:t xml:space="preserve">Quản lý </w:t>
            </w:r>
            <w:r w:rsidR="00D5548E">
              <w:rPr>
                <w:b/>
                <w:bCs/>
              </w:rPr>
              <w:t>tuyển dụng</w:t>
            </w:r>
          </w:p>
        </w:tc>
        <w:tc>
          <w:tcPr>
            <w:tcW w:w="3255" w:type="dxa"/>
            <w:shd w:val="clear" w:color="auto" w:fill="D9E2F3" w:themeFill="accent1" w:themeFillTint="33"/>
          </w:tcPr>
          <w:p w14:paraId="206406D6" w14:textId="77777777" w:rsidR="00601B10" w:rsidRPr="00737994" w:rsidRDefault="00601B10">
            <w:pPr>
              <w:rPr>
                <w:b/>
                <w:bCs/>
              </w:rPr>
            </w:pPr>
            <w:r w:rsidRPr="00737994">
              <w:rPr>
                <w:b/>
                <w:bCs/>
              </w:rPr>
              <w:t>Độ phức tạp: Trung bình</w:t>
            </w:r>
          </w:p>
        </w:tc>
      </w:tr>
      <w:tr w:rsidR="00601B10" w14:paraId="4FA8A0FC" w14:textId="77777777">
        <w:tc>
          <w:tcPr>
            <w:tcW w:w="3051" w:type="dxa"/>
            <w:gridSpan w:val="2"/>
            <w:shd w:val="clear" w:color="auto" w:fill="D9E2F3" w:themeFill="accent1" w:themeFillTint="33"/>
          </w:tcPr>
          <w:p w14:paraId="61BB4F6F" w14:textId="77777777" w:rsidR="00601B10" w:rsidRPr="00737994" w:rsidRDefault="00601B10">
            <w:pPr>
              <w:rPr>
                <w:b/>
                <w:bCs/>
              </w:rPr>
            </w:pPr>
            <w:r w:rsidRPr="00737994">
              <w:rPr>
                <w:b/>
                <w:bCs/>
              </w:rPr>
              <w:t>Mô tả</w:t>
            </w:r>
          </w:p>
        </w:tc>
        <w:tc>
          <w:tcPr>
            <w:tcW w:w="6011" w:type="dxa"/>
            <w:gridSpan w:val="2"/>
          </w:tcPr>
          <w:p w14:paraId="69E34A5C" w14:textId="45D1788C" w:rsidR="00601B10" w:rsidRDefault="008A5007">
            <w:r w:rsidRPr="008A5007">
              <w:t xml:space="preserve">Chức năng cho phép người dùng quản lý và thực hiện các thao tác liên quan đến tuyển dụng như tạo, </w:t>
            </w:r>
            <w:r w:rsidR="00133C74">
              <w:t>cập nhập</w:t>
            </w:r>
            <w:r w:rsidRPr="008A5007">
              <w:t>, xóa, lưu trữ, và đăng tin tuyển dụng.</w:t>
            </w:r>
          </w:p>
        </w:tc>
      </w:tr>
      <w:tr w:rsidR="00601B10" w14:paraId="4B1918EF" w14:textId="77777777">
        <w:tc>
          <w:tcPr>
            <w:tcW w:w="3051" w:type="dxa"/>
            <w:gridSpan w:val="2"/>
            <w:shd w:val="clear" w:color="auto" w:fill="D9E2F3" w:themeFill="accent1" w:themeFillTint="33"/>
          </w:tcPr>
          <w:p w14:paraId="1334BD2A" w14:textId="77777777" w:rsidR="00601B10" w:rsidRPr="00737994" w:rsidRDefault="00601B10">
            <w:pPr>
              <w:rPr>
                <w:b/>
                <w:bCs/>
              </w:rPr>
            </w:pPr>
            <w:r w:rsidRPr="00737994">
              <w:rPr>
                <w:b/>
                <w:bCs/>
              </w:rPr>
              <w:t>Tác nhân</w:t>
            </w:r>
          </w:p>
        </w:tc>
        <w:tc>
          <w:tcPr>
            <w:tcW w:w="6011" w:type="dxa"/>
            <w:gridSpan w:val="2"/>
          </w:tcPr>
          <w:p w14:paraId="6949B106" w14:textId="4D8F5393" w:rsidR="00601B10" w:rsidRDefault="00133C74">
            <w:r w:rsidRPr="001864F6">
              <w:t>Admin,</w:t>
            </w:r>
            <w:r w:rsidR="008A5007">
              <w:t xml:space="preserve"> n</w:t>
            </w:r>
            <w:r w:rsidR="00601B10" w:rsidRPr="001864F6">
              <w:t xml:space="preserve">hân viên </w:t>
            </w:r>
            <w:r w:rsidR="00601B10">
              <w:t>nhân sự</w:t>
            </w:r>
          </w:p>
        </w:tc>
      </w:tr>
      <w:tr w:rsidR="00601B10" w14:paraId="635B34F0" w14:textId="77777777">
        <w:tc>
          <w:tcPr>
            <w:tcW w:w="3051" w:type="dxa"/>
            <w:gridSpan w:val="2"/>
            <w:shd w:val="clear" w:color="auto" w:fill="D9E2F3" w:themeFill="accent1" w:themeFillTint="33"/>
          </w:tcPr>
          <w:p w14:paraId="1CDE55EE" w14:textId="77777777" w:rsidR="00601B10" w:rsidRPr="00737994" w:rsidRDefault="00601B10">
            <w:pPr>
              <w:rPr>
                <w:b/>
                <w:bCs/>
              </w:rPr>
            </w:pPr>
            <w:r w:rsidRPr="00737994">
              <w:rPr>
                <w:b/>
                <w:bCs/>
              </w:rPr>
              <w:t>Tiền điều kiện</w:t>
            </w:r>
          </w:p>
        </w:tc>
        <w:tc>
          <w:tcPr>
            <w:tcW w:w="6011" w:type="dxa"/>
            <w:gridSpan w:val="2"/>
          </w:tcPr>
          <w:p w14:paraId="18933B6B" w14:textId="54C43DBC" w:rsidR="00601B10" w:rsidRDefault="008A5007">
            <w:r w:rsidRPr="008A5007">
              <w:t>Người dùng đã đăng nhập thành công và có quyền truy cập vào hệ thống quản lý tuyển dụng.</w:t>
            </w:r>
          </w:p>
        </w:tc>
      </w:tr>
      <w:tr w:rsidR="00601B10" w14:paraId="2C3F3097" w14:textId="77777777">
        <w:tc>
          <w:tcPr>
            <w:tcW w:w="1173" w:type="dxa"/>
            <w:vMerge w:val="restart"/>
            <w:shd w:val="clear" w:color="auto" w:fill="D9E2F3" w:themeFill="accent1" w:themeFillTint="33"/>
          </w:tcPr>
          <w:p w14:paraId="3D0AB673" w14:textId="77777777" w:rsidR="00601B10" w:rsidRPr="00737994" w:rsidRDefault="00601B10">
            <w:pPr>
              <w:rPr>
                <w:b/>
                <w:bCs/>
              </w:rPr>
            </w:pPr>
            <w:r w:rsidRPr="00737994">
              <w:rPr>
                <w:b/>
                <w:bCs/>
              </w:rPr>
              <w:t>Hậu điều ki</w:t>
            </w:r>
            <w:r>
              <w:rPr>
                <w:b/>
                <w:bCs/>
              </w:rPr>
              <w:t>ệ</w:t>
            </w:r>
            <w:r w:rsidRPr="00737994">
              <w:rPr>
                <w:b/>
                <w:bCs/>
              </w:rPr>
              <w:t>n</w:t>
            </w:r>
          </w:p>
        </w:tc>
        <w:tc>
          <w:tcPr>
            <w:tcW w:w="1878" w:type="dxa"/>
            <w:shd w:val="clear" w:color="auto" w:fill="D9E2F3" w:themeFill="accent1" w:themeFillTint="33"/>
          </w:tcPr>
          <w:p w14:paraId="5F063CC2" w14:textId="77777777" w:rsidR="00601B10" w:rsidRPr="00737994" w:rsidRDefault="00601B10">
            <w:pPr>
              <w:rPr>
                <w:b/>
                <w:bCs/>
              </w:rPr>
            </w:pPr>
            <w:r w:rsidRPr="00737994">
              <w:rPr>
                <w:b/>
                <w:bCs/>
              </w:rPr>
              <w:t>Thành công</w:t>
            </w:r>
          </w:p>
        </w:tc>
        <w:tc>
          <w:tcPr>
            <w:tcW w:w="6011" w:type="dxa"/>
            <w:gridSpan w:val="2"/>
            <w:shd w:val="clear" w:color="auto" w:fill="auto"/>
          </w:tcPr>
          <w:p w14:paraId="0D55B64C" w14:textId="68548BDA" w:rsidR="00601B10" w:rsidRDefault="00601B10">
            <w:r w:rsidRPr="00763D69">
              <w:t xml:space="preserve">Hiển thị đầy đủ danh sách </w:t>
            </w:r>
            <w:r w:rsidR="00133C74">
              <w:t>vị trí tuyển dụng</w:t>
            </w:r>
          </w:p>
        </w:tc>
      </w:tr>
      <w:tr w:rsidR="00601B10" w14:paraId="5E580584" w14:textId="77777777">
        <w:tc>
          <w:tcPr>
            <w:tcW w:w="1173" w:type="dxa"/>
            <w:vMerge/>
          </w:tcPr>
          <w:p w14:paraId="0F37E66D" w14:textId="77777777" w:rsidR="00601B10" w:rsidRPr="00737994" w:rsidRDefault="00601B10">
            <w:pPr>
              <w:rPr>
                <w:b/>
                <w:bCs/>
              </w:rPr>
            </w:pPr>
          </w:p>
        </w:tc>
        <w:tc>
          <w:tcPr>
            <w:tcW w:w="1878" w:type="dxa"/>
            <w:shd w:val="clear" w:color="auto" w:fill="D9E2F3" w:themeFill="accent1" w:themeFillTint="33"/>
          </w:tcPr>
          <w:p w14:paraId="6E8FA7B4" w14:textId="77777777" w:rsidR="00601B10" w:rsidRPr="00737994" w:rsidRDefault="00601B10">
            <w:pPr>
              <w:rPr>
                <w:b/>
                <w:bCs/>
              </w:rPr>
            </w:pPr>
            <w:r w:rsidRPr="00737994">
              <w:rPr>
                <w:b/>
                <w:bCs/>
              </w:rPr>
              <w:t>Lỗi</w:t>
            </w:r>
          </w:p>
        </w:tc>
        <w:tc>
          <w:tcPr>
            <w:tcW w:w="6011" w:type="dxa"/>
            <w:gridSpan w:val="2"/>
            <w:shd w:val="clear" w:color="auto" w:fill="auto"/>
          </w:tcPr>
          <w:p w14:paraId="1821A8DE" w14:textId="24A4D85E" w:rsidR="00601B10" w:rsidRDefault="00601B10">
            <w:r w:rsidRPr="00B535A9">
              <w:t xml:space="preserve">Lỗi khi thực hiện tạo, </w:t>
            </w:r>
            <w:r>
              <w:t>cập nhập</w:t>
            </w:r>
            <w:r w:rsidRPr="00B535A9">
              <w:t>, xóa, lưu trữ</w:t>
            </w:r>
            <w:r w:rsidR="00C6514C">
              <w:t>, đăng tin tuyển dụng</w:t>
            </w:r>
            <w:r>
              <w:t xml:space="preserve"> </w:t>
            </w:r>
            <w:r w:rsidRPr="00B535A9">
              <w:t>không thành công</w:t>
            </w:r>
          </w:p>
        </w:tc>
      </w:tr>
      <w:tr w:rsidR="00601B10" w14:paraId="1CB20E21" w14:textId="77777777">
        <w:tc>
          <w:tcPr>
            <w:tcW w:w="9062" w:type="dxa"/>
            <w:gridSpan w:val="4"/>
            <w:shd w:val="clear" w:color="auto" w:fill="D9E2F3" w:themeFill="accent1" w:themeFillTint="33"/>
          </w:tcPr>
          <w:p w14:paraId="71D893FC" w14:textId="77777777" w:rsidR="00601B10" w:rsidRDefault="00601B10">
            <w:pPr>
              <w:jc w:val="center"/>
            </w:pPr>
            <w:r w:rsidRPr="00737994">
              <w:rPr>
                <w:b/>
                <w:bCs/>
              </w:rPr>
              <w:t>Đặc tả chức năng</w:t>
            </w:r>
          </w:p>
        </w:tc>
      </w:tr>
      <w:tr w:rsidR="00601B10" w14:paraId="7F78BB42" w14:textId="77777777">
        <w:tc>
          <w:tcPr>
            <w:tcW w:w="9062" w:type="dxa"/>
            <w:gridSpan w:val="4"/>
            <w:shd w:val="clear" w:color="auto" w:fill="D9E2F3" w:themeFill="accent1" w:themeFillTint="33"/>
          </w:tcPr>
          <w:p w14:paraId="75D4CAE5" w14:textId="77777777" w:rsidR="00601B10" w:rsidRPr="00737994" w:rsidRDefault="00601B10">
            <w:pPr>
              <w:rPr>
                <w:b/>
                <w:bCs/>
              </w:rPr>
            </w:pPr>
            <w:r w:rsidRPr="00737994">
              <w:rPr>
                <w:b/>
                <w:bCs/>
              </w:rPr>
              <w:lastRenderedPageBreak/>
              <w:t>Luồng sự kiện chính/Kịch bản chính</w:t>
            </w:r>
          </w:p>
        </w:tc>
      </w:tr>
      <w:tr w:rsidR="00601B10" w14:paraId="77FA93C3" w14:textId="77777777">
        <w:tc>
          <w:tcPr>
            <w:tcW w:w="9062" w:type="dxa"/>
            <w:gridSpan w:val="4"/>
            <w:shd w:val="clear" w:color="auto" w:fill="auto"/>
          </w:tcPr>
          <w:p w14:paraId="55B4CDC8" w14:textId="77777777" w:rsidR="00601B10" w:rsidRDefault="00601B10" w:rsidP="00CC0F9F">
            <w:pPr>
              <w:pStyle w:val="ListParagraph"/>
              <w:numPr>
                <w:ilvl w:val="0"/>
                <w:numId w:val="38"/>
              </w:numPr>
            </w:pPr>
            <w:r>
              <w:t>Luồng chính</w:t>
            </w:r>
          </w:p>
          <w:p w14:paraId="144766C6" w14:textId="64EAB2CB" w:rsidR="00601B10" w:rsidRDefault="00601B10">
            <w:r w:rsidRPr="00E02641">
              <w:t xml:space="preserve">Chức năng bắt đầu khi người dùng muốn quản lý các thông tin về </w:t>
            </w:r>
            <w:r w:rsidR="00D4256E">
              <w:t>tuyển dụng và tuyển dụng nhân viên</w:t>
            </w:r>
            <w:r w:rsidRPr="00E02641">
              <w:t>:</w:t>
            </w:r>
            <w:r>
              <w:t xml:space="preserve"> </w:t>
            </w:r>
          </w:p>
          <w:p w14:paraId="123E69BD" w14:textId="05792673" w:rsidR="00601B10" w:rsidRDefault="00601B10">
            <w:pPr>
              <w:pStyle w:val="Bullet-"/>
            </w:pPr>
            <w:r w:rsidRPr="001C0BCC">
              <w:t xml:space="preserve">NSD Đăng nhập vào hệ thống và chọn </w:t>
            </w:r>
            <w:r w:rsidR="00D4256E">
              <w:t>Tuyển dụng</w:t>
            </w:r>
          </w:p>
          <w:p w14:paraId="7E0A72A8" w14:textId="77777777" w:rsidR="00252AF6" w:rsidRDefault="00252AF6">
            <w:pPr>
              <w:pStyle w:val="Bullet-"/>
            </w:pPr>
            <w:r w:rsidRPr="00252AF6">
              <w:t xml:space="preserve">Hệ thống hiển thị danh sách các vị trí tuyển dụng với các thông tin như: Tên vị trí, Phòng ban, Mục tiêu tuyển dụng, Số lượng ứng viên hiện có, Số lượng nhân viên đã tuyển, Trạng thái đăng tuyển. </w:t>
            </w:r>
          </w:p>
          <w:p w14:paraId="4CBBF6E3" w14:textId="2BB1E2CB" w:rsidR="00601B10" w:rsidRPr="004824BC" w:rsidRDefault="00601B10">
            <w:pPr>
              <w:pStyle w:val="Bullet-"/>
            </w:pPr>
            <w:r w:rsidRPr="004824BC">
              <w:t xml:space="preserve">Người dùng chọn vào nút “Mới” để thực hiện thao tác thêm mới </w:t>
            </w:r>
            <w:r w:rsidR="00252AF6">
              <w:t>vị trí tuyển dụng</w:t>
            </w:r>
          </w:p>
          <w:p w14:paraId="61FB44B2" w14:textId="37C0268C" w:rsidR="00601B10" w:rsidRPr="004824BC" w:rsidRDefault="00601B10">
            <w:pPr>
              <w:pStyle w:val="Bullet-"/>
            </w:pPr>
            <w:r w:rsidRPr="004824BC">
              <w:t xml:space="preserve">Người dùng click vào </w:t>
            </w:r>
            <w:r w:rsidR="00252AF6">
              <w:t>vị trí tuyển dụng</w:t>
            </w:r>
            <w:r w:rsidRPr="004824BC">
              <w:t xml:space="preserve"> bất kỳ để hiển thị chi tiết </w:t>
            </w:r>
            <w:r w:rsidR="00252AF6">
              <w:t>vị trí tuyển dụng</w:t>
            </w:r>
            <w:r w:rsidRPr="004824BC">
              <w:t xml:space="preserve">. NSD có thể thực hiện cập nhập thông tin </w:t>
            </w:r>
            <w:r w:rsidR="00252AF6">
              <w:t>vị trí tuyển dụng</w:t>
            </w:r>
          </w:p>
          <w:p w14:paraId="7F873F85" w14:textId="79C54731" w:rsidR="00601B10" w:rsidRPr="004824BC" w:rsidRDefault="00601B10">
            <w:pPr>
              <w:pStyle w:val="Bullet-"/>
            </w:pPr>
            <w:r w:rsidRPr="004824BC">
              <w:t xml:space="preserve">Người dùng chọn vào nút “Tác vụ”, chọn “Xóa” để thực hiện xóa </w:t>
            </w:r>
            <w:r w:rsidR="00252AF6">
              <w:t>vị trí tuyển dụng</w:t>
            </w:r>
            <w:r w:rsidRPr="004824BC">
              <w:t xml:space="preserve"> đã chọn</w:t>
            </w:r>
          </w:p>
          <w:p w14:paraId="029CCFE0" w14:textId="60D485E6" w:rsidR="00601B10" w:rsidRDefault="00601B10">
            <w:pPr>
              <w:pStyle w:val="Bullet-"/>
            </w:pPr>
            <w:r w:rsidRPr="004824BC">
              <w:t xml:space="preserve">Người dùng chọn vào nút “Tác vụ”, chọn “Lưu trữ” để thực hiện </w:t>
            </w:r>
            <w:r w:rsidR="00252AF6">
              <w:t>lưu trữ</w:t>
            </w:r>
            <w:r w:rsidRPr="004824BC">
              <w:t xml:space="preserve"> </w:t>
            </w:r>
            <w:r w:rsidR="00252AF6">
              <w:t xml:space="preserve">vị trí tuyển dụng </w:t>
            </w:r>
            <w:r w:rsidRPr="004824BC">
              <w:t>đã chọn</w:t>
            </w:r>
          </w:p>
          <w:p w14:paraId="2F29CF08" w14:textId="75FF8C25" w:rsidR="00941E11" w:rsidRDefault="00941E11">
            <w:pPr>
              <w:pStyle w:val="Bullet-"/>
            </w:pPr>
            <w:r w:rsidRPr="004824BC">
              <w:t xml:space="preserve">Người dùng click vào </w:t>
            </w:r>
            <w:r>
              <w:t>vị trí tuyển dụng</w:t>
            </w:r>
            <w:r w:rsidRPr="004824BC">
              <w:t xml:space="preserve"> bất kỳ để hiển thị chi tiết </w:t>
            </w:r>
            <w:r>
              <w:t>vị trí tuyển dụng</w:t>
            </w:r>
            <w:r w:rsidRPr="004824BC">
              <w:t xml:space="preserve"> </w:t>
            </w:r>
            <w:r>
              <w:t>-&gt; Bấm “Đăng/Gỡ tin tuyển dụng”</w:t>
            </w:r>
          </w:p>
          <w:p w14:paraId="54DF6FE8" w14:textId="1F76E487" w:rsidR="00601B10" w:rsidRPr="0014635E" w:rsidRDefault="00601B10">
            <w:pPr>
              <w:pStyle w:val="Bullet-"/>
            </w:pPr>
            <w:r w:rsidRPr="004824BC">
              <w:t xml:space="preserve">Người dùng có thể chọn “Tìm kiếm” để thực hiện tìm kiếm </w:t>
            </w:r>
            <w:r w:rsidR="00873005">
              <w:t>vị trí tuyển dụng</w:t>
            </w:r>
            <w:r w:rsidRPr="004824BC">
              <w:t xml:space="preserve"> theo các tiêu chí</w:t>
            </w:r>
            <w:r w:rsidRPr="00692409">
              <w:t xml:space="preserve"> khác nhau.</w:t>
            </w:r>
          </w:p>
          <w:p w14:paraId="1AD50595" w14:textId="77777777" w:rsidR="00601B10" w:rsidRDefault="00601B10" w:rsidP="00CC0F9F">
            <w:pPr>
              <w:pStyle w:val="ListParagraph"/>
              <w:numPr>
                <w:ilvl w:val="0"/>
                <w:numId w:val="38"/>
              </w:numPr>
            </w:pPr>
            <w:r>
              <w:t>Luồng con</w:t>
            </w:r>
          </w:p>
          <w:p w14:paraId="7943D7A1" w14:textId="2E7CFC7E" w:rsidR="00601B10" w:rsidRDefault="00601B10" w:rsidP="00CC0F9F">
            <w:pPr>
              <w:pStyle w:val="ListParagraph"/>
              <w:numPr>
                <w:ilvl w:val="0"/>
                <w:numId w:val="36"/>
              </w:numPr>
            </w:pPr>
            <w:r>
              <w:t xml:space="preserve">Thêm mới </w:t>
            </w:r>
            <w:r w:rsidR="007D55C9">
              <w:t>vị trí tuyển dụng</w:t>
            </w:r>
          </w:p>
          <w:p w14:paraId="3AB425AA" w14:textId="6BBDC428" w:rsidR="00601B10" w:rsidRPr="004824BC" w:rsidRDefault="00601B10">
            <w:pPr>
              <w:pStyle w:val="Bullet-"/>
            </w:pPr>
            <w:r w:rsidRPr="004824BC">
              <w:t xml:space="preserve">Người dùng chọn vào nút “Mới” để thực hiện thao tác thêm mới </w:t>
            </w:r>
            <w:r w:rsidR="00F22383">
              <w:t>vị trí tuyển dụng</w:t>
            </w:r>
            <w:r w:rsidRPr="004824BC">
              <w:t>.</w:t>
            </w:r>
          </w:p>
          <w:p w14:paraId="2C15AD12" w14:textId="058C4D01" w:rsidR="00601B10" w:rsidRPr="004824BC" w:rsidRDefault="00601B10">
            <w:pPr>
              <w:pStyle w:val="Bullet-"/>
            </w:pPr>
            <w:r w:rsidRPr="004824BC">
              <w:t xml:space="preserve">Hệ thống mở form nhập thông tin </w:t>
            </w:r>
            <w:r w:rsidR="00F22383">
              <w:t>vị trí tuyển dụng</w:t>
            </w:r>
            <w:r w:rsidRPr="004824BC">
              <w:t xml:space="preserve">, bao gồm các trường như: </w:t>
            </w:r>
            <w:r w:rsidR="009108DE" w:rsidRPr="009108DE">
              <w:t>Tên vị trí, Phòng ban, Mục tiêu tuyển dụng, Mô tả công việc, Yêu cầu ứng viên.</w:t>
            </w:r>
          </w:p>
          <w:p w14:paraId="569D5BDC" w14:textId="150332CD" w:rsidR="00601B10" w:rsidRPr="004824BC" w:rsidRDefault="00601B10">
            <w:pPr>
              <w:pStyle w:val="Bullet-"/>
            </w:pPr>
            <w:r w:rsidRPr="004824BC">
              <w:t xml:space="preserve">Người dùng nhập thông tin và chọn “Lưu” để tạo </w:t>
            </w:r>
            <w:r w:rsidR="009108DE">
              <w:t>vị trí tuyển dụng</w:t>
            </w:r>
            <w:r w:rsidR="009108DE" w:rsidRPr="004824BC">
              <w:t xml:space="preserve"> </w:t>
            </w:r>
            <w:r w:rsidRPr="004824BC">
              <w:t>mới.</w:t>
            </w:r>
          </w:p>
          <w:p w14:paraId="6DD9FC55" w14:textId="211268DB" w:rsidR="00601B10" w:rsidRDefault="00601B10">
            <w:pPr>
              <w:pStyle w:val="Bullet-"/>
            </w:pPr>
            <w:r w:rsidRPr="004824BC">
              <w:t xml:space="preserve">Kiểm tra: Hệ thống kiểm tra tính hợp lệ của thông tin nhập vào. Nếu hợp lệ, hệ thống hiển thị thông báo “Thêm mới thành công” và cập nhập danh sách </w:t>
            </w:r>
            <w:r w:rsidR="009108DE">
              <w:t>vị trí tuyển dụng</w:t>
            </w:r>
            <w:r>
              <w:t>. Nếu không hợp lệ, hiển thị thông báo lỗi và yêu cầu nhập lại.</w:t>
            </w:r>
          </w:p>
          <w:p w14:paraId="5EB23AEB" w14:textId="1EED5D90" w:rsidR="00601B10" w:rsidRDefault="00601B10" w:rsidP="00CC0F9F">
            <w:pPr>
              <w:pStyle w:val="ListParagraph"/>
              <w:numPr>
                <w:ilvl w:val="0"/>
                <w:numId w:val="36"/>
              </w:numPr>
            </w:pPr>
            <w:r>
              <w:t xml:space="preserve">Xem/Cập nhập </w:t>
            </w:r>
            <w:r w:rsidR="007D55C9">
              <w:t>vị trí tuyển dụng</w:t>
            </w:r>
          </w:p>
          <w:p w14:paraId="768B34E4" w14:textId="27DD7F99" w:rsidR="00601B10" w:rsidRPr="004824BC" w:rsidRDefault="00601B10">
            <w:pPr>
              <w:pStyle w:val="Bullet-"/>
            </w:pPr>
            <w:r w:rsidRPr="004824BC">
              <w:lastRenderedPageBreak/>
              <w:t xml:space="preserve">Người dùng click vào tên </w:t>
            </w:r>
            <w:r w:rsidR="00BA4CF5">
              <w:t>vị trí tuyển dụng</w:t>
            </w:r>
            <w:r w:rsidR="00BA4CF5" w:rsidRPr="004824BC">
              <w:t xml:space="preserve"> </w:t>
            </w:r>
            <w:r w:rsidRPr="004824BC">
              <w:t>bất kỳ trong danh sách để xem chi tiết thông tin.</w:t>
            </w:r>
          </w:p>
          <w:p w14:paraId="557901C4" w14:textId="3B07606D" w:rsidR="00601B10" w:rsidRPr="004824BC" w:rsidRDefault="00601B10">
            <w:pPr>
              <w:pStyle w:val="Bullet-"/>
            </w:pPr>
            <w:r w:rsidRPr="004824BC">
              <w:t xml:space="preserve">Hệ thống hiển thị chi tiết </w:t>
            </w:r>
            <w:r w:rsidR="00BA4CF5">
              <w:t>vị trí tuyển dụng</w:t>
            </w:r>
            <w:r w:rsidRPr="004824BC">
              <w:t xml:space="preserve">, bao gồm các thông tin như: </w:t>
            </w:r>
            <w:r w:rsidR="009108DE" w:rsidRPr="009108DE">
              <w:t>Tên vị trí, Phòng ban, Mục tiêu tuyển dụng, Mô tả công việc, Yêu cầu ứng viên.</w:t>
            </w:r>
          </w:p>
          <w:p w14:paraId="1E45AE9F" w14:textId="77777777" w:rsidR="00601B10" w:rsidRPr="004824BC" w:rsidRDefault="00601B10">
            <w:pPr>
              <w:pStyle w:val="Bullet-"/>
            </w:pPr>
            <w:r w:rsidRPr="004824BC">
              <w:t>Người dùng có thể chỉnh sửa các trường thông tin và chọn “Cập nhập” để lưu thay đổi.</w:t>
            </w:r>
          </w:p>
          <w:p w14:paraId="7248CB3F" w14:textId="77777777" w:rsidR="00601B10" w:rsidRDefault="00601B10">
            <w:pPr>
              <w:pStyle w:val="Bullet-"/>
            </w:pPr>
            <w:r w:rsidRPr="004824BC">
              <w:t>Kiểm tra: Hệ thống xác minh tính hợp lệ của dữ liệu cập nhập. Nếu hợp lệ, hệ thống hiển</w:t>
            </w:r>
            <w:r>
              <w:t xml:space="preserve"> thị thông báo “Cập nhập thành công” và cập nhập danh sách. Nếu không hợp lệ, hiển thị thông báo lỗi và yêu cầu chỉnh sửa lại.</w:t>
            </w:r>
          </w:p>
          <w:p w14:paraId="6DAA26A5" w14:textId="780751D8" w:rsidR="00601B10" w:rsidRDefault="00601B10" w:rsidP="00CC0F9F">
            <w:pPr>
              <w:pStyle w:val="ListParagraph"/>
              <w:numPr>
                <w:ilvl w:val="0"/>
                <w:numId w:val="36"/>
              </w:numPr>
            </w:pPr>
            <w:r>
              <w:t xml:space="preserve">Xóa </w:t>
            </w:r>
            <w:r w:rsidR="007D55C9">
              <w:t>vị trí tuyển dụng</w:t>
            </w:r>
          </w:p>
          <w:p w14:paraId="33998466" w14:textId="0EFA1D2C" w:rsidR="00601B10" w:rsidRDefault="00601B10">
            <w:pPr>
              <w:pStyle w:val="Bullet-"/>
            </w:pPr>
            <w:r w:rsidRPr="0030436E">
              <w:t xml:space="preserve">Người dùng click chọn check box ở màn danh sách </w:t>
            </w:r>
            <w:r w:rsidR="00CA4F59">
              <w:t>vị trí tuyển dụng</w:t>
            </w:r>
            <w:r w:rsidR="00CA4F59" w:rsidRPr="004824BC">
              <w:t xml:space="preserve"> </w:t>
            </w:r>
            <w:r w:rsidRPr="0030436E">
              <w:t xml:space="preserve">và click chọn vào nút “Tác vụ” -&gt; sau đó chọn “Xóa” để xóa </w:t>
            </w:r>
            <w:r w:rsidR="00CA4F59">
              <w:t>vị trí tuyển dụng</w:t>
            </w:r>
            <w:r w:rsidR="00CA4F59" w:rsidRPr="004824BC">
              <w:t xml:space="preserve"> </w:t>
            </w:r>
            <w:r w:rsidRPr="0030436E">
              <w:t xml:space="preserve">đã chọn </w:t>
            </w:r>
          </w:p>
          <w:p w14:paraId="23790BA8" w14:textId="06B9717A" w:rsidR="00601B10" w:rsidRPr="004824BC" w:rsidRDefault="00601B10">
            <w:pPr>
              <w:pStyle w:val="Bullet-"/>
            </w:pPr>
            <w:r w:rsidRPr="004824BC">
              <w:t xml:space="preserve">Hệ thống hiển thị thông báo xác nhận “Bạn có chắc chắn muốn xóa </w:t>
            </w:r>
            <w:r w:rsidR="00CA4F59">
              <w:t>vị trí tuyển dụng</w:t>
            </w:r>
            <w:r w:rsidR="00CA4F59" w:rsidRPr="004824BC">
              <w:t xml:space="preserve"> </w:t>
            </w:r>
            <w:r w:rsidRPr="004824BC">
              <w:t>này không?”</w:t>
            </w:r>
          </w:p>
          <w:p w14:paraId="75C0F442" w14:textId="77777777" w:rsidR="00601B10" w:rsidRPr="004824BC" w:rsidRDefault="00601B10">
            <w:pPr>
              <w:pStyle w:val="Bullet-"/>
            </w:pPr>
            <w:r w:rsidRPr="004824BC">
              <w:t>Người dùng chọn “Đồng ý” để xác nhận xóa.</w:t>
            </w:r>
          </w:p>
          <w:p w14:paraId="06678C14" w14:textId="2D8C3E18" w:rsidR="00601B10" w:rsidRDefault="00601B10">
            <w:pPr>
              <w:pStyle w:val="Bullet-"/>
            </w:pPr>
            <w:r w:rsidRPr="004824BC">
              <w:t xml:space="preserve">Kiểm tra: Hệ thống kiểm tra xem </w:t>
            </w:r>
            <w:r w:rsidR="00CA4F59">
              <w:t>vị trí tuyển dụng</w:t>
            </w:r>
            <w:r w:rsidR="00CA4F59" w:rsidRPr="004824BC">
              <w:t xml:space="preserve"> </w:t>
            </w:r>
            <w:r w:rsidRPr="004824BC">
              <w:t>có liên kết với các dữ liệu khác không</w:t>
            </w:r>
            <w:r w:rsidR="00CA4F59">
              <w:t xml:space="preserve">. </w:t>
            </w:r>
            <w:r w:rsidRPr="004824BC">
              <w:t>Nếu có, hiển thị thông báo lỗi và hủy thao tác</w:t>
            </w:r>
            <w:r>
              <w:t xml:space="preserve"> xóa. Nếu không, hệ thống xóa </w:t>
            </w:r>
            <w:r w:rsidR="00CA4F59">
              <w:t>vị trí tuyển dụng</w:t>
            </w:r>
            <w:r w:rsidR="00CA4F59" w:rsidRPr="004824BC">
              <w:t xml:space="preserve"> </w:t>
            </w:r>
            <w:r>
              <w:t>và cập nhập danh sách với thông báo “Xóa thành công”.</w:t>
            </w:r>
          </w:p>
          <w:p w14:paraId="4D7597BB" w14:textId="4683C0E0" w:rsidR="00601B10" w:rsidRDefault="00601B10" w:rsidP="00CC0F9F">
            <w:pPr>
              <w:pStyle w:val="ListParagraph"/>
              <w:numPr>
                <w:ilvl w:val="0"/>
                <w:numId w:val="36"/>
              </w:numPr>
            </w:pPr>
            <w:r>
              <w:t xml:space="preserve">Lưu trữ </w:t>
            </w:r>
            <w:r w:rsidR="007D55C9">
              <w:t>vị trí tuyển dụng</w:t>
            </w:r>
          </w:p>
          <w:p w14:paraId="334AD12D" w14:textId="043B0409" w:rsidR="00601B10" w:rsidRDefault="00601B10">
            <w:pPr>
              <w:pStyle w:val="Bullet-"/>
            </w:pPr>
            <w:r w:rsidRPr="001C7BE6">
              <w:t xml:space="preserve">Người dùng chọn check box ở màn danh sách </w:t>
            </w:r>
            <w:r w:rsidR="00CA4F59">
              <w:t>vị trí tuyển dụng</w:t>
            </w:r>
            <w:r w:rsidR="00CA4F59" w:rsidRPr="004824BC">
              <w:t xml:space="preserve"> </w:t>
            </w:r>
            <w:r w:rsidRPr="001C7BE6">
              <w:t xml:space="preserve">và click chọn vào nút “Tác vụ” và chọn “Lưu trữ” để lưu trữ </w:t>
            </w:r>
            <w:r w:rsidR="00922A80">
              <w:t>vị trí tuyển dụng</w:t>
            </w:r>
            <w:r w:rsidR="00922A80" w:rsidRPr="004824BC">
              <w:t xml:space="preserve"> </w:t>
            </w:r>
            <w:r w:rsidRPr="001C7BE6">
              <w:t>thay vì xóa vĩnh viễn.</w:t>
            </w:r>
          </w:p>
          <w:p w14:paraId="584788EF" w14:textId="0E11A7F6" w:rsidR="00601B10" w:rsidRPr="004824BC" w:rsidRDefault="00601B10">
            <w:pPr>
              <w:pStyle w:val="Bullet-"/>
            </w:pPr>
            <w:r w:rsidRPr="004824BC">
              <w:t xml:space="preserve">Hệ thống di chuyển </w:t>
            </w:r>
            <w:r w:rsidR="00922A80">
              <w:t>vị trí tuyển dụng</w:t>
            </w:r>
            <w:r w:rsidR="00922A80" w:rsidRPr="004824BC">
              <w:t xml:space="preserve"> </w:t>
            </w:r>
            <w:r w:rsidRPr="004824BC">
              <w:t xml:space="preserve">vào danh sách lưu trữ, không còn hiển thị trong danh sách </w:t>
            </w:r>
            <w:r w:rsidR="00922A80">
              <w:t>vị trí tuyển dụng</w:t>
            </w:r>
            <w:r w:rsidR="00922A80" w:rsidRPr="004824BC">
              <w:t xml:space="preserve"> </w:t>
            </w:r>
            <w:r w:rsidRPr="004824BC">
              <w:t>chính.</w:t>
            </w:r>
          </w:p>
          <w:p w14:paraId="4B5D0DA5" w14:textId="77777777" w:rsidR="00601B10" w:rsidRDefault="00601B10">
            <w:pPr>
              <w:pStyle w:val="Bullet-"/>
            </w:pPr>
            <w:r w:rsidRPr="004824BC">
              <w:t xml:space="preserve">Kiểm tra: Hệ thống cập nhập trạng thái </w:t>
            </w:r>
            <w:r>
              <w:t>nhân viên</w:t>
            </w:r>
            <w:r w:rsidRPr="004824BC">
              <w:t xml:space="preserve"> thành “Đã lưu trữ” và hiển thị thông báo “</w:t>
            </w:r>
            <w:r>
              <w:t>Lưu trữ thành công”.</w:t>
            </w:r>
          </w:p>
          <w:p w14:paraId="1561BE89" w14:textId="74240D3F" w:rsidR="00BA4CF5" w:rsidRDefault="00BA4CF5" w:rsidP="00CC0F9F">
            <w:pPr>
              <w:pStyle w:val="ListParagraph"/>
              <w:numPr>
                <w:ilvl w:val="0"/>
                <w:numId w:val="36"/>
              </w:numPr>
            </w:pPr>
            <w:r>
              <w:t>Đăng/Gỡ vị trí tuyển dụng</w:t>
            </w:r>
          </w:p>
          <w:p w14:paraId="43F6735E" w14:textId="01E5CFE1" w:rsidR="00BA4CF5" w:rsidRDefault="003C715F" w:rsidP="003C715F">
            <w:pPr>
              <w:pStyle w:val="Bullet-"/>
            </w:pPr>
            <w:r w:rsidRPr="003C715F">
              <w:t>Người dùng chọn một vị trí tuyển dụng và chọn “Đăng tin” hoặc “Gỡ tin” từ menu tác vụ.</w:t>
            </w:r>
          </w:p>
          <w:p w14:paraId="75058D73" w14:textId="68B28A5D" w:rsidR="003C715F" w:rsidRDefault="003C715F" w:rsidP="003C715F">
            <w:pPr>
              <w:pStyle w:val="Bullet-"/>
            </w:pPr>
            <w:r w:rsidRPr="003C715F">
              <w:t>Hệ thống cập nhật trạng thái hiển thị của vị trí tuyển dụng.</w:t>
            </w:r>
          </w:p>
          <w:p w14:paraId="667D32DC" w14:textId="77777777" w:rsidR="003C715F" w:rsidRDefault="003C715F" w:rsidP="003C715F">
            <w:pPr>
              <w:pStyle w:val="Bullet-"/>
            </w:pPr>
            <w:r>
              <w:t>Nếu đăng tin, hệ thống hiển thị thông báo “Đăng tin thành công” và vị trí được công khai.</w:t>
            </w:r>
          </w:p>
          <w:p w14:paraId="5FF9F5F2" w14:textId="77DB3F92" w:rsidR="003C715F" w:rsidRPr="00BA4CF5" w:rsidRDefault="003C715F" w:rsidP="003C715F">
            <w:pPr>
              <w:pStyle w:val="Bullet-"/>
            </w:pPr>
            <w:r>
              <w:lastRenderedPageBreak/>
              <w:t>Nếu gỡ tin, hệ thống hiển thị thông báo “Gỡ tin thành công” và ẩn khỏi trang tuyển dụng.</w:t>
            </w:r>
          </w:p>
          <w:p w14:paraId="4BE13E18" w14:textId="30AF6177" w:rsidR="00601B10" w:rsidRDefault="00601B10" w:rsidP="00CC0F9F">
            <w:pPr>
              <w:pStyle w:val="ListParagraph"/>
              <w:numPr>
                <w:ilvl w:val="0"/>
                <w:numId w:val="36"/>
              </w:numPr>
            </w:pPr>
            <w:r>
              <w:t xml:space="preserve">Tìm kiếm </w:t>
            </w:r>
            <w:r w:rsidR="003C715F" w:rsidRPr="003C715F">
              <w:t>vị trí tuyển dụng</w:t>
            </w:r>
          </w:p>
          <w:p w14:paraId="1B17FFAE" w14:textId="43EB783C" w:rsidR="00601B10" w:rsidRPr="004824BC" w:rsidRDefault="00601B10">
            <w:pPr>
              <w:pStyle w:val="Bullet-"/>
            </w:pPr>
            <w:r w:rsidRPr="004824BC">
              <w:t xml:space="preserve">Người dùng chọn tính năng “Tìm kiếm” để tìm kiếm </w:t>
            </w:r>
            <w:r w:rsidR="003C715F" w:rsidRPr="003C715F">
              <w:t xml:space="preserve">vị trí tuyển dụng </w:t>
            </w:r>
            <w:r w:rsidRPr="004824BC">
              <w:t>dựa trên các tiêu chí như</w:t>
            </w:r>
            <w:r w:rsidR="003C715F">
              <w:t xml:space="preserve"> chức vụ, phòng ban</w:t>
            </w:r>
            <w:r>
              <w:t>.</w:t>
            </w:r>
          </w:p>
          <w:p w14:paraId="02B86B57" w14:textId="64662727" w:rsidR="00601B10" w:rsidRDefault="00601B10">
            <w:pPr>
              <w:pStyle w:val="Bullet-"/>
            </w:pPr>
            <w:r w:rsidRPr="004824BC">
              <w:t>Hệ thống hiển</w:t>
            </w:r>
            <w:r>
              <w:t xml:space="preserve"> thị danh sách </w:t>
            </w:r>
            <w:r w:rsidR="003C715F" w:rsidRPr="003C715F">
              <w:t xml:space="preserve">vị trí tuyển dụng </w:t>
            </w:r>
            <w:r>
              <w:t>phù hợp với tiêu chí tìm kiếm.</w:t>
            </w:r>
          </w:p>
        </w:tc>
      </w:tr>
      <w:tr w:rsidR="00601B10" w14:paraId="1AF7C781" w14:textId="77777777">
        <w:tc>
          <w:tcPr>
            <w:tcW w:w="9062" w:type="dxa"/>
            <w:gridSpan w:val="4"/>
            <w:shd w:val="clear" w:color="auto" w:fill="D9E2F3" w:themeFill="accent1" w:themeFillTint="33"/>
          </w:tcPr>
          <w:p w14:paraId="630391A8" w14:textId="77777777" w:rsidR="00601B10" w:rsidRDefault="00601B10">
            <w:r w:rsidRPr="00775630">
              <w:rPr>
                <w:b/>
                <w:bCs/>
              </w:rPr>
              <w:lastRenderedPageBreak/>
              <w:t>Luồng sự kiện phát sinh/Kịch bản phát sinh</w:t>
            </w:r>
          </w:p>
        </w:tc>
      </w:tr>
      <w:tr w:rsidR="00601B10" w14:paraId="4C8DC951" w14:textId="77777777">
        <w:tc>
          <w:tcPr>
            <w:tcW w:w="9062" w:type="dxa"/>
            <w:gridSpan w:val="4"/>
            <w:shd w:val="clear" w:color="auto" w:fill="auto"/>
          </w:tcPr>
          <w:p w14:paraId="2EAD61CD" w14:textId="0EEE7822" w:rsidR="00601B10" w:rsidRDefault="00601B10">
            <w:r w:rsidRPr="00775630">
              <w:t xml:space="preserve">Luồng A: Thêm mới, </w:t>
            </w:r>
            <w:r>
              <w:t>cập nhập, xóa</w:t>
            </w:r>
            <w:r w:rsidRPr="00775630">
              <w:t xml:space="preserve"> </w:t>
            </w:r>
            <w:r w:rsidR="003C715F" w:rsidRPr="003C715F">
              <w:t xml:space="preserve">vị trí tuyển dụng </w:t>
            </w:r>
            <w:r w:rsidRPr="00775630">
              <w:t>không hợp lệ, tìm kiếm không hợp lệ.</w:t>
            </w:r>
          </w:p>
        </w:tc>
      </w:tr>
      <w:tr w:rsidR="00601B10" w14:paraId="67952371" w14:textId="77777777">
        <w:tc>
          <w:tcPr>
            <w:tcW w:w="9062" w:type="dxa"/>
            <w:gridSpan w:val="4"/>
            <w:shd w:val="clear" w:color="auto" w:fill="auto"/>
          </w:tcPr>
          <w:p w14:paraId="76710C14" w14:textId="77777777" w:rsidR="00601B10" w:rsidRDefault="00601B10">
            <w:r>
              <w:t xml:space="preserve">Hệ thống hiển thị một thông báo lỗi: </w:t>
            </w:r>
          </w:p>
          <w:p w14:paraId="69E94B6E" w14:textId="77777777" w:rsidR="00601B10" w:rsidRPr="004824BC" w:rsidRDefault="00601B10">
            <w:pPr>
              <w:pStyle w:val="Bullet-"/>
            </w:pPr>
            <w:r w:rsidRPr="004824BC">
              <w:t>Trường bắt buộc không được bỏ trống</w:t>
            </w:r>
          </w:p>
          <w:p w14:paraId="35FFB804" w14:textId="77777777" w:rsidR="00601B10" w:rsidRPr="004824BC" w:rsidRDefault="00601B10">
            <w:pPr>
              <w:pStyle w:val="Bullet-"/>
            </w:pPr>
            <w:r w:rsidRPr="004824BC">
              <w:t>Không có dữ liệu được tìm thấy.</w:t>
            </w:r>
          </w:p>
          <w:p w14:paraId="2E43515D" w14:textId="5B651D14" w:rsidR="00601B10" w:rsidRDefault="003C715F">
            <w:pPr>
              <w:pStyle w:val="Bullet-"/>
            </w:pPr>
            <w:r>
              <w:t>V</w:t>
            </w:r>
            <w:r w:rsidRPr="003C715F">
              <w:t xml:space="preserve">ị trí tuyển dụng </w:t>
            </w:r>
            <w:r w:rsidR="00601B10">
              <w:t>đã được sử dụng không được xóa!</w:t>
            </w:r>
          </w:p>
        </w:tc>
      </w:tr>
      <w:tr w:rsidR="00601B10" w14:paraId="6E46AC7D" w14:textId="77777777">
        <w:tc>
          <w:tcPr>
            <w:tcW w:w="9062" w:type="dxa"/>
            <w:gridSpan w:val="4"/>
            <w:shd w:val="clear" w:color="auto" w:fill="D9E2F3" w:themeFill="accent1" w:themeFillTint="33"/>
          </w:tcPr>
          <w:p w14:paraId="5F7D8AE7" w14:textId="77777777" w:rsidR="00601B10" w:rsidRDefault="00601B10">
            <w:pPr>
              <w:jc w:val="center"/>
            </w:pPr>
            <w:r w:rsidRPr="003358A9">
              <w:rPr>
                <w:b/>
                <w:bCs/>
              </w:rPr>
              <w:t>Giao diện minh hoạ</w:t>
            </w:r>
          </w:p>
        </w:tc>
      </w:tr>
      <w:tr w:rsidR="00601B10" w14:paraId="455C1C37" w14:textId="77777777">
        <w:tc>
          <w:tcPr>
            <w:tcW w:w="9062" w:type="dxa"/>
            <w:gridSpan w:val="4"/>
            <w:shd w:val="clear" w:color="auto" w:fill="auto"/>
          </w:tcPr>
          <w:p w14:paraId="44E033ED" w14:textId="3E17958A" w:rsidR="001D04B0" w:rsidRDefault="001D04B0">
            <w:pPr>
              <w:keepNext/>
              <w:jc w:val="center"/>
            </w:pPr>
            <w:r>
              <w:rPr>
                <w:noProof/>
              </w:rPr>
              <w:drawing>
                <wp:inline distT="0" distB="0" distL="0" distR="0" wp14:anchorId="29D0B51D" wp14:editId="1B90172D">
                  <wp:extent cx="5462978" cy="800100"/>
                  <wp:effectExtent l="0" t="0" r="4445" b="0"/>
                  <wp:docPr id="82242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25465" name=""/>
                          <pic:cNvPicPr/>
                        </pic:nvPicPr>
                        <pic:blipFill rotWithShape="1">
                          <a:blip r:embed="rId53"/>
                          <a:srcRect b="25355"/>
                          <a:stretch/>
                        </pic:blipFill>
                        <pic:spPr bwMode="auto">
                          <a:xfrm>
                            <a:off x="0" y="0"/>
                            <a:ext cx="5472025" cy="801425"/>
                          </a:xfrm>
                          <a:prstGeom prst="rect">
                            <a:avLst/>
                          </a:prstGeom>
                          <a:ln>
                            <a:noFill/>
                          </a:ln>
                          <a:extLst>
                            <a:ext uri="{53640926-AAD7-44D8-BBD7-CCE9431645EC}">
                              <a14:shadowObscured xmlns:a14="http://schemas.microsoft.com/office/drawing/2010/main"/>
                            </a:ext>
                          </a:extLst>
                        </pic:spPr>
                      </pic:pic>
                    </a:graphicData>
                  </a:graphic>
                </wp:inline>
              </w:drawing>
            </w:r>
          </w:p>
          <w:p w14:paraId="3D48E8DC" w14:textId="4E699A32" w:rsidR="00601B10" w:rsidRDefault="00601B10">
            <w:pPr>
              <w:pStyle w:val="Caption"/>
            </w:pPr>
            <w:bookmarkStart w:id="79" w:name="_Toc183209372"/>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34</w:t>
            </w:r>
            <w:r w:rsidR="00DA0FB9">
              <w:fldChar w:fldCharType="end"/>
            </w:r>
            <w:r>
              <w:t xml:space="preserve">. Danh sách </w:t>
            </w:r>
            <w:r w:rsidR="0052708D">
              <w:t>vị trí tuyển dụng</w:t>
            </w:r>
            <w:bookmarkEnd w:id="79"/>
          </w:p>
          <w:p w14:paraId="311A1F15" w14:textId="75354975" w:rsidR="00601B10" w:rsidRDefault="00237E95">
            <w:pPr>
              <w:keepNext/>
              <w:jc w:val="center"/>
            </w:pPr>
            <w:r>
              <w:rPr>
                <w:noProof/>
              </w:rPr>
              <w:drawing>
                <wp:inline distT="0" distB="0" distL="0" distR="0" wp14:anchorId="18501427" wp14:editId="122D8942">
                  <wp:extent cx="5263739" cy="1638300"/>
                  <wp:effectExtent l="0" t="0" r="0" b="0"/>
                  <wp:docPr id="201884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46882" name=""/>
                          <pic:cNvPicPr/>
                        </pic:nvPicPr>
                        <pic:blipFill rotWithShape="1">
                          <a:blip r:embed="rId54"/>
                          <a:srcRect b="12690"/>
                          <a:stretch/>
                        </pic:blipFill>
                        <pic:spPr bwMode="auto">
                          <a:xfrm>
                            <a:off x="0" y="0"/>
                            <a:ext cx="5273490" cy="1641335"/>
                          </a:xfrm>
                          <a:prstGeom prst="rect">
                            <a:avLst/>
                          </a:prstGeom>
                          <a:ln>
                            <a:noFill/>
                          </a:ln>
                          <a:extLst>
                            <a:ext uri="{53640926-AAD7-44D8-BBD7-CCE9431645EC}">
                              <a14:shadowObscured xmlns:a14="http://schemas.microsoft.com/office/drawing/2010/main"/>
                            </a:ext>
                          </a:extLst>
                        </pic:spPr>
                      </pic:pic>
                    </a:graphicData>
                  </a:graphic>
                </wp:inline>
              </w:drawing>
            </w:r>
          </w:p>
          <w:p w14:paraId="52273654" w14:textId="5FA17023" w:rsidR="00601B10" w:rsidRPr="005E1E41" w:rsidRDefault="00601B10">
            <w:pPr>
              <w:pStyle w:val="Caption"/>
              <w:keepNext/>
            </w:pPr>
            <w:bookmarkStart w:id="80" w:name="_Toc183209373"/>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35</w:t>
            </w:r>
            <w:r w:rsidR="00DA0FB9">
              <w:fldChar w:fldCharType="end"/>
            </w:r>
            <w:r>
              <w:t xml:space="preserve">. Màn chi tiết </w:t>
            </w:r>
            <w:r w:rsidR="0052708D">
              <w:t>vị trí tuyển dụng</w:t>
            </w:r>
            <w:bookmarkEnd w:id="80"/>
          </w:p>
        </w:tc>
      </w:tr>
    </w:tbl>
    <w:p w14:paraId="79B352CD" w14:textId="5CC916EA" w:rsidR="00601B10" w:rsidRDefault="00601B10" w:rsidP="00601B10">
      <w:pPr>
        <w:pStyle w:val="Caption"/>
      </w:pPr>
      <w:bookmarkStart w:id="81" w:name="_Toc183209439"/>
      <w:r>
        <w:t xml:space="preserve">Bảng </w:t>
      </w:r>
      <w:r w:rsidR="00F15304">
        <w:fldChar w:fldCharType="begin"/>
      </w:r>
      <w:r w:rsidR="00F15304">
        <w:instrText xml:space="preserve"> STYLEREF 1 \s </w:instrText>
      </w:r>
      <w:r w:rsidR="00F15304">
        <w:fldChar w:fldCharType="separate"/>
      </w:r>
      <w:r w:rsidR="00F15304">
        <w:rPr>
          <w:noProof/>
        </w:rPr>
        <w:t>2</w:t>
      </w:r>
      <w:r w:rsidR="00F15304">
        <w:fldChar w:fldCharType="end"/>
      </w:r>
      <w:r w:rsidR="00F15304">
        <w:t>.</w:t>
      </w:r>
      <w:r w:rsidR="00F15304">
        <w:fldChar w:fldCharType="begin"/>
      </w:r>
      <w:r w:rsidR="00F15304">
        <w:instrText xml:space="preserve"> SEQ Bảng \* ARABIC \s 1 </w:instrText>
      </w:r>
      <w:r w:rsidR="00F15304">
        <w:fldChar w:fldCharType="separate"/>
      </w:r>
      <w:r w:rsidR="00F15304">
        <w:rPr>
          <w:noProof/>
        </w:rPr>
        <w:t>12</w:t>
      </w:r>
      <w:r w:rsidR="00F15304">
        <w:fldChar w:fldCharType="end"/>
      </w:r>
      <w:r>
        <w:t xml:space="preserve">. UC – Quản lý </w:t>
      </w:r>
      <w:r w:rsidR="004205D9">
        <w:t>tuyển dụng</w:t>
      </w:r>
      <w:bookmarkEnd w:id="81"/>
    </w:p>
    <w:p w14:paraId="01DED3ED" w14:textId="6FE15390" w:rsidR="007B4C5D" w:rsidRDefault="001B2E94" w:rsidP="007B4C5D">
      <w:pPr>
        <w:pStyle w:val="Heading3"/>
      </w:pPr>
      <w:bookmarkStart w:id="82" w:name="_Toc183212570"/>
      <w:r w:rsidRPr="001B2E94">
        <w:t>UC</w:t>
      </w:r>
      <w:r w:rsidR="002C27F6">
        <w:t>1</w:t>
      </w:r>
      <w:r w:rsidRPr="001B2E94">
        <w:t>0 - Quản lý phân quyền</w:t>
      </w:r>
      <w:bookmarkEnd w:id="82"/>
    </w:p>
    <w:tbl>
      <w:tblPr>
        <w:tblStyle w:val="TableGrid"/>
        <w:tblW w:w="0" w:type="auto"/>
        <w:tblLook w:val="04A0" w:firstRow="1" w:lastRow="0" w:firstColumn="1" w:lastColumn="0" w:noHBand="0" w:noVBand="1"/>
      </w:tblPr>
      <w:tblGrid>
        <w:gridCol w:w="1015"/>
        <w:gridCol w:w="1248"/>
        <w:gridCol w:w="3686"/>
        <w:gridCol w:w="3113"/>
      </w:tblGrid>
      <w:tr w:rsidR="004A6C51" w14:paraId="6EBA775D" w14:textId="77777777" w:rsidTr="00A37BE8">
        <w:tc>
          <w:tcPr>
            <w:tcW w:w="2263" w:type="dxa"/>
            <w:gridSpan w:val="2"/>
            <w:shd w:val="clear" w:color="auto" w:fill="D9E2F3" w:themeFill="accent1" w:themeFillTint="33"/>
          </w:tcPr>
          <w:p w14:paraId="5C74D3B5" w14:textId="603CD25D" w:rsidR="007B4C5D" w:rsidRPr="00737994" w:rsidRDefault="007B4C5D">
            <w:pPr>
              <w:rPr>
                <w:b/>
                <w:bCs/>
              </w:rPr>
            </w:pPr>
            <w:r w:rsidRPr="00737994">
              <w:rPr>
                <w:b/>
                <w:bCs/>
              </w:rPr>
              <w:t>UC</w:t>
            </w:r>
            <w:r w:rsidR="002C27F6">
              <w:rPr>
                <w:b/>
                <w:bCs/>
              </w:rPr>
              <w:t>1</w:t>
            </w:r>
            <w:r w:rsidRPr="00737994">
              <w:rPr>
                <w:b/>
                <w:bCs/>
              </w:rPr>
              <w:t>0</w:t>
            </w:r>
          </w:p>
        </w:tc>
        <w:tc>
          <w:tcPr>
            <w:tcW w:w="3686" w:type="dxa"/>
            <w:shd w:val="clear" w:color="auto" w:fill="D9E2F3" w:themeFill="accent1" w:themeFillTint="33"/>
          </w:tcPr>
          <w:p w14:paraId="08EAB1D5" w14:textId="24BE9B40" w:rsidR="007B4C5D" w:rsidRPr="00737994" w:rsidRDefault="007B4C5D">
            <w:pPr>
              <w:rPr>
                <w:b/>
                <w:bCs/>
              </w:rPr>
            </w:pPr>
            <w:r w:rsidRPr="00737994">
              <w:rPr>
                <w:b/>
                <w:bCs/>
              </w:rPr>
              <w:t xml:space="preserve">Quản lý </w:t>
            </w:r>
            <w:r w:rsidR="00065C0C">
              <w:rPr>
                <w:b/>
                <w:bCs/>
              </w:rPr>
              <w:t>phân quyền</w:t>
            </w:r>
          </w:p>
        </w:tc>
        <w:tc>
          <w:tcPr>
            <w:tcW w:w="3113" w:type="dxa"/>
            <w:shd w:val="clear" w:color="auto" w:fill="D9E2F3" w:themeFill="accent1" w:themeFillTint="33"/>
          </w:tcPr>
          <w:p w14:paraId="2EB4F226" w14:textId="77777777" w:rsidR="007B4C5D" w:rsidRPr="00737994" w:rsidRDefault="007B4C5D">
            <w:pPr>
              <w:rPr>
                <w:b/>
                <w:bCs/>
              </w:rPr>
            </w:pPr>
            <w:r w:rsidRPr="00737994">
              <w:rPr>
                <w:b/>
                <w:bCs/>
              </w:rPr>
              <w:t>Độ phức tạp: Trung bình</w:t>
            </w:r>
          </w:p>
        </w:tc>
      </w:tr>
      <w:tr w:rsidR="007B4C5D" w14:paraId="2A97845C" w14:textId="77777777" w:rsidTr="00A51135">
        <w:tc>
          <w:tcPr>
            <w:tcW w:w="2263" w:type="dxa"/>
            <w:gridSpan w:val="2"/>
            <w:shd w:val="clear" w:color="auto" w:fill="D9E2F3" w:themeFill="accent1" w:themeFillTint="33"/>
          </w:tcPr>
          <w:p w14:paraId="028229A5" w14:textId="77777777" w:rsidR="007B4C5D" w:rsidRPr="00737994" w:rsidRDefault="007B4C5D">
            <w:pPr>
              <w:rPr>
                <w:b/>
                <w:bCs/>
              </w:rPr>
            </w:pPr>
            <w:r w:rsidRPr="00737994">
              <w:rPr>
                <w:b/>
                <w:bCs/>
              </w:rPr>
              <w:lastRenderedPageBreak/>
              <w:t>Mô tả</w:t>
            </w:r>
          </w:p>
        </w:tc>
        <w:tc>
          <w:tcPr>
            <w:tcW w:w="6799" w:type="dxa"/>
            <w:gridSpan w:val="2"/>
          </w:tcPr>
          <w:p w14:paraId="56843FFC" w14:textId="52A45F20" w:rsidR="007B4C5D" w:rsidRDefault="007B4C5D">
            <w:r w:rsidRPr="004C1CF8">
              <w:t xml:space="preserve">Chức năng </w:t>
            </w:r>
            <w:r w:rsidR="00065C0C">
              <w:t>c</w:t>
            </w:r>
            <w:r w:rsidR="00065C0C" w:rsidRPr="00065C0C">
              <w:t xml:space="preserve">ho phép người dùng có quyền quản trị thiết lập và quản lý các nhóm quyền trong hệ thống, bao gồm các thao tác tạo mới, cập </w:t>
            </w:r>
            <w:r w:rsidR="6A59354C">
              <w:t>nhật và</w:t>
            </w:r>
            <w:r w:rsidR="00065C0C" w:rsidRPr="00065C0C">
              <w:t xml:space="preserve"> xóa nhóm quyền.</w:t>
            </w:r>
          </w:p>
        </w:tc>
      </w:tr>
      <w:tr w:rsidR="007B4C5D" w14:paraId="6A46ACB6" w14:textId="77777777" w:rsidTr="00A51135">
        <w:tc>
          <w:tcPr>
            <w:tcW w:w="2263" w:type="dxa"/>
            <w:gridSpan w:val="2"/>
            <w:shd w:val="clear" w:color="auto" w:fill="D9E2F3" w:themeFill="accent1" w:themeFillTint="33"/>
          </w:tcPr>
          <w:p w14:paraId="11BD97CA" w14:textId="77777777" w:rsidR="007B4C5D" w:rsidRPr="00737994" w:rsidRDefault="007B4C5D">
            <w:pPr>
              <w:rPr>
                <w:b/>
                <w:bCs/>
              </w:rPr>
            </w:pPr>
            <w:r w:rsidRPr="00737994">
              <w:rPr>
                <w:b/>
                <w:bCs/>
              </w:rPr>
              <w:t>Tác nhân</w:t>
            </w:r>
          </w:p>
        </w:tc>
        <w:tc>
          <w:tcPr>
            <w:tcW w:w="6799" w:type="dxa"/>
            <w:gridSpan w:val="2"/>
          </w:tcPr>
          <w:p w14:paraId="3174D61C" w14:textId="41400FEE" w:rsidR="007B4C5D" w:rsidRDefault="007B4C5D">
            <w:r w:rsidRPr="001864F6">
              <w:t>Admin</w:t>
            </w:r>
          </w:p>
        </w:tc>
      </w:tr>
      <w:tr w:rsidR="007B4C5D" w14:paraId="524C0660" w14:textId="77777777" w:rsidTr="00A51135">
        <w:tc>
          <w:tcPr>
            <w:tcW w:w="2263" w:type="dxa"/>
            <w:gridSpan w:val="2"/>
            <w:shd w:val="clear" w:color="auto" w:fill="D9E2F3" w:themeFill="accent1" w:themeFillTint="33"/>
          </w:tcPr>
          <w:p w14:paraId="345CB954" w14:textId="77777777" w:rsidR="007B4C5D" w:rsidRPr="00737994" w:rsidRDefault="007B4C5D">
            <w:pPr>
              <w:rPr>
                <w:b/>
                <w:bCs/>
              </w:rPr>
            </w:pPr>
            <w:r w:rsidRPr="00737994">
              <w:rPr>
                <w:b/>
                <w:bCs/>
              </w:rPr>
              <w:t>Tiền điều kiện</w:t>
            </w:r>
          </w:p>
        </w:tc>
        <w:tc>
          <w:tcPr>
            <w:tcW w:w="6799" w:type="dxa"/>
            <w:gridSpan w:val="2"/>
          </w:tcPr>
          <w:p w14:paraId="643EA4FA" w14:textId="77777777" w:rsidR="007B4C5D" w:rsidRDefault="007B4C5D">
            <w:r w:rsidRPr="00575C4E">
              <w:t>Người dùng có quyền truy cập và đã đăng nhập thành công vào hệ thống</w:t>
            </w:r>
          </w:p>
        </w:tc>
      </w:tr>
      <w:tr w:rsidR="007B4C5D" w14:paraId="41A48FB8" w14:textId="77777777" w:rsidTr="00A51135">
        <w:tc>
          <w:tcPr>
            <w:tcW w:w="1015" w:type="dxa"/>
            <w:vMerge w:val="restart"/>
            <w:shd w:val="clear" w:color="auto" w:fill="D9E2F3" w:themeFill="accent1" w:themeFillTint="33"/>
          </w:tcPr>
          <w:p w14:paraId="499D7EDF" w14:textId="77777777" w:rsidR="007B4C5D" w:rsidRPr="00737994" w:rsidRDefault="007B4C5D">
            <w:pPr>
              <w:rPr>
                <w:b/>
                <w:bCs/>
              </w:rPr>
            </w:pPr>
            <w:r w:rsidRPr="00737994">
              <w:rPr>
                <w:b/>
                <w:bCs/>
              </w:rPr>
              <w:t>Hậu điều ki</w:t>
            </w:r>
            <w:r>
              <w:rPr>
                <w:b/>
                <w:bCs/>
              </w:rPr>
              <w:t>ệ</w:t>
            </w:r>
            <w:r w:rsidRPr="00737994">
              <w:rPr>
                <w:b/>
                <w:bCs/>
              </w:rPr>
              <w:t>n</w:t>
            </w:r>
          </w:p>
        </w:tc>
        <w:tc>
          <w:tcPr>
            <w:tcW w:w="1248" w:type="dxa"/>
            <w:shd w:val="clear" w:color="auto" w:fill="D9E2F3" w:themeFill="accent1" w:themeFillTint="33"/>
          </w:tcPr>
          <w:p w14:paraId="3A18FD5D" w14:textId="77777777" w:rsidR="007B4C5D" w:rsidRPr="00737994" w:rsidRDefault="007B4C5D">
            <w:pPr>
              <w:rPr>
                <w:b/>
                <w:bCs/>
              </w:rPr>
            </w:pPr>
            <w:r w:rsidRPr="00737994">
              <w:rPr>
                <w:b/>
                <w:bCs/>
              </w:rPr>
              <w:t>Thành công</w:t>
            </w:r>
          </w:p>
        </w:tc>
        <w:tc>
          <w:tcPr>
            <w:tcW w:w="6799" w:type="dxa"/>
            <w:gridSpan w:val="2"/>
            <w:shd w:val="clear" w:color="auto" w:fill="auto"/>
          </w:tcPr>
          <w:p w14:paraId="6BBCB625" w14:textId="2620B7E2" w:rsidR="007B4C5D" w:rsidRDefault="007B4C5D">
            <w:r w:rsidRPr="00B535A9">
              <w:t xml:space="preserve">Hiển thị đầy đủ danh sách </w:t>
            </w:r>
            <w:r w:rsidR="001A2E7E">
              <w:t>nhóm quyền</w:t>
            </w:r>
          </w:p>
        </w:tc>
      </w:tr>
      <w:tr w:rsidR="00C77A44" w14:paraId="050D6BF0" w14:textId="77777777" w:rsidTr="17B9764A">
        <w:tc>
          <w:tcPr>
            <w:tcW w:w="1015" w:type="dxa"/>
            <w:vMerge/>
          </w:tcPr>
          <w:p w14:paraId="612A5D6F" w14:textId="77777777" w:rsidR="007B4C5D" w:rsidRPr="00737994" w:rsidRDefault="007B4C5D">
            <w:pPr>
              <w:rPr>
                <w:b/>
                <w:bCs/>
              </w:rPr>
            </w:pPr>
          </w:p>
        </w:tc>
        <w:tc>
          <w:tcPr>
            <w:tcW w:w="1248" w:type="dxa"/>
            <w:shd w:val="clear" w:color="auto" w:fill="D9E2F3" w:themeFill="accent1" w:themeFillTint="33"/>
          </w:tcPr>
          <w:p w14:paraId="314F5221" w14:textId="77777777" w:rsidR="007B4C5D" w:rsidRPr="00737994" w:rsidRDefault="007B4C5D">
            <w:pPr>
              <w:rPr>
                <w:b/>
                <w:bCs/>
              </w:rPr>
            </w:pPr>
            <w:r w:rsidRPr="00737994">
              <w:rPr>
                <w:b/>
                <w:bCs/>
              </w:rPr>
              <w:t>Lỗi</w:t>
            </w:r>
          </w:p>
        </w:tc>
        <w:tc>
          <w:tcPr>
            <w:tcW w:w="6799" w:type="dxa"/>
            <w:gridSpan w:val="2"/>
            <w:shd w:val="clear" w:color="auto" w:fill="auto"/>
          </w:tcPr>
          <w:p w14:paraId="4B0E778E" w14:textId="29B95971" w:rsidR="007B4C5D" w:rsidRDefault="007B4C5D">
            <w:r w:rsidRPr="00B535A9">
              <w:t xml:space="preserve">Lỗi khi thực hiện tạo, </w:t>
            </w:r>
            <w:r w:rsidR="0084698B">
              <w:t>cập nhập</w:t>
            </w:r>
            <w:r w:rsidRPr="00B535A9">
              <w:t>, xóa</w:t>
            </w:r>
            <w:r w:rsidR="001A2E7E">
              <w:t xml:space="preserve"> nhóm quyền</w:t>
            </w:r>
            <w:r w:rsidRPr="00B535A9">
              <w:t xml:space="preserve"> không thành công</w:t>
            </w:r>
          </w:p>
        </w:tc>
      </w:tr>
      <w:tr w:rsidR="007B4C5D" w14:paraId="6BD136D2" w14:textId="77777777">
        <w:tc>
          <w:tcPr>
            <w:tcW w:w="9062" w:type="dxa"/>
            <w:gridSpan w:val="4"/>
            <w:shd w:val="clear" w:color="auto" w:fill="D9E2F3" w:themeFill="accent1" w:themeFillTint="33"/>
          </w:tcPr>
          <w:p w14:paraId="6EF2987F" w14:textId="77777777" w:rsidR="007B4C5D" w:rsidRDefault="007B4C5D">
            <w:pPr>
              <w:jc w:val="center"/>
            </w:pPr>
            <w:r w:rsidRPr="00737994">
              <w:rPr>
                <w:b/>
                <w:bCs/>
              </w:rPr>
              <w:t>Đặc tả chức năng</w:t>
            </w:r>
          </w:p>
        </w:tc>
      </w:tr>
      <w:tr w:rsidR="007B4C5D" w14:paraId="789AC424" w14:textId="77777777">
        <w:tc>
          <w:tcPr>
            <w:tcW w:w="9062" w:type="dxa"/>
            <w:gridSpan w:val="4"/>
            <w:shd w:val="clear" w:color="auto" w:fill="D9E2F3" w:themeFill="accent1" w:themeFillTint="33"/>
          </w:tcPr>
          <w:p w14:paraId="54310BB3" w14:textId="77777777" w:rsidR="007B4C5D" w:rsidRPr="00737994" w:rsidRDefault="007B4C5D">
            <w:pPr>
              <w:rPr>
                <w:b/>
                <w:bCs/>
              </w:rPr>
            </w:pPr>
            <w:r w:rsidRPr="00737994">
              <w:rPr>
                <w:b/>
                <w:bCs/>
              </w:rPr>
              <w:t>Luồng sự kiện chính/Kịch bản chính</w:t>
            </w:r>
          </w:p>
        </w:tc>
      </w:tr>
      <w:tr w:rsidR="007B4C5D" w14:paraId="634C832A" w14:textId="77777777">
        <w:tc>
          <w:tcPr>
            <w:tcW w:w="9062" w:type="dxa"/>
            <w:gridSpan w:val="4"/>
            <w:shd w:val="clear" w:color="auto" w:fill="auto"/>
          </w:tcPr>
          <w:p w14:paraId="64638B6B" w14:textId="77777777" w:rsidR="007B4C5D" w:rsidRDefault="007B4C5D" w:rsidP="00CC0F9F">
            <w:pPr>
              <w:pStyle w:val="ListParagraph"/>
              <w:numPr>
                <w:ilvl w:val="0"/>
                <w:numId w:val="14"/>
              </w:numPr>
            </w:pPr>
            <w:r>
              <w:t>Luồng chính</w:t>
            </w:r>
          </w:p>
          <w:p w14:paraId="59E868E7" w14:textId="21B53260" w:rsidR="007B4C5D" w:rsidRDefault="007B4C5D">
            <w:r w:rsidRPr="00E02641">
              <w:t xml:space="preserve">Chức năng bắt đầu khi người dùng muốn quản lý các thông tin về </w:t>
            </w:r>
            <w:r w:rsidR="002C6D09">
              <w:t>quyền truy cập</w:t>
            </w:r>
            <w:r w:rsidR="00E6407C">
              <w:t xml:space="preserve"> người dùng</w:t>
            </w:r>
            <w:r w:rsidRPr="00E02641">
              <w:t>:</w:t>
            </w:r>
            <w:r>
              <w:t xml:space="preserve"> </w:t>
            </w:r>
          </w:p>
          <w:p w14:paraId="440D4860" w14:textId="26115452" w:rsidR="007B4C5D" w:rsidRPr="0088404C" w:rsidRDefault="007B4C5D" w:rsidP="0088404C">
            <w:pPr>
              <w:pStyle w:val="Bullet-"/>
            </w:pPr>
            <w:r w:rsidRPr="0088404C">
              <w:t xml:space="preserve">NSD Đăng nhập vào hệ thống và chọn </w:t>
            </w:r>
            <w:r w:rsidR="0088404C" w:rsidRPr="0088404C">
              <w:t>Cài đặt</w:t>
            </w:r>
            <w:r w:rsidRPr="0088404C">
              <w:t xml:space="preserve"> -&gt; </w:t>
            </w:r>
            <w:r w:rsidR="0088404C" w:rsidRPr="0088404C">
              <w:t>Người dùng &amp; Công ty -&gt; Nhóm</w:t>
            </w:r>
          </w:p>
          <w:p w14:paraId="4C9E5847" w14:textId="66B14A7A" w:rsidR="007B4C5D" w:rsidRPr="0088404C" w:rsidRDefault="007B4C5D" w:rsidP="0088404C">
            <w:pPr>
              <w:pStyle w:val="Bullet-"/>
            </w:pPr>
            <w:r w:rsidRPr="0088404C">
              <w:t xml:space="preserve">Hệ thống hiển thị danh sách các </w:t>
            </w:r>
            <w:r w:rsidR="0088404C" w:rsidRPr="0088404C">
              <w:t>nhóm quyền</w:t>
            </w:r>
            <w:r w:rsidRPr="0088404C">
              <w:t xml:space="preserve"> với </w:t>
            </w:r>
            <w:r w:rsidR="0088404C" w:rsidRPr="0088404C">
              <w:t>trường thông tin tên nhóm quyền</w:t>
            </w:r>
          </w:p>
          <w:p w14:paraId="71AD679E" w14:textId="62CDAE86" w:rsidR="007B4C5D" w:rsidRPr="0088404C" w:rsidRDefault="007B4C5D" w:rsidP="0088404C">
            <w:pPr>
              <w:pStyle w:val="Bullet-"/>
            </w:pPr>
            <w:r w:rsidRPr="0088404C">
              <w:t xml:space="preserve">Người dùng chọn vào nút “Mới” để thực hiện thao tác thêm mới </w:t>
            </w:r>
            <w:r w:rsidR="0088404C" w:rsidRPr="0088404C">
              <w:t>nhóm quyền</w:t>
            </w:r>
          </w:p>
          <w:p w14:paraId="246D11B6" w14:textId="0C56340F" w:rsidR="007B4C5D" w:rsidRPr="0088404C" w:rsidRDefault="007B4C5D" w:rsidP="0088404C">
            <w:pPr>
              <w:pStyle w:val="Bullet-"/>
            </w:pPr>
            <w:r w:rsidRPr="0088404C">
              <w:t xml:space="preserve">Người dùng click vào </w:t>
            </w:r>
            <w:r w:rsidR="0088404C">
              <w:t>nhóm quyền</w:t>
            </w:r>
            <w:r w:rsidRPr="0088404C">
              <w:t xml:space="preserve"> bất kỳ để để hiển thị chi tiết </w:t>
            </w:r>
            <w:r w:rsidR="0088404C">
              <w:t>nhóm quyền</w:t>
            </w:r>
            <w:r w:rsidRPr="0088404C">
              <w:t xml:space="preserve">. NSD có thể thực hiện cập nhập thông tin </w:t>
            </w:r>
            <w:r w:rsidR="0088404C">
              <w:t>nhóm quyền</w:t>
            </w:r>
          </w:p>
          <w:p w14:paraId="074D2998" w14:textId="32195A1E" w:rsidR="007B4C5D" w:rsidRPr="0088404C" w:rsidRDefault="007B4C5D" w:rsidP="0088404C">
            <w:pPr>
              <w:pStyle w:val="Bullet-"/>
            </w:pPr>
            <w:r w:rsidRPr="0088404C">
              <w:t xml:space="preserve">Người dùng chọn vào nút “Tác vụ”, chọn “Xóa” để thực hiện xóa </w:t>
            </w:r>
            <w:r w:rsidR="0088404C">
              <w:t xml:space="preserve">nhóm quyền </w:t>
            </w:r>
            <w:r w:rsidRPr="0088404C">
              <w:t>đã chọn</w:t>
            </w:r>
          </w:p>
          <w:p w14:paraId="054E9DD9" w14:textId="0E64C06B" w:rsidR="007B4C5D" w:rsidRPr="0014635E" w:rsidRDefault="007B4C5D" w:rsidP="0088404C">
            <w:pPr>
              <w:pStyle w:val="Bullet-"/>
            </w:pPr>
            <w:r w:rsidRPr="0088404C">
              <w:t xml:space="preserve">Người dùng có thể chọn “Tìm kiếm” để thực hiện tìm kiếm </w:t>
            </w:r>
            <w:r w:rsidR="00EB3883">
              <w:t>nhóm quyền</w:t>
            </w:r>
            <w:r w:rsidRPr="0088404C">
              <w:t xml:space="preserve"> theo các tiêu chí</w:t>
            </w:r>
            <w:r w:rsidRPr="00692409">
              <w:t xml:space="preserve"> khác nhau.</w:t>
            </w:r>
          </w:p>
          <w:p w14:paraId="340A44AE" w14:textId="77777777" w:rsidR="007B4C5D" w:rsidRDefault="007B4C5D" w:rsidP="00CC0F9F">
            <w:pPr>
              <w:pStyle w:val="ListParagraph"/>
              <w:numPr>
                <w:ilvl w:val="0"/>
                <w:numId w:val="14"/>
              </w:numPr>
            </w:pPr>
            <w:r>
              <w:t>Luồng con</w:t>
            </w:r>
          </w:p>
          <w:p w14:paraId="08F99F8E" w14:textId="746F5BA5" w:rsidR="007B4C5D" w:rsidRDefault="007B4C5D" w:rsidP="00CC0F9F">
            <w:pPr>
              <w:pStyle w:val="ListParagraph"/>
              <w:numPr>
                <w:ilvl w:val="0"/>
                <w:numId w:val="26"/>
              </w:numPr>
            </w:pPr>
            <w:r>
              <w:t xml:space="preserve">Thêm mới </w:t>
            </w:r>
            <w:r w:rsidR="00EB3883">
              <w:t>nhóm quyền</w:t>
            </w:r>
          </w:p>
          <w:p w14:paraId="6B6AC3FB" w14:textId="3F3019F9" w:rsidR="007B4C5D" w:rsidRPr="00EB3883" w:rsidRDefault="007B4C5D" w:rsidP="00EB3883">
            <w:pPr>
              <w:pStyle w:val="Bullet-"/>
            </w:pPr>
            <w:r w:rsidRPr="00EB3883">
              <w:t xml:space="preserve">Người dùng chọn vào nút “Mới” để thực hiện thao tác thêm mới </w:t>
            </w:r>
            <w:r w:rsidR="00A51135">
              <w:t>nhóm quyền</w:t>
            </w:r>
          </w:p>
          <w:p w14:paraId="79ED5344" w14:textId="13C15F4A" w:rsidR="007B4C5D" w:rsidRPr="00EB3883" w:rsidRDefault="007B4C5D" w:rsidP="00EB3883">
            <w:pPr>
              <w:pStyle w:val="Bullet-"/>
            </w:pPr>
            <w:r w:rsidRPr="00EB3883">
              <w:t xml:space="preserve">Hệ thống mở form nhập thông tin nhà cung cấp, bao gồm các trường như: </w:t>
            </w:r>
            <w:r w:rsidR="6FFCF231">
              <w:t>Ứng</w:t>
            </w:r>
            <w:r w:rsidR="00062319">
              <w:t xml:space="preserve"> dụng (nhóm có quyền truy cập vào module nào), tên nhóm quyền</w:t>
            </w:r>
            <w:r w:rsidR="00B95546">
              <w:t xml:space="preserve">, </w:t>
            </w:r>
            <w:r w:rsidR="00A336C6">
              <w:t xml:space="preserve">danh </w:t>
            </w:r>
            <w:r w:rsidR="00A336C6">
              <w:lastRenderedPageBreak/>
              <w:t xml:space="preserve">sách người dùng thuộc nhóm quyền, </w:t>
            </w:r>
            <w:r w:rsidR="00001155">
              <w:t xml:space="preserve">danh sách nhóm quyền cha, </w:t>
            </w:r>
            <w:r w:rsidR="000D0190">
              <w:t>menu quyền truy cập</w:t>
            </w:r>
            <w:r w:rsidR="00FD7DEE">
              <w:t xml:space="preserve">, </w:t>
            </w:r>
            <w:r w:rsidR="00506B51">
              <w:t>lượt xem biểu mẫu, quyền truy cập (</w:t>
            </w:r>
            <w:r w:rsidR="00B94891">
              <w:t>xem, ghi, tạo, xóa)</w:t>
            </w:r>
            <w:r w:rsidR="006B22FE">
              <w:t>, quy tắc truy cập</w:t>
            </w:r>
            <w:r w:rsidR="005B0D79">
              <w:t xml:space="preserve"> (cho phép tạo các quy tắc truy cập</w:t>
            </w:r>
            <w:r w:rsidR="008F1065">
              <w:t>).</w:t>
            </w:r>
          </w:p>
          <w:p w14:paraId="20A044E0" w14:textId="7F6B8834" w:rsidR="007B4C5D" w:rsidRPr="00EB3883" w:rsidRDefault="007B4C5D" w:rsidP="00EB3883">
            <w:pPr>
              <w:pStyle w:val="Bullet-"/>
            </w:pPr>
            <w:r w:rsidRPr="00EB3883">
              <w:t xml:space="preserve">Người dùng nhập thông tin và chọn “Lưu” để tạo </w:t>
            </w:r>
            <w:r w:rsidR="008F1065">
              <w:t>nhóm</w:t>
            </w:r>
            <w:r w:rsidR="00F50C5F">
              <w:t xml:space="preserve"> quyền</w:t>
            </w:r>
            <w:r w:rsidRPr="00EB3883">
              <w:t xml:space="preserve"> mới.</w:t>
            </w:r>
          </w:p>
          <w:p w14:paraId="3F7F11E1" w14:textId="5BD600C2" w:rsidR="007B4C5D" w:rsidRDefault="007B4C5D" w:rsidP="00EB3883">
            <w:pPr>
              <w:pStyle w:val="Bullet-"/>
            </w:pPr>
            <w:r w:rsidRPr="00EB3883">
              <w:t xml:space="preserve">Kiểm tra: Hệ thống kiểm tra tính hợp lệ của thông tin nhập vào. Nếu hợp lệ, hệ thống hiển thị thông báo “Thêm mới thành công” và </w:t>
            </w:r>
            <w:r w:rsidR="0084698B" w:rsidRPr="00EB3883">
              <w:t>cập nhập</w:t>
            </w:r>
            <w:r w:rsidRPr="00EB3883">
              <w:t xml:space="preserve"> danh sách </w:t>
            </w:r>
            <w:r w:rsidR="00F50C5F">
              <w:t>nhóm quyền</w:t>
            </w:r>
            <w:r>
              <w:t>. Nếu không hợp lệ, hiển thị thông báo lỗi và yêu cầu nhập lại.</w:t>
            </w:r>
          </w:p>
          <w:p w14:paraId="08DDA9AD" w14:textId="3F59244A" w:rsidR="007B4C5D" w:rsidRDefault="007B4C5D" w:rsidP="00CC0F9F">
            <w:pPr>
              <w:pStyle w:val="ListParagraph"/>
              <w:numPr>
                <w:ilvl w:val="0"/>
                <w:numId w:val="26"/>
              </w:numPr>
            </w:pPr>
            <w:r>
              <w:t xml:space="preserve">Xem/Cập nhập </w:t>
            </w:r>
            <w:r w:rsidR="00F50C5F">
              <w:t>nhóm quyền</w:t>
            </w:r>
          </w:p>
          <w:p w14:paraId="3AC30985" w14:textId="6C947E1B" w:rsidR="007B4C5D" w:rsidRPr="00EB3883" w:rsidRDefault="007B4C5D" w:rsidP="00EB3883">
            <w:pPr>
              <w:pStyle w:val="Bullet-"/>
            </w:pPr>
            <w:r w:rsidRPr="00EB3883">
              <w:t xml:space="preserve">Người dùng click vào tên </w:t>
            </w:r>
            <w:r w:rsidR="00F50C5F">
              <w:t>nhóm quyền</w:t>
            </w:r>
            <w:r w:rsidRPr="00EB3883">
              <w:t xml:space="preserve"> bất kỳ trong danh sách để xem chi tiết thông tin.</w:t>
            </w:r>
          </w:p>
          <w:p w14:paraId="67510B94" w14:textId="75EE22A5" w:rsidR="007B4C5D" w:rsidRDefault="007B4C5D" w:rsidP="00EB3883">
            <w:pPr>
              <w:pStyle w:val="Bullet-"/>
            </w:pPr>
            <w:r w:rsidRPr="00EB3883">
              <w:t xml:space="preserve">Hệ thống hiển thị chi tiết nhà cung cấp, bao gồm các thông tin như: </w:t>
            </w:r>
            <w:r w:rsidR="00F50C5F">
              <w:t>Ứng dụng (nhóm có quyền truy cập vào module nào), tên nhóm quyền, danh sách người dùng thuộc nhóm quyền, danh sách nhóm quyền cha, menu quyền truy cập, lượt xem biểu mẫu, quyền truy cập (xem, ghi, tạo, xóa), quy tắc truy cập (cho phép tạo các quy tắc truy cập).</w:t>
            </w:r>
          </w:p>
          <w:p w14:paraId="2B362BEC" w14:textId="03B8839D" w:rsidR="007B4C5D" w:rsidRPr="00EB3883" w:rsidRDefault="007B4C5D" w:rsidP="00EB3883">
            <w:pPr>
              <w:pStyle w:val="Bullet-"/>
            </w:pPr>
            <w:r w:rsidRPr="00EB3883">
              <w:t>Người dùng có thể chỉnh sửa các trường thông tin và chọn “</w:t>
            </w:r>
            <w:r w:rsidR="0084698B" w:rsidRPr="00EB3883">
              <w:t>Cập nhập</w:t>
            </w:r>
            <w:r w:rsidRPr="00EB3883">
              <w:t>” để lưu thay đổi.</w:t>
            </w:r>
          </w:p>
          <w:p w14:paraId="583FB993" w14:textId="0A89AACB" w:rsidR="007B4C5D" w:rsidRDefault="007B4C5D" w:rsidP="00EB3883">
            <w:pPr>
              <w:pStyle w:val="Bullet-"/>
            </w:pPr>
            <w:r w:rsidRPr="00EB3883">
              <w:t xml:space="preserve">Kiểm tra: Hệ thống xác minh tính hợp lệ của dữ liệu </w:t>
            </w:r>
            <w:r w:rsidR="0084698B" w:rsidRPr="00EB3883">
              <w:t>cập nhập</w:t>
            </w:r>
            <w:r w:rsidRPr="00EB3883">
              <w:t>. Nếu hợp lệ, hệ thống hiển</w:t>
            </w:r>
            <w:r>
              <w:t xml:space="preserve"> thị thông báo “</w:t>
            </w:r>
            <w:r w:rsidR="0084698B">
              <w:t>Cập nhập</w:t>
            </w:r>
            <w:r>
              <w:t xml:space="preserve"> thành công” và </w:t>
            </w:r>
            <w:r w:rsidR="0084698B">
              <w:t>cập nhập</w:t>
            </w:r>
            <w:r>
              <w:t xml:space="preserve"> danh sách. Nếu không hợp lệ, hiển thị thông báo lỗi và yêu cầu chỉnh sửa lại.</w:t>
            </w:r>
          </w:p>
          <w:p w14:paraId="1FBF2920" w14:textId="66556DD5" w:rsidR="007B4C5D" w:rsidRDefault="007B4C5D" w:rsidP="00CC0F9F">
            <w:pPr>
              <w:pStyle w:val="ListParagraph"/>
              <w:numPr>
                <w:ilvl w:val="0"/>
                <w:numId w:val="26"/>
              </w:numPr>
            </w:pPr>
            <w:r>
              <w:t xml:space="preserve">Xóa </w:t>
            </w:r>
            <w:r w:rsidR="00F50C5F">
              <w:t>nhóm quyền</w:t>
            </w:r>
          </w:p>
          <w:p w14:paraId="36A540D4" w14:textId="66CA9BF7" w:rsidR="00C61685" w:rsidRDefault="00C61685" w:rsidP="00EB3883">
            <w:pPr>
              <w:pStyle w:val="Bullet-"/>
            </w:pPr>
            <w:r w:rsidRPr="00C61685">
              <w:t xml:space="preserve">Người dùng click chọn check box ở màn danh sách </w:t>
            </w:r>
            <w:r>
              <w:t>nhóm quyền</w:t>
            </w:r>
            <w:r w:rsidRPr="00C61685">
              <w:t xml:space="preserve"> và click chọn vào nút “Tác vụ” -&gt; sau đó chọn “Xóa” để xóa </w:t>
            </w:r>
            <w:r>
              <w:t>nhóm quyền</w:t>
            </w:r>
            <w:r w:rsidRPr="00C61685">
              <w:t xml:space="preserve"> đã chọn </w:t>
            </w:r>
          </w:p>
          <w:p w14:paraId="31DB0600" w14:textId="1B9BB8BA" w:rsidR="007B4C5D" w:rsidRPr="00EB3883" w:rsidRDefault="007B4C5D" w:rsidP="00EB3883">
            <w:pPr>
              <w:pStyle w:val="Bullet-"/>
            </w:pPr>
            <w:r w:rsidRPr="00EB3883">
              <w:t xml:space="preserve">Hệ thống hiển thị thông báo xác nhận “Bạn có chắc chắn muốn xóa </w:t>
            </w:r>
            <w:r w:rsidR="00EE32F3">
              <w:t>nhóm quyền</w:t>
            </w:r>
            <w:r w:rsidRPr="00EB3883">
              <w:t xml:space="preserve"> này không?”</w:t>
            </w:r>
          </w:p>
          <w:p w14:paraId="3A820DE9" w14:textId="77777777" w:rsidR="007B4C5D" w:rsidRPr="00EB3883" w:rsidRDefault="007B4C5D" w:rsidP="00EB3883">
            <w:pPr>
              <w:pStyle w:val="Bullet-"/>
            </w:pPr>
            <w:r w:rsidRPr="00EB3883">
              <w:t>Người dùng chọn “Đồng ý” để xác nhận xóa.</w:t>
            </w:r>
          </w:p>
          <w:p w14:paraId="2A5C6A4E" w14:textId="1D59131D" w:rsidR="007B4C5D" w:rsidRDefault="007B4C5D" w:rsidP="00EB3883">
            <w:pPr>
              <w:pStyle w:val="Bullet-"/>
            </w:pPr>
            <w:r w:rsidRPr="00EB3883">
              <w:t xml:space="preserve">Kiểm tra: Hệ thống kiểm tra xem </w:t>
            </w:r>
            <w:r w:rsidR="000A4ECF">
              <w:t xml:space="preserve">nhóm quyền </w:t>
            </w:r>
            <w:r w:rsidRPr="00EB3883">
              <w:t xml:space="preserve">có liên kết với các </w:t>
            </w:r>
            <w:r w:rsidR="000A4ECF">
              <w:t xml:space="preserve">nhóm quyền hoặc người dùng không. </w:t>
            </w:r>
            <w:r w:rsidRPr="00EB3883">
              <w:t>Nếu có, hiển thị thông báo lỗi và hủy thao tác</w:t>
            </w:r>
            <w:r>
              <w:t xml:space="preserve"> xóa. Nếu không, hệ thống xóa </w:t>
            </w:r>
            <w:r w:rsidR="000A4ECF">
              <w:t>nhóm quyền</w:t>
            </w:r>
            <w:r>
              <w:t xml:space="preserve"> và </w:t>
            </w:r>
            <w:r w:rsidR="0084698B">
              <w:t>cập nhập</w:t>
            </w:r>
            <w:r>
              <w:t xml:space="preserve"> danh sách với thông báo “Xóa thành công”.</w:t>
            </w:r>
          </w:p>
          <w:p w14:paraId="612848C0" w14:textId="125E3D9A" w:rsidR="007B4C5D" w:rsidRDefault="007B4C5D" w:rsidP="00CC0F9F">
            <w:pPr>
              <w:pStyle w:val="ListParagraph"/>
              <w:numPr>
                <w:ilvl w:val="0"/>
                <w:numId w:val="26"/>
              </w:numPr>
            </w:pPr>
            <w:r>
              <w:t xml:space="preserve">Tìm kiếm </w:t>
            </w:r>
            <w:r w:rsidR="000A4ECF">
              <w:t>nhóm quyền</w:t>
            </w:r>
          </w:p>
          <w:p w14:paraId="617BE1D0" w14:textId="49163075" w:rsidR="007B4C5D" w:rsidRPr="00EB3883" w:rsidRDefault="007B4C5D" w:rsidP="00EB3883">
            <w:pPr>
              <w:pStyle w:val="Bullet-"/>
            </w:pPr>
            <w:r w:rsidRPr="00EB3883">
              <w:t xml:space="preserve">Người dùng chọn tính năng “Tìm kiếm” để tìm kiếm </w:t>
            </w:r>
            <w:r w:rsidR="000A4ECF">
              <w:t>nhóm quyền</w:t>
            </w:r>
            <w:r w:rsidRPr="00EB3883">
              <w:t xml:space="preserve"> dựa trên tiêu chí </w:t>
            </w:r>
            <w:r w:rsidR="000A4ECF">
              <w:t>tên nhóm quyền</w:t>
            </w:r>
          </w:p>
          <w:p w14:paraId="6892D043" w14:textId="39814DC6" w:rsidR="007B4C5D" w:rsidRDefault="007B4C5D" w:rsidP="00EB3883">
            <w:pPr>
              <w:pStyle w:val="Bullet-"/>
            </w:pPr>
            <w:r w:rsidRPr="00EB3883">
              <w:lastRenderedPageBreak/>
              <w:t>Hệ thống</w:t>
            </w:r>
            <w:r>
              <w:t xml:space="preserve"> hiển thị danh sách </w:t>
            </w:r>
            <w:r w:rsidR="000A4ECF">
              <w:t>nhóm quyền</w:t>
            </w:r>
            <w:r>
              <w:t xml:space="preserve"> phù hợp với tiêu chí tìm kiếm.</w:t>
            </w:r>
          </w:p>
        </w:tc>
      </w:tr>
      <w:tr w:rsidR="007B4C5D" w14:paraId="79F6751F" w14:textId="77777777">
        <w:tc>
          <w:tcPr>
            <w:tcW w:w="9062" w:type="dxa"/>
            <w:gridSpan w:val="4"/>
            <w:shd w:val="clear" w:color="auto" w:fill="D9E2F3" w:themeFill="accent1" w:themeFillTint="33"/>
          </w:tcPr>
          <w:p w14:paraId="0950C085" w14:textId="77777777" w:rsidR="007B4C5D" w:rsidRDefault="007B4C5D">
            <w:r w:rsidRPr="00775630">
              <w:rPr>
                <w:b/>
                <w:bCs/>
              </w:rPr>
              <w:lastRenderedPageBreak/>
              <w:t>Luồng sự kiện phát sinh/Kịch bản phát sinh</w:t>
            </w:r>
          </w:p>
        </w:tc>
      </w:tr>
      <w:tr w:rsidR="007B4C5D" w14:paraId="0EE5EC0E" w14:textId="77777777">
        <w:tc>
          <w:tcPr>
            <w:tcW w:w="9062" w:type="dxa"/>
            <w:gridSpan w:val="4"/>
            <w:shd w:val="clear" w:color="auto" w:fill="auto"/>
          </w:tcPr>
          <w:p w14:paraId="7EF8190C" w14:textId="2FB8E02B" w:rsidR="007B4C5D" w:rsidRDefault="007B4C5D">
            <w:r w:rsidRPr="00775630">
              <w:t xml:space="preserve">Luồng A: Thêm mới, </w:t>
            </w:r>
            <w:r w:rsidR="0084698B">
              <w:t>cập nhập</w:t>
            </w:r>
            <w:r w:rsidR="000A4ECF">
              <w:t>, xóa nhóm quyền</w:t>
            </w:r>
            <w:r>
              <w:t xml:space="preserve"> </w:t>
            </w:r>
            <w:r w:rsidRPr="00775630">
              <w:t>không hợp lệ, tìm kiếm không hợp lệ.</w:t>
            </w:r>
          </w:p>
        </w:tc>
      </w:tr>
      <w:tr w:rsidR="007B4C5D" w14:paraId="7840F596" w14:textId="77777777">
        <w:tc>
          <w:tcPr>
            <w:tcW w:w="9062" w:type="dxa"/>
            <w:gridSpan w:val="4"/>
            <w:shd w:val="clear" w:color="auto" w:fill="auto"/>
          </w:tcPr>
          <w:p w14:paraId="259D90F5" w14:textId="77777777" w:rsidR="007B4C5D" w:rsidRDefault="007B4C5D">
            <w:r>
              <w:t xml:space="preserve">Hệ thống hiển thị một thông báo lỗi: </w:t>
            </w:r>
          </w:p>
          <w:p w14:paraId="28CEBF80" w14:textId="77777777" w:rsidR="007B4C5D" w:rsidRDefault="007B4C5D" w:rsidP="00CC0F9F">
            <w:pPr>
              <w:pStyle w:val="Bullet-"/>
              <w:numPr>
                <w:ilvl w:val="0"/>
                <w:numId w:val="29"/>
              </w:numPr>
            </w:pPr>
            <w:r>
              <w:t>Trường bắt buộc không được bỏ trống</w:t>
            </w:r>
          </w:p>
          <w:p w14:paraId="1E9569B1" w14:textId="77777777" w:rsidR="007B4C5D" w:rsidRDefault="007B4C5D" w:rsidP="00CC0F9F">
            <w:pPr>
              <w:pStyle w:val="Bullet-"/>
              <w:numPr>
                <w:ilvl w:val="0"/>
                <w:numId w:val="29"/>
              </w:numPr>
            </w:pPr>
            <w:r>
              <w:t>Không có dữ liệu được tìm thấy.</w:t>
            </w:r>
          </w:p>
          <w:p w14:paraId="65047D1F" w14:textId="5DB8AC1A" w:rsidR="007B4C5D" w:rsidRDefault="000A4ECF" w:rsidP="00CC0F9F">
            <w:pPr>
              <w:pStyle w:val="Bullet-"/>
              <w:numPr>
                <w:ilvl w:val="0"/>
                <w:numId w:val="29"/>
              </w:numPr>
            </w:pPr>
            <w:r>
              <w:t>Nhóm quyền</w:t>
            </w:r>
            <w:r w:rsidR="007B4C5D">
              <w:t xml:space="preserve"> đã được sử dụng không được xóa!</w:t>
            </w:r>
          </w:p>
        </w:tc>
      </w:tr>
      <w:tr w:rsidR="007B4C5D" w14:paraId="630E6FC1" w14:textId="77777777">
        <w:tc>
          <w:tcPr>
            <w:tcW w:w="9062" w:type="dxa"/>
            <w:gridSpan w:val="4"/>
            <w:shd w:val="clear" w:color="auto" w:fill="D9E2F3" w:themeFill="accent1" w:themeFillTint="33"/>
          </w:tcPr>
          <w:p w14:paraId="6F1A67D6" w14:textId="77777777" w:rsidR="007B4C5D" w:rsidRDefault="007B4C5D">
            <w:pPr>
              <w:jc w:val="center"/>
            </w:pPr>
            <w:r w:rsidRPr="003358A9">
              <w:rPr>
                <w:b/>
                <w:bCs/>
              </w:rPr>
              <w:t>Giao diện minh hoạ</w:t>
            </w:r>
          </w:p>
        </w:tc>
      </w:tr>
      <w:tr w:rsidR="007B4C5D" w14:paraId="11494927" w14:textId="77777777">
        <w:tc>
          <w:tcPr>
            <w:tcW w:w="9062" w:type="dxa"/>
            <w:gridSpan w:val="4"/>
            <w:shd w:val="clear" w:color="auto" w:fill="auto"/>
          </w:tcPr>
          <w:p w14:paraId="3BE2386C" w14:textId="4ECC2609" w:rsidR="007B4C5D" w:rsidRDefault="00574458">
            <w:pPr>
              <w:keepNext/>
              <w:jc w:val="center"/>
            </w:pPr>
            <w:r>
              <w:rPr>
                <w:noProof/>
              </w:rPr>
              <w:drawing>
                <wp:inline distT="0" distB="0" distL="0" distR="0" wp14:anchorId="08DC09E1" wp14:editId="5051DECA">
                  <wp:extent cx="5029200" cy="2204712"/>
                  <wp:effectExtent l="0" t="0" r="0" b="5715"/>
                  <wp:docPr id="1894219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19243" name=""/>
                          <pic:cNvPicPr/>
                        </pic:nvPicPr>
                        <pic:blipFill>
                          <a:blip r:embed="rId55"/>
                          <a:stretch>
                            <a:fillRect/>
                          </a:stretch>
                        </pic:blipFill>
                        <pic:spPr>
                          <a:xfrm>
                            <a:off x="0" y="0"/>
                            <a:ext cx="5040278" cy="2209568"/>
                          </a:xfrm>
                          <a:prstGeom prst="rect">
                            <a:avLst/>
                          </a:prstGeom>
                        </pic:spPr>
                      </pic:pic>
                    </a:graphicData>
                  </a:graphic>
                </wp:inline>
              </w:drawing>
            </w:r>
          </w:p>
          <w:p w14:paraId="709B63FE" w14:textId="59F2B686" w:rsidR="007B4C5D" w:rsidRDefault="007B4C5D">
            <w:pPr>
              <w:pStyle w:val="Caption"/>
            </w:pPr>
            <w:bookmarkStart w:id="83" w:name="_Toc183209374"/>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36</w:t>
            </w:r>
            <w:r w:rsidR="00DA0FB9">
              <w:fldChar w:fldCharType="end"/>
            </w:r>
            <w:r>
              <w:t xml:space="preserve">. Danh sách </w:t>
            </w:r>
            <w:r w:rsidR="000A4ECF">
              <w:t>nhóm quyền</w:t>
            </w:r>
            <w:bookmarkEnd w:id="83"/>
          </w:p>
          <w:p w14:paraId="2415F3E7" w14:textId="15E1C720" w:rsidR="004017DD" w:rsidRDefault="00DA3B84" w:rsidP="00D3495D">
            <w:pPr>
              <w:keepNext/>
              <w:jc w:val="center"/>
            </w:pPr>
            <w:r>
              <w:rPr>
                <w:noProof/>
              </w:rPr>
              <w:drawing>
                <wp:inline distT="0" distB="0" distL="0" distR="0" wp14:anchorId="47A1C218" wp14:editId="650A55DA">
                  <wp:extent cx="5100512" cy="1859280"/>
                  <wp:effectExtent l="0" t="0" r="5080" b="7620"/>
                  <wp:docPr id="1049433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33909" name=""/>
                          <pic:cNvPicPr/>
                        </pic:nvPicPr>
                        <pic:blipFill>
                          <a:blip r:embed="rId56"/>
                          <a:stretch>
                            <a:fillRect/>
                          </a:stretch>
                        </pic:blipFill>
                        <pic:spPr>
                          <a:xfrm>
                            <a:off x="0" y="0"/>
                            <a:ext cx="5110600" cy="1862957"/>
                          </a:xfrm>
                          <a:prstGeom prst="rect">
                            <a:avLst/>
                          </a:prstGeom>
                        </pic:spPr>
                      </pic:pic>
                    </a:graphicData>
                  </a:graphic>
                </wp:inline>
              </w:drawing>
            </w:r>
          </w:p>
          <w:p w14:paraId="77E46D7D" w14:textId="04D23D9D" w:rsidR="007B4C5D" w:rsidRPr="005E1E41" w:rsidRDefault="007B4C5D" w:rsidP="00B352E2">
            <w:pPr>
              <w:pStyle w:val="Caption"/>
              <w:keepNext/>
            </w:pPr>
            <w:bookmarkStart w:id="84" w:name="_Toc183209375"/>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37</w:t>
            </w:r>
            <w:r w:rsidR="00DA0FB9">
              <w:fldChar w:fldCharType="end"/>
            </w:r>
            <w:r>
              <w:t>. Màn chi tiết nhà cung cấp</w:t>
            </w:r>
            <w:bookmarkEnd w:id="84"/>
          </w:p>
        </w:tc>
      </w:tr>
    </w:tbl>
    <w:p w14:paraId="6387BF3E" w14:textId="02D00912" w:rsidR="00B352E2" w:rsidRDefault="00B352E2">
      <w:pPr>
        <w:pStyle w:val="Caption"/>
      </w:pPr>
      <w:bookmarkStart w:id="85" w:name="_Toc183209440"/>
      <w:r>
        <w:t xml:space="preserve">Bảng </w:t>
      </w:r>
      <w:r w:rsidR="00F15304">
        <w:fldChar w:fldCharType="begin"/>
      </w:r>
      <w:r w:rsidR="00F15304">
        <w:instrText xml:space="preserve"> STYLEREF 1 \s </w:instrText>
      </w:r>
      <w:r w:rsidR="00F15304">
        <w:fldChar w:fldCharType="separate"/>
      </w:r>
      <w:r w:rsidR="00F15304">
        <w:rPr>
          <w:noProof/>
        </w:rPr>
        <w:t>2</w:t>
      </w:r>
      <w:r w:rsidR="00F15304">
        <w:fldChar w:fldCharType="end"/>
      </w:r>
      <w:r w:rsidR="00F15304">
        <w:t>.</w:t>
      </w:r>
      <w:r w:rsidR="00F15304">
        <w:fldChar w:fldCharType="begin"/>
      </w:r>
      <w:r w:rsidR="00F15304">
        <w:instrText xml:space="preserve"> SEQ Bảng \* ARABIC \s 1 </w:instrText>
      </w:r>
      <w:r w:rsidR="00F15304">
        <w:fldChar w:fldCharType="separate"/>
      </w:r>
      <w:r w:rsidR="00F15304">
        <w:rPr>
          <w:noProof/>
        </w:rPr>
        <w:t>13</w:t>
      </w:r>
      <w:r w:rsidR="00F15304">
        <w:fldChar w:fldCharType="end"/>
      </w:r>
      <w:r>
        <w:t>. UC – Quản lý phân quyền</w:t>
      </w:r>
      <w:bookmarkEnd w:id="85"/>
    </w:p>
    <w:p w14:paraId="29198B75" w14:textId="14975ABF" w:rsidR="007B4C5D" w:rsidRDefault="007B4C5D" w:rsidP="007B4C5D">
      <w:pPr>
        <w:pStyle w:val="Heading3"/>
      </w:pPr>
      <w:bookmarkStart w:id="86" w:name="_Toc183212571"/>
      <w:r>
        <w:t>UC</w:t>
      </w:r>
      <w:r w:rsidR="001B2E94">
        <w:t>1</w:t>
      </w:r>
      <w:r w:rsidR="002C27F6">
        <w:t>1</w:t>
      </w:r>
      <w:r w:rsidR="001B2E94">
        <w:t xml:space="preserve"> – Đăng nhập</w:t>
      </w:r>
      <w:bookmarkEnd w:id="86"/>
    </w:p>
    <w:tbl>
      <w:tblPr>
        <w:tblStyle w:val="TableGrid"/>
        <w:tblW w:w="0" w:type="auto"/>
        <w:tblLook w:val="04A0" w:firstRow="1" w:lastRow="0" w:firstColumn="1" w:lastColumn="0" w:noHBand="0" w:noVBand="1"/>
      </w:tblPr>
      <w:tblGrid>
        <w:gridCol w:w="988"/>
        <w:gridCol w:w="1842"/>
        <w:gridCol w:w="3138"/>
        <w:gridCol w:w="3094"/>
      </w:tblGrid>
      <w:tr w:rsidR="00FB25FE" w14:paraId="40AB16F2" w14:textId="77777777" w:rsidTr="00A008F0">
        <w:tc>
          <w:tcPr>
            <w:tcW w:w="2830" w:type="dxa"/>
            <w:gridSpan w:val="2"/>
            <w:shd w:val="clear" w:color="auto" w:fill="D9E2F3" w:themeFill="accent1" w:themeFillTint="33"/>
          </w:tcPr>
          <w:p w14:paraId="5407D73A" w14:textId="29AFE371" w:rsidR="007B4C5D" w:rsidRPr="00737994" w:rsidRDefault="007B4C5D">
            <w:pPr>
              <w:rPr>
                <w:b/>
                <w:bCs/>
              </w:rPr>
            </w:pPr>
            <w:r w:rsidRPr="00737994">
              <w:rPr>
                <w:b/>
                <w:bCs/>
              </w:rPr>
              <w:t>UC</w:t>
            </w:r>
            <w:r w:rsidR="005872A5">
              <w:rPr>
                <w:b/>
                <w:bCs/>
              </w:rPr>
              <w:t>1</w:t>
            </w:r>
            <w:r w:rsidR="002C27F6">
              <w:rPr>
                <w:b/>
                <w:bCs/>
              </w:rPr>
              <w:t>1</w:t>
            </w:r>
          </w:p>
        </w:tc>
        <w:tc>
          <w:tcPr>
            <w:tcW w:w="3138" w:type="dxa"/>
            <w:shd w:val="clear" w:color="auto" w:fill="D9E2F3" w:themeFill="accent1" w:themeFillTint="33"/>
          </w:tcPr>
          <w:p w14:paraId="4BD8B019" w14:textId="09D78981" w:rsidR="007B4C5D" w:rsidRPr="00737994" w:rsidRDefault="00FB25FE">
            <w:pPr>
              <w:rPr>
                <w:b/>
                <w:bCs/>
              </w:rPr>
            </w:pPr>
            <w:r>
              <w:rPr>
                <w:b/>
                <w:bCs/>
              </w:rPr>
              <w:t>Đăng nhập</w:t>
            </w:r>
          </w:p>
        </w:tc>
        <w:tc>
          <w:tcPr>
            <w:tcW w:w="3094" w:type="dxa"/>
            <w:shd w:val="clear" w:color="auto" w:fill="D9E2F3" w:themeFill="accent1" w:themeFillTint="33"/>
          </w:tcPr>
          <w:p w14:paraId="52E89BBA" w14:textId="77777777" w:rsidR="007B4C5D" w:rsidRPr="00737994" w:rsidRDefault="007B4C5D">
            <w:pPr>
              <w:rPr>
                <w:b/>
                <w:bCs/>
              </w:rPr>
            </w:pPr>
            <w:r w:rsidRPr="00737994">
              <w:rPr>
                <w:b/>
                <w:bCs/>
              </w:rPr>
              <w:t>Độ phức tạp: Trung bình</w:t>
            </w:r>
          </w:p>
        </w:tc>
      </w:tr>
      <w:tr w:rsidR="002D7A6F" w14:paraId="12763511" w14:textId="77777777" w:rsidTr="00A008F0">
        <w:tc>
          <w:tcPr>
            <w:tcW w:w="2830" w:type="dxa"/>
            <w:gridSpan w:val="2"/>
            <w:shd w:val="clear" w:color="auto" w:fill="D9E2F3" w:themeFill="accent1" w:themeFillTint="33"/>
          </w:tcPr>
          <w:p w14:paraId="7E9C1CB9" w14:textId="77777777" w:rsidR="007B4C5D" w:rsidRPr="00737994" w:rsidRDefault="007B4C5D">
            <w:pPr>
              <w:rPr>
                <w:b/>
                <w:bCs/>
              </w:rPr>
            </w:pPr>
            <w:r w:rsidRPr="00737994">
              <w:rPr>
                <w:b/>
                <w:bCs/>
              </w:rPr>
              <w:lastRenderedPageBreak/>
              <w:t>Mô tả</w:t>
            </w:r>
          </w:p>
        </w:tc>
        <w:tc>
          <w:tcPr>
            <w:tcW w:w="6232" w:type="dxa"/>
            <w:gridSpan w:val="2"/>
          </w:tcPr>
          <w:p w14:paraId="4606EB1B" w14:textId="76A41D01" w:rsidR="007B4C5D" w:rsidRDefault="00FB25FE">
            <w:r w:rsidRPr="00FB25FE">
              <w:t xml:space="preserve">Chức năng cho phép </w:t>
            </w:r>
            <w:r>
              <w:t xml:space="preserve">NSD </w:t>
            </w:r>
            <w:r w:rsidRPr="00FB25FE">
              <w:t>có thể đăng nhập và sử dụng hệ thống</w:t>
            </w:r>
          </w:p>
        </w:tc>
      </w:tr>
      <w:tr w:rsidR="002D7A6F" w14:paraId="46EF18AB" w14:textId="77777777" w:rsidTr="00A008F0">
        <w:tc>
          <w:tcPr>
            <w:tcW w:w="2830" w:type="dxa"/>
            <w:gridSpan w:val="2"/>
            <w:shd w:val="clear" w:color="auto" w:fill="D9E2F3" w:themeFill="accent1" w:themeFillTint="33"/>
          </w:tcPr>
          <w:p w14:paraId="5BDE80E0" w14:textId="77777777" w:rsidR="007B4C5D" w:rsidRPr="00737994" w:rsidRDefault="007B4C5D">
            <w:pPr>
              <w:rPr>
                <w:b/>
                <w:bCs/>
              </w:rPr>
            </w:pPr>
            <w:r w:rsidRPr="00737994">
              <w:rPr>
                <w:b/>
                <w:bCs/>
              </w:rPr>
              <w:t>Tác nhân</w:t>
            </w:r>
          </w:p>
        </w:tc>
        <w:tc>
          <w:tcPr>
            <w:tcW w:w="6232" w:type="dxa"/>
            <w:gridSpan w:val="2"/>
          </w:tcPr>
          <w:p w14:paraId="0202F7F5" w14:textId="2C923D8B" w:rsidR="007B4C5D" w:rsidRDefault="00FB25FE">
            <w:r w:rsidRPr="00FB25FE">
              <w:t xml:space="preserve">Admin, </w:t>
            </w:r>
            <w:r>
              <w:t>nhân viên bán hàng, nhân viên kho, nhân viên nhân sự</w:t>
            </w:r>
            <w:r w:rsidR="005C1249">
              <w:t>, nhân viên kế toán, khách hàng</w:t>
            </w:r>
            <w:r w:rsidR="009033FE">
              <w:t>.</w:t>
            </w:r>
          </w:p>
        </w:tc>
      </w:tr>
      <w:tr w:rsidR="002D7A6F" w14:paraId="05FAF4A1" w14:textId="77777777" w:rsidTr="00A008F0">
        <w:tc>
          <w:tcPr>
            <w:tcW w:w="2830" w:type="dxa"/>
            <w:gridSpan w:val="2"/>
            <w:shd w:val="clear" w:color="auto" w:fill="D9E2F3" w:themeFill="accent1" w:themeFillTint="33"/>
          </w:tcPr>
          <w:p w14:paraId="5D922779" w14:textId="77777777" w:rsidR="007B4C5D" w:rsidRPr="00737994" w:rsidRDefault="007B4C5D">
            <w:pPr>
              <w:rPr>
                <w:b/>
                <w:bCs/>
              </w:rPr>
            </w:pPr>
            <w:r w:rsidRPr="00737994">
              <w:rPr>
                <w:b/>
                <w:bCs/>
              </w:rPr>
              <w:t>Tiền điều kiện</w:t>
            </w:r>
          </w:p>
        </w:tc>
        <w:tc>
          <w:tcPr>
            <w:tcW w:w="6232" w:type="dxa"/>
            <w:gridSpan w:val="2"/>
          </w:tcPr>
          <w:p w14:paraId="4B012526" w14:textId="4C60F893" w:rsidR="007B4C5D" w:rsidRDefault="009E6D4A">
            <w:r w:rsidRPr="009E6D4A">
              <w:t>N</w:t>
            </w:r>
            <w:r w:rsidR="003F50D8">
              <w:t xml:space="preserve">SD </w:t>
            </w:r>
            <w:r w:rsidRPr="009E6D4A">
              <w:t>được cấp tài khoản được khởi tạo bới Admin hệ thống</w:t>
            </w:r>
          </w:p>
        </w:tc>
      </w:tr>
      <w:tr w:rsidR="002D7A6F" w14:paraId="17C8F000" w14:textId="77777777" w:rsidTr="00A008F0">
        <w:tc>
          <w:tcPr>
            <w:tcW w:w="988" w:type="dxa"/>
            <w:vMerge w:val="restart"/>
            <w:shd w:val="clear" w:color="auto" w:fill="D9E2F3" w:themeFill="accent1" w:themeFillTint="33"/>
          </w:tcPr>
          <w:p w14:paraId="07878574" w14:textId="77777777" w:rsidR="007B4C5D" w:rsidRPr="00737994" w:rsidRDefault="007B4C5D">
            <w:pPr>
              <w:rPr>
                <w:b/>
                <w:bCs/>
              </w:rPr>
            </w:pPr>
            <w:r w:rsidRPr="00737994">
              <w:rPr>
                <w:b/>
                <w:bCs/>
              </w:rPr>
              <w:t>Hậu điều ki</w:t>
            </w:r>
            <w:r>
              <w:rPr>
                <w:b/>
                <w:bCs/>
              </w:rPr>
              <w:t>ệ</w:t>
            </w:r>
            <w:r w:rsidRPr="00737994">
              <w:rPr>
                <w:b/>
                <w:bCs/>
              </w:rPr>
              <w:t>n</w:t>
            </w:r>
          </w:p>
        </w:tc>
        <w:tc>
          <w:tcPr>
            <w:tcW w:w="1842" w:type="dxa"/>
            <w:shd w:val="clear" w:color="auto" w:fill="D9E2F3" w:themeFill="accent1" w:themeFillTint="33"/>
          </w:tcPr>
          <w:p w14:paraId="7517791F" w14:textId="77777777" w:rsidR="007B4C5D" w:rsidRPr="00737994" w:rsidRDefault="007B4C5D">
            <w:pPr>
              <w:rPr>
                <w:b/>
                <w:bCs/>
              </w:rPr>
            </w:pPr>
            <w:r w:rsidRPr="00737994">
              <w:rPr>
                <w:b/>
                <w:bCs/>
              </w:rPr>
              <w:t>Thành công</w:t>
            </w:r>
          </w:p>
        </w:tc>
        <w:tc>
          <w:tcPr>
            <w:tcW w:w="6232" w:type="dxa"/>
            <w:gridSpan w:val="2"/>
            <w:shd w:val="clear" w:color="auto" w:fill="auto"/>
          </w:tcPr>
          <w:p w14:paraId="208E8D21" w14:textId="6E902092" w:rsidR="007B4C5D" w:rsidRDefault="003F50D8">
            <w:r w:rsidRPr="003F50D8">
              <w:t>Người dùng đăng nhập thành công vào hệ thống</w:t>
            </w:r>
          </w:p>
        </w:tc>
      </w:tr>
      <w:tr w:rsidR="002D7A6F" w14:paraId="1E38AB33" w14:textId="77777777" w:rsidTr="00A008F0">
        <w:tc>
          <w:tcPr>
            <w:tcW w:w="988" w:type="dxa"/>
            <w:vMerge/>
            <w:shd w:val="clear" w:color="auto" w:fill="D9E2F3" w:themeFill="accent1" w:themeFillTint="33"/>
          </w:tcPr>
          <w:p w14:paraId="12ABEEA5" w14:textId="77777777" w:rsidR="007B4C5D" w:rsidRPr="00737994" w:rsidRDefault="007B4C5D">
            <w:pPr>
              <w:rPr>
                <w:b/>
                <w:bCs/>
              </w:rPr>
            </w:pPr>
          </w:p>
        </w:tc>
        <w:tc>
          <w:tcPr>
            <w:tcW w:w="1842" w:type="dxa"/>
            <w:shd w:val="clear" w:color="auto" w:fill="D9E2F3" w:themeFill="accent1" w:themeFillTint="33"/>
          </w:tcPr>
          <w:p w14:paraId="68EEDDB8" w14:textId="77777777" w:rsidR="007B4C5D" w:rsidRPr="00737994" w:rsidRDefault="007B4C5D">
            <w:pPr>
              <w:rPr>
                <w:b/>
                <w:bCs/>
              </w:rPr>
            </w:pPr>
            <w:r w:rsidRPr="00737994">
              <w:rPr>
                <w:b/>
                <w:bCs/>
              </w:rPr>
              <w:t>Lỗi</w:t>
            </w:r>
          </w:p>
        </w:tc>
        <w:tc>
          <w:tcPr>
            <w:tcW w:w="6232" w:type="dxa"/>
            <w:gridSpan w:val="2"/>
            <w:shd w:val="clear" w:color="auto" w:fill="auto"/>
          </w:tcPr>
          <w:p w14:paraId="2EBCDB60" w14:textId="6811AE73" w:rsidR="007B4C5D" w:rsidRDefault="00637CA0">
            <w:r w:rsidRPr="00637CA0">
              <w:t>Đăng nhập vào hệ thống thất bại</w:t>
            </w:r>
          </w:p>
        </w:tc>
      </w:tr>
      <w:tr w:rsidR="007B4C5D" w14:paraId="1BFC1603" w14:textId="77777777">
        <w:tc>
          <w:tcPr>
            <w:tcW w:w="9062" w:type="dxa"/>
            <w:gridSpan w:val="4"/>
            <w:shd w:val="clear" w:color="auto" w:fill="D9E2F3" w:themeFill="accent1" w:themeFillTint="33"/>
          </w:tcPr>
          <w:p w14:paraId="7F0C7547" w14:textId="77777777" w:rsidR="007B4C5D" w:rsidRDefault="007B4C5D">
            <w:pPr>
              <w:jc w:val="center"/>
            </w:pPr>
            <w:r w:rsidRPr="00737994">
              <w:rPr>
                <w:b/>
                <w:bCs/>
              </w:rPr>
              <w:t>Đặc tả chức năng</w:t>
            </w:r>
          </w:p>
        </w:tc>
      </w:tr>
      <w:tr w:rsidR="007B4C5D" w14:paraId="645F01D3" w14:textId="77777777">
        <w:tc>
          <w:tcPr>
            <w:tcW w:w="9062" w:type="dxa"/>
            <w:gridSpan w:val="4"/>
            <w:shd w:val="clear" w:color="auto" w:fill="D9E2F3" w:themeFill="accent1" w:themeFillTint="33"/>
          </w:tcPr>
          <w:p w14:paraId="30E53640" w14:textId="77777777" w:rsidR="007B4C5D" w:rsidRPr="00737994" w:rsidRDefault="007B4C5D">
            <w:pPr>
              <w:rPr>
                <w:b/>
                <w:bCs/>
              </w:rPr>
            </w:pPr>
            <w:r w:rsidRPr="00737994">
              <w:rPr>
                <w:b/>
                <w:bCs/>
              </w:rPr>
              <w:t>Luồng sự kiện chính/Kịch bản chính</w:t>
            </w:r>
          </w:p>
        </w:tc>
      </w:tr>
      <w:tr w:rsidR="007B4C5D" w14:paraId="6D0CEA7B" w14:textId="77777777">
        <w:tc>
          <w:tcPr>
            <w:tcW w:w="9062" w:type="dxa"/>
            <w:gridSpan w:val="4"/>
            <w:shd w:val="clear" w:color="auto" w:fill="auto"/>
          </w:tcPr>
          <w:p w14:paraId="2BD5EDEB" w14:textId="77777777" w:rsidR="007B4C5D" w:rsidRDefault="007B4C5D" w:rsidP="00CC0F9F">
            <w:pPr>
              <w:pStyle w:val="ListParagraph"/>
              <w:numPr>
                <w:ilvl w:val="0"/>
                <w:numId w:val="12"/>
              </w:numPr>
            </w:pPr>
            <w:r>
              <w:t>Luồng chính</w:t>
            </w:r>
          </w:p>
          <w:p w14:paraId="763618D4" w14:textId="77777777" w:rsidR="00915BF8" w:rsidRDefault="00915BF8" w:rsidP="00915BF8">
            <w:r>
              <w:t>Chức năng bắt đầu khi người dùng muốn đăng nhập để sử dụng các chức năng của hệ thống:</w:t>
            </w:r>
          </w:p>
          <w:p w14:paraId="14637A60" w14:textId="77777777" w:rsidR="00915BF8" w:rsidRPr="00150DBA" w:rsidRDefault="00915BF8" w:rsidP="00150DBA">
            <w:pPr>
              <w:pStyle w:val="Bullet-"/>
            </w:pPr>
            <w:r w:rsidRPr="00150DBA">
              <w:t>Hệ thống hiển thị form đăng nhập bao gồm thông tin: Email và mật.</w:t>
            </w:r>
          </w:p>
          <w:p w14:paraId="475A6401" w14:textId="77777777" w:rsidR="00915BF8" w:rsidRPr="00150DBA" w:rsidRDefault="00915BF8" w:rsidP="00150DBA">
            <w:pPr>
              <w:pStyle w:val="Bullet-"/>
            </w:pPr>
            <w:r w:rsidRPr="00150DBA">
              <w:t>Người dùng nhập email và mật khẩu, nhấn nút “Đăng nhập” để gửi thông tin lên hệ thống.</w:t>
            </w:r>
          </w:p>
          <w:p w14:paraId="71BB5DDE" w14:textId="77777777" w:rsidR="00915BF8" w:rsidRPr="00150DBA" w:rsidRDefault="00915BF8" w:rsidP="00150DBA">
            <w:pPr>
              <w:pStyle w:val="Bullet-"/>
            </w:pPr>
            <w:r w:rsidRPr="00150DBA">
              <w:t>Hệ thống kiểm tra thông tin vừa được gửi lên và trả về kết quả đăng nhập cho người dùng.</w:t>
            </w:r>
          </w:p>
          <w:p w14:paraId="1BE2F63B" w14:textId="6A7496EC" w:rsidR="007B4C5D" w:rsidRDefault="00915BF8" w:rsidP="00150DBA">
            <w:pPr>
              <w:pStyle w:val="Bullet-"/>
            </w:pPr>
            <w:r w:rsidRPr="00150DBA">
              <w:t>Nếu email và mật khẩu</w:t>
            </w:r>
            <w:r>
              <w:t xml:space="preserve"> khớp với dữ liệu trên hệ thống thì thông báo đăng nhập thành công và chuyển đến màn hình chính.</w:t>
            </w:r>
          </w:p>
        </w:tc>
      </w:tr>
      <w:tr w:rsidR="007B4C5D" w14:paraId="5B892098" w14:textId="77777777">
        <w:tc>
          <w:tcPr>
            <w:tcW w:w="9062" w:type="dxa"/>
            <w:gridSpan w:val="4"/>
            <w:shd w:val="clear" w:color="auto" w:fill="D9E2F3" w:themeFill="accent1" w:themeFillTint="33"/>
          </w:tcPr>
          <w:p w14:paraId="238C619A" w14:textId="77777777" w:rsidR="007B4C5D" w:rsidRDefault="007B4C5D">
            <w:r w:rsidRPr="00775630">
              <w:rPr>
                <w:b/>
                <w:bCs/>
              </w:rPr>
              <w:t>Luồng sự kiện phát sinh/Kịch bản phát sinh</w:t>
            </w:r>
          </w:p>
        </w:tc>
      </w:tr>
      <w:tr w:rsidR="007B4C5D" w14:paraId="6590D96D" w14:textId="77777777">
        <w:tc>
          <w:tcPr>
            <w:tcW w:w="9062" w:type="dxa"/>
            <w:gridSpan w:val="4"/>
            <w:shd w:val="clear" w:color="auto" w:fill="auto"/>
          </w:tcPr>
          <w:p w14:paraId="0232A977" w14:textId="77777777" w:rsidR="000742F2" w:rsidRDefault="000742F2" w:rsidP="000742F2">
            <w:r>
              <w:t>Nhập thiếu thông tin đăng nhập</w:t>
            </w:r>
          </w:p>
          <w:p w14:paraId="3D743754" w14:textId="77777777" w:rsidR="007B4C5D" w:rsidRDefault="000742F2" w:rsidP="00150DBA">
            <w:pPr>
              <w:pStyle w:val="Bullet-"/>
            </w:pPr>
            <w:r>
              <w:t xml:space="preserve">Khi </w:t>
            </w:r>
            <w:r w:rsidRPr="00150DBA">
              <w:t>người dùng ấn “đăng nhập”, nếu nhập thiếu thông tin đăng nhập, hệ thống hiển thị thông báo “</w:t>
            </w:r>
            <w:r w:rsidR="00B8255A" w:rsidRPr="00150DBA">
              <w:t>Vui lòng điền vào trường này</w:t>
            </w:r>
            <w:r w:rsidRPr="00150DBA">
              <w:t>” tại các vị trí nhập thông tin</w:t>
            </w:r>
            <w:r>
              <w:t>.</w:t>
            </w:r>
          </w:p>
          <w:p w14:paraId="2E7B5F11" w14:textId="77777777" w:rsidR="000B2456" w:rsidRDefault="000B2456" w:rsidP="000B2456">
            <w:r>
              <w:t>Sai tên đăng nhập hoặc mật khẩu</w:t>
            </w:r>
          </w:p>
          <w:p w14:paraId="126270DF" w14:textId="4DFAE8F0" w:rsidR="000B2456" w:rsidRPr="000B2456" w:rsidRDefault="000B2456" w:rsidP="00150DBA">
            <w:pPr>
              <w:pStyle w:val="Bullet-"/>
            </w:pPr>
            <w:r>
              <w:t xml:space="preserve">Khi hệ thống kiểm </w:t>
            </w:r>
            <w:r w:rsidRPr="00150DBA">
              <w:t>tra</w:t>
            </w:r>
            <w:r>
              <w:t xml:space="preserve"> thông tin đăng nhập không khớp với thông tin trong cơ sở dữ liệu, hệ thông hiển thị thông báo: “Sai tên đăng nhập/mật khẩu”.</w:t>
            </w:r>
          </w:p>
        </w:tc>
      </w:tr>
      <w:tr w:rsidR="007B4C5D" w14:paraId="61645A0E" w14:textId="77777777">
        <w:tc>
          <w:tcPr>
            <w:tcW w:w="9062" w:type="dxa"/>
            <w:gridSpan w:val="4"/>
            <w:shd w:val="clear" w:color="auto" w:fill="D9E2F3" w:themeFill="accent1" w:themeFillTint="33"/>
          </w:tcPr>
          <w:p w14:paraId="00F21034" w14:textId="77777777" w:rsidR="007B4C5D" w:rsidRDefault="007B4C5D">
            <w:pPr>
              <w:jc w:val="center"/>
            </w:pPr>
            <w:r w:rsidRPr="003358A9">
              <w:rPr>
                <w:b/>
                <w:bCs/>
              </w:rPr>
              <w:t>Giao diện minh hoạ</w:t>
            </w:r>
          </w:p>
        </w:tc>
      </w:tr>
      <w:tr w:rsidR="0050147D" w14:paraId="5E123DDA" w14:textId="77777777" w:rsidTr="0050147D">
        <w:tc>
          <w:tcPr>
            <w:tcW w:w="9062" w:type="dxa"/>
            <w:gridSpan w:val="4"/>
            <w:shd w:val="clear" w:color="auto" w:fill="auto"/>
          </w:tcPr>
          <w:p w14:paraId="1005D2B8" w14:textId="77777777" w:rsidR="0050147D" w:rsidRDefault="0050147D" w:rsidP="00E321C8">
            <w:pPr>
              <w:keepNext/>
              <w:jc w:val="center"/>
            </w:pPr>
            <w:r>
              <w:rPr>
                <w:noProof/>
              </w:rPr>
              <w:lastRenderedPageBreak/>
              <w:drawing>
                <wp:inline distT="0" distB="0" distL="0" distR="0" wp14:anchorId="017B2E4F" wp14:editId="401F73E8">
                  <wp:extent cx="2882338" cy="2125980"/>
                  <wp:effectExtent l="0" t="0" r="0" b="7620"/>
                  <wp:docPr id="45436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361096" name=""/>
                          <pic:cNvPicPr/>
                        </pic:nvPicPr>
                        <pic:blipFill rotWithShape="1">
                          <a:blip r:embed="rId57"/>
                          <a:srcRect l="8865" t="11808" r="5213" b="15960"/>
                          <a:stretch/>
                        </pic:blipFill>
                        <pic:spPr bwMode="auto">
                          <a:xfrm>
                            <a:off x="0" y="0"/>
                            <a:ext cx="2885247" cy="2128126"/>
                          </a:xfrm>
                          <a:prstGeom prst="rect">
                            <a:avLst/>
                          </a:prstGeom>
                          <a:ln>
                            <a:noFill/>
                          </a:ln>
                          <a:extLst>
                            <a:ext uri="{53640926-AAD7-44D8-BBD7-CCE9431645EC}">
                              <a14:shadowObscured xmlns:a14="http://schemas.microsoft.com/office/drawing/2010/main"/>
                            </a:ext>
                          </a:extLst>
                        </pic:spPr>
                      </pic:pic>
                    </a:graphicData>
                  </a:graphic>
                </wp:inline>
              </w:drawing>
            </w:r>
          </w:p>
          <w:p w14:paraId="714779A2" w14:textId="0F16E49E" w:rsidR="00B3135D" w:rsidRPr="00B3135D" w:rsidRDefault="0050147D" w:rsidP="007019A0">
            <w:pPr>
              <w:jc w:val="center"/>
            </w:pPr>
            <w:bookmarkStart w:id="87" w:name="_Toc183209376"/>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38</w:t>
            </w:r>
            <w:r w:rsidR="00DA0FB9">
              <w:fldChar w:fldCharType="end"/>
            </w:r>
            <w:r>
              <w:t>. Màn hình đăng nhập</w:t>
            </w:r>
            <w:bookmarkEnd w:id="87"/>
          </w:p>
        </w:tc>
      </w:tr>
    </w:tbl>
    <w:p w14:paraId="35044293" w14:textId="2B9B18EF" w:rsidR="00B352E2" w:rsidRDefault="00B352E2">
      <w:pPr>
        <w:pStyle w:val="Caption"/>
      </w:pPr>
      <w:bookmarkStart w:id="88" w:name="_Toc183209441"/>
      <w:r>
        <w:t xml:space="preserve">Bảng </w:t>
      </w:r>
      <w:r w:rsidR="00F15304">
        <w:fldChar w:fldCharType="begin"/>
      </w:r>
      <w:r w:rsidR="00F15304">
        <w:instrText xml:space="preserve"> STYLEREF 1 \s </w:instrText>
      </w:r>
      <w:r w:rsidR="00F15304">
        <w:fldChar w:fldCharType="separate"/>
      </w:r>
      <w:r w:rsidR="00F15304">
        <w:rPr>
          <w:noProof/>
        </w:rPr>
        <w:t>2</w:t>
      </w:r>
      <w:r w:rsidR="00F15304">
        <w:fldChar w:fldCharType="end"/>
      </w:r>
      <w:r w:rsidR="00F15304">
        <w:t>.</w:t>
      </w:r>
      <w:r w:rsidR="00F15304">
        <w:fldChar w:fldCharType="begin"/>
      </w:r>
      <w:r w:rsidR="00F15304">
        <w:instrText xml:space="preserve"> SEQ Bảng \* ARABIC \s 1 </w:instrText>
      </w:r>
      <w:r w:rsidR="00F15304">
        <w:fldChar w:fldCharType="separate"/>
      </w:r>
      <w:r w:rsidR="00F15304">
        <w:rPr>
          <w:noProof/>
        </w:rPr>
        <w:t>14</w:t>
      </w:r>
      <w:r w:rsidR="00F15304">
        <w:fldChar w:fldCharType="end"/>
      </w:r>
      <w:r>
        <w:t>. UC – Đăng nhập</w:t>
      </w:r>
      <w:bookmarkEnd w:id="88"/>
    </w:p>
    <w:p w14:paraId="75996369" w14:textId="50D73CBA" w:rsidR="007B4C5D" w:rsidRDefault="007B4C5D" w:rsidP="007B4C5D">
      <w:pPr>
        <w:pStyle w:val="Heading3"/>
      </w:pPr>
      <w:bookmarkStart w:id="89" w:name="_Toc183212572"/>
      <w:r>
        <w:t>UC</w:t>
      </w:r>
      <w:r w:rsidR="001B2E94">
        <w:t>1</w:t>
      </w:r>
      <w:r w:rsidR="002C27F6">
        <w:t>2</w:t>
      </w:r>
      <w:r w:rsidR="001B2E94">
        <w:t xml:space="preserve"> – Đăng xuất</w:t>
      </w:r>
      <w:bookmarkEnd w:id="89"/>
    </w:p>
    <w:tbl>
      <w:tblPr>
        <w:tblStyle w:val="TableGrid"/>
        <w:tblW w:w="0" w:type="auto"/>
        <w:tblLook w:val="04A0" w:firstRow="1" w:lastRow="0" w:firstColumn="1" w:lastColumn="0" w:noHBand="0" w:noVBand="1"/>
      </w:tblPr>
      <w:tblGrid>
        <w:gridCol w:w="846"/>
        <w:gridCol w:w="1559"/>
        <w:gridCol w:w="3108"/>
        <w:gridCol w:w="3549"/>
      </w:tblGrid>
      <w:tr w:rsidR="0050147D" w14:paraId="30CFC15B" w14:textId="77777777" w:rsidTr="00A008F0">
        <w:tc>
          <w:tcPr>
            <w:tcW w:w="2405" w:type="dxa"/>
            <w:gridSpan w:val="2"/>
            <w:shd w:val="clear" w:color="auto" w:fill="D9E2F3" w:themeFill="accent1" w:themeFillTint="33"/>
          </w:tcPr>
          <w:p w14:paraId="18879933" w14:textId="2A2ECD3B" w:rsidR="007B4C5D" w:rsidRPr="00737994" w:rsidRDefault="007B4C5D">
            <w:pPr>
              <w:rPr>
                <w:b/>
                <w:bCs/>
              </w:rPr>
            </w:pPr>
            <w:r w:rsidRPr="00737994">
              <w:rPr>
                <w:b/>
                <w:bCs/>
              </w:rPr>
              <w:t>UC</w:t>
            </w:r>
            <w:r w:rsidR="005872A5">
              <w:rPr>
                <w:b/>
                <w:bCs/>
              </w:rPr>
              <w:t>1</w:t>
            </w:r>
            <w:r w:rsidR="002C27F6">
              <w:rPr>
                <w:b/>
                <w:bCs/>
              </w:rPr>
              <w:t>2</w:t>
            </w:r>
          </w:p>
        </w:tc>
        <w:tc>
          <w:tcPr>
            <w:tcW w:w="3108" w:type="dxa"/>
            <w:shd w:val="clear" w:color="auto" w:fill="D9E2F3" w:themeFill="accent1" w:themeFillTint="33"/>
          </w:tcPr>
          <w:p w14:paraId="250CFC4A" w14:textId="5B08D45C" w:rsidR="007B4C5D" w:rsidRPr="00737994" w:rsidRDefault="0050147D">
            <w:pPr>
              <w:rPr>
                <w:b/>
                <w:bCs/>
              </w:rPr>
            </w:pPr>
            <w:r>
              <w:rPr>
                <w:b/>
                <w:bCs/>
              </w:rPr>
              <w:t>Đăng xuất</w:t>
            </w:r>
          </w:p>
        </w:tc>
        <w:tc>
          <w:tcPr>
            <w:tcW w:w="3549" w:type="dxa"/>
            <w:shd w:val="clear" w:color="auto" w:fill="D9E2F3" w:themeFill="accent1" w:themeFillTint="33"/>
          </w:tcPr>
          <w:p w14:paraId="7E3776A6" w14:textId="77777777" w:rsidR="007B4C5D" w:rsidRPr="00737994" w:rsidRDefault="007B4C5D">
            <w:pPr>
              <w:rPr>
                <w:b/>
                <w:bCs/>
              </w:rPr>
            </w:pPr>
            <w:r w:rsidRPr="00737994">
              <w:rPr>
                <w:b/>
                <w:bCs/>
              </w:rPr>
              <w:t>Độ phức tạp: Trung bình</w:t>
            </w:r>
          </w:p>
        </w:tc>
      </w:tr>
      <w:tr w:rsidR="00A008F0" w14:paraId="1FD1D5BD" w14:textId="77777777" w:rsidTr="00A008F0">
        <w:tc>
          <w:tcPr>
            <w:tcW w:w="2405" w:type="dxa"/>
            <w:gridSpan w:val="2"/>
            <w:shd w:val="clear" w:color="auto" w:fill="D9E2F3" w:themeFill="accent1" w:themeFillTint="33"/>
          </w:tcPr>
          <w:p w14:paraId="2D398E0F" w14:textId="77777777" w:rsidR="007B4C5D" w:rsidRPr="00737994" w:rsidRDefault="007B4C5D">
            <w:pPr>
              <w:rPr>
                <w:b/>
                <w:bCs/>
              </w:rPr>
            </w:pPr>
            <w:r w:rsidRPr="00737994">
              <w:rPr>
                <w:b/>
                <w:bCs/>
              </w:rPr>
              <w:t>Mô tả</w:t>
            </w:r>
          </w:p>
        </w:tc>
        <w:tc>
          <w:tcPr>
            <w:tcW w:w="6657" w:type="dxa"/>
            <w:gridSpan w:val="2"/>
          </w:tcPr>
          <w:p w14:paraId="140BB2AA" w14:textId="1AFAFD27" w:rsidR="007B4C5D" w:rsidRDefault="009033FE">
            <w:r w:rsidRPr="009033FE">
              <w:t>Cho phép người dùng đăng xuất ra khỏi hệ thống, kết thúc phiên làm việc của mình</w:t>
            </w:r>
          </w:p>
        </w:tc>
      </w:tr>
      <w:tr w:rsidR="00A008F0" w14:paraId="59EB0BB7" w14:textId="77777777" w:rsidTr="00A008F0">
        <w:tc>
          <w:tcPr>
            <w:tcW w:w="2405" w:type="dxa"/>
            <w:gridSpan w:val="2"/>
            <w:shd w:val="clear" w:color="auto" w:fill="D9E2F3" w:themeFill="accent1" w:themeFillTint="33"/>
          </w:tcPr>
          <w:p w14:paraId="50016D0E" w14:textId="77777777" w:rsidR="009033FE" w:rsidRPr="00737994" w:rsidRDefault="009033FE" w:rsidP="009033FE">
            <w:pPr>
              <w:rPr>
                <w:b/>
                <w:bCs/>
              </w:rPr>
            </w:pPr>
            <w:r w:rsidRPr="00737994">
              <w:rPr>
                <w:b/>
                <w:bCs/>
              </w:rPr>
              <w:t>Tác nhân</w:t>
            </w:r>
          </w:p>
        </w:tc>
        <w:tc>
          <w:tcPr>
            <w:tcW w:w="6657" w:type="dxa"/>
            <w:gridSpan w:val="2"/>
          </w:tcPr>
          <w:p w14:paraId="61C1912B" w14:textId="46B8630A" w:rsidR="009033FE" w:rsidRDefault="009033FE" w:rsidP="009033FE">
            <w:r w:rsidRPr="00FB25FE">
              <w:t xml:space="preserve">Admin, </w:t>
            </w:r>
            <w:r>
              <w:t>nhân viên bán hàng, nhân viên kho, nhân viên nhân sự, nhân viên kế toán, khách hàng.</w:t>
            </w:r>
          </w:p>
        </w:tc>
      </w:tr>
      <w:tr w:rsidR="00A008F0" w14:paraId="4ABECA04" w14:textId="77777777" w:rsidTr="00A008F0">
        <w:tc>
          <w:tcPr>
            <w:tcW w:w="2405" w:type="dxa"/>
            <w:gridSpan w:val="2"/>
            <w:shd w:val="clear" w:color="auto" w:fill="D9E2F3" w:themeFill="accent1" w:themeFillTint="33"/>
          </w:tcPr>
          <w:p w14:paraId="292D574E" w14:textId="77777777" w:rsidR="009033FE" w:rsidRPr="00737994" w:rsidRDefault="009033FE" w:rsidP="009033FE">
            <w:pPr>
              <w:rPr>
                <w:b/>
                <w:bCs/>
              </w:rPr>
            </w:pPr>
            <w:r w:rsidRPr="00737994">
              <w:rPr>
                <w:b/>
                <w:bCs/>
              </w:rPr>
              <w:t>Tiền điều kiện</w:t>
            </w:r>
          </w:p>
        </w:tc>
        <w:tc>
          <w:tcPr>
            <w:tcW w:w="6657" w:type="dxa"/>
            <w:gridSpan w:val="2"/>
          </w:tcPr>
          <w:p w14:paraId="4B7B0D6C" w14:textId="571FA81E" w:rsidR="009033FE" w:rsidRDefault="002D2C26" w:rsidP="009033FE">
            <w:r w:rsidRPr="002D2C26">
              <w:t>Người dùng đã đăng nhập thành công vào hệ thống.</w:t>
            </w:r>
          </w:p>
        </w:tc>
      </w:tr>
      <w:tr w:rsidR="00A008F0" w14:paraId="389F9253" w14:textId="77777777" w:rsidTr="00A008F0">
        <w:tc>
          <w:tcPr>
            <w:tcW w:w="846" w:type="dxa"/>
            <w:vMerge w:val="restart"/>
            <w:shd w:val="clear" w:color="auto" w:fill="D9E2F3" w:themeFill="accent1" w:themeFillTint="33"/>
          </w:tcPr>
          <w:p w14:paraId="1458D6DE" w14:textId="77777777" w:rsidR="009033FE" w:rsidRPr="00737994" w:rsidRDefault="009033FE" w:rsidP="009033FE">
            <w:pPr>
              <w:rPr>
                <w:b/>
                <w:bCs/>
              </w:rPr>
            </w:pPr>
            <w:r w:rsidRPr="00737994">
              <w:rPr>
                <w:b/>
                <w:bCs/>
              </w:rPr>
              <w:t>Hậu điều ki</w:t>
            </w:r>
            <w:r>
              <w:rPr>
                <w:b/>
                <w:bCs/>
              </w:rPr>
              <w:t>ệ</w:t>
            </w:r>
            <w:r w:rsidRPr="00737994">
              <w:rPr>
                <w:b/>
                <w:bCs/>
              </w:rPr>
              <w:t>n</w:t>
            </w:r>
          </w:p>
        </w:tc>
        <w:tc>
          <w:tcPr>
            <w:tcW w:w="1559" w:type="dxa"/>
            <w:shd w:val="clear" w:color="auto" w:fill="D9E2F3" w:themeFill="accent1" w:themeFillTint="33"/>
          </w:tcPr>
          <w:p w14:paraId="2F37CD34" w14:textId="77777777" w:rsidR="009033FE" w:rsidRPr="00737994" w:rsidRDefault="009033FE" w:rsidP="009033FE">
            <w:pPr>
              <w:rPr>
                <w:b/>
                <w:bCs/>
              </w:rPr>
            </w:pPr>
            <w:r w:rsidRPr="00737994">
              <w:rPr>
                <w:b/>
                <w:bCs/>
              </w:rPr>
              <w:t>Thành công</w:t>
            </w:r>
          </w:p>
        </w:tc>
        <w:tc>
          <w:tcPr>
            <w:tcW w:w="6657" w:type="dxa"/>
            <w:gridSpan w:val="2"/>
            <w:shd w:val="clear" w:color="auto" w:fill="auto"/>
          </w:tcPr>
          <w:p w14:paraId="0AC81378" w14:textId="10162FED" w:rsidR="009033FE" w:rsidRDefault="002D2C26" w:rsidP="009033FE">
            <w:r w:rsidRPr="002D2C26">
              <w:t>Người dùng đăng xuất khỏi hệ thống, quay lại màn hình đăng nhập</w:t>
            </w:r>
          </w:p>
        </w:tc>
      </w:tr>
      <w:tr w:rsidR="00A008F0" w14:paraId="3FD500F2" w14:textId="77777777" w:rsidTr="00A008F0">
        <w:tc>
          <w:tcPr>
            <w:tcW w:w="846" w:type="dxa"/>
            <w:vMerge/>
            <w:shd w:val="clear" w:color="auto" w:fill="D9E2F3" w:themeFill="accent1" w:themeFillTint="33"/>
          </w:tcPr>
          <w:p w14:paraId="5CBD48AD" w14:textId="77777777" w:rsidR="009033FE" w:rsidRPr="00737994" w:rsidRDefault="009033FE" w:rsidP="009033FE">
            <w:pPr>
              <w:rPr>
                <w:b/>
                <w:bCs/>
              </w:rPr>
            </w:pPr>
          </w:p>
        </w:tc>
        <w:tc>
          <w:tcPr>
            <w:tcW w:w="1559" w:type="dxa"/>
            <w:shd w:val="clear" w:color="auto" w:fill="D9E2F3" w:themeFill="accent1" w:themeFillTint="33"/>
          </w:tcPr>
          <w:p w14:paraId="6499FC79" w14:textId="77777777" w:rsidR="009033FE" w:rsidRPr="00737994" w:rsidRDefault="009033FE" w:rsidP="009033FE">
            <w:pPr>
              <w:rPr>
                <w:b/>
                <w:bCs/>
              </w:rPr>
            </w:pPr>
            <w:r w:rsidRPr="00737994">
              <w:rPr>
                <w:b/>
                <w:bCs/>
              </w:rPr>
              <w:t>Lỗi</w:t>
            </w:r>
          </w:p>
        </w:tc>
        <w:tc>
          <w:tcPr>
            <w:tcW w:w="6657" w:type="dxa"/>
            <w:gridSpan w:val="2"/>
            <w:shd w:val="clear" w:color="auto" w:fill="auto"/>
          </w:tcPr>
          <w:p w14:paraId="02778FD1" w14:textId="34AA4DBC" w:rsidR="009033FE" w:rsidRDefault="002D2C26" w:rsidP="009033FE">
            <w:r w:rsidRPr="002D2C26">
              <w:t>Không có</w:t>
            </w:r>
          </w:p>
        </w:tc>
      </w:tr>
      <w:tr w:rsidR="009033FE" w14:paraId="22A3DF49" w14:textId="77777777">
        <w:tc>
          <w:tcPr>
            <w:tcW w:w="9062" w:type="dxa"/>
            <w:gridSpan w:val="4"/>
            <w:shd w:val="clear" w:color="auto" w:fill="D9E2F3" w:themeFill="accent1" w:themeFillTint="33"/>
          </w:tcPr>
          <w:p w14:paraId="69920A59" w14:textId="77777777" w:rsidR="009033FE" w:rsidRDefault="009033FE" w:rsidP="009033FE">
            <w:pPr>
              <w:jc w:val="center"/>
            </w:pPr>
            <w:r w:rsidRPr="00737994">
              <w:rPr>
                <w:b/>
                <w:bCs/>
              </w:rPr>
              <w:t>Đặc tả chức năng</w:t>
            </w:r>
          </w:p>
        </w:tc>
      </w:tr>
      <w:tr w:rsidR="009033FE" w14:paraId="0795704A" w14:textId="77777777">
        <w:tc>
          <w:tcPr>
            <w:tcW w:w="9062" w:type="dxa"/>
            <w:gridSpan w:val="4"/>
            <w:shd w:val="clear" w:color="auto" w:fill="D9E2F3" w:themeFill="accent1" w:themeFillTint="33"/>
          </w:tcPr>
          <w:p w14:paraId="03B9BD07" w14:textId="77777777" w:rsidR="009033FE" w:rsidRPr="00737994" w:rsidRDefault="009033FE" w:rsidP="009033FE">
            <w:pPr>
              <w:rPr>
                <w:b/>
                <w:bCs/>
              </w:rPr>
            </w:pPr>
            <w:r w:rsidRPr="00737994">
              <w:rPr>
                <w:b/>
                <w:bCs/>
              </w:rPr>
              <w:t>Luồng sự kiện chính/Kịch bản chính</w:t>
            </w:r>
          </w:p>
        </w:tc>
      </w:tr>
      <w:tr w:rsidR="009033FE" w14:paraId="131C62F6" w14:textId="77777777">
        <w:tc>
          <w:tcPr>
            <w:tcW w:w="9062" w:type="dxa"/>
            <w:gridSpan w:val="4"/>
            <w:shd w:val="clear" w:color="auto" w:fill="auto"/>
          </w:tcPr>
          <w:p w14:paraId="0B0189F2" w14:textId="77777777" w:rsidR="009033FE" w:rsidRDefault="009033FE" w:rsidP="00CC0F9F">
            <w:pPr>
              <w:pStyle w:val="ListParagraph"/>
              <w:numPr>
                <w:ilvl w:val="0"/>
                <w:numId w:val="13"/>
              </w:numPr>
            </w:pPr>
            <w:r>
              <w:t>Luồng chính</w:t>
            </w:r>
          </w:p>
          <w:p w14:paraId="73DB9F37" w14:textId="77777777" w:rsidR="005731F8" w:rsidRDefault="005731F8" w:rsidP="005731F8">
            <w:r>
              <w:t>Chức năng này bắt đầu khi tác nhân muốn rời khỏi hệ thống</w:t>
            </w:r>
          </w:p>
          <w:p w14:paraId="4B77EB01" w14:textId="0663560B" w:rsidR="005731F8" w:rsidRPr="00E321C8" w:rsidRDefault="005731F8" w:rsidP="00E321C8">
            <w:pPr>
              <w:pStyle w:val="Bullet-"/>
            </w:pPr>
            <w:r>
              <w:t xml:space="preserve">Người dùng </w:t>
            </w:r>
            <w:r w:rsidRPr="00E321C8">
              <w:t>chọn đăng xuất trên hệ thống odoo.</w:t>
            </w:r>
          </w:p>
          <w:p w14:paraId="527F601A" w14:textId="77777777" w:rsidR="005731F8" w:rsidRDefault="005731F8" w:rsidP="00E321C8">
            <w:pPr>
              <w:pStyle w:val="Bullet-"/>
            </w:pPr>
            <w:r w:rsidRPr="00E321C8">
              <w:t>Hệ thống đăng xuất</w:t>
            </w:r>
            <w:r>
              <w:t xml:space="preserve"> người dùng ra khỏi hệ thống.</w:t>
            </w:r>
          </w:p>
          <w:p w14:paraId="381830FE" w14:textId="7B969E02" w:rsidR="009033FE" w:rsidRDefault="005731F8" w:rsidP="00B352E2">
            <w:pPr>
              <w:keepNext/>
            </w:pPr>
            <w:r>
              <w:t>Sau khi người dùng chọn đăng xuất. Hệ thống sẽ điều hướng tới trang đăng nhập</w:t>
            </w:r>
          </w:p>
        </w:tc>
      </w:tr>
    </w:tbl>
    <w:p w14:paraId="025F9DA6" w14:textId="20971FAD" w:rsidR="00B352E2" w:rsidRDefault="00B352E2">
      <w:pPr>
        <w:pStyle w:val="Caption"/>
      </w:pPr>
      <w:bookmarkStart w:id="90" w:name="_Toc183209442"/>
      <w:r>
        <w:t xml:space="preserve">Bảng </w:t>
      </w:r>
      <w:r w:rsidR="00F15304">
        <w:fldChar w:fldCharType="begin"/>
      </w:r>
      <w:r w:rsidR="00F15304">
        <w:instrText xml:space="preserve"> STYLEREF 1 \s </w:instrText>
      </w:r>
      <w:r w:rsidR="00F15304">
        <w:fldChar w:fldCharType="separate"/>
      </w:r>
      <w:r w:rsidR="00F15304">
        <w:rPr>
          <w:noProof/>
        </w:rPr>
        <w:t>2</w:t>
      </w:r>
      <w:r w:rsidR="00F15304">
        <w:fldChar w:fldCharType="end"/>
      </w:r>
      <w:r w:rsidR="00F15304">
        <w:t>.</w:t>
      </w:r>
      <w:r w:rsidR="00F15304">
        <w:fldChar w:fldCharType="begin"/>
      </w:r>
      <w:r w:rsidR="00F15304">
        <w:instrText xml:space="preserve"> SEQ Bảng \* ARABIC \s 1 </w:instrText>
      </w:r>
      <w:r w:rsidR="00F15304">
        <w:fldChar w:fldCharType="separate"/>
      </w:r>
      <w:r w:rsidR="00F15304">
        <w:rPr>
          <w:noProof/>
        </w:rPr>
        <w:t>15</w:t>
      </w:r>
      <w:r w:rsidR="00F15304">
        <w:fldChar w:fldCharType="end"/>
      </w:r>
      <w:r>
        <w:t>. UC – Đăng xuất</w:t>
      </w:r>
      <w:bookmarkEnd w:id="90"/>
    </w:p>
    <w:p w14:paraId="462F29F3" w14:textId="11E45779" w:rsidR="00D629CF" w:rsidRDefault="0039365F" w:rsidP="00D629CF">
      <w:pPr>
        <w:pStyle w:val="Heading2"/>
      </w:pPr>
      <w:bookmarkStart w:id="91" w:name="_Toc183212573"/>
      <w:r>
        <w:lastRenderedPageBreak/>
        <w:t xml:space="preserve">Thiết kế </w:t>
      </w:r>
      <w:r w:rsidR="00CA47F3">
        <w:t>c</w:t>
      </w:r>
      <w:r w:rsidR="00D629CF">
        <w:t>ơ sở dữ liệu</w:t>
      </w:r>
      <w:bookmarkEnd w:id="91"/>
    </w:p>
    <w:p w14:paraId="688D2F27" w14:textId="77777777" w:rsidR="00D02435" w:rsidRDefault="00D02435" w:rsidP="00D02435">
      <w:pPr>
        <w:pStyle w:val="Heading3"/>
      </w:pPr>
      <w:bookmarkStart w:id="92" w:name="_Toc183212574"/>
      <w:r>
        <w:t>User story</w:t>
      </w:r>
      <w:bookmarkEnd w:id="92"/>
    </w:p>
    <w:tbl>
      <w:tblPr>
        <w:tblStyle w:val="TableGrid"/>
        <w:tblW w:w="9781" w:type="dxa"/>
        <w:tblInd w:w="-714" w:type="dxa"/>
        <w:tblLook w:val="04A0" w:firstRow="1" w:lastRow="0" w:firstColumn="1" w:lastColumn="0" w:noHBand="0" w:noVBand="1"/>
      </w:tblPr>
      <w:tblGrid>
        <w:gridCol w:w="1702"/>
        <w:gridCol w:w="2835"/>
        <w:gridCol w:w="5244"/>
      </w:tblGrid>
      <w:tr w:rsidR="00D02435" w14:paraId="1B3DF8EB" w14:textId="77777777" w:rsidTr="00364C0E">
        <w:trPr>
          <w:tblHeader/>
        </w:trPr>
        <w:tc>
          <w:tcPr>
            <w:tcW w:w="1702" w:type="dxa"/>
            <w:shd w:val="clear" w:color="auto" w:fill="D9E2F3" w:themeFill="accent1" w:themeFillTint="33"/>
            <w:vAlign w:val="center"/>
          </w:tcPr>
          <w:p w14:paraId="0B56CC81" w14:textId="77777777" w:rsidR="00D02435" w:rsidRPr="00071F15" w:rsidRDefault="00D02435" w:rsidP="00364C0E">
            <w:pPr>
              <w:jc w:val="center"/>
              <w:rPr>
                <w:b/>
                <w:bCs/>
              </w:rPr>
            </w:pPr>
            <w:r w:rsidRPr="00071F15">
              <w:rPr>
                <w:b/>
                <w:bCs/>
              </w:rPr>
              <w:t>Epic</w:t>
            </w:r>
          </w:p>
        </w:tc>
        <w:tc>
          <w:tcPr>
            <w:tcW w:w="2835" w:type="dxa"/>
            <w:shd w:val="clear" w:color="auto" w:fill="D9E2F3" w:themeFill="accent1" w:themeFillTint="33"/>
            <w:vAlign w:val="center"/>
          </w:tcPr>
          <w:p w14:paraId="1BF02278" w14:textId="77777777" w:rsidR="00D02435" w:rsidRPr="00071F15" w:rsidRDefault="00D02435" w:rsidP="00364C0E">
            <w:pPr>
              <w:jc w:val="center"/>
              <w:rPr>
                <w:b/>
                <w:bCs/>
              </w:rPr>
            </w:pPr>
            <w:r w:rsidRPr="00071F15">
              <w:rPr>
                <w:b/>
                <w:bCs/>
              </w:rPr>
              <w:t>Task</w:t>
            </w:r>
          </w:p>
        </w:tc>
        <w:tc>
          <w:tcPr>
            <w:tcW w:w="5244" w:type="dxa"/>
            <w:shd w:val="clear" w:color="auto" w:fill="D9E2F3" w:themeFill="accent1" w:themeFillTint="33"/>
            <w:vAlign w:val="center"/>
          </w:tcPr>
          <w:p w14:paraId="66671282" w14:textId="77777777" w:rsidR="00D02435" w:rsidRPr="00071F15" w:rsidRDefault="00D02435" w:rsidP="00364C0E">
            <w:pPr>
              <w:jc w:val="center"/>
              <w:rPr>
                <w:b/>
                <w:bCs/>
              </w:rPr>
            </w:pPr>
            <w:r w:rsidRPr="00FB6C7E">
              <w:rPr>
                <w:b/>
                <w:bCs/>
              </w:rPr>
              <w:t>User Story</w:t>
            </w:r>
          </w:p>
        </w:tc>
      </w:tr>
      <w:tr w:rsidR="00D02435" w14:paraId="33F980E2" w14:textId="77777777" w:rsidTr="00364C0E">
        <w:tc>
          <w:tcPr>
            <w:tcW w:w="1702" w:type="dxa"/>
            <w:vMerge w:val="restart"/>
            <w:shd w:val="clear" w:color="auto" w:fill="auto"/>
            <w:vAlign w:val="center"/>
          </w:tcPr>
          <w:p w14:paraId="3383143B" w14:textId="77777777" w:rsidR="00D02435" w:rsidRPr="002C1A00" w:rsidRDefault="00D02435" w:rsidP="00364C0E">
            <w:pPr>
              <w:jc w:val="left"/>
            </w:pPr>
            <w:r w:rsidRPr="002C1A00">
              <w:t>Quản lý</w:t>
            </w:r>
            <w:r>
              <w:t xml:space="preserve"> k</w:t>
            </w:r>
            <w:r w:rsidRPr="002C1A00">
              <w:t>hách hàng</w:t>
            </w:r>
          </w:p>
        </w:tc>
        <w:tc>
          <w:tcPr>
            <w:tcW w:w="2835" w:type="dxa"/>
            <w:shd w:val="clear" w:color="auto" w:fill="auto"/>
            <w:vAlign w:val="center"/>
          </w:tcPr>
          <w:p w14:paraId="46ABF280" w14:textId="77777777" w:rsidR="00D02435" w:rsidRPr="002C1A00" w:rsidRDefault="00D02435" w:rsidP="00364C0E">
            <w:pPr>
              <w:jc w:val="left"/>
            </w:pPr>
            <w:r w:rsidRPr="002C1A00">
              <w:t>Thêm khách hàng</w:t>
            </w:r>
          </w:p>
        </w:tc>
        <w:tc>
          <w:tcPr>
            <w:tcW w:w="5244" w:type="dxa"/>
            <w:vAlign w:val="center"/>
          </w:tcPr>
          <w:p w14:paraId="4D82F4E3" w14:textId="77777777" w:rsidR="00D02435" w:rsidRPr="002C1A00" w:rsidRDefault="00D02435" w:rsidP="00364C0E">
            <w:pPr>
              <w:jc w:val="left"/>
            </w:pPr>
            <w:r w:rsidRPr="002C1A00">
              <w:t xml:space="preserve">Là </w:t>
            </w:r>
            <w:r w:rsidRPr="00D02435">
              <w:rPr>
                <w:b/>
                <w:bCs/>
                <w:i/>
                <w:iCs/>
              </w:rPr>
              <w:t>nhân viên bán hàng</w:t>
            </w:r>
            <w:r w:rsidRPr="002C1A00">
              <w:t xml:space="preserve">, tôi muốn </w:t>
            </w:r>
            <w:r>
              <w:t>thêm khách hàng để</w:t>
            </w:r>
            <w:r w:rsidRPr="002C1A00">
              <w:t xml:space="preserve"> theo dõi </w:t>
            </w:r>
            <w:r>
              <w:t xml:space="preserve">khách hàng </w:t>
            </w:r>
            <w:r w:rsidRPr="002C1A00">
              <w:t>dễ dàng hơn.</w:t>
            </w:r>
          </w:p>
        </w:tc>
      </w:tr>
      <w:tr w:rsidR="00D02435" w14:paraId="3545165E" w14:textId="77777777" w:rsidTr="00364C0E">
        <w:tc>
          <w:tcPr>
            <w:tcW w:w="1702" w:type="dxa"/>
            <w:vMerge/>
            <w:vAlign w:val="center"/>
          </w:tcPr>
          <w:p w14:paraId="05D21E78" w14:textId="77777777" w:rsidR="00D02435" w:rsidRPr="002C1A00" w:rsidRDefault="00D02435" w:rsidP="00364C0E">
            <w:pPr>
              <w:jc w:val="left"/>
            </w:pPr>
          </w:p>
        </w:tc>
        <w:tc>
          <w:tcPr>
            <w:tcW w:w="2835" w:type="dxa"/>
            <w:shd w:val="clear" w:color="auto" w:fill="auto"/>
            <w:vAlign w:val="center"/>
          </w:tcPr>
          <w:p w14:paraId="68E79631" w14:textId="77777777" w:rsidR="00D02435" w:rsidRPr="002C1A00" w:rsidRDefault="00D02435" w:rsidP="00364C0E">
            <w:pPr>
              <w:jc w:val="left"/>
            </w:pPr>
            <w:r>
              <w:t>Cập nhập</w:t>
            </w:r>
            <w:r w:rsidRPr="00C30C05">
              <w:t xml:space="preserve"> khách hàng</w:t>
            </w:r>
          </w:p>
        </w:tc>
        <w:tc>
          <w:tcPr>
            <w:tcW w:w="5244" w:type="dxa"/>
            <w:vAlign w:val="center"/>
          </w:tcPr>
          <w:p w14:paraId="1779C346" w14:textId="77777777" w:rsidR="00D02435" w:rsidRPr="00C30C05" w:rsidRDefault="00D02435" w:rsidP="00364C0E">
            <w:pPr>
              <w:jc w:val="left"/>
            </w:pPr>
            <w:r w:rsidRPr="002C1A00">
              <w:t xml:space="preserve">Là </w:t>
            </w:r>
            <w:r w:rsidRPr="00D02435">
              <w:rPr>
                <w:b/>
                <w:bCs/>
                <w:i/>
                <w:iCs/>
              </w:rPr>
              <w:t>nhân viên bán hàng</w:t>
            </w:r>
            <w:r w:rsidRPr="002C1A00">
              <w:t xml:space="preserve">, tôi muốn </w:t>
            </w:r>
            <w:r>
              <w:t>cập nhập thông tin khách hàng để</w:t>
            </w:r>
            <w:r w:rsidRPr="002C1A00">
              <w:t xml:space="preserve"> theo dõi </w:t>
            </w:r>
            <w:r>
              <w:t xml:space="preserve">khách hàng </w:t>
            </w:r>
            <w:r w:rsidRPr="002C1A00">
              <w:t>dễ dàng hơn.</w:t>
            </w:r>
          </w:p>
        </w:tc>
      </w:tr>
      <w:tr w:rsidR="00D02435" w14:paraId="14207953" w14:textId="77777777" w:rsidTr="00364C0E">
        <w:tc>
          <w:tcPr>
            <w:tcW w:w="1702" w:type="dxa"/>
            <w:vMerge/>
            <w:vAlign w:val="center"/>
          </w:tcPr>
          <w:p w14:paraId="3677E7FE" w14:textId="77777777" w:rsidR="00D02435" w:rsidRPr="002C1A00" w:rsidRDefault="00D02435" w:rsidP="00364C0E">
            <w:pPr>
              <w:jc w:val="left"/>
            </w:pPr>
          </w:p>
        </w:tc>
        <w:tc>
          <w:tcPr>
            <w:tcW w:w="2835" w:type="dxa"/>
            <w:shd w:val="clear" w:color="auto" w:fill="auto"/>
            <w:vAlign w:val="center"/>
          </w:tcPr>
          <w:p w14:paraId="310BDEEE" w14:textId="77777777" w:rsidR="00D02435" w:rsidRPr="002C1A00" w:rsidRDefault="00D02435" w:rsidP="00364C0E">
            <w:pPr>
              <w:jc w:val="left"/>
            </w:pPr>
            <w:r w:rsidRPr="00C30C05">
              <w:t>Xóa khách hàng</w:t>
            </w:r>
          </w:p>
        </w:tc>
        <w:tc>
          <w:tcPr>
            <w:tcW w:w="5244" w:type="dxa"/>
            <w:vAlign w:val="center"/>
          </w:tcPr>
          <w:p w14:paraId="2F741A44" w14:textId="77777777" w:rsidR="00D02435" w:rsidRPr="00C30C05" w:rsidRDefault="00D02435" w:rsidP="00364C0E">
            <w:pPr>
              <w:jc w:val="left"/>
            </w:pPr>
            <w:r w:rsidRPr="002C1A00">
              <w:t xml:space="preserve">Là </w:t>
            </w:r>
            <w:r w:rsidRPr="00D02435">
              <w:rPr>
                <w:b/>
                <w:bCs/>
                <w:i/>
                <w:iCs/>
              </w:rPr>
              <w:t>nhân viên bán hàng</w:t>
            </w:r>
            <w:r w:rsidRPr="002C1A00">
              <w:t xml:space="preserve">, tôi muốn </w:t>
            </w:r>
            <w:r>
              <w:t>xóa khách hàng để</w:t>
            </w:r>
            <w:r w:rsidRPr="002C1A00">
              <w:t xml:space="preserve"> </w:t>
            </w:r>
            <w:r>
              <w:t>loại bỏ những khách hàng không tiềm năng</w:t>
            </w:r>
            <w:r w:rsidRPr="002C1A00">
              <w:t>.</w:t>
            </w:r>
          </w:p>
        </w:tc>
      </w:tr>
      <w:tr w:rsidR="00D02435" w14:paraId="62D1BC4F" w14:textId="77777777" w:rsidTr="00364C0E">
        <w:tc>
          <w:tcPr>
            <w:tcW w:w="1702" w:type="dxa"/>
            <w:vMerge/>
            <w:vAlign w:val="center"/>
          </w:tcPr>
          <w:p w14:paraId="3CDB17BB" w14:textId="77777777" w:rsidR="00D02435" w:rsidRPr="002C1A00" w:rsidRDefault="00D02435" w:rsidP="00364C0E">
            <w:pPr>
              <w:jc w:val="left"/>
            </w:pPr>
          </w:p>
        </w:tc>
        <w:tc>
          <w:tcPr>
            <w:tcW w:w="2835" w:type="dxa"/>
            <w:shd w:val="clear" w:color="auto" w:fill="auto"/>
            <w:vAlign w:val="center"/>
          </w:tcPr>
          <w:p w14:paraId="3C2A2BB6" w14:textId="77777777" w:rsidR="00D02435" w:rsidRPr="00C30C05" w:rsidRDefault="00D02435" w:rsidP="00364C0E">
            <w:pPr>
              <w:jc w:val="left"/>
            </w:pPr>
            <w:r w:rsidRPr="00C30C05">
              <w:t>Tìm kiếm khách hàng</w:t>
            </w:r>
          </w:p>
        </w:tc>
        <w:tc>
          <w:tcPr>
            <w:tcW w:w="5244" w:type="dxa"/>
            <w:vAlign w:val="center"/>
          </w:tcPr>
          <w:p w14:paraId="38DBC999" w14:textId="77777777" w:rsidR="00D02435" w:rsidRPr="00C30C05" w:rsidRDefault="00D02435" w:rsidP="00364C0E">
            <w:pPr>
              <w:jc w:val="left"/>
            </w:pPr>
            <w:r w:rsidRPr="002C1A00">
              <w:t xml:space="preserve">Là </w:t>
            </w:r>
            <w:r w:rsidRPr="00D02435">
              <w:rPr>
                <w:b/>
                <w:bCs/>
                <w:i/>
                <w:iCs/>
              </w:rPr>
              <w:t>nhân viên bán hàng</w:t>
            </w:r>
            <w:r w:rsidRPr="002C1A00">
              <w:t xml:space="preserve">, tôi muốn </w:t>
            </w:r>
            <w:r>
              <w:t>tìm kiếm thông tin khách hàng để</w:t>
            </w:r>
            <w:r w:rsidRPr="002C1A00">
              <w:t xml:space="preserve"> </w:t>
            </w:r>
            <w:r>
              <w:t>theo dõi khách hàng</w:t>
            </w:r>
            <w:r w:rsidRPr="002C1A00">
              <w:t>.</w:t>
            </w:r>
          </w:p>
        </w:tc>
      </w:tr>
      <w:tr w:rsidR="00D02435" w14:paraId="0946C68A" w14:textId="77777777" w:rsidTr="00364C0E">
        <w:tc>
          <w:tcPr>
            <w:tcW w:w="1702" w:type="dxa"/>
            <w:vMerge/>
            <w:vAlign w:val="center"/>
          </w:tcPr>
          <w:p w14:paraId="233218B7" w14:textId="77777777" w:rsidR="00D02435" w:rsidRPr="002C1A00" w:rsidRDefault="00D02435" w:rsidP="00364C0E">
            <w:pPr>
              <w:jc w:val="left"/>
            </w:pPr>
          </w:p>
        </w:tc>
        <w:tc>
          <w:tcPr>
            <w:tcW w:w="2835" w:type="dxa"/>
            <w:shd w:val="clear" w:color="auto" w:fill="auto"/>
            <w:vAlign w:val="center"/>
          </w:tcPr>
          <w:p w14:paraId="53EADB2D" w14:textId="77777777" w:rsidR="00D02435" w:rsidRPr="00C30C05" w:rsidRDefault="00D02435" w:rsidP="00364C0E">
            <w:pPr>
              <w:jc w:val="left"/>
            </w:pPr>
            <w:r>
              <w:t xml:space="preserve">Lưu trữ </w:t>
            </w:r>
            <w:r w:rsidRPr="00C30C05">
              <w:t>khách hàng</w:t>
            </w:r>
          </w:p>
        </w:tc>
        <w:tc>
          <w:tcPr>
            <w:tcW w:w="5244" w:type="dxa"/>
            <w:vAlign w:val="center"/>
          </w:tcPr>
          <w:p w14:paraId="73E73E1D" w14:textId="77777777" w:rsidR="00D02435" w:rsidRDefault="00D02435" w:rsidP="00364C0E">
            <w:pPr>
              <w:jc w:val="left"/>
            </w:pPr>
            <w:r w:rsidRPr="002C1A00">
              <w:t xml:space="preserve">Là </w:t>
            </w:r>
            <w:r w:rsidRPr="00D02435">
              <w:rPr>
                <w:b/>
                <w:bCs/>
                <w:i/>
                <w:iCs/>
              </w:rPr>
              <w:t>nhân viên bán hàng</w:t>
            </w:r>
            <w:r w:rsidRPr="002C1A00">
              <w:t xml:space="preserve">, tôi muốn </w:t>
            </w:r>
            <w:r>
              <w:t>lưu trữ khách hàng để</w:t>
            </w:r>
            <w:r w:rsidRPr="002C1A00">
              <w:t xml:space="preserve"> </w:t>
            </w:r>
            <w:r>
              <w:t>loại bỏ những khách hàng không tiềm năng</w:t>
            </w:r>
            <w:r w:rsidRPr="002C1A00">
              <w:t>.</w:t>
            </w:r>
          </w:p>
        </w:tc>
      </w:tr>
      <w:tr w:rsidR="00D02435" w14:paraId="4804358E" w14:textId="77777777" w:rsidTr="00364C0E">
        <w:tc>
          <w:tcPr>
            <w:tcW w:w="1702" w:type="dxa"/>
            <w:vMerge w:val="restart"/>
            <w:shd w:val="clear" w:color="auto" w:fill="auto"/>
            <w:vAlign w:val="center"/>
          </w:tcPr>
          <w:p w14:paraId="7B3B541A" w14:textId="77777777" w:rsidR="00D02435" w:rsidRPr="002C1A00" w:rsidRDefault="00D02435" w:rsidP="00364C0E">
            <w:pPr>
              <w:jc w:val="left"/>
            </w:pPr>
            <w:r w:rsidRPr="00C30C05">
              <w:t xml:space="preserve">Quản lý </w:t>
            </w:r>
            <w:r>
              <w:t>n</w:t>
            </w:r>
            <w:r w:rsidRPr="00C30C05">
              <w:t>hà cung cấp</w:t>
            </w:r>
          </w:p>
        </w:tc>
        <w:tc>
          <w:tcPr>
            <w:tcW w:w="2835" w:type="dxa"/>
            <w:shd w:val="clear" w:color="auto" w:fill="auto"/>
            <w:vAlign w:val="center"/>
          </w:tcPr>
          <w:p w14:paraId="2E165D96" w14:textId="77777777" w:rsidR="00D02435" w:rsidRPr="00C30C05" w:rsidRDefault="00D02435" w:rsidP="00364C0E">
            <w:pPr>
              <w:jc w:val="left"/>
            </w:pPr>
            <w:r w:rsidRPr="00096CB0">
              <w:t>Thêm nhà cung cấp</w:t>
            </w:r>
          </w:p>
        </w:tc>
        <w:tc>
          <w:tcPr>
            <w:tcW w:w="5244" w:type="dxa"/>
            <w:vAlign w:val="center"/>
          </w:tcPr>
          <w:p w14:paraId="2B110BF3" w14:textId="77777777" w:rsidR="00D02435" w:rsidRPr="00096CB0" w:rsidRDefault="00D02435" w:rsidP="00364C0E">
            <w:pPr>
              <w:jc w:val="left"/>
            </w:pPr>
            <w:r w:rsidRPr="00096CB0">
              <w:t xml:space="preserve">Là </w:t>
            </w:r>
            <w:r w:rsidRPr="00D02435">
              <w:rPr>
                <w:b/>
                <w:bCs/>
                <w:i/>
                <w:iCs/>
              </w:rPr>
              <w:t>nhân viên bán hàng</w:t>
            </w:r>
            <w:r w:rsidRPr="00096CB0">
              <w:t xml:space="preserve">, tôi muốn </w:t>
            </w:r>
            <w:r>
              <w:t xml:space="preserve">thêm nhà cung cấp </w:t>
            </w:r>
            <w:r w:rsidRPr="00096CB0">
              <w:t>để có thông tin liên hệ và các điều khoản mua hàng rõ ràng, giúp việc đặt hàng và nhận hàng thuận lợi.</w:t>
            </w:r>
          </w:p>
        </w:tc>
      </w:tr>
      <w:tr w:rsidR="00D02435" w14:paraId="35D7E667" w14:textId="77777777" w:rsidTr="00364C0E">
        <w:tc>
          <w:tcPr>
            <w:tcW w:w="1702" w:type="dxa"/>
            <w:vMerge/>
            <w:vAlign w:val="center"/>
          </w:tcPr>
          <w:p w14:paraId="64875EFA" w14:textId="77777777" w:rsidR="00D02435" w:rsidRPr="002C1A00" w:rsidRDefault="00D02435" w:rsidP="00364C0E">
            <w:pPr>
              <w:jc w:val="left"/>
            </w:pPr>
          </w:p>
        </w:tc>
        <w:tc>
          <w:tcPr>
            <w:tcW w:w="2835" w:type="dxa"/>
            <w:shd w:val="clear" w:color="auto" w:fill="auto"/>
            <w:vAlign w:val="center"/>
          </w:tcPr>
          <w:p w14:paraId="38538738" w14:textId="77777777" w:rsidR="00D02435" w:rsidRPr="00C30C05" w:rsidRDefault="00D02435" w:rsidP="00364C0E">
            <w:pPr>
              <w:jc w:val="left"/>
            </w:pPr>
            <w:r>
              <w:t>Cập nhập</w:t>
            </w:r>
            <w:r w:rsidRPr="00096CB0">
              <w:t xml:space="preserve"> nhà cung cấp</w:t>
            </w:r>
          </w:p>
        </w:tc>
        <w:tc>
          <w:tcPr>
            <w:tcW w:w="5244" w:type="dxa"/>
            <w:vAlign w:val="center"/>
          </w:tcPr>
          <w:p w14:paraId="7777467B" w14:textId="77777777" w:rsidR="00D02435" w:rsidRPr="00096CB0" w:rsidRDefault="00D02435" w:rsidP="00364C0E">
            <w:pPr>
              <w:jc w:val="left"/>
            </w:pPr>
            <w:r w:rsidRPr="00096CB0">
              <w:t xml:space="preserve">Là </w:t>
            </w:r>
            <w:r w:rsidRPr="00D02435">
              <w:rPr>
                <w:b/>
                <w:bCs/>
                <w:i/>
                <w:iCs/>
              </w:rPr>
              <w:t>nhân viên bán hàng</w:t>
            </w:r>
            <w:r w:rsidRPr="00096CB0">
              <w:t xml:space="preserve">, tôi muốn </w:t>
            </w:r>
            <w:r>
              <w:t xml:space="preserve">cập nhập nhà cung cấp </w:t>
            </w:r>
            <w:r w:rsidRPr="00096CB0">
              <w:t>để giúp việc đặt hàng và nhận hàng thuận lợi.</w:t>
            </w:r>
          </w:p>
        </w:tc>
      </w:tr>
      <w:tr w:rsidR="00D02435" w14:paraId="15B2715E" w14:textId="77777777" w:rsidTr="00364C0E">
        <w:tc>
          <w:tcPr>
            <w:tcW w:w="1702" w:type="dxa"/>
            <w:vMerge/>
            <w:vAlign w:val="center"/>
          </w:tcPr>
          <w:p w14:paraId="36AED1DD" w14:textId="77777777" w:rsidR="00D02435" w:rsidRPr="002C1A00" w:rsidRDefault="00D02435" w:rsidP="00364C0E">
            <w:pPr>
              <w:jc w:val="left"/>
            </w:pPr>
          </w:p>
        </w:tc>
        <w:tc>
          <w:tcPr>
            <w:tcW w:w="2835" w:type="dxa"/>
            <w:shd w:val="clear" w:color="auto" w:fill="auto"/>
            <w:vAlign w:val="center"/>
          </w:tcPr>
          <w:p w14:paraId="6BB5D9F5" w14:textId="77777777" w:rsidR="00D02435" w:rsidRPr="00C30C05" w:rsidRDefault="00D02435" w:rsidP="00364C0E">
            <w:pPr>
              <w:jc w:val="left"/>
            </w:pPr>
            <w:r w:rsidRPr="00096CB0">
              <w:t>Xóa nhà cung cấp</w:t>
            </w:r>
          </w:p>
        </w:tc>
        <w:tc>
          <w:tcPr>
            <w:tcW w:w="5244" w:type="dxa"/>
            <w:vAlign w:val="center"/>
          </w:tcPr>
          <w:p w14:paraId="3A778191" w14:textId="77777777" w:rsidR="00D02435" w:rsidRPr="00096CB0" w:rsidRDefault="00D02435" w:rsidP="00364C0E">
            <w:pPr>
              <w:jc w:val="left"/>
            </w:pPr>
            <w:r w:rsidRPr="00096CB0">
              <w:t xml:space="preserve">Là </w:t>
            </w:r>
            <w:r w:rsidRPr="00B93C5C">
              <w:rPr>
                <w:b/>
                <w:bCs/>
                <w:i/>
                <w:iCs/>
              </w:rPr>
              <w:t>nhân viên bán hàng</w:t>
            </w:r>
            <w:r w:rsidRPr="00096CB0">
              <w:t xml:space="preserve">, tôi muốn </w:t>
            </w:r>
            <w:r>
              <w:t xml:space="preserve">xóa nhà cung cấp </w:t>
            </w:r>
            <w:r w:rsidRPr="00096CB0">
              <w:t xml:space="preserve">để </w:t>
            </w:r>
            <w:r>
              <w:t>loại bỏ những nhà cung cấp không còn hợp tác</w:t>
            </w:r>
            <w:r w:rsidRPr="00096CB0">
              <w:t>.</w:t>
            </w:r>
          </w:p>
        </w:tc>
      </w:tr>
      <w:tr w:rsidR="00D02435" w14:paraId="67F04898" w14:textId="77777777" w:rsidTr="00364C0E">
        <w:tc>
          <w:tcPr>
            <w:tcW w:w="1702" w:type="dxa"/>
            <w:vMerge/>
            <w:vAlign w:val="center"/>
          </w:tcPr>
          <w:p w14:paraId="79B3E6E1" w14:textId="77777777" w:rsidR="00D02435" w:rsidRPr="002C1A00" w:rsidRDefault="00D02435" w:rsidP="00364C0E">
            <w:pPr>
              <w:jc w:val="left"/>
            </w:pPr>
          </w:p>
        </w:tc>
        <w:tc>
          <w:tcPr>
            <w:tcW w:w="2835" w:type="dxa"/>
            <w:shd w:val="clear" w:color="auto" w:fill="auto"/>
            <w:vAlign w:val="center"/>
          </w:tcPr>
          <w:p w14:paraId="05AD4DBD" w14:textId="77777777" w:rsidR="00D02435" w:rsidRPr="00C30C05" w:rsidRDefault="00D02435" w:rsidP="00364C0E">
            <w:pPr>
              <w:jc w:val="left"/>
            </w:pPr>
            <w:r w:rsidRPr="00C30C05">
              <w:t xml:space="preserve">Tìm kiếm </w:t>
            </w:r>
            <w:r w:rsidRPr="00096CB0">
              <w:t>nhà cung cấp</w:t>
            </w:r>
          </w:p>
        </w:tc>
        <w:tc>
          <w:tcPr>
            <w:tcW w:w="5244" w:type="dxa"/>
            <w:vAlign w:val="center"/>
          </w:tcPr>
          <w:p w14:paraId="648BF2D9" w14:textId="77777777" w:rsidR="00D02435" w:rsidRPr="00C30C05" w:rsidRDefault="00D02435" w:rsidP="00364C0E">
            <w:pPr>
              <w:jc w:val="left"/>
            </w:pPr>
            <w:r w:rsidRPr="00096CB0">
              <w:t xml:space="preserve">Là </w:t>
            </w:r>
            <w:r w:rsidRPr="00B93C5C">
              <w:rPr>
                <w:b/>
                <w:bCs/>
                <w:i/>
                <w:iCs/>
              </w:rPr>
              <w:t>nhân viên bán hàng</w:t>
            </w:r>
            <w:r w:rsidRPr="00096CB0">
              <w:t xml:space="preserve">, tôi muốn </w:t>
            </w:r>
            <w:r>
              <w:t xml:space="preserve">tìm kiếm nhà cung cấp </w:t>
            </w:r>
            <w:r w:rsidRPr="00096CB0">
              <w:t>để giúp việc đặt hàng và nhận hàng thuận lợi.</w:t>
            </w:r>
          </w:p>
        </w:tc>
      </w:tr>
      <w:tr w:rsidR="00D02435" w14:paraId="2D9BFFD4" w14:textId="77777777" w:rsidTr="00364C0E">
        <w:tc>
          <w:tcPr>
            <w:tcW w:w="1702" w:type="dxa"/>
            <w:vMerge/>
            <w:vAlign w:val="center"/>
          </w:tcPr>
          <w:p w14:paraId="081DE04A" w14:textId="77777777" w:rsidR="00D02435" w:rsidRPr="002C1A00" w:rsidRDefault="00D02435" w:rsidP="00364C0E">
            <w:pPr>
              <w:jc w:val="left"/>
            </w:pPr>
          </w:p>
        </w:tc>
        <w:tc>
          <w:tcPr>
            <w:tcW w:w="2835" w:type="dxa"/>
            <w:shd w:val="clear" w:color="auto" w:fill="auto"/>
            <w:vAlign w:val="center"/>
          </w:tcPr>
          <w:p w14:paraId="7D322E07" w14:textId="77777777" w:rsidR="00D02435" w:rsidRPr="00C30C05" w:rsidRDefault="00D02435" w:rsidP="00364C0E">
            <w:pPr>
              <w:jc w:val="left"/>
            </w:pPr>
            <w:r>
              <w:t xml:space="preserve">Lưu trữ </w:t>
            </w:r>
            <w:r w:rsidRPr="00096CB0">
              <w:t>nhà cung cấp</w:t>
            </w:r>
          </w:p>
        </w:tc>
        <w:tc>
          <w:tcPr>
            <w:tcW w:w="5244" w:type="dxa"/>
            <w:vAlign w:val="center"/>
          </w:tcPr>
          <w:p w14:paraId="091CB6C3" w14:textId="77777777" w:rsidR="00D02435" w:rsidRDefault="00D02435" w:rsidP="00364C0E">
            <w:pPr>
              <w:jc w:val="left"/>
            </w:pPr>
            <w:r w:rsidRPr="00096CB0">
              <w:t xml:space="preserve">Là </w:t>
            </w:r>
            <w:r w:rsidRPr="00B93C5C">
              <w:rPr>
                <w:b/>
                <w:bCs/>
                <w:i/>
                <w:iCs/>
              </w:rPr>
              <w:t>nhân viên bán hàng</w:t>
            </w:r>
            <w:r w:rsidRPr="00096CB0">
              <w:t xml:space="preserve">, tôi muốn </w:t>
            </w:r>
            <w:r>
              <w:t xml:space="preserve">lưu trữ nhà cung cấp </w:t>
            </w:r>
            <w:r w:rsidRPr="00096CB0">
              <w:t xml:space="preserve">để </w:t>
            </w:r>
            <w:r>
              <w:t>loại bỏ những nhà cung cấp không còn hợp tác</w:t>
            </w:r>
            <w:r w:rsidRPr="00096CB0">
              <w:t>.</w:t>
            </w:r>
          </w:p>
        </w:tc>
      </w:tr>
      <w:tr w:rsidR="00D02435" w14:paraId="0F898A2C" w14:textId="77777777" w:rsidTr="00364C0E">
        <w:tc>
          <w:tcPr>
            <w:tcW w:w="1702" w:type="dxa"/>
            <w:vMerge w:val="restart"/>
            <w:shd w:val="clear" w:color="auto" w:fill="auto"/>
            <w:vAlign w:val="center"/>
          </w:tcPr>
          <w:p w14:paraId="54B22934" w14:textId="77777777" w:rsidR="00D02435" w:rsidRPr="002C1A00" w:rsidRDefault="00D02435" w:rsidP="00364C0E">
            <w:pPr>
              <w:jc w:val="left"/>
            </w:pPr>
            <w:r w:rsidRPr="00355789">
              <w:t xml:space="preserve">Quản lý </w:t>
            </w:r>
            <w:r>
              <w:t>b</w:t>
            </w:r>
            <w:r w:rsidRPr="00355789">
              <w:t>án hàng</w:t>
            </w:r>
          </w:p>
        </w:tc>
        <w:tc>
          <w:tcPr>
            <w:tcW w:w="2835" w:type="dxa"/>
            <w:shd w:val="clear" w:color="auto" w:fill="auto"/>
            <w:vAlign w:val="center"/>
          </w:tcPr>
          <w:p w14:paraId="51E38AC7" w14:textId="77777777" w:rsidR="00D02435" w:rsidRPr="00C30C05" w:rsidRDefault="00D02435" w:rsidP="00364C0E">
            <w:pPr>
              <w:jc w:val="left"/>
            </w:pPr>
            <w:r w:rsidRPr="007C2739">
              <w:t>Tạo báo giá mới</w:t>
            </w:r>
            <w:r>
              <w:t xml:space="preserve"> đơn bán</w:t>
            </w:r>
          </w:p>
        </w:tc>
        <w:tc>
          <w:tcPr>
            <w:tcW w:w="5244" w:type="dxa"/>
            <w:vAlign w:val="center"/>
          </w:tcPr>
          <w:p w14:paraId="214FDACC" w14:textId="77777777" w:rsidR="00D02435" w:rsidRPr="007C2739" w:rsidRDefault="00D02435" w:rsidP="00364C0E">
            <w:pPr>
              <w:jc w:val="left"/>
            </w:pPr>
            <w:r w:rsidRPr="007C2739">
              <w:t xml:space="preserve">Là </w:t>
            </w:r>
            <w:r w:rsidRPr="00B93C5C">
              <w:rPr>
                <w:b/>
                <w:bCs/>
                <w:i/>
                <w:iCs/>
              </w:rPr>
              <w:t>nhân viên bán hàng</w:t>
            </w:r>
            <w:r w:rsidRPr="007C2739">
              <w:t xml:space="preserve">, tôi muốn </w:t>
            </w:r>
            <w:r>
              <w:t xml:space="preserve">thêm mới đơn bán </w:t>
            </w:r>
            <w:r w:rsidRPr="007C2739">
              <w:t>để xử lý các đơn hàng của khách hàng và theo dõi trạng thái từng đơn hàng.</w:t>
            </w:r>
          </w:p>
        </w:tc>
      </w:tr>
      <w:tr w:rsidR="00D02435" w14:paraId="583CEDAB" w14:textId="77777777" w:rsidTr="00364C0E">
        <w:tc>
          <w:tcPr>
            <w:tcW w:w="1702" w:type="dxa"/>
            <w:vMerge/>
            <w:vAlign w:val="center"/>
          </w:tcPr>
          <w:p w14:paraId="2A866718" w14:textId="77777777" w:rsidR="00D02435" w:rsidRPr="002C1A00" w:rsidRDefault="00D02435" w:rsidP="00364C0E">
            <w:pPr>
              <w:jc w:val="left"/>
            </w:pPr>
          </w:p>
        </w:tc>
        <w:tc>
          <w:tcPr>
            <w:tcW w:w="2835" w:type="dxa"/>
            <w:shd w:val="clear" w:color="auto" w:fill="auto"/>
            <w:vAlign w:val="center"/>
          </w:tcPr>
          <w:p w14:paraId="012DC489" w14:textId="77777777" w:rsidR="00D02435" w:rsidRPr="00C30C05" w:rsidRDefault="00D02435" w:rsidP="00364C0E">
            <w:pPr>
              <w:jc w:val="left"/>
            </w:pPr>
            <w:r>
              <w:t>Cập nhập</w:t>
            </w:r>
            <w:r w:rsidRPr="00080120">
              <w:t xml:space="preserve"> báo giá</w:t>
            </w:r>
            <w:r>
              <w:t xml:space="preserve"> đơn bán</w:t>
            </w:r>
          </w:p>
        </w:tc>
        <w:tc>
          <w:tcPr>
            <w:tcW w:w="5244" w:type="dxa"/>
            <w:vAlign w:val="center"/>
          </w:tcPr>
          <w:p w14:paraId="53D973D1" w14:textId="77777777" w:rsidR="00D02435" w:rsidRDefault="00D02435" w:rsidP="00364C0E">
            <w:pPr>
              <w:jc w:val="left"/>
            </w:pPr>
            <w:r w:rsidRPr="007C2739">
              <w:t xml:space="preserve">Là </w:t>
            </w:r>
            <w:r w:rsidRPr="00B93C5C">
              <w:rPr>
                <w:b/>
                <w:bCs/>
                <w:i/>
                <w:iCs/>
              </w:rPr>
              <w:t>nhân viên bán hàng</w:t>
            </w:r>
            <w:r w:rsidRPr="007C2739">
              <w:t xml:space="preserve">, tôi muốn </w:t>
            </w:r>
            <w:r>
              <w:t xml:space="preserve">cập nhập đơn bán </w:t>
            </w:r>
            <w:r w:rsidRPr="007C2739">
              <w:t>để xử lý các đơn hàng của khách hàng và theo dõi trạng thái từng đơn hàng.</w:t>
            </w:r>
          </w:p>
        </w:tc>
      </w:tr>
      <w:tr w:rsidR="00D02435" w14:paraId="002616A6" w14:textId="77777777" w:rsidTr="00364C0E">
        <w:tc>
          <w:tcPr>
            <w:tcW w:w="1702" w:type="dxa"/>
            <w:vMerge/>
            <w:vAlign w:val="center"/>
          </w:tcPr>
          <w:p w14:paraId="3476AF22" w14:textId="77777777" w:rsidR="00D02435" w:rsidRPr="002C1A00" w:rsidRDefault="00D02435" w:rsidP="00364C0E">
            <w:pPr>
              <w:jc w:val="left"/>
            </w:pPr>
          </w:p>
        </w:tc>
        <w:tc>
          <w:tcPr>
            <w:tcW w:w="2835" w:type="dxa"/>
            <w:shd w:val="clear" w:color="auto" w:fill="auto"/>
            <w:vAlign w:val="center"/>
          </w:tcPr>
          <w:p w14:paraId="4829886A" w14:textId="77777777" w:rsidR="00D02435" w:rsidRPr="00C30C05" w:rsidRDefault="00D02435" w:rsidP="00364C0E">
            <w:pPr>
              <w:jc w:val="left"/>
            </w:pPr>
            <w:r>
              <w:t>Xóa</w:t>
            </w:r>
            <w:r w:rsidRPr="00080120">
              <w:t xml:space="preserve"> báo giá</w:t>
            </w:r>
            <w:r>
              <w:t xml:space="preserve"> đơn bán</w:t>
            </w:r>
          </w:p>
        </w:tc>
        <w:tc>
          <w:tcPr>
            <w:tcW w:w="5244" w:type="dxa"/>
            <w:vAlign w:val="center"/>
          </w:tcPr>
          <w:p w14:paraId="7C6314E9" w14:textId="77777777" w:rsidR="00D02435" w:rsidRDefault="00D02435" w:rsidP="00364C0E">
            <w:pPr>
              <w:jc w:val="left"/>
            </w:pPr>
            <w:r w:rsidRPr="007C2739">
              <w:t xml:space="preserve">Là </w:t>
            </w:r>
            <w:r w:rsidRPr="00B93C5C">
              <w:rPr>
                <w:b/>
                <w:bCs/>
                <w:i/>
                <w:iCs/>
              </w:rPr>
              <w:t>nhân viên bán hàng</w:t>
            </w:r>
            <w:r w:rsidRPr="007C2739">
              <w:t xml:space="preserve">, tôi muốn </w:t>
            </w:r>
            <w:r>
              <w:t>xóa đơn bán để loại bỏ đơn hàng không cần xử lý</w:t>
            </w:r>
            <w:r w:rsidRPr="007C2739">
              <w:t>.</w:t>
            </w:r>
          </w:p>
        </w:tc>
      </w:tr>
      <w:tr w:rsidR="00D02435" w14:paraId="613207D7" w14:textId="77777777" w:rsidTr="00364C0E">
        <w:tc>
          <w:tcPr>
            <w:tcW w:w="1702" w:type="dxa"/>
            <w:vMerge/>
            <w:vAlign w:val="center"/>
          </w:tcPr>
          <w:p w14:paraId="503F9647" w14:textId="77777777" w:rsidR="00D02435" w:rsidRPr="002C1A00" w:rsidRDefault="00D02435" w:rsidP="00364C0E">
            <w:pPr>
              <w:jc w:val="left"/>
            </w:pPr>
          </w:p>
        </w:tc>
        <w:tc>
          <w:tcPr>
            <w:tcW w:w="2835" w:type="dxa"/>
            <w:shd w:val="clear" w:color="auto" w:fill="auto"/>
            <w:vAlign w:val="center"/>
          </w:tcPr>
          <w:p w14:paraId="3274EF92" w14:textId="77777777" w:rsidR="00D02435" w:rsidRDefault="00D02435" w:rsidP="00364C0E">
            <w:pPr>
              <w:jc w:val="left"/>
            </w:pPr>
            <w:r w:rsidRPr="00C30C05">
              <w:t xml:space="preserve">Tìm kiếm </w:t>
            </w:r>
            <w:r w:rsidRPr="00080120">
              <w:t>báo giá</w:t>
            </w:r>
            <w:r>
              <w:t xml:space="preserve"> đơn bán</w:t>
            </w:r>
          </w:p>
        </w:tc>
        <w:tc>
          <w:tcPr>
            <w:tcW w:w="5244" w:type="dxa"/>
            <w:vAlign w:val="center"/>
          </w:tcPr>
          <w:p w14:paraId="4B178ABB" w14:textId="77777777" w:rsidR="00D02435" w:rsidRPr="00C30C05" w:rsidRDefault="00D02435" w:rsidP="00364C0E">
            <w:pPr>
              <w:jc w:val="left"/>
            </w:pPr>
            <w:r w:rsidRPr="007C2739">
              <w:t xml:space="preserve">Là </w:t>
            </w:r>
            <w:r w:rsidRPr="00B93C5C">
              <w:rPr>
                <w:b/>
                <w:bCs/>
                <w:i/>
                <w:iCs/>
              </w:rPr>
              <w:t>nhân viên bán hàng</w:t>
            </w:r>
            <w:r w:rsidRPr="007C2739">
              <w:t xml:space="preserve">, tôi muốn </w:t>
            </w:r>
            <w:r>
              <w:t xml:space="preserve">tìm kiếm đơn bán để </w:t>
            </w:r>
            <w:r w:rsidRPr="007C2739">
              <w:t>xử lý các đơn hàng của khách hàng và theo dõi trạng thái từng đơn hàng.</w:t>
            </w:r>
          </w:p>
        </w:tc>
      </w:tr>
      <w:tr w:rsidR="00D02435" w14:paraId="5D82903C" w14:textId="77777777" w:rsidTr="00364C0E">
        <w:tc>
          <w:tcPr>
            <w:tcW w:w="1702" w:type="dxa"/>
            <w:vMerge/>
            <w:vAlign w:val="center"/>
          </w:tcPr>
          <w:p w14:paraId="5763B020" w14:textId="77777777" w:rsidR="00D02435" w:rsidRPr="002C1A00" w:rsidRDefault="00D02435" w:rsidP="00364C0E">
            <w:pPr>
              <w:jc w:val="left"/>
            </w:pPr>
          </w:p>
        </w:tc>
        <w:tc>
          <w:tcPr>
            <w:tcW w:w="2835" w:type="dxa"/>
            <w:shd w:val="clear" w:color="auto" w:fill="auto"/>
            <w:vAlign w:val="center"/>
          </w:tcPr>
          <w:p w14:paraId="2668A07B" w14:textId="77777777" w:rsidR="00D02435" w:rsidRDefault="00D02435" w:rsidP="00364C0E">
            <w:pPr>
              <w:jc w:val="left"/>
            </w:pPr>
            <w:r>
              <w:t>Lưu trữ</w:t>
            </w:r>
            <w:r w:rsidRPr="00080120">
              <w:t xml:space="preserve"> báo giá</w:t>
            </w:r>
            <w:r>
              <w:t xml:space="preserve"> đơn bán</w:t>
            </w:r>
          </w:p>
        </w:tc>
        <w:tc>
          <w:tcPr>
            <w:tcW w:w="5244" w:type="dxa"/>
            <w:vAlign w:val="center"/>
          </w:tcPr>
          <w:p w14:paraId="16E154E5" w14:textId="77777777" w:rsidR="00D02435" w:rsidRDefault="00D02435" w:rsidP="00364C0E">
            <w:pPr>
              <w:jc w:val="left"/>
            </w:pPr>
            <w:r w:rsidRPr="007C2739">
              <w:t xml:space="preserve">Là </w:t>
            </w:r>
            <w:r w:rsidRPr="00B93C5C">
              <w:rPr>
                <w:b/>
                <w:bCs/>
                <w:i/>
                <w:iCs/>
              </w:rPr>
              <w:t>nhân viên bán hàng</w:t>
            </w:r>
            <w:r w:rsidRPr="007C2739">
              <w:t xml:space="preserve">, tôi muốn </w:t>
            </w:r>
            <w:r>
              <w:t>lưu trữ đơn bán để loại bỏ đơn hàng không cần xử lý</w:t>
            </w:r>
            <w:r w:rsidRPr="007C2739">
              <w:t>.</w:t>
            </w:r>
          </w:p>
        </w:tc>
      </w:tr>
      <w:tr w:rsidR="00D02435" w14:paraId="0D3D6764" w14:textId="77777777" w:rsidTr="00364C0E">
        <w:tc>
          <w:tcPr>
            <w:tcW w:w="1702" w:type="dxa"/>
            <w:vMerge w:val="restart"/>
            <w:vAlign w:val="center"/>
          </w:tcPr>
          <w:p w14:paraId="74E42CBA" w14:textId="77777777" w:rsidR="00D02435" w:rsidRDefault="00D02435" w:rsidP="00364C0E">
            <w:pPr>
              <w:jc w:val="left"/>
            </w:pPr>
            <w:r w:rsidRPr="00FB6C7E">
              <w:t>Mua hàng</w:t>
            </w:r>
          </w:p>
        </w:tc>
        <w:tc>
          <w:tcPr>
            <w:tcW w:w="2835" w:type="dxa"/>
            <w:vAlign w:val="center"/>
          </w:tcPr>
          <w:p w14:paraId="7094E117" w14:textId="77777777" w:rsidR="00D02435" w:rsidRDefault="00D02435" w:rsidP="00364C0E">
            <w:pPr>
              <w:jc w:val="left"/>
            </w:pPr>
            <w:r w:rsidRPr="007C2739">
              <w:t>Tạo báo giá mới</w:t>
            </w:r>
            <w:r>
              <w:t xml:space="preserve"> đơn bán</w:t>
            </w:r>
          </w:p>
        </w:tc>
        <w:tc>
          <w:tcPr>
            <w:tcW w:w="5244" w:type="dxa"/>
            <w:vAlign w:val="center"/>
          </w:tcPr>
          <w:p w14:paraId="1A8C2392" w14:textId="77777777" w:rsidR="00D02435" w:rsidRPr="007C2739" w:rsidRDefault="00D02435" w:rsidP="00364C0E">
            <w:pPr>
              <w:jc w:val="left"/>
            </w:pPr>
            <w:r w:rsidRPr="007C2739">
              <w:t xml:space="preserve">Là </w:t>
            </w:r>
            <w:r w:rsidRPr="00B93C5C">
              <w:rPr>
                <w:b/>
                <w:bCs/>
                <w:i/>
                <w:iCs/>
              </w:rPr>
              <w:t>nhân viên bán hàng</w:t>
            </w:r>
            <w:r w:rsidRPr="007C2739">
              <w:t xml:space="preserve">, tôi muốn </w:t>
            </w:r>
            <w:r>
              <w:t xml:space="preserve">thêm mới đơn mua </w:t>
            </w:r>
            <w:r w:rsidRPr="007C2739">
              <w:t xml:space="preserve">để xử lý các đơn </w:t>
            </w:r>
            <w:r>
              <w:t>nhập hàng</w:t>
            </w:r>
            <w:r w:rsidRPr="007C2739">
              <w:t xml:space="preserve"> và theo dõi trạng thái từng đơn </w:t>
            </w:r>
            <w:r>
              <w:t>nhập hàng</w:t>
            </w:r>
            <w:r w:rsidRPr="007C2739">
              <w:t>.</w:t>
            </w:r>
          </w:p>
        </w:tc>
      </w:tr>
      <w:tr w:rsidR="00D02435" w14:paraId="4CFA06BB" w14:textId="77777777" w:rsidTr="00364C0E">
        <w:tc>
          <w:tcPr>
            <w:tcW w:w="1702" w:type="dxa"/>
            <w:vMerge/>
            <w:vAlign w:val="center"/>
          </w:tcPr>
          <w:p w14:paraId="07B42885" w14:textId="77777777" w:rsidR="00D02435" w:rsidRDefault="00D02435" w:rsidP="00364C0E">
            <w:pPr>
              <w:jc w:val="left"/>
            </w:pPr>
          </w:p>
        </w:tc>
        <w:tc>
          <w:tcPr>
            <w:tcW w:w="2835" w:type="dxa"/>
            <w:vAlign w:val="center"/>
          </w:tcPr>
          <w:p w14:paraId="25832AD8" w14:textId="77777777" w:rsidR="00D02435" w:rsidRDefault="00D02435" w:rsidP="00364C0E">
            <w:pPr>
              <w:jc w:val="left"/>
            </w:pPr>
            <w:r>
              <w:t>Cập nhập</w:t>
            </w:r>
            <w:r w:rsidRPr="00080120">
              <w:t xml:space="preserve"> báo giá</w:t>
            </w:r>
            <w:r>
              <w:t xml:space="preserve"> đơn bán</w:t>
            </w:r>
          </w:p>
        </w:tc>
        <w:tc>
          <w:tcPr>
            <w:tcW w:w="5244" w:type="dxa"/>
            <w:vAlign w:val="center"/>
          </w:tcPr>
          <w:p w14:paraId="340F609C" w14:textId="77777777" w:rsidR="00D02435" w:rsidRDefault="00D02435" w:rsidP="00364C0E">
            <w:pPr>
              <w:jc w:val="left"/>
            </w:pPr>
            <w:r w:rsidRPr="007C2739">
              <w:t xml:space="preserve">Là </w:t>
            </w:r>
            <w:r w:rsidRPr="00B93C5C">
              <w:rPr>
                <w:b/>
                <w:bCs/>
                <w:i/>
                <w:iCs/>
              </w:rPr>
              <w:t>nhân viên bán hàng</w:t>
            </w:r>
            <w:r w:rsidRPr="007C2739">
              <w:t xml:space="preserve">, tôi muốn </w:t>
            </w:r>
            <w:r>
              <w:t xml:space="preserve">cập nhập đơn mua </w:t>
            </w:r>
            <w:r w:rsidRPr="007C2739">
              <w:t xml:space="preserve">để xử lý các đơn </w:t>
            </w:r>
            <w:r>
              <w:t>nhập hàng</w:t>
            </w:r>
            <w:r w:rsidRPr="007C2739">
              <w:t xml:space="preserve"> và theo dõi trạng thái từng đơn </w:t>
            </w:r>
            <w:r>
              <w:t>nhập hàng</w:t>
            </w:r>
            <w:r w:rsidRPr="007C2739">
              <w:t>.</w:t>
            </w:r>
          </w:p>
        </w:tc>
      </w:tr>
      <w:tr w:rsidR="00D02435" w14:paraId="1D308F3C" w14:textId="77777777" w:rsidTr="00364C0E">
        <w:tc>
          <w:tcPr>
            <w:tcW w:w="1702" w:type="dxa"/>
            <w:vMerge/>
            <w:vAlign w:val="center"/>
          </w:tcPr>
          <w:p w14:paraId="2EE10768" w14:textId="77777777" w:rsidR="00D02435" w:rsidRDefault="00D02435" w:rsidP="00364C0E">
            <w:pPr>
              <w:jc w:val="left"/>
            </w:pPr>
          </w:p>
        </w:tc>
        <w:tc>
          <w:tcPr>
            <w:tcW w:w="2835" w:type="dxa"/>
            <w:vAlign w:val="center"/>
          </w:tcPr>
          <w:p w14:paraId="09E5E199" w14:textId="77777777" w:rsidR="00D02435" w:rsidRDefault="00D02435" w:rsidP="00364C0E">
            <w:pPr>
              <w:jc w:val="left"/>
            </w:pPr>
            <w:r>
              <w:t>Xóa</w:t>
            </w:r>
            <w:r w:rsidRPr="00080120">
              <w:t xml:space="preserve"> báo giá</w:t>
            </w:r>
            <w:r>
              <w:t xml:space="preserve"> đơn bán</w:t>
            </w:r>
          </w:p>
        </w:tc>
        <w:tc>
          <w:tcPr>
            <w:tcW w:w="5244" w:type="dxa"/>
            <w:vAlign w:val="center"/>
          </w:tcPr>
          <w:p w14:paraId="530C62A1" w14:textId="77777777" w:rsidR="00D02435" w:rsidRDefault="00D02435" w:rsidP="00364C0E">
            <w:pPr>
              <w:jc w:val="left"/>
            </w:pPr>
            <w:r w:rsidRPr="007C2739">
              <w:t xml:space="preserve">Là </w:t>
            </w:r>
            <w:r w:rsidRPr="00B93C5C">
              <w:rPr>
                <w:b/>
                <w:bCs/>
                <w:i/>
                <w:iCs/>
              </w:rPr>
              <w:t>nhân viên bán hàng</w:t>
            </w:r>
            <w:r w:rsidRPr="007C2739">
              <w:t xml:space="preserve">, tôi muốn </w:t>
            </w:r>
            <w:r>
              <w:t>xóa đơn mua để loại bỏ đơn nhập hàng không cần xử lý</w:t>
            </w:r>
            <w:r w:rsidRPr="007C2739">
              <w:t>.</w:t>
            </w:r>
          </w:p>
        </w:tc>
      </w:tr>
      <w:tr w:rsidR="00D02435" w14:paraId="5274DE0E" w14:textId="77777777" w:rsidTr="00364C0E">
        <w:tc>
          <w:tcPr>
            <w:tcW w:w="1702" w:type="dxa"/>
            <w:vMerge/>
            <w:vAlign w:val="center"/>
          </w:tcPr>
          <w:p w14:paraId="6AF3B4FB" w14:textId="77777777" w:rsidR="00D02435" w:rsidRDefault="00D02435" w:rsidP="00364C0E">
            <w:pPr>
              <w:jc w:val="left"/>
            </w:pPr>
          </w:p>
        </w:tc>
        <w:tc>
          <w:tcPr>
            <w:tcW w:w="2835" w:type="dxa"/>
            <w:vAlign w:val="center"/>
          </w:tcPr>
          <w:p w14:paraId="2272E644" w14:textId="77777777" w:rsidR="00D02435" w:rsidRDefault="00D02435" w:rsidP="00364C0E">
            <w:pPr>
              <w:jc w:val="left"/>
            </w:pPr>
            <w:r w:rsidRPr="00C30C05">
              <w:t xml:space="preserve">Tìm kiếm </w:t>
            </w:r>
            <w:r w:rsidRPr="00080120">
              <w:t>báo giá</w:t>
            </w:r>
            <w:r>
              <w:t xml:space="preserve"> đơn bán</w:t>
            </w:r>
          </w:p>
        </w:tc>
        <w:tc>
          <w:tcPr>
            <w:tcW w:w="5244" w:type="dxa"/>
            <w:vAlign w:val="center"/>
          </w:tcPr>
          <w:p w14:paraId="2CF87387" w14:textId="77777777" w:rsidR="00D02435" w:rsidRPr="00C30C05" w:rsidRDefault="00D02435" w:rsidP="00364C0E">
            <w:pPr>
              <w:jc w:val="left"/>
            </w:pPr>
            <w:r w:rsidRPr="007C2739">
              <w:t xml:space="preserve">Là </w:t>
            </w:r>
            <w:r w:rsidRPr="00B93C5C">
              <w:rPr>
                <w:b/>
                <w:bCs/>
                <w:i/>
                <w:iCs/>
              </w:rPr>
              <w:t>nhân viên bán hàng</w:t>
            </w:r>
            <w:r w:rsidRPr="007C2739">
              <w:t xml:space="preserve">, tôi muốn </w:t>
            </w:r>
            <w:r>
              <w:t xml:space="preserve">tìm kiếm đơn mua </w:t>
            </w:r>
            <w:r w:rsidRPr="007C2739">
              <w:t xml:space="preserve">để xử lý các đơn </w:t>
            </w:r>
            <w:r>
              <w:t>nhập hàng</w:t>
            </w:r>
            <w:r w:rsidRPr="007C2739">
              <w:t xml:space="preserve"> và theo dõi trạng thái từng đơn </w:t>
            </w:r>
            <w:r>
              <w:t>nhập hàng</w:t>
            </w:r>
            <w:r w:rsidRPr="007C2739">
              <w:t>.</w:t>
            </w:r>
          </w:p>
        </w:tc>
      </w:tr>
      <w:tr w:rsidR="00D02435" w14:paraId="53AC25E8" w14:textId="77777777" w:rsidTr="00364C0E">
        <w:tc>
          <w:tcPr>
            <w:tcW w:w="1702" w:type="dxa"/>
            <w:vMerge/>
            <w:vAlign w:val="center"/>
          </w:tcPr>
          <w:p w14:paraId="68779B05" w14:textId="77777777" w:rsidR="00D02435" w:rsidRDefault="00D02435" w:rsidP="00364C0E">
            <w:pPr>
              <w:jc w:val="left"/>
            </w:pPr>
          </w:p>
        </w:tc>
        <w:tc>
          <w:tcPr>
            <w:tcW w:w="2835" w:type="dxa"/>
            <w:vAlign w:val="center"/>
          </w:tcPr>
          <w:p w14:paraId="4F830A26" w14:textId="77777777" w:rsidR="00D02435" w:rsidRDefault="00D02435" w:rsidP="00364C0E">
            <w:pPr>
              <w:jc w:val="left"/>
            </w:pPr>
            <w:r>
              <w:t>Lưu trữ</w:t>
            </w:r>
            <w:r w:rsidRPr="00080120">
              <w:t xml:space="preserve"> báo giá</w:t>
            </w:r>
            <w:r>
              <w:t xml:space="preserve"> đơn bán</w:t>
            </w:r>
          </w:p>
        </w:tc>
        <w:tc>
          <w:tcPr>
            <w:tcW w:w="5244" w:type="dxa"/>
            <w:vAlign w:val="center"/>
          </w:tcPr>
          <w:p w14:paraId="71292CE4" w14:textId="77777777" w:rsidR="00D02435" w:rsidRDefault="00D02435" w:rsidP="00364C0E">
            <w:pPr>
              <w:jc w:val="left"/>
            </w:pPr>
            <w:r w:rsidRPr="007C2739">
              <w:t xml:space="preserve">Là </w:t>
            </w:r>
            <w:r w:rsidRPr="00B93C5C">
              <w:rPr>
                <w:b/>
                <w:bCs/>
                <w:i/>
                <w:iCs/>
              </w:rPr>
              <w:t>nhân viên bán hàng</w:t>
            </w:r>
            <w:r w:rsidRPr="007C2739">
              <w:t xml:space="preserve">, tôi muốn </w:t>
            </w:r>
            <w:r>
              <w:t>lưu trữ đơn mua để loại bỏ đơn nhập hàng không cần xử lý</w:t>
            </w:r>
            <w:r w:rsidRPr="007C2739">
              <w:t>.</w:t>
            </w:r>
          </w:p>
        </w:tc>
      </w:tr>
      <w:tr w:rsidR="00D02435" w14:paraId="7527C5C4" w14:textId="77777777" w:rsidTr="00364C0E">
        <w:tc>
          <w:tcPr>
            <w:tcW w:w="1702" w:type="dxa"/>
            <w:vMerge w:val="restart"/>
            <w:vAlign w:val="center"/>
          </w:tcPr>
          <w:p w14:paraId="0E371185" w14:textId="77777777" w:rsidR="00D02435" w:rsidRDefault="00D02435" w:rsidP="00364C0E">
            <w:pPr>
              <w:jc w:val="left"/>
            </w:pPr>
            <w:r w:rsidRPr="000B39C3">
              <w:lastRenderedPageBreak/>
              <w:t>Quản lý kho</w:t>
            </w:r>
          </w:p>
        </w:tc>
        <w:tc>
          <w:tcPr>
            <w:tcW w:w="2835" w:type="dxa"/>
            <w:vAlign w:val="center"/>
          </w:tcPr>
          <w:p w14:paraId="71A7E5CB" w14:textId="77777777" w:rsidR="00D02435" w:rsidRDefault="00D02435" w:rsidP="00364C0E">
            <w:pPr>
              <w:jc w:val="left"/>
            </w:pPr>
            <w:r>
              <w:t>Phiếu nhập hàng</w:t>
            </w:r>
          </w:p>
        </w:tc>
        <w:tc>
          <w:tcPr>
            <w:tcW w:w="5244" w:type="dxa"/>
            <w:vAlign w:val="center"/>
          </w:tcPr>
          <w:p w14:paraId="51278BB7" w14:textId="77777777" w:rsidR="00D02435" w:rsidRDefault="00D02435" w:rsidP="00364C0E">
            <w:pPr>
              <w:jc w:val="left"/>
            </w:pPr>
            <w:r w:rsidRPr="000B39C3">
              <w:t xml:space="preserve">Là </w:t>
            </w:r>
            <w:r w:rsidRPr="00B93C5C">
              <w:rPr>
                <w:b/>
                <w:bCs/>
                <w:i/>
                <w:iCs/>
              </w:rPr>
              <w:t>nhân viên kho</w:t>
            </w:r>
            <w:r w:rsidRPr="000B39C3">
              <w:t xml:space="preserve">, tôi muốn </w:t>
            </w:r>
            <w:r>
              <w:t xml:space="preserve">quản lý tất cả các phiếu </w:t>
            </w:r>
            <w:r w:rsidRPr="000B39C3">
              <w:t>nhập kho sản phẩm mới để hệ thống có dữ liệu chính xác về hàng hóa sẵn có trong kho.</w:t>
            </w:r>
          </w:p>
        </w:tc>
      </w:tr>
      <w:tr w:rsidR="00D02435" w14:paraId="713570DB" w14:textId="77777777" w:rsidTr="00364C0E">
        <w:tc>
          <w:tcPr>
            <w:tcW w:w="1702" w:type="dxa"/>
            <w:vMerge/>
            <w:vAlign w:val="center"/>
          </w:tcPr>
          <w:p w14:paraId="11DAEBB0" w14:textId="77777777" w:rsidR="00D02435" w:rsidRDefault="00D02435" w:rsidP="00364C0E">
            <w:pPr>
              <w:jc w:val="left"/>
            </w:pPr>
          </w:p>
        </w:tc>
        <w:tc>
          <w:tcPr>
            <w:tcW w:w="2835" w:type="dxa"/>
            <w:vAlign w:val="center"/>
          </w:tcPr>
          <w:p w14:paraId="16907F9A" w14:textId="77777777" w:rsidR="00D02435" w:rsidRDefault="00D02435" w:rsidP="00364C0E">
            <w:pPr>
              <w:jc w:val="left"/>
            </w:pPr>
            <w:r>
              <w:t>Phiếu xuất hàng</w:t>
            </w:r>
          </w:p>
        </w:tc>
        <w:tc>
          <w:tcPr>
            <w:tcW w:w="5244" w:type="dxa"/>
            <w:vAlign w:val="center"/>
          </w:tcPr>
          <w:p w14:paraId="407C076B" w14:textId="77777777" w:rsidR="00D02435" w:rsidRDefault="00D02435" w:rsidP="00364C0E">
            <w:pPr>
              <w:jc w:val="left"/>
            </w:pPr>
            <w:r w:rsidRPr="000B39C3">
              <w:t xml:space="preserve">Là </w:t>
            </w:r>
            <w:r w:rsidRPr="00B93C5C">
              <w:rPr>
                <w:b/>
                <w:bCs/>
                <w:i/>
                <w:iCs/>
              </w:rPr>
              <w:t>nhân viên kho,</w:t>
            </w:r>
            <w:r w:rsidRPr="000B39C3">
              <w:t xml:space="preserve"> tôi muốn </w:t>
            </w:r>
            <w:r>
              <w:t xml:space="preserve">quản lý tất cả các </w:t>
            </w:r>
            <w:r w:rsidRPr="000B39C3">
              <w:t>xuất kho sản phẩm khi có đơn hàng để theo dõi và duy trì tồn kho chính xác.</w:t>
            </w:r>
          </w:p>
        </w:tc>
      </w:tr>
      <w:tr w:rsidR="00D02435" w14:paraId="443A6FC8" w14:textId="77777777" w:rsidTr="00364C0E">
        <w:tc>
          <w:tcPr>
            <w:tcW w:w="1702" w:type="dxa"/>
            <w:vMerge w:val="restart"/>
            <w:vAlign w:val="center"/>
          </w:tcPr>
          <w:p w14:paraId="2A376B5C" w14:textId="77777777" w:rsidR="00D02435" w:rsidRDefault="00D02435" w:rsidP="00364C0E">
            <w:pPr>
              <w:jc w:val="left"/>
            </w:pPr>
            <w:r w:rsidRPr="00130DC2">
              <w:t xml:space="preserve">Quản lý </w:t>
            </w:r>
            <w:r>
              <w:t>s</w:t>
            </w:r>
            <w:r w:rsidRPr="00130DC2">
              <w:t>ản phẩm</w:t>
            </w:r>
          </w:p>
        </w:tc>
        <w:tc>
          <w:tcPr>
            <w:tcW w:w="2835" w:type="dxa"/>
            <w:vAlign w:val="center"/>
          </w:tcPr>
          <w:p w14:paraId="2B1E6E2F" w14:textId="77777777" w:rsidR="00D02435" w:rsidRDefault="00D02435" w:rsidP="00364C0E">
            <w:pPr>
              <w:jc w:val="left"/>
            </w:pPr>
            <w:r>
              <w:t>Tạo mới sản phẩm</w:t>
            </w:r>
          </w:p>
        </w:tc>
        <w:tc>
          <w:tcPr>
            <w:tcW w:w="5244" w:type="dxa"/>
            <w:vAlign w:val="center"/>
          </w:tcPr>
          <w:p w14:paraId="4975B8AC" w14:textId="77777777" w:rsidR="00D02435" w:rsidRDefault="00D02435" w:rsidP="00364C0E">
            <w:pPr>
              <w:jc w:val="left"/>
            </w:pPr>
            <w:r w:rsidRPr="00130DC2">
              <w:t xml:space="preserve">Là </w:t>
            </w:r>
            <w:r w:rsidRPr="00B93C5C">
              <w:rPr>
                <w:b/>
                <w:bCs/>
                <w:i/>
                <w:iCs/>
              </w:rPr>
              <w:t>người quản lý</w:t>
            </w:r>
            <w:r w:rsidRPr="00130DC2">
              <w:t xml:space="preserve"> sản phẩm, tôi muốn tạo sản phẩm mới trong hệ thống để mở rộng danh mục sản phẩm và đáp ứng nhu cầu thị trường.</w:t>
            </w:r>
          </w:p>
        </w:tc>
      </w:tr>
      <w:tr w:rsidR="00D02435" w14:paraId="62BA0764" w14:textId="77777777" w:rsidTr="00364C0E">
        <w:tc>
          <w:tcPr>
            <w:tcW w:w="1702" w:type="dxa"/>
            <w:vMerge/>
            <w:vAlign w:val="center"/>
          </w:tcPr>
          <w:p w14:paraId="10DF2892" w14:textId="77777777" w:rsidR="00D02435" w:rsidRDefault="00D02435" w:rsidP="00364C0E">
            <w:pPr>
              <w:jc w:val="left"/>
            </w:pPr>
          </w:p>
        </w:tc>
        <w:tc>
          <w:tcPr>
            <w:tcW w:w="2835" w:type="dxa"/>
            <w:vAlign w:val="center"/>
          </w:tcPr>
          <w:p w14:paraId="5C242581" w14:textId="77777777" w:rsidR="00D02435" w:rsidRDefault="00D02435" w:rsidP="00364C0E">
            <w:pPr>
              <w:jc w:val="left"/>
            </w:pPr>
            <w:r>
              <w:t>Cập nhập sản phẩm</w:t>
            </w:r>
          </w:p>
        </w:tc>
        <w:tc>
          <w:tcPr>
            <w:tcW w:w="5244" w:type="dxa"/>
            <w:vAlign w:val="center"/>
          </w:tcPr>
          <w:p w14:paraId="71BFB61A" w14:textId="77777777" w:rsidR="00D02435" w:rsidRDefault="00D02435" w:rsidP="00364C0E">
            <w:pPr>
              <w:jc w:val="left"/>
            </w:pPr>
            <w:r w:rsidRPr="00186FCD">
              <w:t xml:space="preserve">Là </w:t>
            </w:r>
            <w:r w:rsidRPr="00B93C5C">
              <w:rPr>
                <w:b/>
                <w:bCs/>
                <w:i/>
                <w:iCs/>
              </w:rPr>
              <w:t>người quản lý</w:t>
            </w:r>
            <w:r w:rsidRPr="00186FCD">
              <w:t xml:space="preserve"> sản phẩm, tôi muốn </w:t>
            </w:r>
            <w:r>
              <w:t>cập nhập</w:t>
            </w:r>
            <w:r w:rsidRPr="00186FCD">
              <w:t xml:space="preserve"> sản phẩm để sửa đổi các thông tin như giá bán, mô tả, số lượng tồn kho.</w:t>
            </w:r>
          </w:p>
        </w:tc>
      </w:tr>
      <w:tr w:rsidR="00D02435" w14:paraId="381F73E0" w14:textId="77777777" w:rsidTr="00364C0E">
        <w:tc>
          <w:tcPr>
            <w:tcW w:w="1702" w:type="dxa"/>
            <w:vMerge/>
            <w:vAlign w:val="center"/>
          </w:tcPr>
          <w:p w14:paraId="15BA8297" w14:textId="77777777" w:rsidR="00D02435" w:rsidRDefault="00D02435" w:rsidP="00364C0E">
            <w:pPr>
              <w:jc w:val="left"/>
            </w:pPr>
          </w:p>
        </w:tc>
        <w:tc>
          <w:tcPr>
            <w:tcW w:w="2835" w:type="dxa"/>
            <w:vAlign w:val="center"/>
          </w:tcPr>
          <w:p w14:paraId="2F30869D" w14:textId="77777777" w:rsidR="00D02435" w:rsidRDefault="00D02435" w:rsidP="00364C0E">
            <w:pPr>
              <w:jc w:val="left"/>
            </w:pPr>
            <w:r>
              <w:t>Xóa sản phẩm</w:t>
            </w:r>
          </w:p>
        </w:tc>
        <w:tc>
          <w:tcPr>
            <w:tcW w:w="5244" w:type="dxa"/>
            <w:vAlign w:val="center"/>
          </w:tcPr>
          <w:p w14:paraId="73A911DE" w14:textId="77777777" w:rsidR="00D02435" w:rsidRDefault="00D02435" w:rsidP="00364C0E">
            <w:pPr>
              <w:jc w:val="left"/>
            </w:pPr>
            <w:r w:rsidRPr="002B7871">
              <w:t xml:space="preserve">Là </w:t>
            </w:r>
            <w:r w:rsidRPr="00B93C5C">
              <w:rPr>
                <w:b/>
                <w:bCs/>
                <w:i/>
                <w:iCs/>
              </w:rPr>
              <w:t>người quản lý</w:t>
            </w:r>
            <w:r w:rsidRPr="002B7871">
              <w:t xml:space="preserve"> sản phẩm, tôi muốn xóa sản phẩm không còn kinh doanh để duy trì danh sách sản phẩm gọn gàng.</w:t>
            </w:r>
          </w:p>
        </w:tc>
      </w:tr>
      <w:tr w:rsidR="00D02435" w14:paraId="6A9E4F1E" w14:textId="77777777" w:rsidTr="00364C0E">
        <w:tc>
          <w:tcPr>
            <w:tcW w:w="1702" w:type="dxa"/>
            <w:vMerge/>
            <w:vAlign w:val="center"/>
          </w:tcPr>
          <w:p w14:paraId="29AD2687" w14:textId="77777777" w:rsidR="00D02435" w:rsidRDefault="00D02435" w:rsidP="00364C0E">
            <w:pPr>
              <w:jc w:val="left"/>
            </w:pPr>
          </w:p>
        </w:tc>
        <w:tc>
          <w:tcPr>
            <w:tcW w:w="2835" w:type="dxa"/>
            <w:vAlign w:val="center"/>
          </w:tcPr>
          <w:p w14:paraId="72ABCDD3" w14:textId="77777777" w:rsidR="00D02435" w:rsidRDefault="00D02435" w:rsidP="00364C0E">
            <w:pPr>
              <w:jc w:val="left"/>
            </w:pPr>
            <w:r>
              <w:t>Tìm kiếm sản phẩm</w:t>
            </w:r>
          </w:p>
        </w:tc>
        <w:tc>
          <w:tcPr>
            <w:tcW w:w="5244" w:type="dxa"/>
            <w:vAlign w:val="center"/>
          </w:tcPr>
          <w:p w14:paraId="44040E1D" w14:textId="77777777" w:rsidR="00D02435" w:rsidRDefault="00D02435" w:rsidP="00364C0E">
            <w:pPr>
              <w:jc w:val="left"/>
            </w:pPr>
            <w:r w:rsidRPr="002B7871">
              <w:t xml:space="preserve">Là </w:t>
            </w:r>
            <w:r w:rsidRPr="00B93C5C">
              <w:rPr>
                <w:b/>
                <w:bCs/>
                <w:i/>
                <w:iCs/>
              </w:rPr>
              <w:t>người quản lý</w:t>
            </w:r>
            <w:r w:rsidRPr="002B7871">
              <w:t xml:space="preserve"> sản phẩm, tôi muốn </w:t>
            </w:r>
            <w:r>
              <w:t>tìm kiếm</w:t>
            </w:r>
            <w:r w:rsidRPr="002B7871">
              <w:t xml:space="preserve"> sản phẩm </w:t>
            </w:r>
            <w:r>
              <w:t>để theo dõi tình trạng sản phẩm</w:t>
            </w:r>
            <w:r w:rsidRPr="002B7871">
              <w:t>.</w:t>
            </w:r>
          </w:p>
        </w:tc>
      </w:tr>
      <w:tr w:rsidR="00D02435" w14:paraId="6B37BC48" w14:textId="77777777" w:rsidTr="00364C0E">
        <w:tc>
          <w:tcPr>
            <w:tcW w:w="1702" w:type="dxa"/>
            <w:vMerge/>
            <w:vAlign w:val="center"/>
          </w:tcPr>
          <w:p w14:paraId="564E10E8" w14:textId="77777777" w:rsidR="00D02435" w:rsidRDefault="00D02435" w:rsidP="00364C0E">
            <w:pPr>
              <w:jc w:val="left"/>
            </w:pPr>
          </w:p>
        </w:tc>
        <w:tc>
          <w:tcPr>
            <w:tcW w:w="2835" w:type="dxa"/>
            <w:vAlign w:val="center"/>
          </w:tcPr>
          <w:p w14:paraId="0BEB7A69" w14:textId="77777777" w:rsidR="00D02435" w:rsidRDefault="00D02435" w:rsidP="00364C0E">
            <w:pPr>
              <w:jc w:val="left"/>
            </w:pPr>
            <w:r>
              <w:t>Lưu trữ sản phẩm</w:t>
            </w:r>
          </w:p>
        </w:tc>
        <w:tc>
          <w:tcPr>
            <w:tcW w:w="5244" w:type="dxa"/>
            <w:vAlign w:val="center"/>
          </w:tcPr>
          <w:p w14:paraId="63C3D7B9" w14:textId="77777777" w:rsidR="00D02435" w:rsidRDefault="00D02435" w:rsidP="00364C0E">
            <w:pPr>
              <w:jc w:val="left"/>
            </w:pPr>
            <w:r w:rsidRPr="002B7871">
              <w:t xml:space="preserve">Là </w:t>
            </w:r>
            <w:r w:rsidRPr="00B93C5C">
              <w:rPr>
                <w:b/>
                <w:bCs/>
                <w:i/>
                <w:iCs/>
              </w:rPr>
              <w:t>người quản lý</w:t>
            </w:r>
            <w:r w:rsidRPr="002B7871">
              <w:t xml:space="preserve"> sản phẩm, tôi muốn </w:t>
            </w:r>
            <w:r>
              <w:t>lưu trữ</w:t>
            </w:r>
            <w:r w:rsidRPr="002B7871">
              <w:t xml:space="preserve"> sản phẩm không còn kinh doanh để duy trì danh sách sản phẩm gọn gàng.</w:t>
            </w:r>
          </w:p>
        </w:tc>
      </w:tr>
      <w:tr w:rsidR="00D02435" w14:paraId="62B0129A" w14:textId="77777777" w:rsidTr="00364C0E">
        <w:trPr>
          <w:trHeight w:val="300"/>
        </w:trPr>
        <w:tc>
          <w:tcPr>
            <w:tcW w:w="1702" w:type="dxa"/>
            <w:vMerge/>
            <w:vAlign w:val="center"/>
          </w:tcPr>
          <w:p w14:paraId="543EFB75" w14:textId="77777777" w:rsidR="00D02435" w:rsidRDefault="00D02435" w:rsidP="00364C0E">
            <w:pPr>
              <w:jc w:val="left"/>
            </w:pPr>
          </w:p>
        </w:tc>
        <w:tc>
          <w:tcPr>
            <w:tcW w:w="2835" w:type="dxa"/>
            <w:vAlign w:val="center"/>
          </w:tcPr>
          <w:p w14:paraId="0F41A786" w14:textId="77777777" w:rsidR="00D02435" w:rsidRDefault="00D02435" w:rsidP="00364C0E">
            <w:pPr>
              <w:jc w:val="left"/>
            </w:pPr>
            <w:r>
              <w:t>Import sản phẩm</w:t>
            </w:r>
          </w:p>
        </w:tc>
        <w:tc>
          <w:tcPr>
            <w:tcW w:w="5244" w:type="dxa"/>
            <w:vAlign w:val="center"/>
          </w:tcPr>
          <w:p w14:paraId="64C4885C" w14:textId="77777777" w:rsidR="00D02435" w:rsidRDefault="00D02435" w:rsidP="00364C0E">
            <w:pPr>
              <w:jc w:val="left"/>
            </w:pPr>
            <w:r>
              <w:t xml:space="preserve">Là </w:t>
            </w:r>
            <w:r w:rsidRPr="00B93C5C">
              <w:rPr>
                <w:b/>
                <w:bCs/>
                <w:i/>
                <w:iCs/>
              </w:rPr>
              <w:t>người quản lý</w:t>
            </w:r>
            <w:r>
              <w:t xml:space="preserve"> sản phẩm, tôi muốn import sản phẩm hàng loạt để tiết kiệm thời gian thêm mới sản phẩm.</w:t>
            </w:r>
          </w:p>
        </w:tc>
      </w:tr>
      <w:tr w:rsidR="00D02435" w14:paraId="6207E78F" w14:textId="77777777" w:rsidTr="00364C0E">
        <w:trPr>
          <w:trHeight w:val="300"/>
        </w:trPr>
        <w:tc>
          <w:tcPr>
            <w:tcW w:w="1702" w:type="dxa"/>
            <w:vMerge/>
            <w:vAlign w:val="center"/>
          </w:tcPr>
          <w:p w14:paraId="17C68E57" w14:textId="77777777" w:rsidR="00D02435" w:rsidRDefault="00D02435" w:rsidP="00364C0E">
            <w:pPr>
              <w:jc w:val="left"/>
            </w:pPr>
          </w:p>
        </w:tc>
        <w:tc>
          <w:tcPr>
            <w:tcW w:w="2835" w:type="dxa"/>
            <w:vAlign w:val="center"/>
          </w:tcPr>
          <w:p w14:paraId="374F64C4" w14:textId="77777777" w:rsidR="00D02435" w:rsidRDefault="00D02435" w:rsidP="00364C0E">
            <w:pPr>
              <w:jc w:val="left"/>
            </w:pPr>
            <w:r>
              <w:t>Export sản phẩm</w:t>
            </w:r>
          </w:p>
        </w:tc>
        <w:tc>
          <w:tcPr>
            <w:tcW w:w="5244" w:type="dxa"/>
            <w:vAlign w:val="center"/>
          </w:tcPr>
          <w:p w14:paraId="7BD97FC7" w14:textId="77777777" w:rsidR="00D02435" w:rsidRDefault="00D02435" w:rsidP="00364C0E">
            <w:pPr>
              <w:jc w:val="left"/>
            </w:pPr>
            <w:r>
              <w:t xml:space="preserve">Là </w:t>
            </w:r>
            <w:r w:rsidRPr="00B93C5C">
              <w:rPr>
                <w:b/>
                <w:bCs/>
                <w:i/>
                <w:iCs/>
              </w:rPr>
              <w:t>người quản lý</w:t>
            </w:r>
            <w:r>
              <w:t xml:space="preserve"> sản phẩm, tôi muốn export sản phẩm hàng để dễ dàng quản lý.</w:t>
            </w:r>
          </w:p>
        </w:tc>
      </w:tr>
      <w:tr w:rsidR="00D02435" w14:paraId="6669A9F3" w14:textId="77777777" w:rsidTr="00364C0E">
        <w:tc>
          <w:tcPr>
            <w:tcW w:w="1702" w:type="dxa"/>
            <w:vMerge w:val="restart"/>
            <w:vAlign w:val="center"/>
          </w:tcPr>
          <w:p w14:paraId="644B32F0" w14:textId="77777777" w:rsidR="00D02435" w:rsidRDefault="00D02435" w:rsidP="00364C0E">
            <w:pPr>
              <w:jc w:val="left"/>
            </w:pPr>
            <w:r>
              <w:t>Quản lý nhân sự</w:t>
            </w:r>
          </w:p>
        </w:tc>
        <w:tc>
          <w:tcPr>
            <w:tcW w:w="2835" w:type="dxa"/>
            <w:vAlign w:val="center"/>
          </w:tcPr>
          <w:p w14:paraId="33EE00CC" w14:textId="77777777" w:rsidR="00D02435" w:rsidRDefault="00D02435" w:rsidP="00364C0E">
            <w:pPr>
              <w:jc w:val="left"/>
            </w:pPr>
            <w:r>
              <w:t>Hồ sơ ứng tuyển</w:t>
            </w:r>
          </w:p>
        </w:tc>
        <w:tc>
          <w:tcPr>
            <w:tcW w:w="5244" w:type="dxa"/>
            <w:vAlign w:val="center"/>
          </w:tcPr>
          <w:p w14:paraId="4CA16342" w14:textId="77777777" w:rsidR="00D02435" w:rsidRPr="00DE4B15" w:rsidRDefault="00D02435" w:rsidP="00364C0E">
            <w:pPr>
              <w:jc w:val="left"/>
            </w:pPr>
            <w:r w:rsidRPr="004F59B8">
              <w:t xml:space="preserve">Là </w:t>
            </w:r>
            <w:r w:rsidRPr="00B93C5C">
              <w:rPr>
                <w:b/>
                <w:bCs/>
                <w:i/>
                <w:iCs/>
              </w:rPr>
              <w:t>nhân viên nhân sự</w:t>
            </w:r>
            <w:r w:rsidRPr="004F59B8">
              <w:t>, tôi muốn quản lý tuyển dụng để theo dõi tiến trình tuyển dụng và hồ sơ ứng viên.</w:t>
            </w:r>
          </w:p>
        </w:tc>
      </w:tr>
      <w:tr w:rsidR="00D02435" w14:paraId="1DE707D3" w14:textId="77777777" w:rsidTr="00364C0E">
        <w:tc>
          <w:tcPr>
            <w:tcW w:w="1702" w:type="dxa"/>
            <w:vMerge/>
            <w:vAlign w:val="center"/>
          </w:tcPr>
          <w:p w14:paraId="7EA9BA59" w14:textId="77777777" w:rsidR="00D02435" w:rsidRDefault="00D02435" w:rsidP="00364C0E">
            <w:pPr>
              <w:jc w:val="left"/>
            </w:pPr>
          </w:p>
        </w:tc>
        <w:tc>
          <w:tcPr>
            <w:tcW w:w="2835" w:type="dxa"/>
            <w:vMerge w:val="restart"/>
            <w:vAlign w:val="center"/>
          </w:tcPr>
          <w:p w14:paraId="505ED7D3" w14:textId="77777777" w:rsidR="00D02435" w:rsidRPr="00DE4B15" w:rsidRDefault="00D02435" w:rsidP="00364C0E">
            <w:pPr>
              <w:jc w:val="left"/>
            </w:pPr>
            <w:r>
              <w:t>Nhân viên</w:t>
            </w:r>
          </w:p>
        </w:tc>
        <w:tc>
          <w:tcPr>
            <w:tcW w:w="5244" w:type="dxa"/>
            <w:vAlign w:val="center"/>
          </w:tcPr>
          <w:p w14:paraId="618A9E48" w14:textId="77777777" w:rsidR="00D02435" w:rsidRDefault="00D02435" w:rsidP="00364C0E">
            <w:pPr>
              <w:jc w:val="left"/>
            </w:pPr>
            <w:r w:rsidRPr="004F59B8">
              <w:t xml:space="preserve">Là </w:t>
            </w:r>
            <w:r w:rsidRPr="00B93C5C">
              <w:rPr>
                <w:b/>
                <w:bCs/>
                <w:i/>
                <w:iCs/>
              </w:rPr>
              <w:t>nhân viên nhân sự</w:t>
            </w:r>
            <w:r w:rsidRPr="004F59B8">
              <w:t xml:space="preserve">, tôi muốn </w:t>
            </w:r>
            <w:r>
              <w:t>tạo</w:t>
            </w:r>
            <w:r w:rsidRPr="004F59B8">
              <w:t xml:space="preserve"> </w:t>
            </w:r>
            <w:r>
              <w:t>nhân viên để quản lý nhân viên</w:t>
            </w:r>
            <w:r w:rsidRPr="004F59B8">
              <w:t>.</w:t>
            </w:r>
          </w:p>
        </w:tc>
      </w:tr>
      <w:tr w:rsidR="00D02435" w14:paraId="6620AB2E" w14:textId="77777777" w:rsidTr="00364C0E">
        <w:tc>
          <w:tcPr>
            <w:tcW w:w="1702" w:type="dxa"/>
            <w:vMerge/>
            <w:vAlign w:val="center"/>
          </w:tcPr>
          <w:p w14:paraId="4323F10F" w14:textId="77777777" w:rsidR="00D02435" w:rsidRDefault="00D02435" w:rsidP="00364C0E">
            <w:pPr>
              <w:jc w:val="left"/>
            </w:pPr>
          </w:p>
        </w:tc>
        <w:tc>
          <w:tcPr>
            <w:tcW w:w="2835" w:type="dxa"/>
            <w:vMerge/>
            <w:vAlign w:val="center"/>
          </w:tcPr>
          <w:p w14:paraId="54E3AA42" w14:textId="77777777" w:rsidR="00D02435" w:rsidRDefault="00D02435" w:rsidP="00364C0E">
            <w:pPr>
              <w:jc w:val="left"/>
            </w:pPr>
          </w:p>
        </w:tc>
        <w:tc>
          <w:tcPr>
            <w:tcW w:w="5244" w:type="dxa"/>
            <w:vAlign w:val="center"/>
          </w:tcPr>
          <w:p w14:paraId="3D078FB3" w14:textId="77777777" w:rsidR="00D02435" w:rsidRDefault="00D02435" w:rsidP="00364C0E">
            <w:pPr>
              <w:jc w:val="left"/>
            </w:pPr>
            <w:r w:rsidRPr="004F59B8">
              <w:t xml:space="preserve">Là </w:t>
            </w:r>
            <w:r w:rsidRPr="00B93C5C">
              <w:rPr>
                <w:b/>
                <w:bCs/>
                <w:i/>
                <w:iCs/>
              </w:rPr>
              <w:t>nhân viên nhân sự</w:t>
            </w:r>
            <w:r w:rsidRPr="004F59B8">
              <w:t xml:space="preserve">, tôi muốn quản lý </w:t>
            </w:r>
            <w:r>
              <w:t>nhân viên để điều chỉnh bổ sung hoặc cắt giảm nhân sự đ</w:t>
            </w:r>
            <w:r w:rsidRPr="00534577">
              <w:t xml:space="preserve">ể đảm bảo </w:t>
            </w:r>
            <w:r>
              <w:t xml:space="preserve">độ </w:t>
            </w:r>
            <w:r w:rsidRPr="00534577">
              <w:t>chính xác từng nhân viên, phục vụ cho việc quản lý nhân sự hiệu quả.</w:t>
            </w:r>
          </w:p>
        </w:tc>
      </w:tr>
      <w:tr w:rsidR="00D02435" w14:paraId="44E82DA9" w14:textId="77777777" w:rsidTr="00364C0E">
        <w:tc>
          <w:tcPr>
            <w:tcW w:w="1702" w:type="dxa"/>
            <w:vMerge/>
            <w:vAlign w:val="center"/>
          </w:tcPr>
          <w:p w14:paraId="0E53E5CC" w14:textId="77777777" w:rsidR="00D02435" w:rsidRDefault="00D02435" w:rsidP="00364C0E">
            <w:pPr>
              <w:jc w:val="left"/>
            </w:pPr>
          </w:p>
        </w:tc>
        <w:tc>
          <w:tcPr>
            <w:tcW w:w="2835" w:type="dxa"/>
            <w:vMerge/>
            <w:vAlign w:val="center"/>
          </w:tcPr>
          <w:p w14:paraId="43A36DAB" w14:textId="77777777" w:rsidR="00D02435" w:rsidRDefault="00D02435" w:rsidP="00364C0E">
            <w:pPr>
              <w:jc w:val="left"/>
            </w:pPr>
          </w:p>
        </w:tc>
        <w:tc>
          <w:tcPr>
            <w:tcW w:w="5244" w:type="dxa"/>
            <w:vAlign w:val="center"/>
          </w:tcPr>
          <w:p w14:paraId="6FB3198D" w14:textId="77777777" w:rsidR="00D02435" w:rsidRDefault="00D02435" w:rsidP="00364C0E">
            <w:pPr>
              <w:jc w:val="left"/>
            </w:pPr>
            <w:r w:rsidRPr="004F59B8">
              <w:t xml:space="preserve">Là </w:t>
            </w:r>
            <w:r w:rsidRPr="00B93C5C">
              <w:rPr>
                <w:b/>
                <w:bCs/>
                <w:i/>
                <w:iCs/>
              </w:rPr>
              <w:t>nhân viên nhân sự</w:t>
            </w:r>
            <w:r w:rsidRPr="004F59B8">
              <w:t xml:space="preserve">, tôi muốn </w:t>
            </w:r>
            <w:r>
              <w:t>xóa</w:t>
            </w:r>
            <w:r w:rsidRPr="004F59B8">
              <w:t xml:space="preserve"> </w:t>
            </w:r>
            <w:r>
              <w:t>nhân viên để quản lý nhân viên</w:t>
            </w:r>
            <w:r w:rsidRPr="004F59B8">
              <w:t>.</w:t>
            </w:r>
          </w:p>
        </w:tc>
      </w:tr>
      <w:tr w:rsidR="00D02435" w14:paraId="0B04CAEC" w14:textId="77777777" w:rsidTr="00364C0E">
        <w:tc>
          <w:tcPr>
            <w:tcW w:w="1702" w:type="dxa"/>
            <w:vMerge/>
            <w:vAlign w:val="center"/>
          </w:tcPr>
          <w:p w14:paraId="1A2C748E" w14:textId="77777777" w:rsidR="00D02435" w:rsidRDefault="00D02435" w:rsidP="00364C0E">
            <w:pPr>
              <w:jc w:val="left"/>
            </w:pPr>
          </w:p>
        </w:tc>
        <w:tc>
          <w:tcPr>
            <w:tcW w:w="2835" w:type="dxa"/>
            <w:vMerge/>
            <w:vAlign w:val="center"/>
          </w:tcPr>
          <w:p w14:paraId="36801BFE" w14:textId="77777777" w:rsidR="00D02435" w:rsidRDefault="00D02435" w:rsidP="00364C0E">
            <w:pPr>
              <w:jc w:val="left"/>
            </w:pPr>
          </w:p>
        </w:tc>
        <w:tc>
          <w:tcPr>
            <w:tcW w:w="5244" w:type="dxa"/>
            <w:vAlign w:val="center"/>
          </w:tcPr>
          <w:p w14:paraId="6BBE9FC9" w14:textId="77777777" w:rsidR="00D02435" w:rsidRDefault="00D02435" w:rsidP="00364C0E">
            <w:pPr>
              <w:jc w:val="left"/>
            </w:pPr>
            <w:r w:rsidRPr="004F59B8">
              <w:t xml:space="preserve">Là </w:t>
            </w:r>
            <w:r w:rsidRPr="00B93C5C">
              <w:rPr>
                <w:b/>
                <w:bCs/>
              </w:rPr>
              <w:t>nhân viên nhân sự</w:t>
            </w:r>
            <w:r w:rsidRPr="004F59B8">
              <w:t xml:space="preserve">, tôi muốn </w:t>
            </w:r>
            <w:r>
              <w:t>tìm kiếm</w:t>
            </w:r>
            <w:r w:rsidRPr="004F59B8">
              <w:t xml:space="preserve"> </w:t>
            </w:r>
            <w:r>
              <w:t>nhân viên để quản lý nhân viên</w:t>
            </w:r>
            <w:r w:rsidRPr="004F59B8">
              <w:t>.</w:t>
            </w:r>
          </w:p>
        </w:tc>
      </w:tr>
      <w:tr w:rsidR="00D02435" w14:paraId="44904A7A" w14:textId="77777777" w:rsidTr="00364C0E">
        <w:tc>
          <w:tcPr>
            <w:tcW w:w="1702" w:type="dxa"/>
            <w:vMerge/>
            <w:vAlign w:val="center"/>
          </w:tcPr>
          <w:p w14:paraId="51E97E99" w14:textId="77777777" w:rsidR="00D02435" w:rsidRDefault="00D02435" w:rsidP="00364C0E">
            <w:pPr>
              <w:jc w:val="left"/>
            </w:pPr>
          </w:p>
        </w:tc>
        <w:tc>
          <w:tcPr>
            <w:tcW w:w="2835" w:type="dxa"/>
            <w:vMerge/>
            <w:vAlign w:val="center"/>
          </w:tcPr>
          <w:p w14:paraId="05AA9CA3" w14:textId="77777777" w:rsidR="00D02435" w:rsidRDefault="00D02435" w:rsidP="00364C0E">
            <w:pPr>
              <w:jc w:val="left"/>
            </w:pPr>
          </w:p>
        </w:tc>
        <w:tc>
          <w:tcPr>
            <w:tcW w:w="5244" w:type="dxa"/>
            <w:vAlign w:val="center"/>
          </w:tcPr>
          <w:p w14:paraId="7D47BFA6" w14:textId="77777777" w:rsidR="00D02435" w:rsidRDefault="00D02435" w:rsidP="00364C0E">
            <w:pPr>
              <w:jc w:val="left"/>
            </w:pPr>
            <w:r w:rsidRPr="004F59B8">
              <w:t xml:space="preserve">Là nhân viên nhân sự, tôi muốn </w:t>
            </w:r>
            <w:r>
              <w:t>lưu trữ nhân viên để quản lý nhân viên nghỉ</w:t>
            </w:r>
            <w:r w:rsidRPr="004F59B8">
              <w:t>.</w:t>
            </w:r>
          </w:p>
        </w:tc>
      </w:tr>
      <w:tr w:rsidR="00D02435" w14:paraId="6EF8B6E3" w14:textId="77777777" w:rsidTr="00364C0E">
        <w:tc>
          <w:tcPr>
            <w:tcW w:w="1702" w:type="dxa"/>
            <w:vMerge w:val="restart"/>
            <w:vAlign w:val="center"/>
          </w:tcPr>
          <w:p w14:paraId="6E85F7DE" w14:textId="77777777" w:rsidR="00D02435" w:rsidRPr="00665807" w:rsidRDefault="00D02435" w:rsidP="00364C0E">
            <w:pPr>
              <w:jc w:val="left"/>
            </w:pPr>
            <w:r w:rsidRPr="004A332F">
              <w:t>Trang web</w:t>
            </w:r>
          </w:p>
        </w:tc>
        <w:tc>
          <w:tcPr>
            <w:tcW w:w="2835" w:type="dxa"/>
            <w:vAlign w:val="center"/>
          </w:tcPr>
          <w:p w14:paraId="2482FFC7" w14:textId="77777777" w:rsidR="00D02435" w:rsidRPr="00E17C9B" w:rsidRDefault="00D02435" w:rsidP="00364C0E">
            <w:pPr>
              <w:jc w:val="left"/>
            </w:pPr>
            <w:r w:rsidRPr="000073E0">
              <w:t>Trang Chủ</w:t>
            </w:r>
          </w:p>
        </w:tc>
        <w:tc>
          <w:tcPr>
            <w:tcW w:w="5244" w:type="dxa"/>
            <w:vAlign w:val="center"/>
          </w:tcPr>
          <w:p w14:paraId="509B4025" w14:textId="77777777" w:rsidR="00D02435" w:rsidRPr="00E17C9B" w:rsidRDefault="00D02435" w:rsidP="00364C0E">
            <w:pPr>
              <w:jc w:val="left"/>
            </w:pPr>
            <w:r w:rsidRPr="0006587C">
              <w:t>Là khách truy cập, tôi muốn truy cập trang chủ để xem thông tin nổi bật về công ty và các sản phẩm.</w:t>
            </w:r>
          </w:p>
        </w:tc>
      </w:tr>
      <w:tr w:rsidR="00D02435" w14:paraId="54BF5415" w14:textId="77777777" w:rsidTr="00364C0E">
        <w:tc>
          <w:tcPr>
            <w:tcW w:w="1702" w:type="dxa"/>
            <w:vMerge/>
            <w:vAlign w:val="center"/>
          </w:tcPr>
          <w:p w14:paraId="568D0E6F" w14:textId="77777777" w:rsidR="00D02435" w:rsidRPr="00665807" w:rsidRDefault="00D02435" w:rsidP="00364C0E">
            <w:pPr>
              <w:jc w:val="left"/>
            </w:pPr>
          </w:p>
        </w:tc>
        <w:tc>
          <w:tcPr>
            <w:tcW w:w="2835" w:type="dxa"/>
            <w:vMerge w:val="restart"/>
            <w:vAlign w:val="center"/>
          </w:tcPr>
          <w:p w14:paraId="7C6FAEC8" w14:textId="77777777" w:rsidR="00D02435" w:rsidRPr="00E17C9B" w:rsidRDefault="00D02435" w:rsidP="00364C0E">
            <w:pPr>
              <w:jc w:val="left"/>
            </w:pPr>
            <w:r w:rsidRPr="00410624">
              <w:t>Cửa Hàng</w:t>
            </w:r>
          </w:p>
        </w:tc>
        <w:tc>
          <w:tcPr>
            <w:tcW w:w="5244" w:type="dxa"/>
            <w:vAlign w:val="center"/>
          </w:tcPr>
          <w:p w14:paraId="63913586" w14:textId="77777777" w:rsidR="00D02435" w:rsidRPr="00B1530D" w:rsidRDefault="00D02435" w:rsidP="00364C0E">
            <w:pPr>
              <w:jc w:val="left"/>
            </w:pPr>
            <w:r w:rsidRPr="000709FE">
              <w:t>Là khách truy cập, tôi muốn xem danh sách sản phẩm trong cửa hàng để tìm kiếm sản phẩm phù hợp.</w:t>
            </w:r>
          </w:p>
        </w:tc>
      </w:tr>
      <w:tr w:rsidR="00D02435" w14:paraId="0A43295A" w14:textId="77777777" w:rsidTr="00364C0E">
        <w:tc>
          <w:tcPr>
            <w:tcW w:w="1702" w:type="dxa"/>
            <w:vMerge/>
            <w:vAlign w:val="center"/>
          </w:tcPr>
          <w:p w14:paraId="4B0993E0" w14:textId="77777777" w:rsidR="00D02435" w:rsidRPr="00665807" w:rsidRDefault="00D02435" w:rsidP="00364C0E">
            <w:pPr>
              <w:jc w:val="left"/>
            </w:pPr>
          </w:p>
        </w:tc>
        <w:tc>
          <w:tcPr>
            <w:tcW w:w="2835" w:type="dxa"/>
            <w:vMerge/>
            <w:vAlign w:val="center"/>
          </w:tcPr>
          <w:p w14:paraId="497AE7F1" w14:textId="77777777" w:rsidR="00D02435" w:rsidRPr="00E17C9B" w:rsidRDefault="00D02435" w:rsidP="00364C0E">
            <w:pPr>
              <w:jc w:val="left"/>
            </w:pPr>
          </w:p>
        </w:tc>
        <w:tc>
          <w:tcPr>
            <w:tcW w:w="5244" w:type="dxa"/>
            <w:vAlign w:val="center"/>
          </w:tcPr>
          <w:p w14:paraId="0B20F427" w14:textId="77777777" w:rsidR="00D02435" w:rsidRPr="00B1530D" w:rsidRDefault="00D02435" w:rsidP="00364C0E">
            <w:pPr>
              <w:jc w:val="left"/>
            </w:pPr>
            <w:r w:rsidRPr="000709FE">
              <w:t>Là khách truy cập, tôi muốn thêm sản phẩm vào giỏ hàng để chuẩn bị cho việc thanh toán.</w:t>
            </w:r>
          </w:p>
        </w:tc>
      </w:tr>
      <w:tr w:rsidR="00D02435" w14:paraId="1BB2EC69" w14:textId="77777777" w:rsidTr="00364C0E">
        <w:tc>
          <w:tcPr>
            <w:tcW w:w="1702" w:type="dxa"/>
            <w:vMerge/>
            <w:vAlign w:val="center"/>
          </w:tcPr>
          <w:p w14:paraId="4D96297A" w14:textId="77777777" w:rsidR="00D02435" w:rsidRPr="00665807" w:rsidRDefault="00D02435" w:rsidP="00364C0E">
            <w:pPr>
              <w:jc w:val="left"/>
            </w:pPr>
          </w:p>
        </w:tc>
        <w:tc>
          <w:tcPr>
            <w:tcW w:w="2835" w:type="dxa"/>
            <w:vMerge/>
            <w:vAlign w:val="center"/>
          </w:tcPr>
          <w:p w14:paraId="14C2079D" w14:textId="77777777" w:rsidR="00D02435" w:rsidRPr="00E17C9B" w:rsidRDefault="00D02435" w:rsidP="00364C0E">
            <w:pPr>
              <w:jc w:val="left"/>
            </w:pPr>
          </w:p>
        </w:tc>
        <w:tc>
          <w:tcPr>
            <w:tcW w:w="5244" w:type="dxa"/>
            <w:vAlign w:val="center"/>
          </w:tcPr>
          <w:p w14:paraId="72AAC0CA" w14:textId="77777777" w:rsidR="00D02435" w:rsidRPr="00F43A54" w:rsidRDefault="00D02435" w:rsidP="00364C0E">
            <w:pPr>
              <w:jc w:val="left"/>
            </w:pPr>
            <w:r w:rsidRPr="00370C98">
              <w:t>Là khách truy cập, tôi muốn tìm kiếm sản phẩm theo từ khóa để tiết kiệm thời gian tìm kiếm sản phẩm mong muốn.</w:t>
            </w:r>
          </w:p>
        </w:tc>
      </w:tr>
      <w:tr w:rsidR="00D02435" w14:paraId="22ACDC62" w14:textId="77777777" w:rsidTr="00364C0E">
        <w:tc>
          <w:tcPr>
            <w:tcW w:w="1702" w:type="dxa"/>
            <w:vMerge/>
            <w:vAlign w:val="center"/>
          </w:tcPr>
          <w:p w14:paraId="3A2448B1" w14:textId="77777777" w:rsidR="00D02435" w:rsidRPr="00665807" w:rsidRDefault="00D02435" w:rsidP="00364C0E">
            <w:pPr>
              <w:jc w:val="left"/>
            </w:pPr>
          </w:p>
        </w:tc>
        <w:tc>
          <w:tcPr>
            <w:tcW w:w="2835" w:type="dxa"/>
            <w:vMerge/>
            <w:vAlign w:val="center"/>
          </w:tcPr>
          <w:p w14:paraId="1D059242" w14:textId="77777777" w:rsidR="00D02435" w:rsidRPr="00E17C9B" w:rsidRDefault="00D02435" w:rsidP="00364C0E">
            <w:pPr>
              <w:jc w:val="left"/>
            </w:pPr>
          </w:p>
        </w:tc>
        <w:tc>
          <w:tcPr>
            <w:tcW w:w="5244" w:type="dxa"/>
            <w:vAlign w:val="center"/>
          </w:tcPr>
          <w:p w14:paraId="79C8AD4A" w14:textId="77777777" w:rsidR="00D02435" w:rsidRPr="00F43A54" w:rsidRDefault="00D02435" w:rsidP="00364C0E">
            <w:pPr>
              <w:jc w:val="left"/>
            </w:pPr>
            <w:r w:rsidRPr="00370C98">
              <w:t>Là khách truy cập, tôi muốn lọc sản phẩm theo thuộc tính (như màu sắc, kích cỡ) để tìm kiếm sản phẩm phù hợp với nhu cầu.</w:t>
            </w:r>
          </w:p>
        </w:tc>
      </w:tr>
      <w:tr w:rsidR="00D02435" w14:paraId="529FE89D" w14:textId="77777777" w:rsidTr="00364C0E">
        <w:tc>
          <w:tcPr>
            <w:tcW w:w="1702" w:type="dxa"/>
            <w:vMerge/>
            <w:vAlign w:val="center"/>
          </w:tcPr>
          <w:p w14:paraId="5C8F4FAD" w14:textId="77777777" w:rsidR="00D02435" w:rsidRPr="00665807" w:rsidRDefault="00D02435" w:rsidP="00364C0E">
            <w:pPr>
              <w:jc w:val="left"/>
            </w:pPr>
          </w:p>
        </w:tc>
        <w:tc>
          <w:tcPr>
            <w:tcW w:w="2835" w:type="dxa"/>
            <w:vAlign w:val="center"/>
          </w:tcPr>
          <w:p w14:paraId="00F082E8" w14:textId="77777777" w:rsidR="00D02435" w:rsidRPr="00E17C9B" w:rsidRDefault="00D02435" w:rsidP="00364C0E">
            <w:pPr>
              <w:jc w:val="left"/>
            </w:pPr>
            <w:r w:rsidRPr="008252BD">
              <w:t>Tuyển Dụng</w:t>
            </w:r>
          </w:p>
        </w:tc>
        <w:tc>
          <w:tcPr>
            <w:tcW w:w="5244" w:type="dxa"/>
            <w:vAlign w:val="center"/>
          </w:tcPr>
          <w:p w14:paraId="25DAB6B4" w14:textId="77777777" w:rsidR="00D02435" w:rsidRPr="00E17C9B" w:rsidRDefault="00D02435" w:rsidP="00364C0E">
            <w:pPr>
              <w:jc w:val="left"/>
            </w:pPr>
            <w:r w:rsidRPr="00E74D92">
              <w:t xml:space="preserve">Là </w:t>
            </w:r>
            <w:r w:rsidRPr="00D02435">
              <w:rPr>
                <w:b/>
                <w:bCs/>
                <w:i/>
                <w:iCs/>
              </w:rPr>
              <w:t>ứng viên</w:t>
            </w:r>
            <w:r w:rsidRPr="00E74D92">
              <w:t>, tôi muốn xem thông tin tuyển dụng để tìm kiếm cơ hội việc làm tại công ty.</w:t>
            </w:r>
          </w:p>
        </w:tc>
      </w:tr>
      <w:tr w:rsidR="00D02435" w14:paraId="32FB8981" w14:textId="77777777" w:rsidTr="00364C0E">
        <w:tc>
          <w:tcPr>
            <w:tcW w:w="1702" w:type="dxa"/>
            <w:vMerge/>
            <w:vAlign w:val="center"/>
          </w:tcPr>
          <w:p w14:paraId="5BABB07A" w14:textId="77777777" w:rsidR="00D02435" w:rsidRPr="00665807" w:rsidRDefault="00D02435" w:rsidP="00364C0E">
            <w:pPr>
              <w:jc w:val="left"/>
            </w:pPr>
          </w:p>
        </w:tc>
        <w:tc>
          <w:tcPr>
            <w:tcW w:w="2835" w:type="dxa"/>
            <w:vAlign w:val="center"/>
          </w:tcPr>
          <w:p w14:paraId="649E2DF5" w14:textId="77777777" w:rsidR="00D02435" w:rsidRPr="00E17C9B" w:rsidRDefault="00D02435" w:rsidP="00364C0E">
            <w:pPr>
              <w:jc w:val="left"/>
            </w:pPr>
            <w:r w:rsidRPr="008252BD">
              <w:t>Liên Hệ</w:t>
            </w:r>
          </w:p>
        </w:tc>
        <w:tc>
          <w:tcPr>
            <w:tcW w:w="5244" w:type="dxa"/>
            <w:vAlign w:val="center"/>
          </w:tcPr>
          <w:p w14:paraId="2355F097" w14:textId="77777777" w:rsidR="00D02435" w:rsidRPr="00E17C9B" w:rsidRDefault="00D02435" w:rsidP="00364C0E">
            <w:pPr>
              <w:jc w:val="left"/>
            </w:pPr>
            <w:r w:rsidRPr="008252BD">
              <w:t xml:space="preserve">Là </w:t>
            </w:r>
            <w:r w:rsidRPr="00D02435">
              <w:rPr>
                <w:b/>
                <w:bCs/>
                <w:i/>
                <w:iCs/>
              </w:rPr>
              <w:t>khách truy cập</w:t>
            </w:r>
            <w:r w:rsidRPr="008252BD">
              <w:t>, tôi muốn truy cập trang liên hệ để có thể liên lạc với công ty khi cần thiết.</w:t>
            </w:r>
          </w:p>
        </w:tc>
      </w:tr>
      <w:tr w:rsidR="00D02435" w14:paraId="6869574B" w14:textId="77777777" w:rsidTr="00364C0E">
        <w:tc>
          <w:tcPr>
            <w:tcW w:w="1702" w:type="dxa"/>
            <w:vMerge/>
            <w:vAlign w:val="center"/>
          </w:tcPr>
          <w:p w14:paraId="76D6D9A0" w14:textId="77777777" w:rsidR="00D02435" w:rsidRPr="00665807" w:rsidRDefault="00D02435" w:rsidP="00364C0E">
            <w:pPr>
              <w:jc w:val="left"/>
            </w:pPr>
          </w:p>
        </w:tc>
        <w:tc>
          <w:tcPr>
            <w:tcW w:w="2835" w:type="dxa"/>
            <w:vAlign w:val="center"/>
          </w:tcPr>
          <w:p w14:paraId="2B67BF12" w14:textId="77777777" w:rsidR="00D02435" w:rsidRPr="00E17C9B" w:rsidRDefault="00D02435" w:rsidP="00364C0E">
            <w:pPr>
              <w:jc w:val="left"/>
            </w:pPr>
            <w:r w:rsidRPr="008252BD">
              <w:t>Báo Cáo</w:t>
            </w:r>
          </w:p>
        </w:tc>
        <w:tc>
          <w:tcPr>
            <w:tcW w:w="5244" w:type="dxa"/>
            <w:vAlign w:val="center"/>
          </w:tcPr>
          <w:p w14:paraId="4619D767" w14:textId="77777777" w:rsidR="00D02435" w:rsidRPr="00E17C9B" w:rsidRDefault="00D02435" w:rsidP="00364C0E">
            <w:pPr>
              <w:jc w:val="left"/>
            </w:pPr>
            <w:r w:rsidRPr="008252BD">
              <w:t xml:space="preserve">Là </w:t>
            </w:r>
            <w:r w:rsidRPr="00D02435">
              <w:rPr>
                <w:b/>
                <w:bCs/>
                <w:i/>
                <w:iCs/>
              </w:rPr>
              <w:t>quản trị viên</w:t>
            </w:r>
            <w:r w:rsidRPr="008252BD">
              <w:t>, tôi muốn xem báo cáo phân tích trang web để hiểu rõ hành vi của khách truy cập và cải thiện trải nghiệm người dùng.</w:t>
            </w:r>
          </w:p>
        </w:tc>
      </w:tr>
      <w:tr w:rsidR="00D02435" w14:paraId="24442BBF" w14:textId="77777777" w:rsidTr="00364C0E">
        <w:tc>
          <w:tcPr>
            <w:tcW w:w="1702" w:type="dxa"/>
            <w:vMerge w:val="restart"/>
            <w:vAlign w:val="center"/>
          </w:tcPr>
          <w:p w14:paraId="2C46C006" w14:textId="77777777" w:rsidR="00D02435" w:rsidRPr="00665807" w:rsidRDefault="00D02435" w:rsidP="00364C0E">
            <w:pPr>
              <w:jc w:val="left"/>
            </w:pPr>
            <w:r>
              <w:t>Quản lý người dùng</w:t>
            </w:r>
          </w:p>
        </w:tc>
        <w:tc>
          <w:tcPr>
            <w:tcW w:w="2835" w:type="dxa"/>
            <w:vAlign w:val="center"/>
          </w:tcPr>
          <w:p w14:paraId="31416F9C" w14:textId="77777777" w:rsidR="00D02435" w:rsidRPr="00E17C9B" w:rsidRDefault="00D02435" w:rsidP="00364C0E">
            <w:pPr>
              <w:jc w:val="left"/>
            </w:pPr>
            <w:r>
              <w:t>Tạo mới người dùng</w:t>
            </w:r>
          </w:p>
        </w:tc>
        <w:tc>
          <w:tcPr>
            <w:tcW w:w="5244" w:type="dxa"/>
            <w:vAlign w:val="center"/>
          </w:tcPr>
          <w:p w14:paraId="36638DD0" w14:textId="326B4134" w:rsidR="00D02435" w:rsidRPr="00E17C9B" w:rsidRDefault="00D02435" w:rsidP="00364C0E">
            <w:pPr>
              <w:jc w:val="left"/>
            </w:pPr>
            <w:r>
              <w:t xml:space="preserve">Là </w:t>
            </w:r>
            <w:r w:rsidRPr="00D02435">
              <w:rPr>
                <w:b/>
                <w:bCs/>
                <w:i/>
                <w:iCs/>
              </w:rPr>
              <w:t>nhân viên</w:t>
            </w:r>
            <w:r>
              <w:t xml:space="preserve"> </w:t>
            </w:r>
            <w:r w:rsidRPr="00D02435">
              <w:rPr>
                <w:b/>
                <w:bCs/>
                <w:i/>
                <w:iCs/>
              </w:rPr>
              <w:t>nhân sự</w:t>
            </w:r>
            <w:r>
              <w:t>, tôi muốn tạo mới người dùng để quản lý nhân viên cửa hàng</w:t>
            </w:r>
          </w:p>
        </w:tc>
      </w:tr>
      <w:tr w:rsidR="00D02435" w14:paraId="671536E8" w14:textId="77777777" w:rsidTr="00364C0E">
        <w:tc>
          <w:tcPr>
            <w:tcW w:w="1702" w:type="dxa"/>
            <w:vMerge/>
            <w:vAlign w:val="center"/>
          </w:tcPr>
          <w:p w14:paraId="664F074A" w14:textId="77777777" w:rsidR="00D02435" w:rsidRDefault="00D02435" w:rsidP="00364C0E">
            <w:pPr>
              <w:jc w:val="left"/>
            </w:pPr>
          </w:p>
        </w:tc>
        <w:tc>
          <w:tcPr>
            <w:tcW w:w="2835" w:type="dxa"/>
            <w:vAlign w:val="center"/>
          </w:tcPr>
          <w:p w14:paraId="00D797F9" w14:textId="77777777" w:rsidR="00D02435" w:rsidRPr="00E17C9B" w:rsidRDefault="00D02435" w:rsidP="00364C0E">
            <w:pPr>
              <w:jc w:val="left"/>
            </w:pPr>
            <w:r>
              <w:t>Cập nhập người dùng</w:t>
            </w:r>
          </w:p>
        </w:tc>
        <w:tc>
          <w:tcPr>
            <w:tcW w:w="5244" w:type="dxa"/>
            <w:vAlign w:val="center"/>
          </w:tcPr>
          <w:p w14:paraId="69EDE91F" w14:textId="77777777" w:rsidR="00D02435" w:rsidRPr="00E17C9B" w:rsidRDefault="00D02435" w:rsidP="00364C0E">
            <w:pPr>
              <w:jc w:val="left"/>
            </w:pPr>
            <w:r>
              <w:t xml:space="preserve">Là </w:t>
            </w:r>
            <w:r w:rsidRPr="00D02435">
              <w:rPr>
                <w:b/>
                <w:bCs/>
                <w:i/>
                <w:iCs/>
              </w:rPr>
              <w:t>nhân viên</w:t>
            </w:r>
            <w:r>
              <w:t xml:space="preserve"> </w:t>
            </w:r>
            <w:r w:rsidRPr="00D02435">
              <w:rPr>
                <w:b/>
                <w:bCs/>
                <w:i/>
                <w:iCs/>
              </w:rPr>
              <w:t>nhân sự</w:t>
            </w:r>
            <w:r>
              <w:t>, tôi muốn cập nhập người dùng để quản lý nhân viên cửa hàng</w:t>
            </w:r>
          </w:p>
        </w:tc>
      </w:tr>
      <w:tr w:rsidR="00D02435" w14:paraId="42AC5691" w14:textId="77777777" w:rsidTr="00364C0E">
        <w:tc>
          <w:tcPr>
            <w:tcW w:w="1702" w:type="dxa"/>
            <w:vMerge/>
            <w:vAlign w:val="center"/>
          </w:tcPr>
          <w:p w14:paraId="33E8561F" w14:textId="77777777" w:rsidR="00D02435" w:rsidRDefault="00D02435" w:rsidP="00364C0E">
            <w:pPr>
              <w:jc w:val="left"/>
            </w:pPr>
          </w:p>
        </w:tc>
        <w:tc>
          <w:tcPr>
            <w:tcW w:w="2835" w:type="dxa"/>
            <w:vAlign w:val="center"/>
          </w:tcPr>
          <w:p w14:paraId="733CB60E" w14:textId="77777777" w:rsidR="00D02435" w:rsidRPr="00E17C9B" w:rsidRDefault="00D02435" w:rsidP="00364C0E">
            <w:pPr>
              <w:jc w:val="left"/>
            </w:pPr>
            <w:r>
              <w:t>Xóa người dùng</w:t>
            </w:r>
          </w:p>
        </w:tc>
        <w:tc>
          <w:tcPr>
            <w:tcW w:w="5244" w:type="dxa"/>
            <w:vAlign w:val="center"/>
          </w:tcPr>
          <w:p w14:paraId="7B212C45" w14:textId="77777777" w:rsidR="00D02435" w:rsidRPr="00E17C9B" w:rsidRDefault="00D02435" w:rsidP="00364C0E">
            <w:pPr>
              <w:jc w:val="left"/>
            </w:pPr>
            <w:r>
              <w:t xml:space="preserve">Là </w:t>
            </w:r>
            <w:r w:rsidRPr="00D02435">
              <w:rPr>
                <w:b/>
                <w:bCs/>
                <w:i/>
                <w:iCs/>
              </w:rPr>
              <w:t>nhân viên</w:t>
            </w:r>
            <w:r>
              <w:t xml:space="preserve"> </w:t>
            </w:r>
            <w:r w:rsidRPr="00D02435">
              <w:rPr>
                <w:b/>
                <w:bCs/>
                <w:i/>
                <w:iCs/>
              </w:rPr>
              <w:t>nhân sự</w:t>
            </w:r>
            <w:r>
              <w:t>, tôi muốn xóa người dùng để loại bỏ những nhân sự không còn hoạt động</w:t>
            </w:r>
          </w:p>
        </w:tc>
      </w:tr>
      <w:tr w:rsidR="00D02435" w14:paraId="0E966179" w14:textId="77777777" w:rsidTr="00364C0E">
        <w:tc>
          <w:tcPr>
            <w:tcW w:w="1702" w:type="dxa"/>
            <w:vMerge/>
            <w:vAlign w:val="center"/>
          </w:tcPr>
          <w:p w14:paraId="6881CA1F" w14:textId="77777777" w:rsidR="00D02435" w:rsidRDefault="00D02435" w:rsidP="00364C0E">
            <w:pPr>
              <w:jc w:val="left"/>
            </w:pPr>
          </w:p>
        </w:tc>
        <w:tc>
          <w:tcPr>
            <w:tcW w:w="2835" w:type="dxa"/>
            <w:vAlign w:val="center"/>
          </w:tcPr>
          <w:p w14:paraId="5633F21C" w14:textId="77777777" w:rsidR="00D02435" w:rsidRDefault="00D02435" w:rsidP="00364C0E">
            <w:pPr>
              <w:jc w:val="left"/>
            </w:pPr>
            <w:r>
              <w:t>Tìm kiếm người dùng</w:t>
            </w:r>
          </w:p>
        </w:tc>
        <w:tc>
          <w:tcPr>
            <w:tcW w:w="5244" w:type="dxa"/>
            <w:vAlign w:val="center"/>
          </w:tcPr>
          <w:p w14:paraId="21DBF6C3" w14:textId="03E516A0" w:rsidR="00D02435" w:rsidRPr="00E17C9B" w:rsidRDefault="00D02435" w:rsidP="00364C0E">
            <w:pPr>
              <w:jc w:val="left"/>
            </w:pPr>
            <w:r>
              <w:t xml:space="preserve">Là </w:t>
            </w:r>
            <w:r w:rsidRPr="00D02435">
              <w:rPr>
                <w:b/>
                <w:bCs/>
                <w:i/>
                <w:iCs/>
              </w:rPr>
              <w:t>nhân viên</w:t>
            </w:r>
            <w:r>
              <w:t xml:space="preserve"> </w:t>
            </w:r>
            <w:r w:rsidRPr="00D02435">
              <w:rPr>
                <w:b/>
                <w:bCs/>
                <w:i/>
                <w:iCs/>
              </w:rPr>
              <w:t>nhân sự,</w:t>
            </w:r>
            <w:r>
              <w:t xml:space="preserve"> tôi muốn tìm kiếm người dùng để quản lý và theo dõi nhân viên</w:t>
            </w:r>
          </w:p>
        </w:tc>
      </w:tr>
      <w:tr w:rsidR="00D02435" w14:paraId="0BB186DA" w14:textId="77777777" w:rsidTr="00364C0E">
        <w:tc>
          <w:tcPr>
            <w:tcW w:w="1702" w:type="dxa"/>
            <w:vMerge/>
            <w:vAlign w:val="center"/>
          </w:tcPr>
          <w:p w14:paraId="3A260F23" w14:textId="77777777" w:rsidR="00D02435" w:rsidRDefault="00D02435" w:rsidP="00364C0E">
            <w:pPr>
              <w:jc w:val="left"/>
            </w:pPr>
          </w:p>
        </w:tc>
        <w:tc>
          <w:tcPr>
            <w:tcW w:w="2835" w:type="dxa"/>
            <w:vAlign w:val="center"/>
          </w:tcPr>
          <w:p w14:paraId="611F83AF" w14:textId="77777777" w:rsidR="00D02435" w:rsidRDefault="00D02435" w:rsidP="00364C0E">
            <w:pPr>
              <w:jc w:val="left"/>
            </w:pPr>
            <w:r>
              <w:t>Lưu trữ người dùng</w:t>
            </w:r>
          </w:p>
        </w:tc>
        <w:tc>
          <w:tcPr>
            <w:tcW w:w="5244" w:type="dxa"/>
            <w:vAlign w:val="center"/>
          </w:tcPr>
          <w:p w14:paraId="110BC5D7" w14:textId="77777777" w:rsidR="00D02435" w:rsidRPr="00E17C9B" w:rsidRDefault="00D02435" w:rsidP="00364C0E">
            <w:pPr>
              <w:jc w:val="left"/>
            </w:pPr>
            <w:r>
              <w:t xml:space="preserve">Là nhân viên </w:t>
            </w:r>
            <w:r w:rsidRPr="00D02435">
              <w:rPr>
                <w:b/>
                <w:bCs/>
                <w:i/>
                <w:iCs/>
              </w:rPr>
              <w:t>nhân sự,</w:t>
            </w:r>
            <w:r>
              <w:t xml:space="preserve"> tôi muốn lưu trữ người dùng để loại bỏ những nhân sự không còn hoạt động</w:t>
            </w:r>
          </w:p>
        </w:tc>
      </w:tr>
      <w:tr w:rsidR="00D45B92" w14:paraId="74ECA7CD" w14:textId="77777777" w:rsidTr="00364C0E">
        <w:tc>
          <w:tcPr>
            <w:tcW w:w="1702" w:type="dxa"/>
            <w:vMerge w:val="restart"/>
            <w:vAlign w:val="center"/>
          </w:tcPr>
          <w:p w14:paraId="492C6500" w14:textId="77777777" w:rsidR="00D45B92" w:rsidRDefault="00D45B92" w:rsidP="00364C0E">
            <w:pPr>
              <w:jc w:val="left"/>
            </w:pPr>
            <w:r>
              <w:t>Quản lý hóa đơn</w:t>
            </w:r>
          </w:p>
        </w:tc>
        <w:tc>
          <w:tcPr>
            <w:tcW w:w="2835" w:type="dxa"/>
            <w:vAlign w:val="center"/>
          </w:tcPr>
          <w:p w14:paraId="472B81D9" w14:textId="2A0B2713" w:rsidR="00D45B92" w:rsidRPr="00E17C9B" w:rsidRDefault="00D45B92" w:rsidP="00364C0E">
            <w:pPr>
              <w:jc w:val="left"/>
            </w:pPr>
            <w:r>
              <w:t>Hóa đơn mua hàng</w:t>
            </w:r>
          </w:p>
        </w:tc>
        <w:tc>
          <w:tcPr>
            <w:tcW w:w="5244" w:type="dxa"/>
            <w:vAlign w:val="center"/>
          </w:tcPr>
          <w:p w14:paraId="6B213B4B" w14:textId="752F3A7B" w:rsidR="00D45B92" w:rsidRPr="00E17C9B" w:rsidRDefault="00D45B92" w:rsidP="00364C0E">
            <w:pPr>
              <w:keepNext/>
              <w:jc w:val="left"/>
            </w:pPr>
            <w:r>
              <w:t>Là nhân viên kế toán, tôi muốn</w:t>
            </w:r>
            <w:r w:rsidRPr="005601EB">
              <w:t xml:space="preserve"> </w:t>
            </w:r>
            <w:r w:rsidRPr="001175D0">
              <w:t>quyền quản lý hóa đơn mua hàng</w:t>
            </w:r>
          </w:p>
        </w:tc>
      </w:tr>
      <w:tr w:rsidR="00D45B92" w14:paraId="2A9DB72A" w14:textId="77777777" w:rsidTr="00364C0E">
        <w:tc>
          <w:tcPr>
            <w:tcW w:w="1702" w:type="dxa"/>
            <w:vMerge/>
            <w:vAlign w:val="center"/>
          </w:tcPr>
          <w:p w14:paraId="69A48882" w14:textId="77777777" w:rsidR="00D45B92" w:rsidRDefault="00D45B92" w:rsidP="00364C0E">
            <w:pPr>
              <w:jc w:val="left"/>
            </w:pPr>
          </w:p>
        </w:tc>
        <w:tc>
          <w:tcPr>
            <w:tcW w:w="2835" w:type="dxa"/>
            <w:vAlign w:val="center"/>
          </w:tcPr>
          <w:p w14:paraId="6815E00E" w14:textId="163651B6" w:rsidR="00D45B92" w:rsidRPr="00E17C9B" w:rsidRDefault="00D45B92" w:rsidP="00364C0E">
            <w:pPr>
              <w:jc w:val="left"/>
            </w:pPr>
            <w:r>
              <w:t>Hóa đơn bán hàng</w:t>
            </w:r>
          </w:p>
        </w:tc>
        <w:tc>
          <w:tcPr>
            <w:tcW w:w="5244" w:type="dxa"/>
            <w:vAlign w:val="center"/>
          </w:tcPr>
          <w:p w14:paraId="2A416A74" w14:textId="36BF1778" w:rsidR="00D45B92" w:rsidRDefault="00D45B92" w:rsidP="00364C0E">
            <w:pPr>
              <w:keepNext/>
              <w:jc w:val="left"/>
            </w:pPr>
            <w:r>
              <w:t>Là nhân viên kế toán, tôi muốn</w:t>
            </w:r>
            <w:r w:rsidRPr="005601EB">
              <w:t xml:space="preserve"> </w:t>
            </w:r>
            <w:r w:rsidRPr="001175D0">
              <w:t xml:space="preserve">quyền quản lý hóa đơn </w:t>
            </w:r>
            <w:r>
              <w:t>bán</w:t>
            </w:r>
            <w:r w:rsidRPr="001175D0">
              <w:t xml:space="preserve"> hàng</w:t>
            </w:r>
          </w:p>
        </w:tc>
      </w:tr>
    </w:tbl>
    <w:p w14:paraId="35EE518B" w14:textId="0D606585" w:rsidR="00D02435" w:rsidRDefault="00D02435" w:rsidP="00D02435">
      <w:pPr>
        <w:pStyle w:val="Caption"/>
      </w:pPr>
      <w:bookmarkStart w:id="93" w:name="_Toc183209443"/>
      <w:r>
        <w:t xml:space="preserve">Bảng </w:t>
      </w:r>
      <w:r w:rsidR="00F15304">
        <w:fldChar w:fldCharType="begin"/>
      </w:r>
      <w:r w:rsidR="00F15304">
        <w:instrText xml:space="preserve"> STYLEREF 1 \s </w:instrText>
      </w:r>
      <w:r w:rsidR="00F15304">
        <w:fldChar w:fldCharType="separate"/>
      </w:r>
      <w:r w:rsidR="00F15304">
        <w:rPr>
          <w:noProof/>
        </w:rPr>
        <w:t>2</w:t>
      </w:r>
      <w:r w:rsidR="00F15304">
        <w:fldChar w:fldCharType="end"/>
      </w:r>
      <w:r w:rsidR="00F15304">
        <w:t>.</w:t>
      </w:r>
      <w:r w:rsidR="00F15304">
        <w:fldChar w:fldCharType="begin"/>
      </w:r>
      <w:r w:rsidR="00F15304">
        <w:instrText xml:space="preserve"> SEQ Bảng \* ARABIC \s 1 </w:instrText>
      </w:r>
      <w:r w:rsidR="00F15304">
        <w:fldChar w:fldCharType="separate"/>
      </w:r>
      <w:r w:rsidR="00F15304">
        <w:rPr>
          <w:noProof/>
        </w:rPr>
        <w:t>16</w:t>
      </w:r>
      <w:r w:rsidR="00F15304">
        <w:fldChar w:fldCharType="end"/>
      </w:r>
      <w:r>
        <w:t>. User story</w:t>
      </w:r>
      <w:bookmarkEnd w:id="93"/>
    </w:p>
    <w:p w14:paraId="19CE1C34" w14:textId="77777777" w:rsidR="00D02435" w:rsidRPr="00257B88" w:rsidRDefault="00D02435" w:rsidP="001041A9">
      <w:pPr>
        <w:pStyle w:val="Heading3"/>
        <w:rPr>
          <w:lang w:val="vi-VN"/>
        </w:rPr>
      </w:pPr>
      <w:bookmarkStart w:id="94" w:name="_Toc183212575"/>
      <w:r w:rsidRPr="00C71394">
        <w:rPr>
          <w:lang w:val="vi-VN"/>
        </w:rPr>
        <w:t>Mối quan hệ giữa các bảng</w:t>
      </w:r>
      <w:bookmarkEnd w:id="94"/>
    </w:p>
    <w:p w14:paraId="131CA4F9" w14:textId="77777777" w:rsidR="00D02435" w:rsidRPr="00C432CA" w:rsidRDefault="00D02435" w:rsidP="00D02435">
      <w:pPr>
        <w:pStyle w:val="Bullet-"/>
        <w:rPr>
          <w:lang w:val="vi-VN"/>
        </w:rPr>
      </w:pPr>
      <w:r w:rsidRPr="00242A5E">
        <w:rPr>
          <w:lang w:val="vi-VN"/>
        </w:rPr>
        <w:t xml:space="preserve">Một vị </w:t>
      </w:r>
      <w:r w:rsidRPr="00C432CA">
        <w:rPr>
          <w:lang w:val="vi-VN"/>
        </w:rPr>
        <w:t>trí tuyển dụng có thể có một hoặc nhiều ứng viên. Một ứng viên chỉ được ứng tuyển vào một vị trí</w:t>
      </w:r>
    </w:p>
    <w:p w14:paraId="4CF1B322" w14:textId="77777777" w:rsidR="00D02435" w:rsidRPr="00C432CA" w:rsidRDefault="00D02435" w:rsidP="00D02435">
      <w:pPr>
        <w:pStyle w:val="Bullet-"/>
        <w:rPr>
          <w:lang w:val="vi-VN"/>
        </w:rPr>
      </w:pPr>
      <w:r w:rsidRPr="00C432CA">
        <w:rPr>
          <w:lang w:val="vi-VN"/>
        </w:rPr>
        <w:t>Một phòng ban có thể có một hoặc nhiều vị trí tuyển dụng. Một vị trí tuyển dụng chỉ thuộc về một phòng ban</w:t>
      </w:r>
    </w:p>
    <w:p w14:paraId="6F71EE8C" w14:textId="77777777" w:rsidR="00D02435" w:rsidRPr="00C432CA" w:rsidRDefault="00D02435" w:rsidP="00D02435">
      <w:pPr>
        <w:pStyle w:val="Bullet-"/>
        <w:rPr>
          <w:lang w:val="vi-VN"/>
        </w:rPr>
      </w:pPr>
      <w:r w:rsidRPr="00C432CA">
        <w:rPr>
          <w:lang w:val="vi-VN"/>
        </w:rPr>
        <w:t>Một phòng ban có thể có một hoặc nhiều nhân viên. Một nhân viên chỉ thuộc về một phòng ban</w:t>
      </w:r>
    </w:p>
    <w:p w14:paraId="00D970D7" w14:textId="77777777" w:rsidR="00D02435" w:rsidRPr="00C432CA" w:rsidRDefault="00D02435" w:rsidP="00D02435">
      <w:pPr>
        <w:pStyle w:val="Bullet-"/>
        <w:rPr>
          <w:lang w:val="vi-VN"/>
        </w:rPr>
      </w:pPr>
      <w:r w:rsidRPr="00C432CA">
        <w:rPr>
          <w:lang w:val="vi-VN"/>
        </w:rPr>
        <w:t>Một nhân viên có thể quản lý một hoặc nhiều đơn bán hàng. Một đơn bán hàng chỉ có một nhân viên phụ trách</w:t>
      </w:r>
    </w:p>
    <w:p w14:paraId="30CAA4E0" w14:textId="77777777" w:rsidR="00D02435" w:rsidRPr="00C432CA" w:rsidRDefault="00D02435" w:rsidP="00D02435">
      <w:pPr>
        <w:pStyle w:val="Bullet-"/>
        <w:rPr>
          <w:lang w:val="vi-VN"/>
        </w:rPr>
      </w:pPr>
      <w:r w:rsidRPr="00C432CA">
        <w:rPr>
          <w:lang w:val="vi-VN"/>
        </w:rPr>
        <w:lastRenderedPageBreak/>
        <w:t>Một nhân viên có thể quản lý một hoặc nhiều đơn mua hàng. Một đơn mua hàng chỉ có một nhân viên phụ trách</w:t>
      </w:r>
    </w:p>
    <w:p w14:paraId="6923E4C3" w14:textId="77777777" w:rsidR="00D02435" w:rsidRPr="00C432CA" w:rsidRDefault="00D02435" w:rsidP="00D02435">
      <w:pPr>
        <w:pStyle w:val="Bullet-"/>
        <w:rPr>
          <w:lang w:val="vi-VN"/>
        </w:rPr>
      </w:pPr>
      <w:r w:rsidRPr="00C432CA">
        <w:rPr>
          <w:lang w:val="vi-VN"/>
        </w:rPr>
        <w:t>Một sản phẩm có thể thuộc một hoặc nhiều đơn bán hàng. Một đơn bán hàng có thể có một hoặc nhiều sản phẩm</w:t>
      </w:r>
    </w:p>
    <w:p w14:paraId="210C0BCF" w14:textId="77777777" w:rsidR="00D02435" w:rsidRPr="00C432CA" w:rsidRDefault="00D02435" w:rsidP="00D02435">
      <w:pPr>
        <w:pStyle w:val="Bullet-"/>
        <w:rPr>
          <w:lang w:val="vi-VN"/>
        </w:rPr>
      </w:pPr>
      <w:r w:rsidRPr="00C432CA">
        <w:rPr>
          <w:lang w:val="vi-VN"/>
        </w:rPr>
        <w:t>Một sản phẩm có thể thuộc một hoặc nhiều đơn mua hàng. Một đơn mua hàng có thể có một hoặc nhiều sản phẩm</w:t>
      </w:r>
    </w:p>
    <w:p w14:paraId="662DC2D6" w14:textId="77777777" w:rsidR="00D02435" w:rsidRPr="00C432CA" w:rsidRDefault="00D02435" w:rsidP="00D02435">
      <w:pPr>
        <w:pStyle w:val="Bullet-"/>
        <w:rPr>
          <w:lang w:val="vi-VN"/>
        </w:rPr>
      </w:pPr>
      <w:r w:rsidRPr="00C432CA">
        <w:rPr>
          <w:lang w:val="vi-VN"/>
        </w:rPr>
        <w:t>Một khách hàng có thể có một hoặc nhiều đơn bán hàng. Một đơn bán hàng chỉ thuộc về một khách hàng</w:t>
      </w:r>
    </w:p>
    <w:p w14:paraId="04988641" w14:textId="77777777" w:rsidR="00D02435" w:rsidRPr="00C432CA" w:rsidRDefault="00D02435" w:rsidP="00D02435">
      <w:pPr>
        <w:pStyle w:val="Bullet-"/>
        <w:rPr>
          <w:lang w:val="vi-VN"/>
        </w:rPr>
      </w:pPr>
      <w:r w:rsidRPr="00C432CA">
        <w:rPr>
          <w:lang w:val="vi-VN"/>
        </w:rPr>
        <w:t>Một nhà cung cấp có thể có một hoặc nhiều đơn mua hàng. Một đơn mua hàng chỉ thuộc về một nhà cung cấp</w:t>
      </w:r>
    </w:p>
    <w:p w14:paraId="6A631E6A" w14:textId="77777777" w:rsidR="00D02435" w:rsidRPr="00C432CA" w:rsidRDefault="00D02435" w:rsidP="00D02435">
      <w:pPr>
        <w:pStyle w:val="Bullet-"/>
        <w:rPr>
          <w:lang w:val="vi-VN"/>
        </w:rPr>
      </w:pPr>
      <w:r w:rsidRPr="00C432CA">
        <w:rPr>
          <w:lang w:val="vi-VN"/>
        </w:rPr>
        <w:t>Một sản phẩm có thể có một hoặc nhiều đơn bán hàng. Một đơn bán hàng có thể có một hoặc nhiều sản phẩm</w:t>
      </w:r>
    </w:p>
    <w:p w14:paraId="7792A830" w14:textId="77777777" w:rsidR="00D02435" w:rsidRPr="00C432CA" w:rsidRDefault="00D02435" w:rsidP="00D02435">
      <w:pPr>
        <w:pStyle w:val="Bullet-"/>
        <w:rPr>
          <w:lang w:val="vi-VN"/>
        </w:rPr>
      </w:pPr>
      <w:r w:rsidRPr="00C432CA">
        <w:rPr>
          <w:lang w:val="vi-VN"/>
        </w:rPr>
        <w:t>Một sản phẩm có thể có một hoặc nhiều đơn mua hàng. Một đơn mua hàng có thể có một hoặc nhiều sản phẩm</w:t>
      </w:r>
    </w:p>
    <w:p w14:paraId="504B37EA" w14:textId="77777777" w:rsidR="00D02435" w:rsidRPr="000639C1" w:rsidRDefault="00D02435" w:rsidP="00D02435">
      <w:pPr>
        <w:pStyle w:val="Bullet-"/>
        <w:rPr>
          <w:lang w:val="vi-VN"/>
        </w:rPr>
      </w:pPr>
      <w:r w:rsidRPr="00C432CA">
        <w:rPr>
          <w:lang w:val="vi-VN"/>
        </w:rPr>
        <w:t>Một Sản phẩm có thể áp dụng nhiều mã số thuế (hoặc không áp dụng mã số thuế nào). Một Mã số thuế có thể áp dụng cho nhiều Sản phẩm (hoặc không áp dụng cho sản phẩm nào).</w:t>
      </w:r>
    </w:p>
    <w:p w14:paraId="70ACFD39" w14:textId="77777777" w:rsidR="00D02435" w:rsidRPr="000639C1" w:rsidRDefault="00D02435" w:rsidP="00D02435">
      <w:pPr>
        <w:pStyle w:val="Bullet-"/>
        <w:rPr>
          <w:lang w:val="vi-VN"/>
        </w:rPr>
      </w:pPr>
      <w:r w:rsidRPr="000639C1">
        <w:rPr>
          <w:lang w:val="vi-VN"/>
        </w:rPr>
        <w:t>Một hóa đơn có thể có một hoặc nhiều đơn bán mua hàng. Một đơn bán mua hàng chỉ thuộc về một hóa đơn.</w:t>
      </w:r>
    </w:p>
    <w:p w14:paraId="377B5F28" w14:textId="77777777" w:rsidR="00D02435" w:rsidRPr="000639C1" w:rsidRDefault="00D02435" w:rsidP="00D02435">
      <w:pPr>
        <w:pStyle w:val="Bullet-"/>
        <w:rPr>
          <w:lang w:val="vi-VN"/>
        </w:rPr>
      </w:pPr>
      <w:r w:rsidRPr="000639C1">
        <w:rPr>
          <w:lang w:val="vi-VN"/>
        </w:rPr>
        <w:t>Một hóa đơn có thể có một hoặc nhiều đơn bán bán hàng. Một đơn bán bán hàng chỉ thuộc về một hóa đơn.</w:t>
      </w:r>
    </w:p>
    <w:p w14:paraId="61062908" w14:textId="7FE72A8E" w:rsidR="00CA47F3" w:rsidRDefault="00CA47F3" w:rsidP="00D629CF">
      <w:pPr>
        <w:pStyle w:val="Heading3"/>
      </w:pPr>
      <w:bookmarkStart w:id="95" w:name="_Toc183212576"/>
      <w:r>
        <w:lastRenderedPageBreak/>
        <w:t>Cơ sở dữ liệu</w:t>
      </w:r>
      <w:bookmarkEnd w:id="95"/>
    </w:p>
    <w:p w14:paraId="762EF9B1" w14:textId="74995239" w:rsidR="00CA47F3" w:rsidRDefault="005920D8" w:rsidP="00CA47F3">
      <w:pPr>
        <w:keepNext/>
      </w:pPr>
      <w:r>
        <w:rPr>
          <w:noProof/>
        </w:rPr>
        <w:drawing>
          <wp:inline distT="0" distB="0" distL="0" distR="0" wp14:anchorId="38F44C4B" wp14:editId="326E9227">
            <wp:extent cx="5760720" cy="3695065"/>
            <wp:effectExtent l="0" t="0" r="0" b="635"/>
            <wp:docPr id="120891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16964" name=""/>
                    <pic:cNvPicPr/>
                  </pic:nvPicPr>
                  <pic:blipFill>
                    <a:blip r:embed="rId58"/>
                    <a:stretch>
                      <a:fillRect/>
                    </a:stretch>
                  </pic:blipFill>
                  <pic:spPr>
                    <a:xfrm>
                      <a:off x="0" y="0"/>
                      <a:ext cx="5760720" cy="3695065"/>
                    </a:xfrm>
                    <a:prstGeom prst="rect">
                      <a:avLst/>
                    </a:prstGeom>
                  </pic:spPr>
                </pic:pic>
              </a:graphicData>
            </a:graphic>
          </wp:inline>
        </w:drawing>
      </w:r>
    </w:p>
    <w:p w14:paraId="032E0506" w14:textId="7E6B564F" w:rsidR="00CA47F3" w:rsidRPr="00477C42" w:rsidRDefault="00CA47F3" w:rsidP="00CA47F3">
      <w:pPr>
        <w:pStyle w:val="Caption"/>
      </w:pPr>
      <w:bookmarkStart w:id="96" w:name="_Toc183209377"/>
      <w:r>
        <w:t xml:space="preserve">Hình </w:t>
      </w:r>
      <w:r w:rsidR="00DA0FB9">
        <w:fldChar w:fldCharType="begin"/>
      </w:r>
      <w:r w:rsidR="00DA0FB9">
        <w:instrText xml:space="preserve"> STYLEREF 1 \s </w:instrText>
      </w:r>
      <w:r w:rsidR="00DA0FB9">
        <w:fldChar w:fldCharType="separate"/>
      </w:r>
      <w:r w:rsidR="00DA0FB9">
        <w:rPr>
          <w:noProof/>
        </w:rPr>
        <w:t>2</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39</w:t>
      </w:r>
      <w:r w:rsidR="00DA0FB9">
        <w:fldChar w:fldCharType="end"/>
      </w:r>
      <w:r>
        <w:t>. Cơ sở dữ liệu</w:t>
      </w:r>
      <w:bookmarkEnd w:id="96"/>
    </w:p>
    <w:p w14:paraId="51C2E9F9" w14:textId="72B9E7FF" w:rsidR="00D629CF" w:rsidRDefault="00D629CF" w:rsidP="00CA47F3">
      <w:pPr>
        <w:pStyle w:val="Heading4"/>
      </w:pPr>
      <w:r>
        <w:t>Bảng Ứng Viên</w:t>
      </w:r>
    </w:p>
    <w:tbl>
      <w:tblPr>
        <w:tblStyle w:val="TableGrid"/>
        <w:tblW w:w="10206" w:type="dxa"/>
        <w:tblInd w:w="-572" w:type="dxa"/>
        <w:tblLook w:val="04A0" w:firstRow="1" w:lastRow="0" w:firstColumn="1" w:lastColumn="0" w:noHBand="0" w:noVBand="1"/>
      </w:tblPr>
      <w:tblGrid>
        <w:gridCol w:w="3119"/>
        <w:gridCol w:w="1701"/>
        <w:gridCol w:w="5386"/>
      </w:tblGrid>
      <w:tr w:rsidR="002D6E1D" w14:paraId="0EAEAB68" w14:textId="77777777" w:rsidTr="00250670">
        <w:trPr>
          <w:tblHeader/>
        </w:trPr>
        <w:tc>
          <w:tcPr>
            <w:tcW w:w="3119" w:type="dxa"/>
            <w:shd w:val="clear" w:color="auto" w:fill="D9E2F3" w:themeFill="accent1" w:themeFillTint="33"/>
            <w:vAlign w:val="center"/>
          </w:tcPr>
          <w:p w14:paraId="3D96E82C" w14:textId="77777777" w:rsidR="00D629CF" w:rsidRPr="001D67B1" w:rsidRDefault="00D629CF">
            <w:pPr>
              <w:jc w:val="center"/>
              <w:rPr>
                <w:b/>
                <w:bCs/>
              </w:rPr>
            </w:pPr>
            <w:r w:rsidRPr="001D67B1">
              <w:rPr>
                <w:b/>
                <w:bCs/>
              </w:rPr>
              <w:t>Tên trường</w:t>
            </w:r>
          </w:p>
        </w:tc>
        <w:tc>
          <w:tcPr>
            <w:tcW w:w="1701" w:type="dxa"/>
            <w:shd w:val="clear" w:color="auto" w:fill="D9E2F3" w:themeFill="accent1" w:themeFillTint="33"/>
            <w:vAlign w:val="center"/>
          </w:tcPr>
          <w:p w14:paraId="6155BD58" w14:textId="77777777" w:rsidR="00D629CF" w:rsidRPr="001D67B1" w:rsidRDefault="00D629CF">
            <w:pPr>
              <w:jc w:val="center"/>
              <w:rPr>
                <w:b/>
                <w:bCs/>
              </w:rPr>
            </w:pPr>
            <w:r w:rsidRPr="001D67B1">
              <w:rPr>
                <w:b/>
                <w:bCs/>
              </w:rPr>
              <w:t>Kiểu dữ liệu</w:t>
            </w:r>
          </w:p>
        </w:tc>
        <w:tc>
          <w:tcPr>
            <w:tcW w:w="5386" w:type="dxa"/>
            <w:shd w:val="clear" w:color="auto" w:fill="D9E2F3" w:themeFill="accent1" w:themeFillTint="33"/>
            <w:vAlign w:val="center"/>
          </w:tcPr>
          <w:p w14:paraId="314DBF3F" w14:textId="77777777" w:rsidR="00D629CF" w:rsidRPr="001D67B1" w:rsidRDefault="00D629CF">
            <w:pPr>
              <w:jc w:val="center"/>
              <w:rPr>
                <w:b/>
                <w:bCs/>
              </w:rPr>
            </w:pPr>
            <w:r w:rsidRPr="001D67B1">
              <w:rPr>
                <w:b/>
                <w:bCs/>
              </w:rPr>
              <w:t>Mô tả</w:t>
            </w:r>
          </w:p>
        </w:tc>
      </w:tr>
      <w:tr w:rsidR="00D629CF" w14:paraId="46B1481A" w14:textId="77777777" w:rsidTr="007A50EE">
        <w:tc>
          <w:tcPr>
            <w:tcW w:w="3119" w:type="dxa"/>
          </w:tcPr>
          <w:p w14:paraId="5DF26E40" w14:textId="77777777" w:rsidR="00D629CF" w:rsidRDefault="00D629CF">
            <w:r w:rsidRPr="00AB37FA">
              <w:t>Ma</w:t>
            </w:r>
            <w:r>
              <w:t>UngVien</w:t>
            </w:r>
          </w:p>
        </w:tc>
        <w:tc>
          <w:tcPr>
            <w:tcW w:w="1701" w:type="dxa"/>
          </w:tcPr>
          <w:p w14:paraId="387C734E" w14:textId="77777777" w:rsidR="00D629CF" w:rsidRDefault="00D629CF">
            <w:r>
              <w:t>String</w:t>
            </w:r>
          </w:p>
        </w:tc>
        <w:tc>
          <w:tcPr>
            <w:tcW w:w="5386" w:type="dxa"/>
          </w:tcPr>
          <w:p w14:paraId="196039F3" w14:textId="77777777" w:rsidR="00D629CF" w:rsidRDefault="00D629CF">
            <w:r w:rsidRPr="00710EFB">
              <w:t xml:space="preserve">Mã định danh duy nhất cho </w:t>
            </w:r>
            <w:r>
              <w:t>ứng viên</w:t>
            </w:r>
            <w:r w:rsidRPr="00710EFB">
              <w:t>.</w:t>
            </w:r>
          </w:p>
          <w:p w14:paraId="1B9BE51D" w14:textId="77777777" w:rsidR="00D629CF" w:rsidRDefault="00D629CF">
            <w:r w:rsidRPr="00710EFB">
              <w:t>Đây là khóa chính (primary key) của bảng và không thể chỉnh sửa.</w:t>
            </w:r>
          </w:p>
        </w:tc>
      </w:tr>
      <w:tr w:rsidR="00D629CF" w14:paraId="656FD5C2" w14:textId="77777777" w:rsidTr="007A50EE">
        <w:tc>
          <w:tcPr>
            <w:tcW w:w="3119" w:type="dxa"/>
          </w:tcPr>
          <w:p w14:paraId="1A27DAA0" w14:textId="77777777" w:rsidR="00D629CF" w:rsidRDefault="00D629CF">
            <w:r w:rsidRPr="003839B9">
              <w:t>Ten</w:t>
            </w:r>
            <w:r>
              <w:t>UngVien</w:t>
            </w:r>
          </w:p>
        </w:tc>
        <w:tc>
          <w:tcPr>
            <w:tcW w:w="1701" w:type="dxa"/>
          </w:tcPr>
          <w:p w14:paraId="05FAE30D" w14:textId="77777777" w:rsidR="00D629CF" w:rsidRDefault="00D629CF">
            <w:r>
              <w:t>String</w:t>
            </w:r>
          </w:p>
        </w:tc>
        <w:tc>
          <w:tcPr>
            <w:tcW w:w="5386" w:type="dxa"/>
          </w:tcPr>
          <w:p w14:paraId="04E522AC" w14:textId="77777777" w:rsidR="00D629CF" w:rsidRDefault="00D629CF">
            <w:r>
              <w:t>Tên của ứng viên</w:t>
            </w:r>
          </w:p>
        </w:tc>
      </w:tr>
      <w:tr w:rsidR="00D629CF" w14:paraId="17BC8564" w14:textId="77777777" w:rsidTr="007A50EE">
        <w:tc>
          <w:tcPr>
            <w:tcW w:w="3119" w:type="dxa"/>
          </w:tcPr>
          <w:p w14:paraId="0E6852F0" w14:textId="77777777" w:rsidR="00D629CF" w:rsidRPr="003839B9" w:rsidRDefault="00D629CF">
            <w:r>
              <w:t>ViTriUngTuyen</w:t>
            </w:r>
          </w:p>
        </w:tc>
        <w:tc>
          <w:tcPr>
            <w:tcW w:w="1701" w:type="dxa"/>
          </w:tcPr>
          <w:p w14:paraId="53428466" w14:textId="77777777" w:rsidR="00D629CF" w:rsidRDefault="00D629CF">
            <w:r>
              <w:t>String</w:t>
            </w:r>
          </w:p>
        </w:tc>
        <w:tc>
          <w:tcPr>
            <w:tcW w:w="5386" w:type="dxa"/>
          </w:tcPr>
          <w:p w14:paraId="39DE1446" w14:textId="77777777" w:rsidR="00D629CF" w:rsidRPr="00D70584" w:rsidRDefault="00D629CF">
            <w:r>
              <w:t>Vị trí ứng tuyển của ứng viên</w:t>
            </w:r>
            <w:r w:rsidRPr="00CC6B2A">
              <w:t xml:space="preserve"> </w:t>
            </w:r>
          </w:p>
        </w:tc>
      </w:tr>
      <w:tr w:rsidR="00D629CF" w14:paraId="57722D48" w14:textId="77777777" w:rsidTr="007A50EE">
        <w:tc>
          <w:tcPr>
            <w:tcW w:w="3119" w:type="dxa"/>
          </w:tcPr>
          <w:p w14:paraId="36561D81" w14:textId="77777777" w:rsidR="00D629CF" w:rsidRPr="003839B9" w:rsidRDefault="00D629CF">
            <w:r w:rsidRPr="00525587">
              <w:t>Email</w:t>
            </w:r>
          </w:p>
        </w:tc>
        <w:tc>
          <w:tcPr>
            <w:tcW w:w="1701" w:type="dxa"/>
          </w:tcPr>
          <w:p w14:paraId="20B69EFA" w14:textId="77777777" w:rsidR="00D629CF" w:rsidRDefault="00D629CF">
            <w:r>
              <w:t>String</w:t>
            </w:r>
          </w:p>
        </w:tc>
        <w:tc>
          <w:tcPr>
            <w:tcW w:w="5386" w:type="dxa"/>
          </w:tcPr>
          <w:p w14:paraId="18FDB0BE" w14:textId="77777777" w:rsidR="00D629CF" w:rsidRPr="00D70584" w:rsidRDefault="00D629CF">
            <w:r>
              <w:t>Email của ứng viên</w:t>
            </w:r>
            <w:r w:rsidRPr="00CC6B2A">
              <w:t xml:space="preserve"> </w:t>
            </w:r>
          </w:p>
        </w:tc>
      </w:tr>
      <w:tr w:rsidR="00D629CF" w14:paraId="0AB185DB" w14:textId="77777777" w:rsidTr="007A50EE">
        <w:tc>
          <w:tcPr>
            <w:tcW w:w="3119" w:type="dxa"/>
          </w:tcPr>
          <w:p w14:paraId="52400F34" w14:textId="77777777" w:rsidR="00D629CF" w:rsidRDefault="00D629CF">
            <w:r w:rsidRPr="00525587">
              <w:t>SoDienThoai</w:t>
            </w:r>
          </w:p>
        </w:tc>
        <w:tc>
          <w:tcPr>
            <w:tcW w:w="1701" w:type="dxa"/>
          </w:tcPr>
          <w:p w14:paraId="7E9414E1" w14:textId="77777777" w:rsidR="00D629CF" w:rsidRDefault="00D629CF">
            <w:r>
              <w:t>String</w:t>
            </w:r>
          </w:p>
        </w:tc>
        <w:tc>
          <w:tcPr>
            <w:tcW w:w="5386" w:type="dxa"/>
          </w:tcPr>
          <w:p w14:paraId="11F1F786" w14:textId="77777777" w:rsidR="00D629CF" w:rsidRDefault="00D629CF">
            <w:r>
              <w:t>Số điện thoại của ứng viên</w:t>
            </w:r>
          </w:p>
        </w:tc>
      </w:tr>
      <w:tr w:rsidR="00D629CF" w14:paraId="6EA3C3A3" w14:textId="77777777" w:rsidTr="007A50EE">
        <w:tc>
          <w:tcPr>
            <w:tcW w:w="3119" w:type="dxa"/>
          </w:tcPr>
          <w:p w14:paraId="5768E28C" w14:textId="77777777" w:rsidR="00D629CF" w:rsidRPr="00860517" w:rsidRDefault="00D629CF">
            <w:r w:rsidRPr="00BB511C">
              <w:t>MaViTriTD</w:t>
            </w:r>
          </w:p>
        </w:tc>
        <w:tc>
          <w:tcPr>
            <w:tcW w:w="1701" w:type="dxa"/>
          </w:tcPr>
          <w:p w14:paraId="6DC7F357" w14:textId="77777777" w:rsidR="00D629CF" w:rsidRDefault="00D629CF">
            <w:r>
              <w:t>String</w:t>
            </w:r>
          </w:p>
        </w:tc>
        <w:tc>
          <w:tcPr>
            <w:tcW w:w="5386" w:type="dxa"/>
          </w:tcPr>
          <w:p w14:paraId="2ACF52AF" w14:textId="77777777" w:rsidR="00D629CF" w:rsidRDefault="00D629CF" w:rsidP="00965292">
            <w:pPr>
              <w:keepNext/>
            </w:pPr>
            <w:r>
              <w:t>Khóa ngoại, mã vị trí tuyển dụng của ứng viên</w:t>
            </w:r>
          </w:p>
        </w:tc>
      </w:tr>
    </w:tbl>
    <w:p w14:paraId="19662BB3" w14:textId="636B3567" w:rsidR="00965292" w:rsidRDefault="00965292">
      <w:pPr>
        <w:pStyle w:val="Caption"/>
      </w:pPr>
      <w:bookmarkStart w:id="97" w:name="_Toc183209444"/>
      <w:r>
        <w:t xml:space="preserve">Bảng </w:t>
      </w:r>
      <w:r w:rsidR="00F15304">
        <w:fldChar w:fldCharType="begin"/>
      </w:r>
      <w:r w:rsidR="00F15304">
        <w:instrText xml:space="preserve"> STYLEREF 1 \s </w:instrText>
      </w:r>
      <w:r w:rsidR="00F15304">
        <w:fldChar w:fldCharType="separate"/>
      </w:r>
      <w:r w:rsidR="00F15304">
        <w:rPr>
          <w:noProof/>
        </w:rPr>
        <w:t>2</w:t>
      </w:r>
      <w:r w:rsidR="00F15304">
        <w:fldChar w:fldCharType="end"/>
      </w:r>
      <w:r w:rsidR="00F15304">
        <w:t>.</w:t>
      </w:r>
      <w:r w:rsidR="00F15304">
        <w:fldChar w:fldCharType="begin"/>
      </w:r>
      <w:r w:rsidR="00F15304">
        <w:instrText xml:space="preserve"> SEQ Bảng \* ARABIC \s 1 </w:instrText>
      </w:r>
      <w:r w:rsidR="00F15304">
        <w:fldChar w:fldCharType="separate"/>
      </w:r>
      <w:r w:rsidR="00F15304">
        <w:rPr>
          <w:noProof/>
        </w:rPr>
        <w:t>17</w:t>
      </w:r>
      <w:r w:rsidR="00F15304">
        <w:fldChar w:fldCharType="end"/>
      </w:r>
      <w:r>
        <w:t xml:space="preserve">. </w:t>
      </w:r>
      <w:r w:rsidR="00106BC1">
        <w:t xml:space="preserve">Bảng </w:t>
      </w:r>
      <w:r w:rsidR="00C62E51">
        <w:t>Ứng viên</w:t>
      </w:r>
      <w:bookmarkEnd w:id="97"/>
    </w:p>
    <w:p w14:paraId="1B9529AC" w14:textId="77777777" w:rsidR="00D629CF" w:rsidRDefault="00D629CF" w:rsidP="00CA47F3">
      <w:pPr>
        <w:pStyle w:val="Heading4"/>
      </w:pPr>
      <w:r>
        <w:lastRenderedPageBreak/>
        <w:t>Bảng Vị Trí Tuyển Dụng</w:t>
      </w:r>
    </w:p>
    <w:tbl>
      <w:tblPr>
        <w:tblStyle w:val="TableGrid"/>
        <w:tblW w:w="10206" w:type="dxa"/>
        <w:tblInd w:w="-572" w:type="dxa"/>
        <w:tblLook w:val="04A0" w:firstRow="1" w:lastRow="0" w:firstColumn="1" w:lastColumn="0" w:noHBand="0" w:noVBand="1"/>
      </w:tblPr>
      <w:tblGrid>
        <w:gridCol w:w="3119"/>
        <w:gridCol w:w="1701"/>
        <w:gridCol w:w="5386"/>
      </w:tblGrid>
      <w:tr w:rsidR="002D6E1D" w14:paraId="46E480BA" w14:textId="77777777" w:rsidTr="00250670">
        <w:trPr>
          <w:tblHeader/>
        </w:trPr>
        <w:tc>
          <w:tcPr>
            <w:tcW w:w="3119" w:type="dxa"/>
            <w:shd w:val="clear" w:color="auto" w:fill="D9E2F3" w:themeFill="accent1" w:themeFillTint="33"/>
            <w:vAlign w:val="center"/>
          </w:tcPr>
          <w:p w14:paraId="446C5CDD" w14:textId="77777777" w:rsidR="00D629CF" w:rsidRPr="001D67B1" w:rsidRDefault="00D629CF">
            <w:pPr>
              <w:jc w:val="center"/>
              <w:rPr>
                <w:b/>
                <w:bCs/>
              </w:rPr>
            </w:pPr>
            <w:r w:rsidRPr="001D67B1">
              <w:rPr>
                <w:b/>
                <w:bCs/>
              </w:rPr>
              <w:t>Tên trường</w:t>
            </w:r>
          </w:p>
        </w:tc>
        <w:tc>
          <w:tcPr>
            <w:tcW w:w="1701" w:type="dxa"/>
            <w:shd w:val="clear" w:color="auto" w:fill="D9E2F3" w:themeFill="accent1" w:themeFillTint="33"/>
            <w:vAlign w:val="center"/>
          </w:tcPr>
          <w:p w14:paraId="0C3358AA" w14:textId="77777777" w:rsidR="00D629CF" w:rsidRPr="001D67B1" w:rsidRDefault="00D629CF">
            <w:pPr>
              <w:jc w:val="center"/>
              <w:rPr>
                <w:b/>
                <w:bCs/>
              </w:rPr>
            </w:pPr>
            <w:r w:rsidRPr="001D67B1">
              <w:rPr>
                <w:b/>
                <w:bCs/>
              </w:rPr>
              <w:t>Kiểu dữ liệu</w:t>
            </w:r>
          </w:p>
        </w:tc>
        <w:tc>
          <w:tcPr>
            <w:tcW w:w="5386" w:type="dxa"/>
            <w:shd w:val="clear" w:color="auto" w:fill="D9E2F3" w:themeFill="accent1" w:themeFillTint="33"/>
            <w:vAlign w:val="center"/>
          </w:tcPr>
          <w:p w14:paraId="28DD2516" w14:textId="77777777" w:rsidR="00D629CF" w:rsidRPr="001D67B1" w:rsidRDefault="00D629CF">
            <w:pPr>
              <w:jc w:val="center"/>
              <w:rPr>
                <w:b/>
                <w:bCs/>
              </w:rPr>
            </w:pPr>
            <w:r w:rsidRPr="001D67B1">
              <w:rPr>
                <w:b/>
                <w:bCs/>
              </w:rPr>
              <w:t>Mô tả</w:t>
            </w:r>
          </w:p>
        </w:tc>
      </w:tr>
      <w:tr w:rsidR="00D629CF" w14:paraId="09AEEACD" w14:textId="77777777" w:rsidTr="007A50EE">
        <w:tc>
          <w:tcPr>
            <w:tcW w:w="3119" w:type="dxa"/>
          </w:tcPr>
          <w:p w14:paraId="472B4134" w14:textId="77777777" w:rsidR="00D629CF" w:rsidRDefault="00D629CF">
            <w:r w:rsidRPr="00CB6131">
              <w:t>MaViTriTD</w:t>
            </w:r>
          </w:p>
        </w:tc>
        <w:tc>
          <w:tcPr>
            <w:tcW w:w="1701" w:type="dxa"/>
          </w:tcPr>
          <w:p w14:paraId="6171355D" w14:textId="77777777" w:rsidR="00D629CF" w:rsidRDefault="00D629CF">
            <w:r>
              <w:t>String</w:t>
            </w:r>
          </w:p>
        </w:tc>
        <w:tc>
          <w:tcPr>
            <w:tcW w:w="5386" w:type="dxa"/>
          </w:tcPr>
          <w:p w14:paraId="4F1929F2" w14:textId="77777777" w:rsidR="00D629CF" w:rsidRDefault="00D629CF">
            <w:r w:rsidRPr="00710EFB">
              <w:t xml:space="preserve">Mã định danh duy nhất cho </w:t>
            </w:r>
            <w:r>
              <w:t>vị trí tuyển dụng</w:t>
            </w:r>
            <w:r w:rsidRPr="00710EFB">
              <w:t>.</w:t>
            </w:r>
          </w:p>
          <w:p w14:paraId="136AF7BE" w14:textId="77777777" w:rsidR="00D629CF" w:rsidRDefault="00D629CF">
            <w:r w:rsidRPr="00710EFB">
              <w:t>Đây là khóa chính (primary key) của bảng và không thể chỉnh sửa.</w:t>
            </w:r>
          </w:p>
        </w:tc>
      </w:tr>
      <w:tr w:rsidR="00D629CF" w14:paraId="3AE8D26F" w14:textId="77777777" w:rsidTr="007A50EE">
        <w:tc>
          <w:tcPr>
            <w:tcW w:w="3119" w:type="dxa"/>
          </w:tcPr>
          <w:p w14:paraId="1672657C" w14:textId="77777777" w:rsidR="00D629CF" w:rsidRDefault="00D629CF">
            <w:r w:rsidRPr="003839B9">
              <w:t>Ten</w:t>
            </w:r>
            <w:r>
              <w:t>ViTri</w:t>
            </w:r>
          </w:p>
        </w:tc>
        <w:tc>
          <w:tcPr>
            <w:tcW w:w="1701" w:type="dxa"/>
          </w:tcPr>
          <w:p w14:paraId="3DAC0390" w14:textId="77777777" w:rsidR="00D629CF" w:rsidRDefault="00D629CF">
            <w:r>
              <w:t>String</w:t>
            </w:r>
          </w:p>
        </w:tc>
        <w:tc>
          <w:tcPr>
            <w:tcW w:w="5386" w:type="dxa"/>
          </w:tcPr>
          <w:p w14:paraId="0B118A07" w14:textId="77777777" w:rsidR="00D629CF" w:rsidRDefault="00D629CF">
            <w:r>
              <w:t>Tên của vị trí tuyển dụng</w:t>
            </w:r>
          </w:p>
        </w:tc>
      </w:tr>
      <w:tr w:rsidR="00D629CF" w14:paraId="43D5DB07" w14:textId="77777777" w:rsidTr="007A50EE">
        <w:tc>
          <w:tcPr>
            <w:tcW w:w="3119" w:type="dxa"/>
          </w:tcPr>
          <w:p w14:paraId="10DDC664" w14:textId="77777777" w:rsidR="00D629CF" w:rsidRPr="003839B9" w:rsidRDefault="00D629CF">
            <w:r>
              <w:t>MaPhongBan</w:t>
            </w:r>
          </w:p>
        </w:tc>
        <w:tc>
          <w:tcPr>
            <w:tcW w:w="1701" w:type="dxa"/>
          </w:tcPr>
          <w:p w14:paraId="2710AA8B" w14:textId="77777777" w:rsidR="00D629CF" w:rsidRDefault="00D629CF">
            <w:r>
              <w:t>String</w:t>
            </w:r>
          </w:p>
        </w:tc>
        <w:tc>
          <w:tcPr>
            <w:tcW w:w="5386" w:type="dxa"/>
          </w:tcPr>
          <w:p w14:paraId="456B6386" w14:textId="77777777" w:rsidR="00D629CF" w:rsidRPr="00D70584" w:rsidRDefault="00D629CF">
            <w:r>
              <w:t>Khóa ngoại, mã phòng ban tương ứng với vị trí tuyển dụng</w:t>
            </w:r>
            <w:r w:rsidRPr="00CC6B2A">
              <w:t xml:space="preserve"> </w:t>
            </w:r>
          </w:p>
        </w:tc>
      </w:tr>
      <w:tr w:rsidR="00D629CF" w14:paraId="5C7A4B7D" w14:textId="77777777" w:rsidTr="007A50EE">
        <w:tc>
          <w:tcPr>
            <w:tcW w:w="3119" w:type="dxa"/>
          </w:tcPr>
          <w:p w14:paraId="7E408317" w14:textId="77777777" w:rsidR="00D629CF" w:rsidRPr="003839B9" w:rsidRDefault="00D629CF">
            <w:r>
              <w:t>NgayTuyenDung</w:t>
            </w:r>
          </w:p>
        </w:tc>
        <w:tc>
          <w:tcPr>
            <w:tcW w:w="1701" w:type="dxa"/>
          </w:tcPr>
          <w:p w14:paraId="0BF20A9C" w14:textId="77777777" w:rsidR="00D629CF" w:rsidRDefault="00D629CF">
            <w:r>
              <w:t>datetime</w:t>
            </w:r>
          </w:p>
        </w:tc>
        <w:tc>
          <w:tcPr>
            <w:tcW w:w="5386" w:type="dxa"/>
          </w:tcPr>
          <w:p w14:paraId="5F8DC2E2" w14:textId="77777777" w:rsidR="00D629CF" w:rsidRPr="00D70584" w:rsidRDefault="00D629CF">
            <w:r>
              <w:t>Ngày bắt đầu tuyển dụng</w:t>
            </w:r>
            <w:r w:rsidRPr="00CC6B2A">
              <w:t xml:space="preserve"> </w:t>
            </w:r>
          </w:p>
        </w:tc>
      </w:tr>
      <w:tr w:rsidR="00D629CF" w14:paraId="6D0DEC47" w14:textId="77777777" w:rsidTr="007A50EE">
        <w:tc>
          <w:tcPr>
            <w:tcW w:w="3119" w:type="dxa"/>
          </w:tcPr>
          <w:p w14:paraId="5AAEF01F" w14:textId="77777777" w:rsidR="00D629CF" w:rsidRDefault="00D629CF">
            <w:r w:rsidRPr="00E038B3">
              <w:t>NgayDongDon</w:t>
            </w:r>
          </w:p>
        </w:tc>
        <w:tc>
          <w:tcPr>
            <w:tcW w:w="1701" w:type="dxa"/>
          </w:tcPr>
          <w:p w14:paraId="043EBCD1" w14:textId="77777777" w:rsidR="00D629CF" w:rsidRDefault="00D629CF">
            <w:r>
              <w:t>datetime</w:t>
            </w:r>
          </w:p>
        </w:tc>
        <w:tc>
          <w:tcPr>
            <w:tcW w:w="5386" w:type="dxa"/>
          </w:tcPr>
          <w:p w14:paraId="75DE5273" w14:textId="77777777" w:rsidR="00D629CF" w:rsidRDefault="00D629CF" w:rsidP="00C62E51">
            <w:pPr>
              <w:keepNext/>
            </w:pPr>
            <w:r>
              <w:t>Ngày kết thúc tuyển dụng</w:t>
            </w:r>
          </w:p>
        </w:tc>
      </w:tr>
    </w:tbl>
    <w:p w14:paraId="260DA56B" w14:textId="5842917A" w:rsidR="00C62E51" w:rsidRDefault="00C62E51">
      <w:pPr>
        <w:pStyle w:val="Caption"/>
      </w:pPr>
      <w:bookmarkStart w:id="98" w:name="_Toc183209445"/>
      <w:r>
        <w:t xml:space="preserve">Bảng </w:t>
      </w:r>
      <w:r w:rsidR="00F15304">
        <w:fldChar w:fldCharType="begin"/>
      </w:r>
      <w:r w:rsidR="00F15304">
        <w:instrText xml:space="preserve"> STYLEREF 1 \s </w:instrText>
      </w:r>
      <w:r w:rsidR="00F15304">
        <w:fldChar w:fldCharType="separate"/>
      </w:r>
      <w:r w:rsidR="00F15304">
        <w:rPr>
          <w:noProof/>
        </w:rPr>
        <w:t>2</w:t>
      </w:r>
      <w:r w:rsidR="00F15304">
        <w:fldChar w:fldCharType="end"/>
      </w:r>
      <w:r w:rsidR="00F15304">
        <w:t>.</w:t>
      </w:r>
      <w:r w:rsidR="00F15304">
        <w:fldChar w:fldCharType="begin"/>
      </w:r>
      <w:r w:rsidR="00F15304">
        <w:instrText xml:space="preserve"> SEQ Bảng \* ARABIC \s 1 </w:instrText>
      </w:r>
      <w:r w:rsidR="00F15304">
        <w:fldChar w:fldCharType="separate"/>
      </w:r>
      <w:r w:rsidR="00F15304">
        <w:rPr>
          <w:noProof/>
        </w:rPr>
        <w:t>18</w:t>
      </w:r>
      <w:r w:rsidR="00F15304">
        <w:fldChar w:fldCharType="end"/>
      </w:r>
      <w:r>
        <w:t>. Bảng vị trí tuyển dụng</w:t>
      </w:r>
      <w:bookmarkEnd w:id="98"/>
    </w:p>
    <w:p w14:paraId="4A2E4C37" w14:textId="77777777" w:rsidR="00D629CF" w:rsidRDefault="00D629CF" w:rsidP="00CA47F3">
      <w:pPr>
        <w:pStyle w:val="Heading4"/>
      </w:pPr>
      <w:r>
        <w:t>Bảng Phòng Ban</w:t>
      </w:r>
    </w:p>
    <w:tbl>
      <w:tblPr>
        <w:tblStyle w:val="TableGrid"/>
        <w:tblW w:w="10206" w:type="dxa"/>
        <w:tblInd w:w="-572" w:type="dxa"/>
        <w:tblLook w:val="04A0" w:firstRow="1" w:lastRow="0" w:firstColumn="1" w:lastColumn="0" w:noHBand="0" w:noVBand="1"/>
      </w:tblPr>
      <w:tblGrid>
        <w:gridCol w:w="3119"/>
        <w:gridCol w:w="1701"/>
        <w:gridCol w:w="5386"/>
      </w:tblGrid>
      <w:tr w:rsidR="002D6E1D" w14:paraId="6DA43D69" w14:textId="77777777" w:rsidTr="00250670">
        <w:trPr>
          <w:tblHeader/>
        </w:trPr>
        <w:tc>
          <w:tcPr>
            <w:tcW w:w="3119" w:type="dxa"/>
            <w:shd w:val="clear" w:color="auto" w:fill="D9E2F3" w:themeFill="accent1" w:themeFillTint="33"/>
            <w:vAlign w:val="center"/>
          </w:tcPr>
          <w:p w14:paraId="6D2EAD86" w14:textId="77777777" w:rsidR="00D629CF" w:rsidRPr="001D67B1" w:rsidRDefault="00D629CF">
            <w:pPr>
              <w:jc w:val="center"/>
              <w:rPr>
                <w:b/>
                <w:bCs/>
              </w:rPr>
            </w:pPr>
            <w:r w:rsidRPr="001D67B1">
              <w:rPr>
                <w:b/>
                <w:bCs/>
              </w:rPr>
              <w:t>Tên trường</w:t>
            </w:r>
          </w:p>
        </w:tc>
        <w:tc>
          <w:tcPr>
            <w:tcW w:w="1701" w:type="dxa"/>
            <w:shd w:val="clear" w:color="auto" w:fill="D9E2F3" w:themeFill="accent1" w:themeFillTint="33"/>
            <w:vAlign w:val="center"/>
          </w:tcPr>
          <w:p w14:paraId="32C3DBD3" w14:textId="77777777" w:rsidR="00D629CF" w:rsidRPr="001D67B1" w:rsidRDefault="00D629CF">
            <w:pPr>
              <w:jc w:val="center"/>
              <w:rPr>
                <w:b/>
                <w:bCs/>
              </w:rPr>
            </w:pPr>
            <w:r w:rsidRPr="001D67B1">
              <w:rPr>
                <w:b/>
                <w:bCs/>
              </w:rPr>
              <w:t>Kiểu dữ liệu</w:t>
            </w:r>
          </w:p>
        </w:tc>
        <w:tc>
          <w:tcPr>
            <w:tcW w:w="5386" w:type="dxa"/>
            <w:shd w:val="clear" w:color="auto" w:fill="D9E2F3" w:themeFill="accent1" w:themeFillTint="33"/>
            <w:vAlign w:val="center"/>
          </w:tcPr>
          <w:p w14:paraId="1ED50818" w14:textId="77777777" w:rsidR="00D629CF" w:rsidRPr="001D67B1" w:rsidRDefault="00D629CF">
            <w:pPr>
              <w:jc w:val="center"/>
              <w:rPr>
                <w:b/>
                <w:bCs/>
              </w:rPr>
            </w:pPr>
            <w:r w:rsidRPr="001D67B1">
              <w:rPr>
                <w:b/>
                <w:bCs/>
              </w:rPr>
              <w:t>Mô tả</w:t>
            </w:r>
          </w:p>
        </w:tc>
      </w:tr>
      <w:tr w:rsidR="00D629CF" w14:paraId="6D1F74FC" w14:textId="77777777" w:rsidTr="007A50EE">
        <w:tc>
          <w:tcPr>
            <w:tcW w:w="3119" w:type="dxa"/>
          </w:tcPr>
          <w:p w14:paraId="50D4C3EE" w14:textId="77777777" w:rsidR="00D629CF" w:rsidRDefault="00D629CF">
            <w:r w:rsidRPr="00E87733">
              <w:t>MaPhongBan</w:t>
            </w:r>
          </w:p>
        </w:tc>
        <w:tc>
          <w:tcPr>
            <w:tcW w:w="1701" w:type="dxa"/>
          </w:tcPr>
          <w:p w14:paraId="0D6D52C3" w14:textId="77777777" w:rsidR="00D629CF" w:rsidRDefault="00D629CF">
            <w:r>
              <w:t>String</w:t>
            </w:r>
          </w:p>
        </w:tc>
        <w:tc>
          <w:tcPr>
            <w:tcW w:w="5386" w:type="dxa"/>
          </w:tcPr>
          <w:p w14:paraId="360CB963" w14:textId="77777777" w:rsidR="00D629CF" w:rsidRDefault="00D629CF">
            <w:r w:rsidRPr="00710EFB">
              <w:t xml:space="preserve">Mã định danh duy nhất cho </w:t>
            </w:r>
            <w:r>
              <w:t>phòng ban</w:t>
            </w:r>
            <w:r w:rsidRPr="00710EFB">
              <w:t>.</w:t>
            </w:r>
          </w:p>
          <w:p w14:paraId="2130EDCC" w14:textId="77777777" w:rsidR="00D629CF" w:rsidRDefault="00D629CF">
            <w:r w:rsidRPr="00710EFB">
              <w:t>Đây là khóa chính (primary key) của bảng và không thể chỉnh sửa.</w:t>
            </w:r>
          </w:p>
        </w:tc>
      </w:tr>
      <w:tr w:rsidR="00D629CF" w14:paraId="2FE3B653" w14:textId="77777777" w:rsidTr="007A50EE">
        <w:tc>
          <w:tcPr>
            <w:tcW w:w="3119" w:type="dxa"/>
          </w:tcPr>
          <w:p w14:paraId="6AD7EB7E" w14:textId="77777777" w:rsidR="00D629CF" w:rsidRDefault="00D629CF">
            <w:r w:rsidRPr="003839B9">
              <w:t>Ten</w:t>
            </w:r>
            <w:r>
              <w:t>PhongBan</w:t>
            </w:r>
          </w:p>
        </w:tc>
        <w:tc>
          <w:tcPr>
            <w:tcW w:w="1701" w:type="dxa"/>
          </w:tcPr>
          <w:p w14:paraId="78723C07" w14:textId="77777777" w:rsidR="00D629CF" w:rsidRDefault="00D629CF">
            <w:r>
              <w:t>String</w:t>
            </w:r>
          </w:p>
        </w:tc>
        <w:tc>
          <w:tcPr>
            <w:tcW w:w="5386" w:type="dxa"/>
          </w:tcPr>
          <w:p w14:paraId="5175D11A" w14:textId="77777777" w:rsidR="00D629CF" w:rsidRDefault="00D629CF">
            <w:r>
              <w:t>Tên của phòng ban</w:t>
            </w:r>
          </w:p>
        </w:tc>
      </w:tr>
      <w:tr w:rsidR="00D629CF" w14:paraId="515610BD" w14:textId="77777777" w:rsidTr="007A50EE">
        <w:tc>
          <w:tcPr>
            <w:tcW w:w="3119" w:type="dxa"/>
          </w:tcPr>
          <w:p w14:paraId="4DD66CDC" w14:textId="77777777" w:rsidR="00D629CF" w:rsidRPr="003839B9" w:rsidRDefault="00D629CF">
            <w:r>
              <w:t>NguoiQuanLy</w:t>
            </w:r>
          </w:p>
        </w:tc>
        <w:tc>
          <w:tcPr>
            <w:tcW w:w="1701" w:type="dxa"/>
          </w:tcPr>
          <w:p w14:paraId="361B248A" w14:textId="77777777" w:rsidR="00D629CF" w:rsidRDefault="00D629CF">
            <w:r>
              <w:t>String</w:t>
            </w:r>
          </w:p>
        </w:tc>
        <w:tc>
          <w:tcPr>
            <w:tcW w:w="5386" w:type="dxa"/>
          </w:tcPr>
          <w:p w14:paraId="4A559C32" w14:textId="77777777" w:rsidR="00D629CF" w:rsidRPr="00D70584" w:rsidRDefault="00D629CF">
            <w:r>
              <w:t>Người quản lý phòng ban</w:t>
            </w:r>
            <w:r w:rsidRPr="00CC6B2A">
              <w:t xml:space="preserve"> </w:t>
            </w:r>
          </w:p>
        </w:tc>
      </w:tr>
      <w:tr w:rsidR="00D629CF" w14:paraId="229BDF31" w14:textId="77777777" w:rsidTr="007A50EE">
        <w:tc>
          <w:tcPr>
            <w:tcW w:w="3119" w:type="dxa"/>
          </w:tcPr>
          <w:p w14:paraId="6DCD160C" w14:textId="77777777" w:rsidR="00D629CF" w:rsidRPr="003839B9" w:rsidRDefault="00D629CF">
            <w:r>
              <w:t>PhongBanCapTran</w:t>
            </w:r>
          </w:p>
        </w:tc>
        <w:tc>
          <w:tcPr>
            <w:tcW w:w="1701" w:type="dxa"/>
          </w:tcPr>
          <w:p w14:paraId="6FD3C012" w14:textId="77777777" w:rsidR="00D629CF" w:rsidRDefault="00D629CF">
            <w:r>
              <w:t>datetime</w:t>
            </w:r>
          </w:p>
        </w:tc>
        <w:tc>
          <w:tcPr>
            <w:tcW w:w="5386" w:type="dxa"/>
          </w:tcPr>
          <w:p w14:paraId="297C5A2B" w14:textId="77777777" w:rsidR="00D629CF" w:rsidRPr="00D70584" w:rsidRDefault="00D629CF" w:rsidP="00C62E51">
            <w:pPr>
              <w:keepNext/>
            </w:pPr>
            <w:r>
              <w:t>Phòng ban cấp trên</w:t>
            </w:r>
            <w:r w:rsidRPr="00CC6B2A">
              <w:t xml:space="preserve"> </w:t>
            </w:r>
          </w:p>
        </w:tc>
      </w:tr>
    </w:tbl>
    <w:p w14:paraId="514BE3C0" w14:textId="2F3C1E18" w:rsidR="00C62E51" w:rsidRDefault="00C62E51">
      <w:pPr>
        <w:pStyle w:val="Caption"/>
      </w:pPr>
      <w:bookmarkStart w:id="99" w:name="_Toc183209446"/>
      <w:r>
        <w:t xml:space="preserve">Bảng </w:t>
      </w:r>
      <w:r w:rsidR="00F15304">
        <w:fldChar w:fldCharType="begin"/>
      </w:r>
      <w:r w:rsidR="00F15304">
        <w:instrText xml:space="preserve"> STYLEREF 1 \s </w:instrText>
      </w:r>
      <w:r w:rsidR="00F15304">
        <w:fldChar w:fldCharType="separate"/>
      </w:r>
      <w:r w:rsidR="00F15304">
        <w:rPr>
          <w:noProof/>
        </w:rPr>
        <w:t>2</w:t>
      </w:r>
      <w:r w:rsidR="00F15304">
        <w:fldChar w:fldCharType="end"/>
      </w:r>
      <w:r w:rsidR="00F15304">
        <w:t>.</w:t>
      </w:r>
      <w:r w:rsidR="00F15304">
        <w:fldChar w:fldCharType="begin"/>
      </w:r>
      <w:r w:rsidR="00F15304">
        <w:instrText xml:space="preserve"> SEQ Bảng \* ARABIC \s 1 </w:instrText>
      </w:r>
      <w:r w:rsidR="00F15304">
        <w:fldChar w:fldCharType="separate"/>
      </w:r>
      <w:r w:rsidR="00F15304">
        <w:rPr>
          <w:noProof/>
        </w:rPr>
        <w:t>19</w:t>
      </w:r>
      <w:r w:rsidR="00F15304">
        <w:fldChar w:fldCharType="end"/>
      </w:r>
      <w:r>
        <w:t>. Bảng Phòng ban</w:t>
      </w:r>
      <w:bookmarkEnd w:id="99"/>
    </w:p>
    <w:p w14:paraId="50CE1DC9" w14:textId="77777777" w:rsidR="00D629CF" w:rsidRDefault="00D629CF" w:rsidP="00CA47F3">
      <w:pPr>
        <w:pStyle w:val="Heading4"/>
      </w:pPr>
      <w:r>
        <w:t>Bảng Nhân viên</w:t>
      </w:r>
    </w:p>
    <w:tbl>
      <w:tblPr>
        <w:tblStyle w:val="TableGrid"/>
        <w:tblW w:w="10206" w:type="dxa"/>
        <w:tblInd w:w="-572" w:type="dxa"/>
        <w:tblLook w:val="04A0" w:firstRow="1" w:lastRow="0" w:firstColumn="1" w:lastColumn="0" w:noHBand="0" w:noVBand="1"/>
      </w:tblPr>
      <w:tblGrid>
        <w:gridCol w:w="3119"/>
        <w:gridCol w:w="1701"/>
        <w:gridCol w:w="5386"/>
      </w:tblGrid>
      <w:tr w:rsidR="002D6E1D" w14:paraId="70BAAD0B" w14:textId="77777777" w:rsidTr="00250670">
        <w:trPr>
          <w:tblHeader/>
        </w:trPr>
        <w:tc>
          <w:tcPr>
            <w:tcW w:w="3119" w:type="dxa"/>
            <w:shd w:val="clear" w:color="auto" w:fill="D9E2F3" w:themeFill="accent1" w:themeFillTint="33"/>
            <w:vAlign w:val="center"/>
          </w:tcPr>
          <w:p w14:paraId="0E5990B3" w14:textId="77777777" w:rsidR="00D629CF" w:rsidRPr="001D67B1" w:rsidRDefault="00D629CF">
            <w:pPr>
              <w:jc w:val="center"/>
              <w:rPr>
                <w:b/>
                <w:bCs/>
              </w:rPr>
            </w:pPr>
            <w:r w:rsidRPr="001D67B1">
              <w:rPr>
                <w:b/>
                <w:bCs/>
              </w:rPr>
              <w:t>Tên trường</w:t>
            </w:r>
          </w:p>
        </w:tc>
        <w:tc>
          <w:tcPr>
            <w:tcW w:w="1701" w:type="dxa"/>
            <w:shd w:val="clear" w:color="auto" w:fill="D9E2F3" w:themeFill="accent1" w:themeFillTint="33"/>
            <w:vAlign w:val="center"/>
          </w:tcPr>
          <w:p w14:paraId="1D10CCFD" w14:textId="77777777" w:rsidR="00D629CF" w:rsidRPr="001D67B1" w:rsidRDefault="00D629CF">
            <w:pPr>
              <w:jc w:val="center"/>
              <w:rPr>
                <w:b/>
                <w:bCs/>
              </w:rPr>
            </w:pPr>
            <w:r w:rsidRPr="001D67B1">
              <w:rPr>
                <w:b/>
                <w:bCs/>
              </w:rPr>
              <w:t>Kiểu dữ liệu</w:t>
            </w:r>
          </w:p>
        </w:tc>
        <w:tc>
          <w:tcPr>
            <w:tcW w:w="5386" w:type="dxa"/>
            <w:shd w:val="clear" w:color="auto" w:fill="D9E2F3" w:themeFill="accent1" w:themeFillTint="33"/>
            <w:vAlign w:val="center"/>
          </w:tcPr>
          <w:p w14:paraId="2894D4F6" w14:textId="77777777" w:rsidR="00D629CF" w:rsidRPr="001D67B1" w:rsidRDefault="00D629CF">
            <w:pPr>
              <w:jc w:val="center"/>
              <w:rPr>
                <w:b/>
                <w:bCs/>
              </w:rPr>
            </w:pPr>
            <w:r w:rsidRPr="001D67B1">
              <w:rPr>
                <w:b/>
                <w:bCs/>
              </w:rPr>
              <w:t>Mô tả</w:t>
            </w:r>
          </w:p>
        </w:tc>
      </w:tr>
      <w:tr w:rsidR="00D629CF" w14:paraId="1E892A58" w14:textId="77777777" w:rsidTr="007A50EE">
        <w:tc>
          <w:tcPr>
            <w:tcW w:w="3119" w:type="dxa"/>
          </w:tcPr>
          <w:p w14:paraId="448D6A5E" w14:textId="77777777" w:rsidR="00D629CF" w:rsidRDefault="00D629CF">
            <w:r w:rsidRPr="00D43474">
              <w:t>MaNhanVien</w:t>
            </w:r>
          </w:p>
        </w:tc>
        <w:tc>
          <w:tcPr>
            <w:tcW w:w="1701" w:type="dxa"/>
          </w:tcPr>
          <w:p w14:paraId="00367D3B" w14:textId="77777777" w:rsidR="00D629CF" w:rsidRDefault="00D629CF">
            <w:r>
              <w:t>String</w:t>
            </w:r>
          </w:p>
        </w:tc>
        <w:tc>
          <w:tcPr>
            <w:tcW w:w="5386" w:type="dxa"/>
          </w:tcPr>
          <w:p w14:paraId="456EF52F" w14:textId="77777777" w:rsidR="00D629CF" w:rsidRDefault="00D629CF">
            <w:r w:rsidRPr="00710EFB">
              <w:t xml:space="preserve">Mã định danh duy nhất cho </w:t>
            </w:r>
            <w:r>
              <w:t>nhân viên</w:t>
            </w:r>
            <w:r w:rsidRPr="00710EFB">
              <w:t>.</w:t>
            </w:r>
          </w:p>
          <w:p w14:paraId="4CC0E11E" w14:textId="77777777" w:rsidR="00D629CF" w:rsidRDefault="00D629CF">
            <w:r w:rsidRPr="00710EFB">
              <w:t>Đây là khóa chính (primary key) của bảng và không thể chỉnh sửa.</w:t>
            </w:r>
          </w:p>
        </w:tc>
      </w:tr>
      <w:tr w:rsidR="00D629CF" w14:paraId="22E57379" w14:textId="77777777" w:rsidTr="007A50EE">
        <w:tc>
          <w:tcPr>
            <w:tcW w:w="3119" w:type="dxa"/>
          </w:tcPr>
          <w:p w14:paraId="0F2A41C5" w14:textId="77777777" w:rsidR="00D629CF" w:rsidRDefault="00D629CF">
            <w:r w:rsidRPr="003839B9">
              <w:t>Ten</w:t>
            </w:r>
            <w:r>
              <w:t>NhanVien</w:t>
            </w:r>
          </w:p>
        </w:tc>
        <w:tc>
          <w:tcPr>
            <w:tcW w:w="1701" w:type="dxa"/>
          </w:tcPr>
          <w:p w14:paraId="6329E733" w14:textId="77777777" w:rsidR="00D629CF" w:rsidRDefault="00D629CF">
            <w:r>
              <w:t>String</w:t>
            </w:r>
          </w:p>
        </w:tc>
        <w:tc>
          <w:tcPr>
            <w:tcW w:w="5386" w:type="dxa"/>
          </w:tcPr>
          <w:p w14:paraId="5997780D" w14:textId="77777777" w:rsidR="00D629CF" w:rsidRDefault="00D629CF">
            <w:r>
              <w:t>Tên của nhân viên</w:t>
            </w:r>
          </w:p>
        </w:tc>
      </w:tr>
      <w:tr w:rsidR="00D629CF" w14:paraId="6A18C2B0" w14:textId="77777777" w:rsidTr="007A50EE">
        <w:tc>
          <w:tcPr>
            <w:tcW w:w="3119" w:type="dxa"/>
          </w:tcPr>
          <w:p w14:paraId="578BC03F" w14:textId="77777777" w:rsidR="00D629CF" w:rsidRPr="003839B9" w:rsidRDefault="00D629CF">
            <w:r w:rsidRPr="009B3FF0">
              <w:lastRenderedPageBreak/>
              <w:t>ChucVu</w:t>
            </w:r>
          </w:p>
        </w:tc>
        <w:tc>
          <w:tcPr>
            <w:tcW w:w="1701" w:type="dxa"/>
          </w:tcPr>
          <w:p w14:paraId="275B222E" w14:textId="77777777" w:rsidR="00D629CF" w:rsidRDefault="00D629CF">
            <w:r>
              <w:t>String</w:t>
            </w:r>
          </w:p>
        </w:tc>
        <w:tc>
          <w:tcPr>
            <w:tcW w:w="5386" w:type="dxa"/>
          </w:tcPr>
          <w:p w14:paraId="6E3B0AC3" w14:textId="77777777" w:rsidR="00D629CF" w:rsidRPr="00D70584" w:rsidRDefault="00D629CF">
            <w:r>
              <w:t>Chức vị của nhân viên</w:t>
            </w:r>
            <w:r w:rsidRPr="00CC6B2A">
              <w:t xml:space="preserve"> </w:t>
            </w:r>
          </w:p>
        </w:tc>
      </w:tr>
      <w:tr w:rsidR="00D629CF" w14:paraId="4A07C529" w14:textId="77777777" w:rsidTr="007A50EE">
        <w:tc>
          <w:tcPr>
            <w:tcW w:w="3119" w:type="dxa"/>
          </w:tcPr>
          <w:p w14:paraId="52F1D0D9" w14:textId="77777777" w:rsidR="00D629CF" w:rsidRPr="003839B9" w:rsidRDefault="00D629CF">
            <w:r w:rsidRPr="00255222">
              <w:t>MucLuong</w:t>
            </w:r>
          </w:p>
        </w:tc>
        <w:tc>
          <w:tcPr>
            <w:tcW w:w="1701" w:type="dxa"/>
          </w:tcPr>
          <w:p w14:paraId="21E5F8CA" w14:textId="77777777" w:rsidR="00D629CF" w:rsidRDefault="00D629CF">
            <w:r>
              <w:t>Integer</w:t>
            </w:r>
          </w:p>
        </w:tc>
        <w:tc>
          <w:tcPr>
            <w:tcW w:w="5386" w:type="dxa"/>
          </w:tcPr>
          <w:p w14:paraId="0E861CB3" w14:textId="77777777" w:rsidR="00D629CF" w:rsidRPr="00D70584" w:rsidRDefault="00D629CF">
            <w:r>
              <w:t>Mức lương của nhân viên</w:t>
            </w:r>
            <w:r w:rsidRPr="00CC6B2A">
              <w:t xml:space="preserve"> </w:t>
            </w:r>
          </w:p>
        </w:tc>
      </w:tr>
      <w:tr w:rsidR="00D629CF" w14:paraId="44806BE5" w14:textId="77777777" w:rsidTr="007A50EE">
        <w:tc>
          <w:tcPr>
            <w:tcW w:w="3119" w:type="dxa"/>
          </w:tcPr>
          <w:p w14:paraId="27239056" w14:textId="77777777" w:rsidR="00D629CF" w:rsidRDefault="00D629CF">
            <w:r w:rsidRPr="00255222">
              <w:t>NgayBatDau</w:t>
            </w:r>
          </w:p>
        </w:tc>
        <w:tc>
          <w:tcPr>
            <w:tcW w:w="1701" w:type="dxa"/>
          </w:tcPr>
          <w:p w14:paraId="1A64EFF0" w14:textId="77777777" w:rsidR="00D629CF" w:rsidRDefault="00D629CF">
            <w:r>
              <w:t>datetime</w:t>
            </w:r>
          </w:p>
        </w:tc>
        <w:tc>
          <w:tcPr>
            <w:tcW w:w="5386" w:type="dxa"/>
          </w:tcPr>
          <w:p w14:paraId="2D55829C" w14:textId="77777777" w:rsidR="00D629CF" w:rsidRDefault="00D629CF">
            <w:r>
              <w:t>Ngày bắt đầu vào làm của nhân viên</w:t>
            </w:r>
          </w:p>
        </w:tc>
      </w:tr>
      <w:tr w:rsidR="00D629CF" w14:paraId="5BB36336" w14:textId="77777777" w:rsidTr="007A50EE">
        <w:tc>
          <w:tcPr>
            <w:tcW w:w="3119" w:type="dxa"/>
          </w:tcPr>
          <w:p w14:paraId="0DB80623" w14:textId="77777777" w:rsidR="00D629CF" w:rsidRDefault="00D629CF">
            <w:r w:rsidRPr="00255222">
              <w:t>NgayKetThuc</w:t>
            </w:r>
          </w:p>
        </w:tc>
        <w:tc>
          <w:tcPr>
            <w:tcW w:w="1701" w:type="dxa"/>
          </w:tcPr>
          <w:p w14:paraId="67D02D4D" w14:textId="77777777" w:rsidR="00D629CF" w:rsidRDefault="00D629CF">
            <w:r>
              <w:t>datetime</w:t>
            </w:r>
          </w:p>
        </w:tc>
        <w:tc>
          <w:tcPr>
            <w:tcW w:w="5386" w:type="dxa"/>
          </w:tcPr>
          <w:p w14:paraId="3866D2D7" w14:textId="77777777" w:rsidR="00D629CF" w:rsidRDefault="00D629CF">
            <w:r>
              <w:t>Ngày kết thúc làm của nhân viên</w:t>
            </w:r>
          </w:p>
        </w:tc>
      </w:tr>
      <w:tr w:rsidR="00D629CF" w14:paraId="51F2580F" w14:textId="77777777" w:rsidTr="007A50EE">
        <w:tc>
          <w:tcPr>
            <w:tcW w:w="3119" w:type="dxa"/>
          </w:tcPr>
          <w:p w14:paraId="0BF1F80B" w14:textId="77777777" w:rsidR="00D629CF" w:rsidRDefault="00D629CF">
            <w:r w:rsidRPr="00255222">
              <w:t>Email</w:t>
            </w:r>
          </w:p>
        </w:tc>
        <w:tc>
          <w:tcPr>
            <w:tcW w:w="1701" w:type="dxa"/>
          </w:tcPr>
          <w:p w14:paraId="5CC58746" w14:textId="77777777" w:rsidR="00D629CF" w:rsidRDefault="00D629CF">
            <w:r>
              <w:t>String</w:t>
            </w:r>
          </w:p>
        </w:tc>
        <w:tc>
          <w:tcPr>
            <w:tcW w:w="5386" w:type="dxa"/>
          </w:tcPr>
          <w:p w14:paraId="20E37AFF" w14:textId="77777777" w:rsidR="00D629CF" w:rsidRDefault="00D629CF">
            <w:r>
              <w:t>Email của nhân viên</w:t>
            </w:r>
          </w:p>
        </w:tc>
      </w:tr>
      <w:tr w:rsidR="00D629CF" w14:paraId="6FC0DA02" w14:textId="77777777" w:rsidTr="007A50EE">
        <w:tc>
          <w:tcPr>
            <w:tcW w:w="3119" w:type="dxa"/>
          </w:tcPr>
          <w:p w14:paraId="592925F8" w14:textId="77777777" w:rsidR="00D629CF" w:rsidRDefault="00D629CF">
            <w:r w:rsidRPr="00255222">
              <w:t>SoDienThoai</w:t>
            </w:r>
          </w:p>
        </w:tc>
        <w:tc>
          <w:tcPr>
            <w:tcW w:w="1701" w:type="dxa"/>
          </w:tcPr>
          <w:p w14:paraId="1AA271DD" w14:textId="77777777" w:rsidR="00D629CF" w:rsidRDefault="00D629CF">
            <w:r>
              <w:t>String</w:t>
            </w:r>
          </w:p>
        </w:tc>
        <w:tc>
          <w:tcPr>
            <w:tcW w:w="5386" w:type="dxa"/>
          </w:tcPr>
          <w:p w14:paraId="64F6EBCC" w14:textId="77777777" w:rsidR="00D629CF" w:rsidRDefault="00D629CF">
            <w:r>
              <w:t>Số điện thoại của nhân viên</w:t>
            </w:r>
          </w:p>
        </w:tc>
      </w:tr>
      <w:tr w:rsidR="00D629CF" w14:paraId="30D14725" w14:textId="77777777" w:rsidTr="007A50EE">
        <w:tc>
          <w:tcPr>
            <w:tcW w:w="3119" w:type="dxa"/>
          </w:tcPr>
          <w:p w14:paraId="547863F4" w14:textId="77777777" w:rsidR="00D629CF" w:rsidRDefault="00D629CF">
            <w:r w:rsidRPr="00EE6080">
              <w:t>MaPhongBan</w:t>
            </w:r>
          </w:p>
        </w:tc>
        <w:tc>
          <w:tcPr>
            <w:tcW w:w="1701" w:type="dxa"/>
          </w:tcPr>
          <w:p w14:paraId="299F70C4" w14:textId="77777777" w:rsidR="00D629CF" w:rsidRDefault="00D629CF">
            <w:r>
              <w:t>String</w:t>
            </w:r>
          </w:p>
        </w:tc>
        <w:tc>
          <w:tcPr>
            <w:tcW w:w="5386" w:type="dxa"/>
          </w:tcPr>
          <w:p w14:paraId="64B5E2F9" w14:textId="77777777" w:rsidR="00D629CF" w:rsidRDefault="00D629CF" w:rsidP="00C62E51">
            <w:pPr>
              <w:keepNext/>
            </w:pPr>
            <w:r>
              <w:t>Mã phòng ban của nhân viên</w:t>
            </w:r>
          </w:p>
        </w:tc>
      </w:tr>
    </w:tbl>
    <w:p w14:paraId="6C284AB5" w14:textId="66ED68A3" w:rsidR="00C62E51" w:rsidRDefault="00C62E51">
      <w:pPr>
        <w:pStyle w:val="Caption"/>
      </w:pPr>
      <w:bookmarkStart w:id="100" w:name="_Toc183209447"/>
      <w:r>
        <w:t xml:space="preserve">Bảng </w:t>
      </w:r>
      <w:r w:rsidR="00F15304">
        <w:fldChar w:fldCharType="begin"/>
      </w:r>
      <w:r w:rsidR="00F15304">
        <w:instrText xml:space="preserve"> STYLEREF 1 \s </w:instrText>
      </w:r>
      <w:r w:rsidR="00F15304">
        <w:fldChar w:fldCharType="separate"/>
      </w:r>
      <w:r w:rsidR="00F15304">
        <w:rPr>
          <w:noProof/>
        </w:rPr>
        <w:t>2</w:t>
      </w:r>
      <w:r w:rsidR="00F15304">
        <w:fldChar w:fldCharType="end"/>
      </w:r>
      <w:r w:rsidR="00F15304">
        <w:t>.</w:t>
      </w:r>
      <w:r w:rsidR="00F15304">
        <w:fldChar w:fldCharType="begin"/>
      </w:r>
      <w:r w:rsidR="00F15304">
        <w:instrText xml:space="preserve"> SEQ Bảng \* ARABIC \s 1 </w:instrText>
      </w:r>
      <w:r w:rsidR="00F15304">
        <w:fldChar w:fldCharType="separate"/>
      </w:r>
      <w:r w:rsidR="00F15304">
        <w:rPr>
          <w:noProof/>
        </w:rPr>
        <w:t>20</w:t>
      </w:r>
      <w:r w:rsidR="00F15304">
        <w:fldChar w:fldCharType="end"/>
      </w:r>
      <w:r>
        <w:t>. Bảng nhân viên</w:t>
      </w:r>
      <w:bookmarkEnd w:id="100"/>
    </w:p>
    <w:p w14:paraId="67A3245D" w14:textId="77777777" w:rsidR="00D629CF" w:rsidRDefault="00D629CF" w:rsidP="00CA47F3">
      <w:pPr>
        <w:pStyle w:val="Heading4"/>
      </w:pPr>
      <w:r>
        <w:t>Bảng Đơn Mua Hàng</w:t>
      </w:r>
    </w:p>
    <w:tbl>
      <w:tblPr>
        <w:tblStyle w:val="TableGrid"/>
        <w:tblW w:w="10206" w:type="dxa"/>
        <w:tblInd w:w="-572" w:type="dxa"/>
        <w:tblLook w:val="04A0" w:firstRow="1" w:lastRow="0" w:firstColumn="1" w:lastColumn="0" w:noHBand="0" w:noVBand="1"/>
      </w:tblPr>
      <w:tblGrid>
        <w:gridCol w:w="3119"/>
        <w:gridCol w:w="1701"/>
        <w:gridCol w:w="5386"/>
      </w:tblGrid>
      <w:tr w:rsidR="002D6E1D" w14:paraId="341BAD8D" w14:textId="77777777" w:rsidTr="00250670">
        <w:trPr>
          <w:tblHeader/>
        </w:trPr>
        <w:tc>
          <w:tcPr>
            <w:tcW w:w="3119" w:type="dxa"/>
            <w:shd w:val="clear" w:color="auto" w:fill="D9E2F3" w:themeFill="accent1" w:themeFillTint="33"/>
            <w:vAlign w:val="center"/>
          </w:tcPr>
          <w:p w14:paraId="78B70063" w14:textId="77777777" w:rsidR="00D629CF" w:rsidRPr="001D67B1" w:rsidRDefault="00D629CF">
            <w:pPr>
              <w:jc w:val="center"/>
              <w:rPr>
                <w:b/>
                <w:bCs/>
              </w:rPr>
            </w:pPr>
            <w:r w:rsidRPr="001D67B1">
              <w:rPr>
                <w:b/>
                <w:bCs/>
              </w:rPr>
              <w:t>Tên trường</w:t>
            </w:r>
          </w:p>
        </w:tc>
        <w:tc>
          <w:tcPr>
            <w:tcW w:w="1701" w:type="dxa"/>
            <w:shd w:val="clear" w:color="auto" w:fill="D9E2F3" w:themeFill="accent1" w:themeFillTint="33"/>
            <w:vAlign w:val="center"/>
          </w:tcPr>
          <w:p w14:paraId="1F96D8CB" w14:textId="77777777" w:rsidR="00D629CF" w:rsidRPr="001D67B1" w:rsidRDefault="00D629CF">
            <w:pPr>
              <w:jc w:val="center"/>
              <w:rPr>
                <w:b/>
                <w:bCs/>
              </w:rPr>
            </w:pPr>
            <w:r w:rsidRPr="001D67B1">
              <w:rPr>
                <w:b/>
                <w:bCs/>
              </w:rPr>
              <w:t>Kiểu dữ liệu</w:t>
            </w:r>
          </w:p>
        </w:tc>
        <w:tc>
          <w:tcPr>
            <w:tcW w:w="5386" w:type="dxa"/>
            <w:shd w:val="clear" w:color="auto" w:fill="D9E2F3" w:themeFill="accent1" w:themeFillTint="33"/>
            <w:vAlign w:val="center"/>
          </w:tcPr>
          <w:p w14:paraId="79079CEA" w14:textId="77777777" w:rsidR="00D629CF" w:rsidRPr="001D67B1" w:rsidRDefault="00D629CF">
            <w:pPr>
              <w:jc w:val="center"/>
              <w:rPr>
                <w:b/>
                <w:bCs/>
              </w:rPr>
            </w:pPr>
            <w:r w:rsidRPr="001D67B1">
              <w:rPr>
                <w:b/>
                <w:bCs/>
              </w:rPr>
              <w:t>Mô tả</w:t>
            </w:r>
          </w:p>
        </w:tc>
      </w:tr>
      <w:tr w:rsidR="00D629CF" w14:paraId="3C79B729" w14:textId="77777777" w:rsidTr="007A50EE">
        <w:tc>
          <w:tcPr>
            <w:tcW w:w="3119" w:type="dxa"/>
          </w:tcPr>
          <w:p w14:paraId="24DDCD78" w14:textId="77777777" w:rsidR="00D629CF" w:rsidRDefault="00D629CF">
            <w:r w:rsidRPr="00704AD8">
              <w:t>MaDon</w:t>
            </w:r>
            <w:r>
              <w:t>Mua</w:t>
            </w:r>
          </w:p>
        </w:tc>
        <w:tc>
          <w:tcPr>
            <w:tcW w:w="1701" w:type="dxa"/>
          </w:tcPr>
          <w:p w14:paraId="6C2046DD" w14:textId="77777777" w:rsidR="00D629CF" w:rsidRDefault="00D629CF">
            <w:r>
              <w:t>String</w:t>
            </w:r>
          </w:p>
        </w:tc>
        <w:tc>
          <w:tcPr>
            <w:tcW w:w="5386" w:type="dxa"/>
          </w:tcPr>
          <w:p w14:paraId="2D4B770F" w14:textId="77777777" w:rsidR="00D629CF" w:rsidRDefault="00D629CF">
            <w:r w:rsidRPr="00710EFB">
              <w:t xml:space="preserve">Mã định danh duy nhất cho </w:t>
            </w:r>
            <w:r>
              <w:t>đơn mua hàng</w:t>
            </w:r>
            <w:r w:rsidRPr="00710EFB">
              <w:t>.</w:t>
            </w:r>
          </w:p>
          <w:p w14:paraId="43234E25" w14:textId="77777777" w:rsidR="00D629CF" w:rsidRDefault="00D629CF">
            <w:r w:rsidRPr="00710EFB">
              <w:t>Đây là khóa chính (primary key) của bảng và không thể chỉnh sửa.</w:t>
            </w:r>
          </w:p>
        </w:tc>
      </w:tr>
      <w:tr w:rsidR="00D629CF" w14:paraId="5A81E72F" w14:textId="77777777" w:rsidTr="007A50EE">
        <w:tc>
          <w:tcPr>
            <w:tcW w:w="3119" w:type="dxa"/>
          </w:tcPr>
          <w:p w14:paraId="247471F1" w14:textId="77777777" w:rsidR="00D629CF" w:rsidRDefault="00D629CF">
            <w:r w:rsidRPr="005A05E1">
              <w:t>MaSanPham</w:t>
            </w:r>
          </w:p>
        </w:tc>
        <w:tc>
          <w:tcPr>
            <w:tcW w:w="1701" w:type="dxa"/>
          </w:tcPr>
          <w:p w14:paraId="2244006C" w14:textId="77777777" w:rsidR="00D629CF" w:rsidRDefault="00D629CF">
            <w:r>
              <w:t>String</w:t>
            </w:r>
          </w:p>
        </w:tc>
        <w:tc>
          <w:tcPr>
            <w:tcW w:w="5386" w:type="dxa"/>
          </w:tcPr>
          <w:p w14:paraId="25D0E8DB" w14:textId="77777777" w:rsidR="00D629CF" w:rsidRDefault="00D629CF">
            <w:r>
              <w:t>Các sản phẩm thuộc đơn mua hàng</w:t>
            </w:r>
          </w:p>
        </w:tc>
      </w:tr>
      <w:tr w:rsidR="00D629CF" w14:paraId="44B0EDD3" w14:textId="77777777" w:rsidTr="007A50EE">
        <w:tc>
          <w:tcPr>
            <w:tcW w:w="3119" w:type="dxa"/>
          </w:tcPr>
          <w:p w14:paraId="448ED6CF" w14:textId="77777777" w:rsidR="00D629CF" w:rsidRPr="003839B9" w:rsidRDefault="00D629CF">
            <w:r w:rsidRPr="005A05E1">
              <w:t>Gia</w:t>
            </w:r>
            <w:r>
              <w:t>Mua</w:t>
            </w:r>
          </w:p>
        </w:tc>
        <w:tc>
          <w:tcPr>
            <w:tcW w:w="1701" w:type="dxa"/>
          </w:tcPr>
          <w:p w14:paraId="36D389C8" w14:textId="77777777" w:rsidR="00D629CF" w:rsidRDefault="00D629CF">
            <w:r>
              <w:t>Integer</w:t>
            </w:r>
          </w:p>
        </w:tc>
        <w:tc>
          <w:tcPr>
            <w:tcW w:w="5386" w:type="dxa"/>
          </w:tcPr>
          <w:p w14:paraId="6C599B8A" w14:textId="6545A34B" w:rsidR="00D629CF" w:rsidRPr="00D70584" w:rsidRDefault="00D629CF">
            <w:r>
              <w:t>Giá mua của sản ph</w:t>
            </w:r>
            <w:r w:rsidR="00E97A07">
              <w:t>ẩ</w:t>
            </w:r>
            <w:r>
              <w:t>m</w:t>
            </w:r>
          </w:p>
        </w:tc>
      </w:tr>
      <w:tr w:rsidR="00D629CF" w14:paraId="74729699" w14:textId="77777777" w:rsidTr="007A50EE">
        <w:tc>
          <w:tcPr>
            <w:tcW w:w="3119" w:type="dxa"/>
          </w:tcPr>
          <w:p w14:paraId="52A098AF" w14:textId="77777777" w:rsidR="00D629CF" w:rsidRPr="003839B9" w:rsidRDefault="00D629CF">
            <w:r w:rsidRPr="00641A67">
              <w:t>DonViSanPham</w:t>
            </w:r>
          </w:p>
        </w:tc>
        <w:tc>
          <w:tcPr>
            <w:tcW w:w="1701" w:type="dxa"/>
          </w:tcPr>
          <w:p w14:paraId="760E5407" w14:textId="77777777" w:rsidR="00D629CF" w:rsidRDefault="00D629CF">
            <w:r>
              <w:t>String</w:t>
            </w:r>
          </w:p>
        </w:tc>
        <w:tc>
          <w:tcPr>
            <w:tcW w:w="5386" w:type="dxa"/>
          </w:tcPr>
          <w:p w14:paraId="1EBA844F" w14:textId="77777777" w:rsidR="00D629CF" w:rsidRPr="00D70584" w:rsidRDefault="00D629CF">
            <w:r>
              <w:t>Đơn vị sản phẩm</w:t>
            </w:r>
          </w:p>
        </w:tc>
      </w:tr>
      <w:tr w:rsidR="00D629CF" w14:paraId="47868E99" w14:textId="77777777" w:rsidTr="007A50EE">
        <w:tc>
          <w:tcPr>
            <w:tcW w:w="3119" w:type="dxa"/>
          </w:tcPr>
          <w:p w14:paraId="6B086BDB" w14:textId="77777777" w:rsidR="00D629CF" w:rsidRDefault="00D629CF">
            <w:r w:rsidRPr="00422867">
              <w:t>SoLuong</w:t>
            </w:r>
          </w:p>
        </w:tc>
        <w:tc>
          <w:tcPr>
            <w:tcW w:w="1701" w:type="dxa"/>
          </w:tcPr>
          <w:p w14:paraId="3D1EAF90" w14:textId="77777777" w:rsidR="00D629CF" w:rsidRDefault="00D629CF">
            <w:r>
              <w:t>Integer</w:t>
            </w:r>
          </w:p>
        </w:tc>
        <w:tc>
          <w:tcPr>
            <w:tcW w:w="5386" w:type="dxa"/>
          </w:tcPr>
          <w:p w14:paraId="5D41FCA8" w14:textId="77777777" w:rsidR="00D629CF" w:rsidRDefault="00D629CF">
            <w:r>
              <w:t>Số lượng sản phẩm mua</w:t>
            </w:r>
          </w:p>
        </w:tc>
      </w:tr>
      <w:tr w:rsidR="00D629CF" w14:paraId="63D9FBB9" w14:textId="77777777" w:rsidTr="007A50EE">
        <w:tc>
          <w:tcPr>
            <w:tcW w:w="3119" w:type="dxa"/>
          </w:tcPr>
          <w:p w14:paraId="10196E0F" w14:textId="77777777" w:rsidR="00D629CF" w:rsidRDefault="00D629CF">
            <w:r w:rsidRPr="00422867">
              <w:t>TongSoTien</w:t>
            </w:r>
          </w:p>
        </w:tc>
        <w:tc>
          <w:tcPr>
            <w:tcW w:w="1701" w:type="dxa"/>
          </w:tcPr>
          <w:p w14:paraId="3A9FED32" w14:textId="77777777" w:rsidR="00D629CF" w:rsidRDefault="00D629CF">
            <w:r>
              <w:t>Integer</w:t>
            </w:r>
          </w:p>
        </w:tc>
        <w:tc>
          <w:tcPr>
            <w:tcW w:w="5386" w:type="dxa"/>
          </w:tcPr>
          <w:p w14:paraId="245B7666" w14:textId="77777777" w:rsidR="00D629CF" w:rsidRDefault="00D629CF">
            <w:r>
              <w:t>Tổng số tiền của đơn mua</w:t>
            </w:r>
          </w:p>
        </w:tc>
      </w:tr>
      <w:tr w:rsidR="00D629CF" w14:paraId="19712032" w14:textId="77777777" w:rsidTr="007A50EE">
        <w:tc>
          <w:tcPr>
            <w:tcW w:w="3119" w:type="dxa"/>
          </w:tcPr>
          <w:p w14:paraId="3C9ACBCA" w14:textId="77777777" w:rsidR="00D629CF" w:rsidRDefault="00D629CF">
            <w:r w:rsidRPr="00AB5782">
              <w:t>TrangThai</w:t>
            </w:r>
          </w:p>
        </w:tc>
        <w:tc>
          <w:tcPr>
            <w:tcW w:w="1701" w:type="dxa"/>
          </w:tcPr>
          <w:p w14:paraId="1988C739" w14:textId="77777777" w:rsidR="00D629CF" w:rsidRDefault="00D629CF">
            <w:r>
              <w:t>Integer</w:t>
            </w:r>
          </w:p>
        </w:tc>
        <w:tc>
          <w:tcPr>
            <w:tcW w:w="5386" w:type="dxa"/>
          </w:tcPr>
          <w:p w14:paraId="2F4F8A15" w14:textId="77777777" w:rsidR="00D629CF" w:rsidRDefault="00D629CF">
            <w:r>
              <w:t>Trạng thái của đơn mua hàng: Nháp, Xác nhận, Đã giao</w:t>
            </w:r>
          </w:p>
        </w:tc>
      </w:tr>
      <w:tr w:rsidR="00D629CF" w14:paraId="24799C65" w14:textId="77777777" w:rsidTr="007A50EE">
        <w:tc>
          <w:tcPr>
            <w:tcW w:w="3119" w:type="dxa"/>
          </w:tcPr>
          <w:p w14:paraId="23ECEC77" w14:textId="77777777" w:rsidR="00D629CF" w:rsidRPr="00AB5782" w:rsidRDefault="00D629CF">
            <w:r>
              <w:t>NgayTao</w:t>
            </w:r>
          </w:p>
        </w:tc>
        <w:tc>
          <w:tcPr>
            <w:tcW w:w="1701" w:type="dxa"/>
          </w:tcPr>
          <w:p w14:paraId="533863F3" w14:textId="77777777" w:rsidR="00D629CF" w:rsidRDefault="00D629CF">
            <w:r>
              <w:t>Datetime</w:t>
            </w:r>
          </w:p>
        </w:tc>
        <w:tc>
          <w:tcPr>
            <w:tcW w:w="5386" w:type="dxa"/>
          </w:tcPr>
          <w:p w14:paraId="355F4F7F" w14:textId="77777777" w:rsidR="00D629CF" w:rsidRDefault="00D629CF">
            <w:r>
              <w:t>Ngày tạo đơn mu hàng</w:t>
            </w:r>
          </w:p>
        </w:tc>
      </w:tr>
      <w:tr w:rsidR="00D629CF" w14:paraId="6EFACE54" w14:textId="77777777" w:rsidTr="007A50EE">
        <w:tc>
          <w:tcPr>
            <w:tcW w:w="3119" w:type="dxa"/>
          </w:tcPr>
          <w:p w14:paraId="68719FB0" w14:textId="77777777" w:rsidR="00D629CF" w:rsidRDefault="00D629CF">
            <w:r w:rsidRPr="00AB5782">
              <w:t>NgayHoanThanh</w:t>
            </w:r>
          </w:p>
        </w:tc>
        <w:tc>
          <w:tcPr>
            <w:tcW w:w="1701" w:type="dxa"/>
          </w:tcPr>
          <w:p w14:paraId="6A080A56" w14:textId="77777777" w:rsidR="00D629CF" w:rsidRDefault="00D629CF">
            <w:r>
              <w:t>Datetime</w:t>
            </w:r>
          </w:p>
        </w:tc>
        <w:tc>
          <w:tcPr>
            <w:tcW w:w="5386" w:type="dxa"/>
          </w:tcPr>
          <w:p w14:paraId="5181788E" w14:textId="77777777" w:rsidR="00D629CF" w:rsidRDefault="00D629CF">
            <w:r>
              <w:t>Ngày hoàn thành đơn mua hàng</w:t>
            </w:r>
          </w:p>
        </w:tc>
      </w:tr>
      <w:tr w:rsidR="00D629CF" w14:paraId="5F51AD86" w14:textId="77777777" w:rsidTr="007A50EE">
        <w:tc>
          <w:tcPr>
            <w:tcW w:w="3119" w:type="dxa"/>
          </w:tcPr>
          <w:p w14:paraId="26CA5830" w14:textId="77777777" w:rsidR="00D629CF" w:rsidRDefault="00D629CF">
            <w:r w:rsidRPr="00AB5782">
              <w:t>MaNhanVien</w:t>
            </w:r>
          </w:p>
        </w:tc>
        <w:tc>
          <w:tcPr>
            <w:tcW w:w="1701" w:type="dxa"/>
          </w:tcPr>
          <w:p w14:paraId="3BA60407" w14:textId="77777777" w:rsidR="00D629CF" w:rsidRDefault="00D629CF">
            <w:r>
              <w:t>String</w:t>
            </w:r>
          </w:p>
        </w:tc>
        <w:tc>
          <w:tcPr>
            <w:tcW w:w="5386" w:type="dxa"/>
          </w:tcPr>
          <w:p w14:paraId="6AF54B2B" w14:textId="77777777" w:rsidR="00D629CF" w:rsidRDefault="00D629CF">
            <w:r>
              <w:t>Mã nhân viên phụ trách đơn mua hàng</w:t>
            </w:r>
          </w:p>
        </w:tc>
      </w:tr>
      <w:tr w:rsidR="00D629CF" w14:paraId="7BB1DBEC" w14:textId="77777777" w:rsidTr="007A50EE">
        <w:tc>
          <w:tcPr>
            <w:tcW w:w="3119" w:type="dxa"/>
          </w:tcPr>
          <w:p w14:paraId="5B7AE617" w14:textId="77777777" w:rsidR="00D629CF" w:rsidRPr="00AB5782" w:rsidRDefault="00D629CF">
            <w:r w:rsidRPr="00AB5782">
              <w:lastRenderedPageBreak/>
              <w:t>Ma</w:t>
            </w:r>
            <w:r>
              <w:t>NhaCungCap</w:t>
            </w:r>
          </w:p>
        </w:tc>
        <w:tc>
          <w:tcPr>
            <w:tcW w:w="1701" w:type="dxa"/>
          </w:tcPr>
          <w:p w14:paraId="14D9D63A" w14:textId="77777777" w:rsidR="00D629CF" w:rsidRDefault="00D629CF">
            <w:r>
              <w:t>String</w:t>
            </w:r>
          </w:p>
        </w:tc>
        <w:tc>
          <w:tcPr>
            <w:tcW w:w="5386" w:type="dxa"/>
          </w:tcPr>
          <w:p w14:paraId="03FC28B2" w14:textId="77777777" w:rsidR="00D629CF" w:rsidRDefault="00D629CF">
            <w:r>
              <w:t>Mã nhà cung cấp sản phẩm</w:t>
            </w:r>
          </w:p>
        </w:tc>
      </w:tr>
      <w:tr w:rsidR="00D629CF" w14:paraId="5D5978C7" w14:textId="77777777" w:rsidTr="007A50EE">
        <w:tc>
          <w:tcPr>
            <w:tcW w:w="3119" w:type="dxa"/>
          </w:tcPr>
          <w:p w14:paraId="714EF3D4" w14:textId="77777777" w:rsidR="00D629CF" w:rsidRPr="00AB5782" w:rsidRDefault="00D629CF">
            <w:r>
              <w:t>TrangThaiThanhToan</w:t>
            </w:r>
          </w:p>
        </w:tc>
        <w:tc>
          <w:tcPr>
            <w:tcW w:w="1701" w:type="dxa"/>
          </w:tcPr>
          <w:p w14:paraId="7CECF908" w14:textId="77777777" w:rsidR="00D629CF" w:rsidRDefault="00D629CF">
            <w:r>
              <w:t>Boolean</w:t>
            </w:r>
          </w:p>
        </w:tc>
        <w:tc>
          <w:tcPr>
            <w:tcW w:w="5386" w:type="dxa"/>
          </w:tcPr>
          <w:p w14:paraId="2A1AB333" w14:textId="77777777" w:rsidR="00D629CF" w:rsidRDefault="00D629CF" w:rsidP="00C62E51">
            <w:pPr>
              <w:keepNext/>
            </w:pPr>
            <w:r>
              <w:t>Trạng thái thanh toán đơn mua hàng</w:t>
            </w:r>
          </w:p>
        </w:tc>
      </w:tr>
    </w:tbl>
    <w:p w14:paraId="7192C560" w14:textId="562364D4" w:rsidR="00C62E51" w:rsidRDefault="00C62E51">
      <w:pPr>
        <w:pStyle w:val="Caption"/>
      </w:pPr>
      <w:bookmarkStart w:id="101" w:name="_Toc183209448"/>
      <w:r>
        <w:t xml:space="preserve">Bảng </w:t>
      </w:r>
      <w:r w:rsidR="00F15304">
        <w:fldChar w:fldCharType="begin"/>
      </w:r>
      <w:r w:rsidR="00F15304">
        <w:instrText xml:space="preserve"> STYLEREF 1 \s </w:instrText>
      </w:r>
      <w:r w:rsidR="00F15304">
        <w:fldChar w:fldCharType="separate"/>
      </w:r>
      <w:r w:rsidR="00F15304">
        <w:rPr>
          <w:noProof/>
        </w:rPr>
        <w:t>2</w:t>
      </w:r>
      <w:r w:rsidR="00F15304">
        <w:fldChar w:fldCharType="end"/>
      </w:r>
      <w:r w:rsidR="00F15304">
        <w:t>.</w:t>
      </w:r>
      <w:r w:rsidR="00F15304">
        <w:fldChar w:fldCharType="begin"/>
      </w:r>
      <w:r w:rsidR="00F15304">
        <w:instrText xml:space="preserve"> SEQ Bảng \* ARABIC \s 1 </w:instrText>
      </w:r>
      <w:r w:rsidR="00F15304">
        <w:fldChar w:fldCharType="separate"/>
      </w:r>
      <w:r w:rsidR="00F15304">
        <w:rPr>
          <w:noProof/>
        </w:rPr>
        <w:t>21</w:t>
      </w:r>
      <w:r w:rsidR="00F15304">
        <w:fldChar w:fldCharType="end"/>
      </w:r>
      <w:r>
        <w:t>. Bảng đơn mua hàng</w:t>
      </w:r>
      <w:bookmarkEnd w:id="101"/>
    </w:p>
    <w:p w14:paraId="4C7B4E8C" w14:textId="77777777" w:rsidR="00D629CF" w:rsidRDefault="00D629CF" w:rsidP="00CA47F3">
      <w:pPr>
        <w:pStyle w:val="Heading4"/>
      </w:pPr>
      <w:r>
        <w:t>Bảng Nhà Cung Cấp</w:t>
      </w:r>
    </w:p>
    <w:tbl>
      <w:tblPr>
        <w:tblStyle w:val="TableGrid"/>
        <w:tblW w:w="10206" w:type="dxa"/>
        <w:tblInd w:w="-572" w:type="dxa"/>
        <w:tblLook w:val="04A0" w:firstRow="1" w:lastRow="0" w:firstColumn="1" w:lastColumn="0" w:noHBand="0" w:noVBand="1"/>
      </w:tblPr>
      <w:tblGrid>
        <w:gridCol w:w="3119"/>
        <w:gridCol w:w="1701"/>
        <w:gridCol w:w="5386"/>
      </w:tblGrid>
      <w:tr w:rsidR="002D6E1D" w14:paraId="07F58CC0" w14:textId="77777777" w:rsidTr="00250670">
        <w:trPr>
          <w:tblHeader/>
        </w:trPr>
        <w:tc>
          <w:tcPr>
            <w:tcW w:w="3119" w:type="dxa"/>
            <w:shd w:val="clear" w:color="auto" w:fill="D9E2F3" w:themeFill="accent1" w:themeFillTint="33"/>
            <w:vAlign w:val="center"/>
          </w:tcPr>
          <w:p w14:paraId="31812C0C" w14:textId="77777777" w:rsidR="00D629CF" w:rsidRPr="001D67B1" w:rsidRDefault="00D629CF">
            <w:pPr>
              <w:jc w:val="center"/>
              <w:rPr>
                <w:b/>
                <w:bCs/>
              </w:rPr>
            </w:pPr>
            <w:r w:rsidRPr="001D67B1">
              <w:rPr>
                <w:b/>
                <w:bCs/>
              </w:rPr>
              <w:t>Tên trường</w:t>
            </w:r>
          </w:p>
        </w:tc>
        <w:tc>
          <w:tcPr>
            <w:tcW w:w="1701" w:type="dxa"/>
            <w:shd w:val="clear" w:color="auto" w:fill="D9E2F3" w:themeFill="accent1" w:themeFillTint="33"/>
            <w:vAlign w:val="center"/>
          </w:tcPr>
          <w:p w14:paraId="4383A45F" w14:textId="77777777" w:rsidR="00D629CF" w:rsidRPr="001D67B1" w:rsidRDefault="00D629CF">
            <w:pPr>
              <w:jc w:val="center"/>
              <w:rPr>
                <w:b/>
                <w:bCs/>
              </w:rPr>
            </w:pPr>
            <w:r w:rsidRPr="001D67B1">
              <w:rPr>
                <w:b/>
                <w:bCs/>
              </w:rPr>
              <w:t>Kiểu dữ liệu</w:t>
            </w:r>
          </w:p>
        </w:tc>
        <w:tc>
          <w:tcPr>
            <w:tcW w:w="5386" w:type="dxa"/>
            <w:shd w:val="clear" w:color="auto" w:fill="D9E2F3" w:themeFill="accent1" w:themeFillTint="33"/>
            <w:vAlign w:val="center"/>
          </w:tcPr>
          <w:p w14:paraId="2C45AC73" w14:textId="77777777" w:rsidR="00D629CF" w:rsidRPr="001D67B1" w:rsidRDefault="00D629CF">
            <w:pPr>
              <w:jc w:val="center"/>
              <w:rPr>
                <w:b/>
                <w:bCs/>
              </w:rPr>
            </w:pPr>
            <w:r w:rsidRPr="001D67B1">
              <w:rPr>
                <w:b/>
                <w:bCs/>
              </w:rPr>
              <w:t>Mô tả</w:t>
            </w:r>
          </w:p>
        </w:tc>
      </w:tr>
      <w:tr w:rsidR="00D629CF" w14:paraId="4810CF82" w14:textId="77777777" w:rsidTr="007A50EE">
        <w:tc>
          <w:tcPr>
            <w:tcW w:w="3119" w:type="dxa"/>
          </w:tcPr>
          <w:p w14:paraId="72255479" w14:textId="77777777" w:rsidR="00D629CF" w:rsidRDefault="00D629CF">
            <w:r w:rsidRPr="00D43474">
              <w:t>Ma</w:t>
            </w:r>
            <w:r>
              <w:t>NhaCungCap</w:t>
            </w:r>
          </w:p>
        </w:tc>
        <w:tc>
          <w:tcPr>
            <w:tcW w:w="1701" w:type="dxa"/>
          </w:tcPr>
          <w:p w14:paraId="1D26A50A" w14:textId="77777777" w:rsidR="00D629CF" w:rsidRDefault="00D629CF">
            <w:r>
              <w:t>String</w:t>
            </w:r>
          </w:p>
        </w:tc>
        <w:tc>
          <w:tcPr>
            <w:tcW w:w="5386" w:type="dxa"/>
          </w:tcPr>
          <w:p w14:paraId="6E962681" w14:textId="77777777" w:rsidR="00D629CF" w:rsidRDefault="00D629CF">
            <w:r w:rsidRPr="00710EFB">
              <w:t xml:space="preserve">Mã định danh duy nhất cho </w:t>
            </w:r>
            <w:r>
              <w:t>nhà cung cấp</w:t>
            </w:r>
            <w:r w:rsidRPr="00710EFB">
              <w:t>.</w:t>
            </w:r>
          </w:p>
          <w:p w14:paraId="115013B5" w14:textId="77777777" w:rsidR="00D629CF" w:rsidRDefault="00D629CF">
            <w:r w:rsidRPr="00710EFB">
              <w:t>Đây là khóa chính (primary key) của bảng và không thể chỉnh sửa.</w:t>
            </w:r>
          </w:p>
        </w:tc>
      </w:tr>
      <w:tr w:rsidR="00D629CF" w14:paraId="783902A8" w14:textId="77777777" w:rsidTr="007A50EE">
        <w:tc>
          <w:tcPr>
            <w:tcW w:w="3119" w:type="dxa"/>
          </w:tcPr>
          <w:p w14:paraId="47F59660" w14:textId="77777777" w:rsidR="00D629CF" w:rsidRDefault="00D629CF">
            <w:r w:rsidRPr="003839B9">
              <w:t>Ten</w:t>
            </w:r>
            <w:r>
              <w:t>NhaCungCap</w:t>
            </w:r>
          </w:p>
        </w:tc>
        <w:tc>
          <w:tcPr>
            <w:tcW w:w="1701" w:type="dxa"/>
          </w:tcPr>
          <w:p w14:paraId="3396CD26" w14:textId="77777777" w:rsidR="00D629CF" w:rsidRDefault="00D629CF">
            <w:r>
              <w:t>String</w:t>
            </w:r>
          </w:p>
        </w:tc>
        <w:tc>
          <w:tcPr>
            <w:tcW w:w="5386" w:type="dxa"/>
          </w:tcPr>
          <w:p w14:paraId="3B48F057" w14:textId="77777777" w:rsidR="00D629CF" w:rsidRDefault="00D629CF">
            <w:r>
              <w:t>Tên của nhà cung cấp</w:t>
            </w:r>
          </w:p>
        </w:tc>
      </w:tr>
      <w:tr w:rsidR="00D629CF" w14:paraId="24D06DE5" w14:textId="77777777" w:rsidTr="007A50EE">
        <w:tc>
          <w:tcPr>
            <w:tcW w:w="3119" w:type="dxa"/>
          </w:tcPr>
          <w:p w14:paraId="3E27EB0E" w14:textId="77777777" w:rsidR="00D629CF" w:rsidRPr="003839B9" w:rsidRDefault="00D629CF">
            <w:r>
              <w:t>NgayTao</w:t>
            </w:r>
          </w:p>
        </w:tc>
        <w:tc>
          <w:tcPr>
            <w:tcW w:w="1701" w:type="dxa"/>
          </w:tcPr>
          <w:p w14:paraId="1C715407" w14:textId="77777777" w:rsidR="00D629CF" w:rsidRDefault="00D629CF">
            <w:r>
              <w:t>Datetime</w:t>
            </w:r>
          </w:p>
        </w:tc>
        <w:tc>
          <w:tcPr>
            <w:tcW w:w="5386" w:type="dxa"/>
          </w:tcPr>
          <w:p w14:paraId="42B13F26" w14:textId="77777777" w:rsidR="00D629CF" w:rsidRDefault="00D629CF">
            <w:r>
              <w:t>T</w:t>
            </w:r>
            <w:r w:rsidRPr="00F216D5">
              <w:t xml:space="preserve">hời </w:t>
            </w:r>
            <w:r>
              <w:t>gian</w:t>
            </w:r>
            <w:r w:rsidRPr="00F216D5">
              <w:t xml:space="preserve"> tạo </w:t>
            </w:r>
            <w:r>
              <w:t>mới nhà cung cấp</w:t>
            </w:r>
          </w:p>
        </w:tc>
      </w:tr>
      <w:tr w:rsidR="00D629CF" w14:paraId="67DD7C95" w14:textId="77777777" w:rsidTr="007A50EE">
        <w:tc>
          <w:tcPr>
            <w:tcW w:w="3119" w:type="dxa"/>
          </w:tcPr>
          <w:p w14:paraId="6B14C2E7" w14:textId="77777777" w:rsidR="00D629CF" w:rsidRDefault="00D629CF">
            <w:r w:rsidRPr="00255222">
              <w:t>Email</w:t>
            </w:r>
          </w:p>
        </w:tc>
        <w:tc>
          <w:tcPr>
            <w:tcW w:w="1701" w:type="dxa"/>
          </w:tcPr>
          <w:p w14:paraId="16861A85" w14:textId="77777777" w:rsidR="00D629CF" w:rsidRDefault="00D629CF">
            <w:r>
              <w:t>String</w:t>
            </w:r>
          </w:p>
        </w:tc>
        <w:tc>
          <w:tcPr>
            <w:tcW w:w="5386" w:type="dxa"/>
          </w:tcPr>
          <w:p w14:paraId="31B42ADF" w14:textId="77777777" w:rsidR="00D629CF" w:rsidRDefault="00D629CF">
            <w:r>
              <w:t>Email của nhà cung cấp</w:t>
            </w:r>
          </w:p>
        </w:tc>
      </w:tr>
      <w:tr w:rsidR="00D629CF" w14:paraId="399DDB1F" w14:textId="77777777" w:rsidTr="007A50EE">
        <w:tc>
          <w:tcPr>
            <w:tcW w:w="3119" w:type="dxa"/>
          </w:tcPr>
          <w:p w14:paraId="37015C96" w14:textId="77777777" w:rsidR="00D629CF" w:rsidRDefault="00D629CF">
            <w:r w:rsidRPr="00255222">
              <w:t>SoDienThoai</w:t>
            </w:r>
          </w:p>
        </w:tc>
        <w:tc>
          <w:tcPr>
            <w:tcW w:w="1701" w:type="dxa"/>
          </w:tcPr>
          <w:p w14:paraId="4A49B504" w14:textId="77777777" w:rsidR="00D629CF" w:rsidRDefault="00D629CF">
            <w:r>
              <w:t>String</w:t>
            </w:r>
          </w:p>
        </w:tc>
        <w:tc>
          <w:tcPr>
            <w:tcW w:w="5386" w:type="dxa"/>
          </w:tcPr>
          <w:p w14:paraId="08B24215" w14:textId="77777777" w:rsidR="00D629CF" w:rsidRDefault="00D629CF">
            <w:r>
              <w:t>Số điện thoại của nhà cung cấp</w:t>
            </w:r>
          </w:p>
        </w:tc>
      </w:tr>
      <w:tr w:rsidR="00D629CF" w14:paraId="68378939" w14:textId="77777777" w:rsidTr="007A50EE">
        <w:tc>
          <w:tcPr>
            <w:tcW w:w="3119" w:type="dxa"/>
          </w:tcPr>
          <w:p w14:paraId="77EC16A4" w14:textId="77777777" w:rsidR="00D629CF" w:rsidRDefault="00D629CF">
            <w:r>
              <w:t>Diachi</w:t>
            </w:r>
          </w:p>
        </w:tc>
        <w:tc>
          <w:tcPr>
            <w:tcW w:w="1701" w:type="dxa"/>
          </w:tcPr>
          <w:p w14:paraId="372D7E60" w14:textId="77777777" w:rsidR="00D629CF" w:rsidRDefault="00D629CF">
            <w:r>
              <w:t>String</w:t>
            </w:r>
          </w:p>
        </w:tc>
        <w:tc>
          <w:tcPr>
            <w:tcW w:w="5386" w:type="dxa"/>
          </w:tcPr>
          <w:p w14:paraId="6755F8D2" w14:textId="77777777" w:rsidR="00D629CF" w:rsidRDefault="00D629CF">
            <w:r>
              <w:t>Địa chỉ của nhà cung cấp</w:t>
            </w:r>
          </w:p>
        </w:tc>
      </w:tr>
      <w:tr w:rsidR="00D629CF" w14:paraId="553FB591" w14:textId="77777777" w:rsidTr="007A50EE">
        <w:tc>
          <w:tcPr>
            <w:tcW w:w="3119" w:type="dxa"/>
          </w:tcPr>
          <w:p w14:paraId="35982FFE" w14:textId="77777777" w:rsidR="00D629CF" w:rsidRDefault="00D629CF">
            <w:r>
              <w:t>TrangThai</w:t>
            </w:r>
          </w:p>
        </w:tc>
        <w:tc>
          <w:tcPr>
            <w:tcW w:w="1701" w:type="dxa"/>
          </w:tcPr>
          <w:p w14:paraId="2A75E669" w14:textId="77777777" w:rsidR="00D629CF" w:rsidRDefault="00D629CF">
            <w:r>
              <w:t>Boolean</w:t>
            </w:r>
          </w:p>
        </w:tc>
        <w:tc>
          <w:tcPr>
            <w:tcW w:w="5386" w:type="dxa"/>
          </w:tcPr>
          <w:p w14:paraId="08151A65" w14:textId="77777777" w:rsidR="00D629CF" w:rsidRDefault="00D629CF">
            <w:r>
              <w:t>Trạng thái của nhà cung cấp</w:t>
            </w:r>
          </w:p>
          <w:p w14:paraId="2CA25CC6" w14:textId="77777777" w:rsidR="00D629CF" w:rsidRDefault="00D629CF">
            <w:r>
              <w:t>TrangThai = 0 không hoạt động</w:t>
            </w:r>
          </w:p>
          <w:p w14:paraId="6BCDE7BA" w14:textId="77777777" w:rsidR="00D629CF" w:rsidRDefault="00D629CF">
            <w:r>
              <w:t>TrangThai = 1 hoạt động</w:t>
            </w:r>
          </w:p>
        </w:tc>
      </w:tr>
      <w:tr w:rsidR="007A002C" w14:paraId="0B182230" w14:textId="77777777" w:rsidTr="007A50EE">
        <w:tc>
          <w:tcPr>
            <w:tcW w:w="3119" w:type="dxa"/>
          </w:tcPr>
          <w:p w14:paraId="0875E98B" w14:textId="0EBBA025" w:rsidR="007A002C" w:rsidRDefault="007A002C">
            <w:r w:rsidRPr="007A002C">
              <w:t>MaSoThue</w:t>
            </w:r>
          </w:p>
        </w:tc>
        <w:tc>
          <w:tcPr>
            <w:tcW w:w="1701" w:type="dxa"/>
          </w:tcPr>
          <w:p w14:paraId="2E8D40FB" w14:textId="7B702A28" w:rsidR="007A002C" w:rsidRDefault="007A002C">
            <w:r>
              <w:t>String</w:t>
            </w:r>
          </w:p>
        </w:tc>
        <w:tc>
          <w:tcPr>
            <w:tcW w:w="5386" w:type="dxa"/>
          </w:tcPr>
          <w:p w14:paraId="7C029B98" w14:textId="0D7813A1" w:rsidR="007A002C" w:rsidRDefault="007A002C">
            <w:r>
              <w:t>Mã số thuế của nhà cung cấp</w:t>
            </w:r>
          </w:p>
        </w:tc>
      </w:tr>
      <w:tr w:rsidR="002B6F9C" w14:paraId="61A2AE52" w14:textId="77777777" w:rsidTr="007A50EE">
        <w:tc>
          <w:tcPr>
            <w:tcW w:w="3119" w:type="dxa"/>
          </w:tcPr>
          <w:p w14:paraId="46E299A6" w14:textId="7BBF8D79" w:rsidR="002B6F9C" w:rsidRPr="001046F3" w:rsidRDefault="001D282D">
            <w:r>
              <w:t>PhuongThucThanhToan</w:t>
            </w:r>
          </w:p>
        </w:tc>
        <w:tc>
          <w:tcPr>
            <w:tcW w:w="1701" w:type="dxa"/>
          </w:tcPr>
          <w:p w14:paraId="7E2D46C0" w14:textId="73B8F7A2" w:rsidR="002B6F9C" w:rsidRDefault="001D282D">
            <w:r>
              <w:t>String</w:t>
            </w:r>
          </w:p>
        </w:tc>
        <w:tc>
          <w:tcPr>
            <w:tcW w:w="5386" w:type="dxa"/>
          </w:tcPr>
          <w:p w14:paraId="2A001E99" w14:textId="174F9DF5" w:rsidR="002B6F9C" w:rsidRDefault="00EF0E21">
            <w:r>
              <w:t xml:space="preserve">Phương thức thanh toán </w:t>
            </w:r>
            <w:r w:rsidR="001668D3">
              <w:t>của nhà cung cấp</w:t>
            </w:r>
          </w:p>
        </w:tc>
      </w:tr>
      <w:tr w:rsidR="00B37AB4" w14:paraId="69C0BC84" w14:textId="77777777" w:rsidTr="007A50EE">
        <w:tc>
          <w:tcPr>
            <w:tcW w:w="3119" w:type="dxa"/>
          </w:tcPr>
          <w:p w14:paraId="68775BCD" w14:textId="5B75998E" w:rsidR="00B37AB4" w:rsidRDefault="00B37AB4">
            <w:r>
              <w:t>STK</w:t>
            </w:r>
          </w:p>
        </w:tc>
        <w:tc>
          <w:tcPr>
            <w:tcW w:w="1701" w:type="dxa"/>
          </w:tcPr>
          <w:p w14:paraId="4609A848" w14:textId="1175DD66" w:rsidR="00B37AB4" w:rsidRDefault="00B37AB4">
            <w:r>
              <w:t>S</w:t>
            </w:r>
            <w:r w:rsidR="00B4456C">
              <w:t>tring</w:t>
            </w:r>
          </w:p>
        </w:tc>
        <w:tc>
          <w:tcPr>
            <w:tcW w:w="5386" w:type="dxa"/>
          </w:tcPr>
          <w:p w14:paraId="7B899FB4" w14:textId="288E8807" w:rsidR="00B37AB4" w:rsidRDefault="00B4456C">
            <w:r>
              <w:t>Số tài khoản của nhà cung cấp</w:t>
            </w:r>
          </w:p>
        </w:tc>
      </w:tr>
      <w:tr w:rsidR="00B4456C" w14:paraId="0B68A4E1" w14:textId="77777777" w:rsidTr="007A50EE">
        <w:tc>
          <w:tcPr>
            <w:tcW w:w="3119" w:type="dxa"/>
          </w:tcPr>
          <w:p w14:paraId="146B3B26" w14:textId="3BB3A427" w:rsidR="00B4456C" w:rsidRDefault="00B4456C">
            <w:r>
              <w:t>NganHang</w:t>
            </w:r>
          </w:p>
        </w:tc>
        <w:tc>
          <w:tcPr>
            <w:tcW w:w="1701" w:type="dxa"/>
          </w:tcPr>
          <w:p w14:paraId="70C8DA1F" w14:textId="6F55F483" w:rsidR="00B4456C" w:rsidRDefault="00B4456C">
            <w:r>
              <w:t>String</w:t>
            </w:r>
          </w:p>
        </w:tc>
        <w:tc>
          <w:tcPr>
            <w:tcW w:w="5386" w:type="dxa"/>
          </w:tcPr>
          <w:p w14:paraId="6464D5BD" w14:textId="3DF369E6" w:rsidR="00B4456C" w:rsidRDefault="00B4456C" w:rsidP="00C62E51">
            <w:pPr>
              <w:keepNext/>
            </w:pPr>
            <w:r>
              <w:t>Tên ngân hàng hưởng thụ của nhà cung cấp</w:t>
            </w:r>
          </w:p>
        </w:tc>
      </w:tr>
    </w:tbl>
    <w:p w14:paraId="7B68045B" w14:textId="39EE6EDF" w:rsidR="00C62E51" w:rsidRDefault="00C62E51">
      <w:pPr>
        <w:pStyle w:val="Caption"/>
      </w:pPr>
      <w:bookmarkStart w:id="102" w:name="_Toc183209449"/>
      <w:r>
        <w:t xml:space="preserve">Bảng </w:t>
      </w:r>
      <w:r w:rsidR="00F15304">
        <w:fldChar w:fldCharType="begin"/>
      </w:r>
      <w:r w:rsidR="00F15304">
        <w:instrText xml:space="preserve"> STYLEREF 1 \s </w:instrText>
      </w:r>
      <w:r w:rsidR="00F15304">
        <w:fldChar w:fldCharType="separate"/>
      </w:r>
      <w:r w:rsidR="00F15304">
        <w:rPr>
          <w:noProof/>
        </w:rPr>
        <w:t>2</w:t>
      </w:r>
      <w:r w:rsidR="00F15304">
        <w:fldChar w:fldCharType="end"/>
      </w:r>
      <w:r w:rsidR="00F15304">
        <w:t>.</w:t>
      </w:r>
      <w:r w:rsidR="00F15304">
        <w:fldChar w:fldCharType="begin"/>
      </w:r>
      <w:r w:rsidR="00F15304">
        <w:instrText xml:space="preserve"> SEQ Bảng \* ARABIC \s 1 </w:instrText>
      </w:r>
      <w:r w:rsidR="00F15304">
        <w:fldChar w:fldCharType="separate"/>
      </w:r>
      <w:r w:rsidR="00F15304">
        <w:rPr>
          <w:noProof/>
        </w:rPr>
        <w:t>22</w:t>
      </w:r>
      <w:r w:rsidR="00F15304">
        <w:fldChar w:fldCharType="end"/>
      </w:r>
      <w:r>
        <w:t>. Bảng nhà cung cấp</w:t>
      </w:r>
      <w:bookmarkEnd w:id="102"/>
    </w:p>
    <w:p w14:paraId="08256434" w14:textId="77777777" w:rsidR="00D629CF" w:rsidRDefault="00D629CF" w:rsidP="00CA47F3">
      <w:pPr>
        <w:pStyle w:val="Heading4"/>
      </w:pPr>
      <w:r>
        <w:t>Bảng Đơn Bán Hàng</w:t>
      </w:r>
    </w:p>
    <w:tbl>
      <w:tblPr>
        <w:tblStyle w:val="TableGrid"/>
        <w:tblW w:w="10206" w:type="dxa"/>
        <w:tblInd w:w="-572" w:type="dxa"/>
        <w:tblLook w:val="04A0" w:firstRow="1" w:lastRow="0" w:firstColumn="1" w:lastColumn="0" w:noHBand="0" w:noVBand="1"/>
      </w:tblPr>
      <w:tblGrid>
        <w:gridCol w:w="3119"/>
        <w:gridCol w:w="1701"/>
        <w:gridCol w:w="5386"/>
      </w:tblGrid>
      <w:tr w:rsidR="002D6E1D" w14:paraId="31DC1FCA" w14:textId="77777777" w:rsidTr="00250670">
        <w:trPr>
          <w:tblHeader/>
        </w:trPr>
        <w:tc>
          <w:tcPr>
            <w:tcW w:w="3119" w:type="dxa"/>
            <w:shd w:val="clear" w:color="auto" w:fill="D9E2F3" w:themeFill="accent1" w:themeFillTint="33"/>
            <w:vAlign w:val="center"/>
          </w:tcPr>
          <w:p w14:paraId="1D81E148" w14:textId="77777777" w:rsidR="00D629CF" w:rsidRPr="001D67B1" w:rsidRDefault="00D629CF">
            <w:pPr>
              <w:jc w:val="center"/>
              <w:rPr>
                <w:b/>
                <w:bCs/>
              </w:rPr>
            </w:pPr>
            <w:r w:rsidRPr="001D67B1">
              <w:rPr>
                <w:b/>
                <w:bCs/>
              </w:rPr>
              <w:t>Tên trường</w:t>
            </w:r>
          </w:p>
        </w:tc>
        <w:tc>
          <w:tcPr>
            <w:tcW w:w="1701" w:type="dxa"/>
            <w:shd w:val="clear" w:color="auto" w:fill="D9E2F3" w:themeFill="accent1" w:themeFillTint="33"/>
            <w:vAlign w:val="center"/>
          </w:tcPr>
          <w:p w14:paraId="1AAC3816" w14:textId="77777777" w:rsidR="00D629CF" w:rsidRPr="001D67B1" w:rsidRDefault="00D629CF">
            <w:pPr>
              <w:jc w:val="center"/>
              <w:rPr>
                <w:b/>
                <w:bCs/>
              </w:rPr>
            </w:pPr>
            <w:r w:rsidRPr="001D67B1">
              <w:rPr>
                <w:b/>
                <w:bCs/>
              </w:rPr>
              <w:t>Kiểu dữ liệu</w:t>
            </w:r>
          </w:p>
        </w:tc>
        <w:tc>
          <w:tcPr>
            <w:tcW w:w="5386" w:type="dxa"/>
            <w:shd w:val="clear" w:color="auto" w:fill="D9E2F3" w:themeFill="accent1" w:themeFillTint="33"/>
            <w:vAlign w:val="center"/>
          </w:tcPr>
          <w:p w14:paraId="5BF06EEB" w14:textId="77777777" w:rsidR="00D629CF" w:rsidRPr="001D67B1" w:rsidRDefault="00D629CF">
            <w:pPr>
              <w:jc w:val="center"/>
              <w:rPr>
                <w:b/>
                <w:bCs/>
              </w:rPr>
            </w:pPr>
            <w:r w:rsidRPr="001D67B1">
              <w:rPr>
                <w:b/>
                <w:bCs/>
              </w:rPr>
              <w:t>Mô tả</w:t>
            </w:r>
          </w:p>
        </w:tc>
      </w:tr>
      <w:tr w:rsidR="00D629CF" w14:paraId="7B14034E" w14:textId="77777777" w:rsidTr="007A50EE">
        <w:tc>
          <w:tcPr>
            <w:tcW w:w="3119" w:type="dxa"/>
          </w:tcPr>
          <w:p w14:paraId="64BC49DE" w14:textId="77777777" w:rsidR="00D629CF" w:rsidRDefault="00D629CF">
            <w:r w:rsidRPr="00704AD8">
              <w:t>MaDonBan</w:t>
            </w:r>
          </w:p>
        </w:tc>
        <w:tc>
          <w:tcPr>
            <w:tcW w:w="1701" w:type="dxa"/>
          </w:tcPr>
          <w:p w14:paraId="266AC069" w14:textId="77777777" w:rsidR="00D629CF" w:rsidRDefault="00D629CF">
            <w:r>
              <w:t>String</w:t>
            </w:r>
          </w:p>
        </w:tc>
        <w:tc>
          <w:tcPr>
            <w:tcW w:w="5386" w:type="dxa"/>
          </w:tcPr>
          <w:p w14:paraId="68645229" w14:textId="77777777" w:rsidR="00D629CF" w:rsidRDefault="00D629CF">
            <w:r w:rsidRPr="00710EFB">
              <w:t xml:space="preserve">Mã định danh duy nhất cho </w:t>
            </w:r>
            <w:r>
              <w:t>đơn bán hàng</w:t>
            </w:r>
            <w:r w:rsidRPr="00710EFB">
              <w:t>.</w:t>
            </w:r>
          </w:p>
          <w:p w14:paraId="6BB0DCD0" w14:textId="77777777" w:rsidR="00D629CF" w:rsidRDefault="00D629CF">
            <w:r w:rsidRPr="00710EFB">
              <w:lastRenderedPageBreak/>
              <w:t>Đây là khóa chính (primary key) của bảng và không thể chỉnh sửa.</w:t>
            </w:r>
          </w:p>
        </w:tc>
      </w:tr>
      <w:tr w:rsidR="00D629CF" w14:paraId="4F24F046" w14:textId="77777777" w:rsidTr="007A50EE">
        <w:tc>
          <w:tcPr>
            <w:tcW w:w="3119" w:type="dxa"/>
          </w:tcPr>
          <w:p w14:paraId="49CFCF55" w14:textId="77777777" w:rsidR="00D629CF" w:rsidRDefault="00D629CF">
            <w:r w:rsidRPr="005A05E1">
              <w:lastRenderedPageBreak/>
              <w:t>MaSanPham</w:t>
            </w:r>
          </w:p>
        </w:tc>
        <w:tc>
          <w:tcPr>
            <w:tcW w:w="1701" w:type="dxa"/>
          </w:tcPr>
          <w:p w14:paraId="4451BD6E" w14:textId="77777777" w:rsidR="00D629CF" w:rsidRDefault="00D629CF">
            <w:r>
              <w:t>String</w:t>
            </w:r>
          </w:p>
        </w:tc>
        <w:tc>
          <w:tcPr>
            <w:tcW w:w="5386" w:type="dxa"/>
          </w:tcPr>
          <w:p w14:paraId="0EDCFEBA" w14:textId="77777777" w:rsidR="00D629CF" w:rsidRDefault="00D629CF">
            <w:r>
              <w:t>Các sản phẩm thuộc đơn bán hàng</w:t>
            </w:r>
          </w:p>
        </w:tc>
      </w:tr>
      <w:tr w:rsidR="00D629CF" w14:paraId="5F0221E2" w14:textId="77777777" w:rsidTr="007A50EE">
        <w:tc>
          <w:tcPr>
            <w:tcW w:w="3119" w:type="dxa"/>
          </w:tcPr>
          <w:p w14:paraId="57228AF0" w14:textId="77777777" w:rsidR="00D629CF" w:rsidRPr="003839B9" w:rsidRDefault="00D629CF">
            <w:r w:rsidRPr="005A05E1">
              <w:t>Gia</w:t>
            </w:r>
            <w:r>
              <w:t>Ban</w:t>
            </w:r>
          </w:p>
        </w:tc>
        <w:tc>
          <w:tcPr>
            <w:tcW w:w="1701" w:type="dxa"/>
          </w:tcPr>
          <w:p w14:paraId="63390D66" w14:textId="77777777" w:rsidR="00D629CF" w:rsidRDefault="00D629CF">
            <w:r>
              <w:t>Integer</w:t>
            </w:r>
          </w:p>
        </w:tc>
        <w:tc>
          <w:tcPr>
            <w:tcW w:w="5386" w:type="dxa"/>
          </w:tcPr>
          <w:p w14:paraId="1EC3F7B2" w14:textId="3C736985" w:rsidR="00D629CF" w:rsidRPr="00D70584" w:rsidRDefault="00D629CF">
            <w:r>
              <w:t>Giá bán của sản ph</w:t>
            </w:r>
            <w:r w:rsidR="00E97A07">
              <w:t>ẩ</w:t>
            </w:r>
            <w:r>
              <w:t>m</w:t>
            </w:r>
          </w:p>
        </w:tc>
      </w:tr>
      <w:tr w:rsidR="00D629CF" w14:paraId="35068A2B" w14:textId="77777777" w:rsidTr="007A50EE">
        <w:tc>
          <w:tcPr>
            <w:tcW w:w="3119" w:type="dxa"/>
          </w:tcPr>
          <w:p w14:paraId="6FDABA1C" w14:textId="77777777" w:rsidR="00D629CF" w:rsidRPr="003839B9" w:rsidRDefault="00D629CF">
            <w:r w:rsidRPr="00641A67">
              <w:t>DonViSanPham</w:t>
            </w:r>
          </w:p>
        </w:tc>
        <w:tc>
          <w:tcPr>
            <w:tcW w:w="1701" w:type="dxa"/>
          </w:tcPr>
          <w:p w14:paraId="3522AA4D" w14:textId="77777777" w:rsidR="00D629CF" w:rsidRDefault="00D629CF">
            <w:r>
              <w:t>String</w:t>
            </w:r>
          </w:p>
        </w:tc>
        <w:tc>
          <w:tcPr>
            <w:tcW w:w="5386" w:type="dxa"/>
          </w:tcPr>
          <w:p w14:paraId="0DEC15A1" w14:textId="77777777" w:rsidR="00D629CF" w:rsidRPr="00D70584" w:rsidRDefault="00D629CF">
            <w:r>
              <w:t>Đơn vị sản phẩm</w:t>
            </w:r>
          </w:p>
        </w:tc>
      </w:tr>
      <w:tr w:rsidR="00D629CF" w14:paraId="19D742C7" w14:textId="77777777" w:rsidTr="007A50EE">
        <w:tc>
          <w:tcPr>
            <w:tcW w:w="3119" w:type="dxa"/>
          </w:tcPr>
          <w:p w14:paraId="56EF74CD" w14:textId="77777777" w:rsidR="00D629CF" w:rsidRDefault="00D629CF">
            <w:r w:rsidRPr="00422867">
              <w:t>SoLuong</w:t>
            </w:r>
          </w:p>
        </w:tc>
        <w:tc>
          <w:tcPr>
            <w:tcW w:w="1701" w:type="dxa"/>
          </w:tcPr>
          <w:p w14:paraId="3B60CCDE" w14:textId="77777777" w:rsidR="00D629CF" w:rsidRDefault="00D629CF">
            <w:r>
              <w:t>Integer</w:t>
            </w:r>
          </w:p>
        </w:tc>
        <w:tc>
          <w:tcPr>
            <w:tcW w:w="5386" w:type="dxa"/>
          </w:tcPr>
          <w:p w14:paraId="0BA025D0" w14:textId="77777777" w:rsidR="00D629CF" w:rsidRDefault="00D629CF">
            <w:r>
              <w:t>Số lượng sản phẩm bán</w:t>
            </w:r>
          </w:p>
        </w:tc>
      </w:tr>
      <w:tr w:rsidR="00D629CF" w14:paraId="3B5BC48D" w14:textId="77777777" w:rsidTr="007A50EE">
        <w:tc>
          <w:tcPr>
            <w:tcW w:w="3119" w:type="dxa"/>
          </w:tcPr>
          <w:p w14:paraId="72299831" w14:textId="77777777" w:rsidR="00D629CF" w:rsidRDefault="00D629CF">
            <w:r w:rsidRPr="00422867">
              <w:t>TongSoTien</w:t>
            </w:r>
          </w:p>
        </w:tc>
        <w:tc>
          <w:tcPr>
            <w:tcW w:w="1701" w:type="dxa"/>
          </w:tcPr>
          <w:p w14:paraId="40C09014" w14:textId="77777777" w:rsidR="00D629CF" w:rsidRDefault="00D629CF">
            <w:r>
              <w:t>Integer</w:t>
            </w:r>
          </w:p>
        </w:tc>
        <w:tc>
          <w:tcPr>
            <w:tcW w:w="5386" w:type="dxa"/>
          </w:tcPr>
          <w:p w14:paraId="366427E8" w14:textId="77777777" w:rsidR="00D629CF" w:rsidRDefault="00D629CF">
            <w:r>
              <w:t>Tổng số tiền của đơn hàng</w:t>
            </w:r>
          </w:p>
        </w:tc>
      </w:tr>
      <w:tr w:rsidR="00D629CF" w14:paraId="0B3BA880" w14:textId="77777777" w:rsidTr="007A50EE">
        <w:tc>
          <w:tcPr>
            <w:tcW w:w="3119" w:type="dxa"/>
          </w:tcPr>
          <w:p w14:paraId="4A9023D2" w14:textId="77777777" w:rsidR="00D629CF" w:rsidRDefault="00D629CF">
            <w:r w:rsidRPr="00AB5782">
              <w:t>TrangThai</w:t>
            </w:r>
          </w:p>
        </w:tc>
        <w:tc>
          <w:tcPr>
            <w:tcW w:w="1701" w:type="dxa"/>
          </w:tcPr>
          <w:p w14:paraId="16BB1DE3" w14:textId="77777777" w:rsidR="00D629CF" w:rsidRDefault="00D629CF">
            <w:r>
              <w:t>Integer</w:t>
            </w:r>
          </w:p>
        </w:tc>
        <w:tc>
          <w:tcPr>
            <w:tcW w:w="5386" w:type="dxa"/>
          </w:tcPr>
          <w:p w14:paraId="237644D7" w14:textId="77777777" w:rsidR="00D629CF" w:rsidRDefault="00D629CF">
            <w:r>
              <w:t>Trạng thái của đơn bán hàng: Nháp, Xác nhận, Đã giao</w:t>
            </w:r>
          </w:p>
        </w:tc>
      </w:tr>
      <w:tr w:rsidR="00D629CF" w14:paraId="131AA742" w14:textId="77777777" w:rsidTr="007A50EE">
        <w:tc>
          <w:tcPr>
            <w:tcW w:w="3119" w:type="dxa"/>
          </w:tcPr>
          <w:p w14:paraId="0ABBF96A" w14:textId="77777777" w:rsidR="00D629CF" w:rsidRPr="00AB5782" w:rsidRDefault="00D629CF">
            <w:r>
              <w:t>NgayTao</w:t>
            </w:r>
          </w:p>
        </w:tc>
        <w:tc>
          <w:tcPr>
            <w:tcW w:w="1701" w:type="dxa"/>
          </w:tcPr>
          <w:p w14:paraId="685C12D9" w14:textId="77777777" w:rsidR="00D629CF" w:rsidRDefault="00D629CF">
            <w:r>
              <w:t>Datetime</w:t>
            </w:r>
          </w:p>
        </w:tc>
        <w:tc>
          <w:tcPr>
            <w:tcW w:w="5386" w:type="dxa"/>
          </w:tcPr>
          <w:p w14:paraId="2F4C09A4" w14:textId="77777777" w:rsidR="00D629CF" w:rsidRDefault="00D629CF">
            <w:r w:rsidRPr="00E35F2C">
              <w:t>Ngày giờ tạo đơn</w:t>
            </w:r>
            <w:r>
              <w:t xml:space="preserve"> bán</w:t>
            </w:r>
            <w:r w:rsidRPr="00E35F2C">
              <w:t xml:space="preserve"> hàng.</w:t>
            </w:r>
          </w:p>
        </w:tc>
      </w:tr>
      <w:tr w:rsidR="00D629CF" w14:paraId="262BB694" w14:textId="77777777" w:rsidTr="007A50EE">
        <w:tc>
          <w:tcPr>
            <w:tcW w:w="3119" w:type="dxa"/>
          </w:tcPr>
          <w:p w14:paraId="008F37D1" w14:textId="09160863" w:rsidR="00D629CF" w:rsidRDefault="0F88E7C9">
            <w:r>
              <w:t>NgayHetHan</w:t>
            </w:r>
          </w:p>
        </w:tc>
        <w:tc>
          <w:tcPr>
            <w:tcW w:w="1701" w:type="dxa"/>
          </w:tcPr>
          <w:p w14:paraId="115D002E" w14:textId="77777777" w:rsidR="00D629CF" w:rsidRDefault="00D629CF">
            <w:r>
              <w:t>Datetime</w:t>
            </w:r>
          </w:p>
        </w:tc>
        <w:tc>
          <w:tcPr>
            <w:tcW w:w="5386" w:type="dxa"/>
          </w:tcPr>
          <w:p w14:paraId="37DCA17B" w14:textId="6E5D1A1A" w:rsidR="00D629CF" w:rsidRDefault="355AB66E">
            <w:r>
              <w:t xml:space="preserve">Hạn ngày giao đơn bán </w:t>
            </w:r>
            <w:r w:rsidR="5300C085">
              <w:t>hàng cho khách</w:t>
            </w:r>
          </w:p>
        </w:tc>
      </w:tr>
      <w:tr w:rsidR="00D629CF" w14:paraId="7E4E5CBF" w14:textId="77777777" w:rsidTr="007A50EE">
        <w:tc>
          <w:tcPr>
            <w:tcW w:w="3119" w:type="dxa"/>
          </w:tcPr>
          <w:p w14:paraId="7608011D" w14:textId="77777777" w:rsidR="00D629CF" w:rsidRPr="00AB5782" w:rsidRDefault="00D629CF">
            <w:r>
              <w:t>YeuCauThanhToan</w:t>
            </w:r>
          </w:p>
        </w:tc>
        <w:tc>
          <w:tcPr>
            <w:tcW w:w="1701" w:type="dxa"/>
          </w:tcPr>
          <w:p w14:paraId="2C1F9BF7" w14:textId="77777777" w:rsidR="00D629CF" w:rsidRDefault="00D629CF">
            <w:r>
              <w:t>Boolean</w:t>
            </w:r>
          </w:p>
        </w:tc>
        <w:tc>
          <w:tcPr>
            <w:tcW w:w="5386" w:type="dxa"/>
          </w:tcPr>
          <w:p w14:paraId="53AF11E5" w14:textId="77777777" w:rsidR="00D629CF" w:rsidRDefault="00D629CF">
            <w:r w:rsidRPr="00505D40">
              <w:t>Yêu cầu thanh toán từ khách hàng trước khi xử lý đơn hàng.</w:t>
            </w:r>
          </w:p>
        </w:tc>
      </w:tr>
      <w:tr w:rsidR="00D629CF" w14:paraId="1890CF5F" w14:textId="77777777" w:rsidTr="007A50EE">
        <w:tc>
          <w:tcPr>
            <w:tcW w:w="3119" w:type="dxa"/>
          </w:tcPr>
          <w:p w14:paraId="1F49146F" w14:textId="77777777" w:rsidR="00D629CF" w:rsidRDefault="00D629CF">
            <w:r w:rsidRPr="00AB5782">
              <w:t>MaNhanVien</w:t>
            </w:r>
          </w:p>
        </w:tc>
        <w:tc>
          <w:tcPr>
            <w:tcW w:w="1701" w:type="dxa"/>
          </w:tcPr>
          <w:p w14:paraId="51A1A257" w14:textId="77777777" w:rsidR="00D629CF" w:rsidRDefault="00D629CF">
            <w:r>
              <w:t>String</w:t>
            </w:r>
          </w:p>
        </w:tc>
        <w:tc>
          <w:tcPr>
            <w:tcW w:w="5386" w:type="dxa"/>
          </w:tcPr>
          <w:p w14:paraId="40DDD067" w14:textId="77777777" w:rsidR="00D629CF" w:rsidRDefault="00D629CF">
            <w:r>
              <w:t>Mã nhân viên phụ trách đơn bán hàng</w:t>
            </w:r>
          </w:p>
        </w:tc>
      </w:tr>
      <w:tr w:rsidR="00D629CF" w14:paraId="04502EE1" w14:textId="77777777" w:rsidTr="007A50EE">
        <w:tc>
          <w:tcPr>
            <w:tcW w:w="3119" w:type="dxa"/>
          </w:tcPr>
          <w:p w14:paraId="06701BB9" w14:textId="77777777" w:rsidR="00D629CF" w:rsidRPr="00AB5782" w:rsidRDefault="00D629CF">
            <w:r w:rsidRPr="00AB5782">
              <w:t>MaKhachHang</w:t>
            </w:r>
          </w:p>
        </w:tc>
        <w:tc>
          <w:tcPr>
            <w:tcW w:w="1701" w:type="dxa"/>
          </w:tcPr>
          <w:p w14:paraId="15E44221" w14:textId="77777777" w:rsidR="00D629CF" w:rsidRDefault="00D629CF">
            <w:r>
              <w:t>String</w:t>
            </w:r>
          </w:p>
        </w:tc>
        <w:tc>
          <w:tcPr>
            <w:tcW w:w="5386" w:type="dxa"/>
          </w:tcPr>
          <w:p w14:paraId="70C9AF1F" w14:textId="77777777" w:rsidR="00D629CF" w:rsidRDefault="00D629CF">
            <w:r>
              <w:t>Mã khách hàng đặt đơn bán hàng</w:t>
            </w:r>
          </w:p>
        </w:tc>
      </w:tr>
      <w:tr w:rsidR="00D629CF" w14:paraId="11CAE9D3" w14:textId="77777777" w:rsidTr="007A50EE">
        <w:tc>
          <w:tcPr>
            <w:tcW w:w="3119" w:type="dxa"/>
          </w:tcPr>
          <w:p w14:paraId="13230F89" w14:textId="77777777" w:rsidR="00D629CF" w:rsidRPr="00AB5782" w:rsidRDefault="00D629CF">
            <w:r>
              <w:t>DiaChiGiaoHang</w:t>
            </w:r>
          </w:p>
        </w:tc>
        <w:tc>
          <w:tcPr>
            <w:tcW w:w="1701" w:type="dxa"/>
          </w:tcPr>
          <w:p w14:paraId="4317AB2C" w14:textId="77777777" w:rsidR="00D629CF" w:rsidRDefault="00D629CF">
            <w:r>
              <w:t>String</w:t>
            </w:r>
          </w:p>
        </w:tc>
        <w:tc>
          <w:tcPr>
            <w:tcW w:w="5386" w:type="dxa"/>
          </w:tcPr>
          <w:p w14:paraId="7E0E9DDC" w14:textId="77777777" w:rsidR="00D629CF" w:rsidRDefault="00D629CF" w:rsidP="00C62E51">
            <w:pPr>
              <w:keepNext/>
            </w:pPr>
            <w:r>
              <w:t>Địa chỉ giao hàng cho khách hàng</w:t>
            </w:r>
          </w:p>
        </w:tc>
      </w:tr>
    </w:tbl>
    <w:p w14:paraId="01B98F5D" w14:textId="5211E1AA" w:rsidR="00C62E51" w:rsidRDefault="00C62E51">
      <w:pPr>
        <w:pStyle w:val="Caption"/>
      </w:pPr>
      <w:bookmarkStart w:id="103" w:name="_Toc183209450"/>
      <w:r>
        <w:t xml:space="preserve">Bảng </w:t>
      </w:r>
      <w:r w:rsidR="00F15304">
        <w:fldChar w:fldCharType="begin"/>
      </w:r>
      <w:r w:rsidR="00F15304">
        <w:instrText xml:space="preserve"> STYLEREF 1 \s </w:instrText>
      </w:r>
      <w:r w:rsidR="00F15304">
        <w:fldChar w:fldCharType="separate"/>
      </w:r>
      <w:r w:rsidR="00F15304">
        <w:rPr>
          <w:noProof/>
        </w:rPr>
        <w:t>2</w:t>
      </w:r>
      <w:r w:rsidR="00F15304">
        <w:fldChar w:fldCharType="end"/>
      </w:r>
      <w:r w:rsidR="00F15304">
        <w:t>.</w:t>
      </w:r>
      <w:r w:rsidR="00F15304">
        <w:fldChar w:fldCharType="begin"/>
      </w:r>
      <w:r w:rsidR="00F15304">
        <w:instrText xml:space="preserve"> SEQ Bảng \* ARABIC \s 1 </w:instrText>
      </w:r>
      <w:r w:rsidR="00F15304">
        <w:fldChar w:fldCharType="separate"/>
      </w:r>
      <w:r w:rsidR="00F15304">
        <w:rPr>
          <w:noProof/>
        </w:rPr>
        <w:t>23</w:t>
      </w:r>
      <w:r w:rsidR="00F15304">
        <w:fldChar w:fldCharType="end"/>
      </w:r>
      <w:r>
        <w:t>. Bảng đơn bán hàng</w:t>
      </w:r>
      <w:bookmarkEnd w:id="103"/>
    </w:p>
    <w:p w14:paraId="30790285" w14:textId="77777777" w:rsidR="00D629CF" w:rsidRDefault="00D629CF" w:rsidP="00CA47F3">
      <w:pPr>
        <w:pStyle w:val="Heading4"/>
      </w:pPr>
      <w:r>
        <w:t>Bảng Khách Hàng</w:t>
      </w:r>
    </w:p>
    <w:tbl>
      <w:tblPr>
        <w:tblStyle w:val="TableGrid"/>
        <w:tblW w:w="10206" w:type="dxa"/>
        <w:tblInd w:w="-572" w:type="dxa"/>
        <w:tblLook w:val="04A0" w:firstRow="1" w:lastRow="0" w:firstColumn="1" w:lastColumn="0" w:noHBand="0" w:noVBand="1"/>
      </w:tblPr>
      <w:tblGrid>
        <w:gridCol w:w="3119"/>
        <w:gridCol w:w="1701"/>
        <w:gridCol w:w="5386"/>
      </w:tblGrid>
      <w:tr w:rsidR="002D6E1D" w14:paraId="5AA437BA" w14:textId="77777777" w:rsidTr="00250670">
        <w:trPr>
          <w:tblHeader/>
        </w:trPr>
        <w:tc>
          <w:tcPr>
            <w:tcW w:w="3119" w:type="dxa"/>
            <w:shd w:val="clear" w:color="auto" w:fill="D9E2F3" w:themeFill="accent1" w:themeFillTint="33"/>
            <w:vAlign w:val="center"/>
          </w:tcPr>
          <w:p w14:paraId="2D626B01" w14:textId="77777777" w:rsidR="00D629CF" w:rsidRPr="001D67B1" w:rsidRDefault="00D629CF">
            <w:pPr>
              <w:jc w:val="center"/>
              <w:rPr>
                <w:b/>
                <w:bCs/>
              </w:rPr>
            </w:pPr>
            <w:r w:rsidRPr="001D67B1">
              <w:rPr>
                <w:b/>
                <w:bCs/>
              </w:rPr>
              <w:t>Tên trường</w:t>
            </w:r>
          </w:p>
        </w:tc>
        <w:tc>
          <w:tcPr>
            <w:tcW w:w="1701" w:type="dxa"/>
            <w:shd w:val="clear" w:color="auto" w:fill="D9E2F3" w:themeFill="accent1" w:themeFillTint="33"/>
            <w:vAlign w:val="center"/>
          </w:tcPr>
          <w:p w14:paraId="33AFD22A" w14:textId="77777777" w:rsidR="00D629CF" w:rsidRPr="001D67B1" w:rsidRDefault="00D629CF">
            <w:pPr>
              <w:jc w:val="center"/>
              <w:rPr>
                <w:b/>
                <w:bCs/>
              </w:rPr>
            </w:pPr>
            <w:r w:rsidRPr="001D67B1">
              <w:rPr>
                <w:b/>
                <w:bCs/>
              </w:rPr>
              <w:t>Kiểu dữ liệu</w:t>
            </w:r>
          </w:p>
        </w:tc>
        <w:tc>
          <w:tcPr>
            <w:tcW w:w="5386" w:type="dxa"/>
            <w:shd w:val="clear" w:color="auto" w:fill="D9E2F3" w:themeFill="accent1" w:themeFillTint="33"/>
            <w:vAlign w:val="center"/>
          </w:tcPr>
          <w:p w14:paraId="7B1E7610" w14:textId="77777777" w:rsidR="00D629CF" w:rsidRPr="001D67B1" w:rsidRDefault="00D629CF">
            <w:pPr>
              <w:jc w:val="center"/>
              <w:rPr>
                <w:b/>
                <w:bCs/>
              </w:rPr>
            </w:pPr>
            <w:r w:rsidRPr="001D67B1">
              <w:rPr>
                <w:b/>
                <w:bCs/>
              </w:rPr>
              <w:t>Mô tả</w:t>
            </w:r>
          </w:p>
        </w:tc>
      </w:tr>
      <w:tr w:rsidR="00D629CF" w14:paraId="4D3AB74B" w14:textId="77777777" w:rsidTr="007A50EE">
        <w:tc>
          <w:tcPr>
            <w:tcW w:w="3119" w:type="dxa"/>
          </w:tcPr>
          <w:p w14:paraId="68FAB468" w14:textId="77777777" w:rsidR="00D629CF" w:rsidRDefault="00D629CF">
            <w:r w:rsidRPr="00D43474">
              <w:t>Ma</w:t>
            </w:r>
            <w:r>
              <w:t>KhachHang</w:t>
            </w:r>
          </w:p>
        </w:tc>
        <w:tc>
          <w:tcPr>
            <w:tcW w:w="1701" w:type="dxa"/>
          </w:tcPr>
          <w:p w14:paraId="74E7F1D0" w14:textId="77777777" w:rsidR="00D629CF" w:rsidRDefault="00D629CF">
            <w:r>
              <w:t>String</w:t>
            </w:r>
          </w:p>
        </w:tc>
        <w:tc>
          <w:tcPr>
            <w:tcW w:w="5386" w:type="dxa"/>
          </w:tcPr>
          <w:p w14:paraId="0134B852" w14:textId="77777777" w:rsidR="00D629CF" w:rsidRDefault="00D629CF">
            <w:r w:rsidRPr="00710EFB">
              <w:t xml:space="preserve">Mã định danh duy nhất cho </w:t>
            </w:r>
            <w:r>
              <w:t>khách hàng</w:t>
            </w:r>
            <w:r w:rsidRPr="00710EFB">
              <w:t>.</w:t>
            </w:r>
          </w:p>
          <w:p w14:paraId="5E8FC9B9" w14:textId="77777777" w:rsidR="00D629CF" w:rsidRDefault="00D629CF">
            <w:r w:rsidRPr="00710EFB">
              <w:t>Đây là khóa chính (primary key) của bảng và không thể chỉnh sửa.</w:t>
            </w:r>
          </w:p>
        </w:tc>
      </w:tr>
      <w:tr w:rsidR="00D629CF" w14:paraId="2C720464" w14:textId="77777777" w:rsidTr="007A50EE">
        <w:tc>
          <w:tcPr>
            <w:tcW w:w="3119" w:type="dxa"/>
          </w:tcPr>
          <w:p w14:paraId="60968B91" w14:textId="77777777" w:rsidR="00D629CF" w:rsidRDefault="00D629CF">
            <w:r w:rsidRPr="003839B9">
              <w:t>Ten</w:t>
            </w:r>
            <w:r>
              <w:t>KhachHang</w:t>
            </w:r>
          </w:p>
        </w:tc>
        <w:tc>
          <w:tcPr>
            <w:tcW w:w="1701" w:type="dxa"/>
          </w:tcPr>
          <w:p w14:paraId="0A7512EB" w14:textId="77777777" w:rsidR="00D629CF" w:rsidRDefault="00D629CF">
            <w:r>
              <w:t>String</w:t>
            </w:r>
          </w:p>
        </w:tc>
        <w:tc>
          <w:tcPr>
            <w:tcW w:w="5386" w:type="dxa"/>
          </w:tcPr>
          <w:p w14:paraId="486381A9" w14:textId="77777777" w:rsidR="00D629CF" w:rsidRDefault="00D629CF">
            <w:r>
              <w:t>Tên của khách hàng</w:t>
            </w:r>
          </w:p>
        </w:tc>
      </w:tr>
      <w:tr w:rsidR="00D629CF" w14:paraId="4C0B2EE6" w14:textId="77777777" w:rsidTr="007A50EE">
        <w:tc>
          <w:tcPr>
            <w:tcW w:w="3119" w:type="dxa"/>
          </w:tcPr>
          <w:p w14:paraId="2D1F3B8F" w14:textId="77777777" w:rsidR="00D629CF" w:rsidRPr="003839B9" w:rsidRDefault="00D629CF">
            <w:r>
              <w:t>NgayTao</w:t>
            </w:r>
          </w:p>
        </w:tc>
        <w:tc>
          <w:tcPr>
            <w:tcW w:w="1701" w:type="dxa"/>
          </w:tcPr>
          <w:p w14:paraId="223C9E83" w14:textId="77777777" w:rsidR="00D629CF" w:rsidRDefault="00D629CF">
            <w:r>
              <w:t>Datetime</w:t>
            </w:r>
          </w:p>
        </w:tc>
        <w:tc>
          <w:tcPr>
            <w:tcW w:w="5386" w:type="dxa"/>
          </w:tcPr>
          <w:p w14:paraId="0A99DEF6" w14:textId="77777777" w:rsidR="00D629CF" w:rsidRDefault="00D629CF">
            <w:r>
              <w:t>T</w:t>
            </w:r>
            <w:r w:rsidRPr="00F216D5">
              <w:t xml:space="preserve">hời </w:t>
            </w:r>
            <w:r>
              <w:t>gian</w:t>
            </w:r>
            <w:r w:rsidRPr="00F216D5">
              <w:t xml:space="preserve"> tạo </w:t>
            </w:r>
            <w:r>
              <w:t>mới khách hàng</w:t>
            </w:r>
          </w:p>
        </w:tc>
      </w:tr>
      <w:tr w:rsidR="00D629CF" w14:paraId="00F3CFEF" w14:textId="77777777" w:rsidTr="007A50EE">
        <w:tc>
          <w:tcPr>
            <w:tcW w:w="3119" w:type="dxa"/>
          </w:tcPr>
          <w:p w14:paraId="64131BD9" w14:textId="77777777" w:rsidR="00D629CF" w:rsidRDefault="00D629CF">
            <w:r w:rsidRPr="00255222">
              <w:lastRenderedPageBreak/>
              <w:t>Email</w:t>
            </w:r>
          </w:p>
        </w:tc>
        <w:tc>
          <w:tcPr>
            <w:tcW w:w="1701" w:type="dxa"/>
          </w:tcPr>
          <w:p w14:paraId="4C203C0F" w14:textId="77777777" w:rsidR="00D629CF" w:rsidRDefault="00D629CF">
            <w:r>
              <w:t>String</w:t>
            </w:r>
          </w:p>
        </w:tc>
        <w:tc>
          <w:tcPr>
            <w:tcW w:w="5386" w:type="dxa"/>
          </w:tcPr>
          <w:p w14:paraId="0BACD854" w14:textId="77777777" w:rsidR="00D629CF" w:rsidRDefault="00D629CF">
            <w:r>
              <w:t>Email của khách hàng</w:t>
            </w:r>
          </w:p>
        </w:tc>
      </w:tr>
      <w:tr w:rsidR="00D629CF" w14:paraId="5BB897CF" w14:textId="77777777" w:rsidTr="007A50EE">
        <w:tc>
          <w:tcPr>
            <w:tcW w:w="3119" w:type="dxa"/>
          </w:tcPr>
          <w:p w14:paraId="247CA6E5" w14:textId="77777777" w:rsidR="00D629CF" w:rsidRDefault="00D629CF">
            <w:r w:rsidRPr="00255222">
              <w:t>SoDienThoai</w:t>
            </w:r>
          </w:p>
        </w:tc>
        <w:tc>
          <w:tcPr>
            <w:tcW w:w="1701" w:type="dxa"/>
          </w:tcPr>
          <w:p w14:paraId="5D1B52F7" w14:textId="77777777" w:rsidR="00D629CF" w:rsidRDefault="00D629CF">
            <w:r>
              <w:t>String</w:t>
            </w:r>
          </w:p>
        </w:tc>
        <w:tc>
          <w:tcPr>
            <w:tcW w:w="5386" w:type="dxa"/>
          </w:tcPr>
          <w:p w14:paraId="7C4AC6C6" w14:textId="77777777" w:rsidR="00D629CF" w:rsidRDefault="00D629CF">
            <w:r>
              <w:t>Số điện thoại của khách hàng</w:t>
            </w:r>
          </w:p>
        </w:tc>
      </w:tr>
      <w:tr w:rsidR="00D629CF" w14:paraId="7FD3BE17" w14:textId="77777777" w:rsidTr="007A50EE">
        <w:tc>
          <w:tcPr>
            <w:tcW w:w="3119" w:type="dxa"/>
          </w:tcPr>
          <w:p w14:paraId="53A4C008" w14:textId="77777777" w:rsidR="00D629CF" w:rsidRDefault="00D629CF">
            <w:r>
              <w:t>Diachi</w:t>
            </w:r>
          </w:p>
        </w:tc>
        <w:tc>
          <w:tcPr>
            <w:tcW w:w="1701" w:type="dxa"/>
          </w:tcPr>
          <w:p w14:paraId="7267D8F5" w14:textId="77777777" w:rsidR="00D629CF" w:rsidRDefault="00D629CF">
            <w:r>
              <w:t>String</w:t>
            </w:r>
          </w:p>
        </w:tc>
        <w:tc>
          <w:tcPr>
            <w:tcW w:w="5386" w:type="dxa"/>
          </w:tcPr>
          <w:p w14:paraId="14FB17FB" w14:textId="77777777" w:rsidR="00D629CF" w:rsidRDefault="00D629CF">
            <w:r>
              <w:t>Địa chỉ của khách hàng</w:t>
            </w:r>
          </w:p>
        </w:tc>
      </w:tr>
      <w:tr w:rsidR="00B11918" w14:paraId="26664751" w14:textId="77777777" w:rsidTr="007A50EE">
        <w:tc>
          <w:tcPr>
            <w:tcW w:w="3119" w:type="dxa"/>
          </w:tcPr>
          <w:p w14:paraId="79306440" w14:textId="0EBE5856" w:rsidR="00B11918" w:rsidRDefault="00B11918" w:rsidP="00B11918">
            <w:r>
              <w:t>PhuongThucThanhToan</w:t>
            </w:r>
          </w:p>
        </w:tc>
        <w:tc>
          <w:tcPr>
            <w:tcW w:w="1701" w:type="dxa"/>
          </w:tcPr>
          <w:p w14:paraId="5082DAAB" w14:textId="103F3C48" w:rsidR="00B11918" w:rsidRPr="00B11918" w:rsidRDefault="00B11918" w:rsidP="00B11918">
            <w:pPr>
              <w:rPr>
                <w:b/>
                <w:bCs/>
              </w:rPr>
            </w:pPr>
            <w:r>
              <w:t>String</w:t>
            </w:r>
          </w:p>
        </w:tc>
        <w:tc>
          <w:tcPr>
            <w:tcW w:w="5386" w:type="dxa"/>
          </w:tcPr>
          <w:p w14:paraId="470BAFDB" w14:textId="181F8440" w:rsidR="00B11918" w:rsidRDefault="00B11918" w:rsidP="00B11918">
            <w:r>
              <w:t>Phương thức thanh toán của khách hàng</w:t>
            </w:r>
          </w:p>
        </w:tc>
      </w:tr>
      <w:tr w:rsidR="00B11918" w14:paraId="62E3C823" w14:textId="77777777" w:rsidTr="007A50EE">
        <w:tc>
          <w:tcPr>
            <w:tcW w:w="3119" w:type="dxa"/>
          </w:tcPr>
          <w:p w14:paraId="3B8C23F6" w14:textId="3D7C91D0" w:rsidR="00B11918" w:rsidRDefault="00B11918" w:rsidP="00B11918">
            <w:r>
              <w:t>PhuongThucGiaoHang</w:t>
            </w:r>
          </w:p>
        </w:tc>
        <w:tc>
          <w:tcPr>
            <w:tcW w:w="1701" w:type="dxa"/>
          </w:tcPr>
          <w:p w14:paraId="0A4C642B" w14:textId="64F85B50" w:rsidR="00B11918" w:rsidRDefault="00B11918" w:rsidP="00B11918">
            <w:r>
              <w:t>String</w:t>
            </w:r>
          </w:p>
        </w:tc>
        <w:tc>
          <w:tcPr>
            <w:tcW w:w="5386" w:type="dxa"/>
          </w:tcPr>
          <w:p w14:paraId="2FAB8A42" w14:textId="2928EE5A" w:rsidR="00B11918" w:rsidRDefault="00B11918" w:rsidP="00B11918">
            <w:r>
              <w:t>Phương thức giao hàng của khách hàng</w:t>
            </w:r>
          </w:p>
        </w:tc>
      </w:tr>
      <w:tr w:rsidR="00B11918" w14:paraId="6860631D" w14:textId="77777777" w:rsidTr="007A50EE">
        <w:tc>
          <w:tcPr>
            <w:tcW w:w="3119" w:type="dxa"/>
          </w:tcPr>
          <w:p w14:paraId="28058BFD" w14:textId="441B18A1" w:rsidR="00B11918" w:rsidRDefault="00B11918" w:rsidP="00B11918">
            <w:r>
              <w:t>SoTaiKhoan</w:t>
            </w:r>
          </w:p>
        </w:tc>
        <w:tc>
          <w:tcPr>
            <w:tcW w:w="1701" w:type="dxa"/>
          </w:tcPr>
          <w:p w14:paraId="77D8382E" w14:textId="26D3FF01" w:rsidR="00B11918" w:rsidRDefault="00B11918" w:rsidP="00B11918">
            <w:r>
              <w:t>String</w:t>
            </w:r>
          </w:p>
        </w:tc>
        <w:tc>
          <w:tcPr>
            <w:tcW w:w="5386" w:type="dxa"/>
          </w:tcPr>
          <w:p w14:paraId="3CF043A8" w14:textId="1CE64C9B" w:rsidR="00B11918" w:rsidRDefault="00B11918" w:rsidP="00B11918">
            <w:r>
              <w:t>Số tài khoàn của khách hàng</w:t>
            </w:r>
          </w:p>
        </w:tc>
      </w:tr>
      <w:tr w:rsidR="00B11918" w14:paraId="35456E24" w14:textId="77777777" w:rsidTr="007A50EE">
        <w:tc>
          <w:tcPr>
            <w:tcW w:w="3119" w:type="dxa"/>
          </w:tcPr>
          <w:p w14:paraId="7EAA986C" w14:textId="5190D4F7" w:rsidR="00B11918" w:rsidRDefault="00B11918" w:rsidP="00B11918">
            <w:r>
              <w:t>NganHang</w:t>
            </w:r>
          </w:p>
        </w:tc>
        <w:tc>
          <w:tcPr>
            <w:tcW w:w="1701" w:type="dxa"/>
          </w:tcPr>
          <w:p w14:paraId="71A65155" w14:textId="24AB5104" w:rsidR="00B11918" w:rsidRDefault="00B11918" w:rsidP="00B11918">
            <w:r>
              <w:t>String</w:t>
            </w:r>
          </w:p>
        </w:tc>
        <w:tc>
          <w:tcPr>
            <w:tcW w:w="5386" w:type="dxa"/>
          </w:tcPr>
          <w:p w14:paraId="148B0B83" w14:textId="4C7FA6D2" w:rsidR="00B11918" w:rsidRDefault="00B11918" w:rsidP="00B11918">
            <w:r>
              <w:t>Tên ngân hàng hưởng thụ của khách hàng</w:t>
            </w:r>
          </w:p>
        </w:tc>
      </w:tr>
      <w:tr w:rsidR="00B11918" w14:paraId="68255296" w14:textId="77777777" w:rsidTr="007A50EE">
        <w:tc>
          <w:tcPr>
            <w:tcW w:w="3119" w:type="dxa"/>
          </w:tcPr>
          <w:p w14:paraId="3CCAB156" w14:textId="77777777" w:rsidR="00B11918" w:rsidRDefault="00B11918" w:rsidP="00B11918">
            <w:r>
              <w:t>TrangThai</w:t>
            </w:r>
          </w:p>
        </w:tc>
        <w:tc>
          <w:tcPr>
            <w:tcW w:w="1701" w:type="dxa"/>
          </w:tcPr>
          <w:p w14:paraId="470211F3" w14:textId="77777777" w:rsidR="00B11918" w:rsidRDefault="00B11918" w:rsidP="00B11918">
            <w:r>
              <w:t>Boolean</w:t>
            </w:r>
          </w:p>
        </w:tc>
        <w:tc>
          <w:tcPr>
            <w:tcW w:w="5386" w:type="dxa"/>
          </w:tcPr>
          <w:p w14:paraId="35776BB9" w14:textId="77777777" w:rsidR="00B11918" w:rsidRDefault="00B11918" w:rsidP="00B11918">
            <w:r>
              <w:t>Trạng thái của khách hàng</w:t>
            </w:r>
          </w:p>
          <w:p w14:paraId="416C66E2" w14:textId="77777777" w:rsidR="00B11918" w:rsidRDefault="00B11918" w:rsidP="00B11918">
            <w:r>
              <w:t>TrangThai = 0 không hoạt động</w:t>
            </w:r>
          </w:p>
          <w:p w14:paraId="76B3BB4C" w14:textId="77777777" w:rsidR="00B11918" w:rsidRDefault="00B11918" w:rsidP="00C62E51">
            <w:pPr>
              <w:keepNext/>
            </w:pPr>
            <w:r>
              <w:t>TrangThai = 1 hoạt động</w:t>
            </w:r>
          </w:p>
        </w:tc>
      </w:tr>
    </w:tbl>
    <w:p w14:paraId="48F92B81" w14:textId="3BAD1C47" w:rsidR="00C62E51" w:rsidRDefault="00C62E51">
      <w:pPr>
        <w:pStyle w:val="Caption"/>
      </w:pPr>
      <w:bookmarkStart w:id="104" w:name="_Toc183209451"/>
      <w:r>
        <w:t xml:space="preserve">Bảng </w:t>
      </w:r>
      <w:r w:rsidR="00F15304">
        <w:fldChar w:fldCharType="begin"/>
      </w:r>
      <w:r w:rsidR="00F15304">
        <w:instrText xml:space="preserve"> STYLEREF 1 \s </w:instrText>
      </w:r>
      <w:r w:rsidR="00F15304">
        <w:fldChar w:fldCharType="separate"/>
      </w:r>
      <w:r w:rsidR="00F15304">
        <w:rPr>
          <w:noProof/>
        </w:rPr>
        <w:t>2</w:t>
      </w:r>
      <w:r w:rsidR="00F15304">
        <w:fldChar w:fldCharType="end"/>
      </w:r>
      <w:r w:rsidR="00F15304">
        <w:t>.</w:t>
      </w:r>
      <w:r w:rsidR="00F15304">
        <w:fldChar w:fldCharType="begin"/>
      </w:r>
      <w:r w:rsidR="00F15304">
        <w:instrText xml:space="preserve"> SEQ Bảng \* ARABIC \s 1 </w:instrText>
      </w:r>
      <w:r w:rsidR="00F15304">
        <w:fldChar w:fldCharType="separate"/>
      </w:r>
      <w:r w:rsidR="00F15304">
        <w:rPr>
          <w:noProof/>
        </w:rPr>
        <w:t>24</w:t>
      </w:r>
      <w:r w:rsidR="00F15304">
        <w:fldChar w:fldCharType="end"/>
      </w:r>
      <w:r>
        <w:t>. Bảng khách hàng</w:t>
      </w:r>
      <w:bookmarkEnd w:id="104"/>
    </w:p>
    <w:p w14:paraId="7398AAA7" w14:textId="1616125C" w:rsidR="00476F42" w:rsidRDefault="00476F42" w:rsidP="00476F42">
      <w:pPr>
        <w:pStyle w:val="Heading4"/>
      </w:pPr>
      <w:r>
        <w:t>Bảng Hóa Đơn</w:t>
      </w:r>
    </w:p>
    <w:tbl>
      <w:tblPr>
        <w:tblStyle w:val="TableGrid"/>
        <w:tblW w:w="10206" w:type="dxa"/>
        <w:tblInd w:w="-572" w:type="dxa"/>
        <w:tblLook w:val="04A0" w:firstRow="1" w:lastRow="0" w:firstColumn="1" w:lastColumn="0" w:noHBand="0" w:noVBand="1"/>
      </w:tblPr>
      <w:tblGrid>
        <w:gridCol w:w="3119"/>
        <w:gridCol w:w="1701"/>
        <w:gridCol w:w="5386"/>
      </w:tblGrid>
      <w:tr w:rsidR="00476F42" w14:paraId="7D690A63" w14:textId="77777777">
        <w:trPr>
          <w:tblHeader/>
        </w:trPr>
        <w:tc>
          <w:tcPr>
            <w:tcW w:w="3119" w:type="dxa"/>
            <w:shd w:val="clear" w:color="auto" w:fill="D9E2F3" w:themeFill="accent1" w:themeFillTint="33"/>
            <w:vAlign w:val="center"/>
          </w:tcPr>
          <w:p w14:paraId="42D7BF81" w14:textId="77777777" w:rsidR="00476F42" w:rsidRPr="001D67B1" w:rsidRDefault="00476F42">
            <w:pPr>
              <w:jc w:val="center"/>
              <w:rPr>
                <w:b/>
                <w:bCs/>
              </w:rPr>
            </w:pPr>
            <w:r w:rsidRPr="001D67B1">
              <w:rPr>
                <w:b/>
                <w:bCs/>
              </w:rPr>
              <w:t>Tên trường</w:t>
            </w:r>
          </w:p>
        </w:tc>
        <w:tc>
          <w:tcPr>
            <w:tcW w:w="1701" w:type="dxa"/>
            <w:shd w:val="clear" w:color="auto" w:fill="D9E2F3" w:themeFill="accent1" w:themeFillTint="33"/>
            <w:vAlign w:val="center"/>
          </w:tcPr>
          <w:p w14:paraId="69DA94FF" w14:textId="77777777" w:rsidR="00476F42" w:rsidRPr="001D67B1" w:rsidRDefault="00476F42">
            <w:pPr>
              <w:jc w:val="center"/>
              <w:rPr>
                <w:b/>
                <w:bCs/>
              </w:rPr>
            </w:pPr>
            <w:r w:rsidRPr="001D67B1">
              <w:rPr>
                <w:b/>
                <w:bCs/>
              </w:rPr>
              <w:t>Kiểu dữ liệu</w:t>
            </w:r>
          </w:p>
        </w:tc>
        <w:tc>
          <w:tcPr>
            <w:tcW w:w="5386" w:type="dxa"/>
            <w:shd w:val="clear" w:color="auto" w:fill="D9E2F3" w:themeFill="accent1" w:themeFillTint="33"/>
            <w:vAlign w:val="center"/>
          </w:tcPr>
          <w:p w14:paraId="0192F260" w14:textId="77777777" w:rsidR="00476F42" w:rsidRPr="001D67B1" w:rsidRDefault="00476F42">
            <w:pPr>
              <w:jc w:val="center"/>
              <w:rPr>
                <w:b/>
                <w:bCs/>
              </w:rPr>
            </w:pPr>
            <w:r w:rsidRPr="001D67B1">
              <w:rPr>
                <w:b/>
                <w:bCs/>
              </w:rPr>
              <w:t>Mô tả</w:t>
            </w:r>
          </w:p>
        </w:tc>
      </w:tr>
      <w:tr w:rsidR="00476F42" w14:paraId="0C6EA504" w14:textId="77777777">
        <w:tc>
          <w:tcPr>
            <w:tcW w:w="3119" w:type="dxa"/>
          </w:tcPr>
          <w:p w14:paraId="41C07D0A" w14:textId="7578EC97" w:rsidR="00476F42" w:rsidRDefault="004F1A1B">
            <w:r w:rsidRPr="004F1A1B">
              <w:t>MaHoaDon</w:t>
            </w:r>
          </w:p>
        </w:tc>
        <w:tc>
          <w:tcPr>
            <w:tcW w:w="1701" w:type="dxa"/>
          </w:tcPr>
          <w:p w14:paraId="1089BE6E" w14:textId="77777777" w:rsidR="00476F42" w:rsidRDefault="00476F42">
            <w:r>
              <w:t>String</w:t>
            </w:r>
          </w:p>
        </w:tc>
        <w:tc>
          <w:tcPr>
            <w:tcW w:w="5386" w:type="dxa"/>
          </w:tcPr>
          <w:p w14:paraId="0F5B349E" w14:textId="64B74B0F" w:rsidR="00476F42" w:rsidRDefault="00476F42">
            <w:r w:rsidRPr="00710EFB">
              <w:t xml:space="preserve">Mã định danh duy nhất cho </w:t>
            </w:r>
            <w:r w:rsidR="00545DD2">
              <w:t>hóa đơn</w:t>
            </w:r>
            <w:r w:rsidRPr="00710EFB">
              <w:t>.</w:t>
            </w:r>
          </w:p>
          <w:p w14:paraId="38FE3CC8" w14:textId="77777777" w:rsidR="00476F42" w:rsidRDefault="00476F42">
            <w:r w:rsidRPr="00710EFB">
              <w:t>Đây là khóa chính (primary key) của bảng và không thể chỉnh sửa.</w:t>
            </w:r>
          </w:p>
        </w:tc>
      </w:tr>
      <w:tr w:rsidR="00476F42" w14:paraId="0071FE90" w14:textId="77777777">
        <w:tc>
          <w:tcPr>
            <w:tcW w:w="3119" w:type="dxa"/>
          </w:tcPr>
          <w:p w14:paraId="0BBD5490" w14:textId="4B0D5268" w:rsidR="00476F42" w:rsidRDefault="004F1A1B">
            <w:r w:rsidRPr="004F1A1B">
              <w:t>MaNhaCungCap</w:t>
            </w:r>
          </w:p>
        </w:tc>
        <w:tc>
          <w:tcPr>
            <w:tcW w:w="1701" w:type="dxa"/>
          </w:tcPr>
          <w:p w14:paraId="7961BE13" w14:textId="77777777" w:rsidR="00476F42" w:rsidRDefault="00476F42">
            <w:r>
              <w:t>String</w:t>
            </w:r>
          </w:p>
        </w:tc>
        <w:tc>
          <w:tcPr>
            <w:tcW w:w="5386" w:type="dxa"/>
          </w:tcPr>
          <w:p w14:paraId="35C5CDB9" w14:textId="7A9BF23E" w:rsidR="00476F42" w:rsidRDefault="00545DD2" w:rsidP="00545DD2">
            <w:r w:rsidRPr="00710EFB">
              <w:t xml:space="preserve">Mã định danh duy nhất cho </w:t>
            </w:r>
            <w:r>
              <w:t>nhà cung cấp</w:t>
            </w:r>
            <w:r w:rsidRPr="00710EFB">
              <w:t>.</w:t>
            </w:r>
          </w:p>
        </w:tc>
      </w:tr>
      <w:tr w:rsidR="00476F42" w14:paraId="606AC639" w14:textId="77777777">
        <w:tc>
          <w:tcPr>
            <w:tcW w:w="3119" w:type="dxa"/>
          </w:tcPr>
          <w:p w14:paraId="303F9150" w14:textId="5F360684" w:rsidR="00476F42" w:rsidRPr="003839B9" w:rsidRDefault="004F1A1B">
            <w:r w:rsidRPr="004F1A1B">
              <w:t>MaKhachHang</w:t>
            </w:r>
          </w:p>
        </w:tc>
        <w:tc>
          <w:tcPr>
            <w:tcW w:w="1701" w:type="dxa"/>
          </w:tcPr>
          <w:p w14:paraId="11B669FB" w14:textId="4ABE9EB5" w:rsidR="00476F42" w:rsidRDefault="00E97A07">
            <w:r>
              <w:t>String</w:t>
            </w:r>
          </w:p>
        </w:tc>
        <w:tc>
          <w:tcPr>
            <w:tcW w:w="5386" w:type="dxa"/>
          </w:tcPr>
          <w:p w14:paraId="1E0C7ED7" w14:textId="6EA7A507" w:rsidR="00476F42" w:rsidRPr="00D70584" w:rsidRDefault="00E97A07">
            <w:r w:rsidRPr="00710EFB">
              <w:t xml:space="preserve">Mã định danh duy nhất cho </w:t>
            </w:r>
            <w:r>
              <w:t>khách hàng</w:t>
            </w:r>
            <w:r w:rsidRPr="00710EFB">
              <w:t>.</w:t>
            </w:r>
          </w:p>
        </w:tc>
      </w:tr>
      <w:tr w:rsidR="00476F42" w14:paraId="24F6CD8F" w14:textId="77777777">
        <w:tc>
          <w:tcPr>
            <w:tcW w:w="3119" w:type="dxa"/>
          </w:tcPr>
          <w:p w14:paraId="7B435F2B" w14:textId="4B216925" w:rsidR="00476F42" w:rsidRPr="003839B9" w:rsidRDefault="004F1A1B">
            <w:r w:rsidRPr="004F1A1B">
              <w:t>NgayTao</w:t>
            </w:r>
          </w:p>
        </w:tc>
        <w:tc>
          <w:tcPr>
            <w:tcW w:w="1701" w:type="dxa"/>
          </w:tcPr>
          <w:p w14:paraId="62A6F0B3" w14:textId="4BF521E6" w:rsidR="00476F42" w:rsidRDefault="00E97A07">
            <w:r>
              <w:t>Datetime</w:t>
            </w:r>
          </w:p>
        </w:tc>
        <w:tc>
          <w:tcPr>
            <w:tcW w:w="5386" w:type="dxa"/>
          </w:tcPr>
          <w:p w14:paraId="396CFB70" w14:textId="67C5D81B" w:rsidR="00476F42" w:rsidRPr="00D70584" w:rsidRDefault="00E97A07">
            <w:r>
              <w:t>Ngày tạo hóa đơn</w:t>
            </w:r>
          </w:p>
        </w:tc>
      </w:tr>
      <w:tr w:rsidR="00E97A07" w14:paraId="5936185B" w14:textId="77777777">
        <w:tc>
          <w:tcPr>
            <w:tcW w:w="3119" w:type="dxa"/>
          </w:tcPr>
          <w:p w14:paraId="2B38A092" w14:textId="1FF7182E" w:rsidR="00E97A07" w:rsidRDefault="00E97A07" w:rsidP="00E97A07">
            <w:r w:rsidRPr="00FB2560">
              <w:t>NgayHachToan</w:t>
            </w:r>
          </w:p>
        </w:tc>
        <w:tc>
          <w:tcPr>
            <w:tcW w:w="1701" w:type="dxa"/>
          </w:tcPr>
          <w:p w14:paraId="3674CEAA" w14:textId="129D08BE" w:rsidR="00E97A07" w:rsidRDefault="00E97A07" w:rsidP="00E97A07">
            <w:r>
              <w:t>Datetime</w:t>
            </w:r>
          </w:p>
        </w:tc>
        <w:tc>
          <w:tcPr>
            <w:tcW w:w="5386" w:type="dxa"/>
          </w:tcPr>
          <w:p w14:paraId="3A29307E" w14:textId="76BFF7FE" w:rsidR="00E97A07" w:rsidRDefault="00E97A07" w:rsidP="00E97A07">
            <w:r>
              <w:t>Ngày hạch toán</w:t>
            </w:r>
          </w:p>
        </w:tc>
      </w:tr>
      <w:tr w:rsidR="00E97A07" w14:paraId="13C1DF0B" w14:textId="77777777">
        <w:tc>
          <w:tcPr>
            <w:tcW w:w="3119" w:type="dxa"/>
          </w:tcPr>
          <w:p w14:paraId="0B5138F3" w14:textId="3C231AB6" w:rsidR="00E97A07" w:rsidRDefault="00E97A07" w:rsidP="00E97A07">
            <w:r w:rsidRPr="00FB2560">
              <w:t>NgayHetHan</w:t>
            </w:r>
          </w:p>
        </w:tc>
        <w:tc>
          <w:tcPr>
            <w:tcW w:w="1701" w:type="dxa"/>
          </w:tcPr>
          <w:p w14:paraId="4602663E" w14:textId="1F3E3E74" w:rsidR="00E97A07" w:rsidRDefault="00E97A07" w:rsidP="00E97A07">
            <w:r>
              <w:t>Datetime</w:t>
            </w:r>
          </w:p>
        </w:tc>
        <w:tc>
          <w:tcPr>
            <w:tcW w:w="5386" w:type="dxa"/>
          </w:tcPr>
          <w:p w14:paraId="6519398E" w14:textId="4EE506D4" w:rsidR="00E97A07" w:rsidRDefault="00E97A07" w:rsidP="00E97A07">
            <w:r>
              <w:t>Ngày hết hạn thanh toán hóa đơn</w:t>
            </w:r>
          </w:p>
        </w:tc>
      </w:tr>
      <w:tr w:rsidR="00444536" w14:paraId="753AF81E" w14:textId="77777777">
        <w:tc>
          <w:tcPr>
            <w:tcW w:w="3119" w:type="dxa"/>
          </w:tcPr>
          <w:p w14:paraId="0F967666" w14:textId="18B06E97" w:rsidR="00444536" w:rsidRDefault="00444536" w:rsidP="00444536">
            <w:r w:rsidRPr="00FB2560">
              <w:t>ChungTuMuaHang</w:t>
            </w:r>
          </w:p>
        </w:tc>
        <w:tc>
          <w:tcPr>
            <w:tcW w:w="1701" w:type="dxa"/>
          </w:tcPr>
          <w:p w14:paraId="1A48F2E2" w14:textId="076CAAFD" w:rsidR="00444536" w:rsidRDefault="00444536" w:rsidP="00444536">
            <w:r w:rsidRPr="00081938">
              <w:t>String</w:t>
            </w:r>
          </w:p>
        </w:tc>
        <w:tc>
          <w:tcPr>
            <w:tcW w:w="5386" w:type="dxa"/>
          </w:tcPr>
          <w:p w14:paraId="77D5A001" w14:textId="27EBBE13" w:rsidR="00444536" w:rsidRDefault="00444536" w:rsidP="00444536">
            <w:r w:rsidRPr="00710EFB">
              <w:t xml:space="preserve">Mã định danh duy nhất cho </w:t>
            </w:r>
            <w:r>
              <w:t>mã đơn mua hàng</w:t>
            </w:r>
            <w:r w:rsidRPr="00710EFB">
              <w:t>.</w:t>
            </w:r>
          </w:p>
          <w:p w14:paraId="7B9A9B0B" w14:textId="043E927A" w:rsidR="00444536" w:rsidRDefault="00444536" w:rsidP="00444536">
            <w:r w:rsidRPr="00710EFB">
              <w:t xml:space="preserve">Đây là khóa </w:t>
            </w:r>
            <w:r>
              <w:t>ngoại</w:t>
            </w:r>
            <w:r w:rsidRPr="00710EFB">
              <w:t xml:space="preserve"> (</w:t>
            </w:r>
            <w:r w:rsidRPr="00444536">
              <w:t>foreign key</w:t>
            </w:r>
            <w:r w:rsidRPr="00710EFB">
              <w:t>) của bảng và không thể chỉnh sửa.</w:t>
            </w:r>
          </w:p>
        </w:tc>
      </w:tr>
      <w:tr w:rsidR="00444536" w14:paraId="0D60BBE5" w14:textId="77777777">
        <w:tc>
          <w:tcPr>
            <w:tcW w:w="3119" w:type="dxa"/>
          </w:tcPr>
          <w:p w14:paraId="724D924D" w14:textId="3BE9E419" w:rsidR="00444536" w:rsidRPr="00AB5782" w:rsidRDefault="00444536" w:rsidP="00444536">
            <w:r w:rsidRPr="00FB2560">
              <w:lastRenderedPageBreak/>
              <w:t>ChungTuBanHang</w:t>
            </w:r>
          </w:p>
        </w:tc>
        <w:tc>
          <w:tcPr>
            <w:tcW w:w="1701" w:type="dxa"/>
          </w:tcPr>
          <w:p w14:paraId="24F29A79" w14:textId="65ED701F" w:rsidR="00444536" w:rsidRDefault="00444536" w:rsidP="00444536">
            <w:r w:rsidRPr="00081938">
              <w:t>String</w:t>
            </w:r>
          </w:p>
        </w:tc>
        <w:tc>
          <w:tcPr>
            <w:tcW w:w="5386" w:type="dxa"/>
          </w:tcPr>
          <w:p w14:paraId="6EE548CD" w14:textId="67AEB3B6" w:rsidR="00444536" w:rsidRDefault="00444536" w:rsidP="00444536">
            <w:r w:rsidRPr="00710EFB">
              <w:t xml:space="preserve">Mã định danh duy nhất cho </w:t>
            </w:r>
            <w:r>
              <w:t>mã đơn bán hàng</w:t>
            </w:r>
            <w:r w:rsidRPr="00710EFB">
              <w:t>.</w:t>
            </w:r>
          </w:p>
          <w:p w14:paraId="0A1CC93C" w14:textId="6D26DA87" w:rsidR="00444536" w:rsidRDefault="00444536" w:rsidP="00444536">
            <w:r w:rsidRPr="00710EFB">
              <w:t xml:space="preserve">Đây là khóa </w:t>
            </w:r>
            <w:r>
              <w:t>ngoại</w:t>
            </w:r>
            <w:r w:rsidRPr="00710EFB">
              <w:t xml:space="preserve"> (</w:t>
            </w:r>
            <w:r w:rsidRPr="00444536">
              <w:t>foreign key</w:t>
            </w:r>
            <w:r w:rsidRPr="00710EFB">
              <w:t>) của bảng và không thể chỉnh sửa.</w:t>
            </w:r>
          </w:p>
        </w:tc>
      </w:tr>
      <w:tr w:rsidR="00476F42" w14:paraId="627E6085" w14:textId="77777777">
        <w:tc>
          <w:tcPr>
            <w:tcW w:w="3119" w:type="dxa"/>
          </w:tcPr>
          <w:p w14:paraId="53150367" w14:textId="657DA8DA" w:rsidR="00476F42" w:rsidRDefault="00FB2560">
            <w:r w:rsidRPr="00FB2560">
              <w:t>NguoiPhuTrach</w:t>
            </w:r>
          </w:p>
        </w:tc>
        <w:tc>
          <w:tcPr>
            <w:tcW w:w="1701" w:type="dxa"/>
          </w:tcPr>
          <w:p w14:paraId="68305DA2" w14:textId="77777777" w:rsidR="00476F42" w:rsidRDefault="00476F42">
            <w:r>
              <w:t>Datetime</w:t>
            </w:r>
          </w:p>
        </w:tc>
        <w:tc>
          <w:tcPr>
            <w:tcW w:w="5386" w:type="dxa"/>
          </w:tcPr>
          <w:p w14:paraId="2284FA2D" w14:textId="0E433CB4" w:rsidR="00476F42" w:rsidRDefault="00444536">
            <w:r>
              <w:t>Mã nhân viên phụ trách đơn bán hàng</w:t>
            </w:r>
          </w:p>
        </w:tc>
      </w:tr>
      <w:tr w:rsidR="00476F42" w14:paraId="6D35C948" w14:textId="77777777">
        <w:tc>
          <w:tcPr>
            <w:tcW w:w="3119" w:type="dxa"/>
          </w:tcPr>
          <w:p w14:paraId="2549B5CB" w14:textId="02FF9404" w:rsidR="00476F42" w:rsidRPr="00AB5782" w:rsidRDefault="00FB2560">
            <w:r w:rsidRPr="00FB2560">
              <w:t>Thue</w:t>
            </w:r>
          </w:p>
        </w:tc>
        <w:tc>
          <w:tcPr>
            <w:tcW w:w="1701" w:type="dxa"/>
          </w:tcPr>
          <w:p w14:paraId="17D000AB" w14:textId="77777777" w:rsidR="00476F42" w:rsidRDefault="00476F42">
            <w:r>
              <w:t>Boolean</w:t>
            </w:r>
          </w:p>
        </w:tc>
        <w:tc>
          <w:tcPr>
            <w:tcW w:w="5386" w:type="dxa"/>
          </w:tcPr>
          <w:p w14:paraId="21B66462" w14:textId="44865E66" w:rsidR="00476F42" w:rsidRDefault="00444536">
            <w:r>
              <w:t>Thuế của hóa đơn</w:t>
            </w:r>
          </w:p>
        </w:tc>
      </w:tr>
      <w:tr w:rsidR="00476F42" w14:paraId="6B4AAA95" w14:textId="77777777">
        <w:tc>
          <w:tcPr>
            <w:tcW w:w="3119" w:type="dxa"/>
          </w:tcPr>
          <w:p w14:paraId="4377CC83" w14:textId="3362C5A6" w:rsidR="00476F42" w:rsidRDefault="00FB2560">
            <w:r w:rsidRPr="00FB2560">
              <w:t>TongTien</w:t>
            </w:r>
          </w:p>
        </w:tc>
        <w:tc>
          <w:tcPr>
            <w:tcW w:w="1701" w:type="dxa"/>
          </w:tcPr>
          <w:p w14:paraId="65ED9315" w14:textId="77777777" w:rsidR="00476F42" w:rsidRDefault="00476F42">
            <w:r>
              <w:t>String</w:t>
            </w:r>
          </w:p>
        </w:tc>
        <w:tc>
          <w:tcPr>
            <w:tcW w:w="5386" w:type="dxa"/>
          </w:tcPr>
          <w:p w14:paraId="66307022" w14:textId="3D76EE50" w:rsidR="00476F42" w:rsidRDefault="00444536">
            <w:r>
              <w:t>Tổng tiền hóa đơn</w:t>
            </w:r>
          </w:p>
        </w:tc>
      </w:tr>
      <w:tr w:rsidR="00476F42" w14:paraId="790F7CCF" w14:textId="77777777">
        <w:tc>
          <w:tcPr>
            <w:tcW w:w="3119" w:type="dxa"/>
          </w:tcPr>
          <w:p w14:paraId="2A7EF4FD" w14:textId="7AFF2618" w:rsidR="00476F42" w:rsidRPr="00AB5782" w:rsidRDefault="00545DD2">
            <w:r w:rsidRPr="00545DD2">
              <w:t>SoTienPhaiTra</w:t>
            </w:r>
          </w:p>
        </w:tc>
        <w:tc>
          <w:tcPr>
            <w:tcW w:w="1701" w:type="dxa"/>
          </w:tcPr>
          <w:p w14:paraId="63896640" w14:textId="77777777" w:rsidR="00476F42" w:rsidRDefault="00476F42">
            <w:r>
              <w:t>String</w:t>
            </w:r>
          </w:p>
        </w:tc>
        <w:tc>
          <w:tcPr>
            <w:tcW w:w="5386" w:type="dxa"/>
          </w:tcPr>
          <w:p w14:paraId="29248503" w14:textId="7558797A" w:rsidR="00476F42" w:rsidRDefault="00444536">
            <w:r>
              <w:t>Số tiền phải trả của hóa đơn</w:t>
            </w:r>
          </w:p>
        </w:tc>
      </w:tr>
      <w:tr w:rsidR="00476F42" w14:paraId="51AB270E" w14:textId="77777777">
        <w:tc>
          <w:tcPr>
            <w:tcW w:w="3119" w:type="dxa"/>
          </w:tcPr>
          <w:p w14:paraId="6233FE4B" w14:textId="30712A7E" w:rsidR="00476F42" w:rsidRPr="00AB5782" w:rsidRDefault="00545DD2">
            <w:r w:rsidRPr="00545DD2">
              <w:t>DonViTienTe</w:t>
            </w:r>
          </w:p>
        </w:tc>
        <w:tc>
          <w:tcPr>
            <w:tcW w:w="1701" w:type="dxa"/>
          </w:tcPr>
          <w:p w14:paraId="7FAF6F10" w14:textId="77777777" w:rsidR="00476F42" w:rsidRDefault="00476F42">
            <w:r>
              <w:t>String</w:t>
            </w:r>
          </w:p>
        </w:tc>
        <w:tc>
          <w:tcPr>
            <w:tcW w:w="5386" w:type="dxa"/>
          </w:tcPr>
          <w:p w14:paraId="0844C7A1" w14:textId="2B65D1BA" w:rsidR="00476F42" w:rsidRDefault="00444536">
            <w:pPr>
              <w:keepNext/>
            </w:pPr>
            <w:r>
              <w:t>Đơn vị tiền tệ của hóa đơn</w:t>
            </w:r>
          </w:p>
        </w:tc>
      </w:tr>
      <w:tr w:rsidR="00545DD2" w14:paraId="2BB6A844" w14:textId="77777777">
        <w:tc>
          <w:tcPr>
            <w:tcW w:w="3119" w:type="dxa"/>
          </w:tcPr>
          <w:p w14:paraId="69DFF388" w14:textId="21DEF33E" w:rsidR="00545DD2" w:rsidRPr="00545DD2" w:rsidRDefault="00545DD2">
            <w:r w:rsidRPr="00545DD2">
              <w:t>DaKiemTra</w:t>
            </w:r>
          </w:p>
        </w:tc>
        <w:tc>
          <w:tcPr>
            <w:tcW w:w="1701" w:type="dxa"/>
          </w:tcPr>
          <w:p w14:paraId="4F8E8877" w14:textId="5DBD2B5A" w:rsidR="00545DD2" w:rsidRDefault="00273906">
            <w:r>
              <w:t>Boolean</w:t>
            </w:r>
          </w:p>
        </w:tc>
        <w:tc>
          <w:tcPr>
            <w:tcW w:w="5386" w:type="dxa"/>
          </w:tcPr>
          <w:p w14:paraId="2A1611D4" w14:textId="17928790" w:rsidR="00545DD2" w:rsidRDefault="00176E69">
            <w:pPr>
              <w:keepNext/>
            </w:pPr>
            <w:r w:rsidRPr="00176E69">
              <w:t>Trạng thái kiểm tra hóa đơn (đã kiểm tra hoặc chưa kiểm tra)</w:t>
            </w:r>
          </w:p>
        </w:tc>
      </w:tr>
      <w:tr w:rsidR="00545DD2" w14:paraId="677B1ECF" w14:textId="77777777">
        <w:tc>
          <w:tcPr>
            <w:tcW w:w="3119" w:type="dxa"/>
          </w:tcPr>
          <w:p w14:paraId="1C93F0C2" w14:textId="35DF3FB6" w:rsidR="00545DD2" w:rsidRPr="00545DD2" w:rsidRDefault="00545DD2">
            <w:r w:rsidRPr="00545DD2">
              <w:t>TranngThai</w:t>
            </w:r>
          </w:p>
        </w:tc>
        <w:tc>
          <w:tcPr>
            <w:tcW w:w="1701" w:type="dxa"/>
          </w:tcPr>
          <w:p w14:paraId="7288132C" w14:textId="6A90CCFC" w:rsidR="00545DD2" w:rsidRDefault="00273906">
            <w:r>
              <w:t>Boolean</w:t>
            </w:r>
          </w:p>
        </w:tc>
        <w:tc>
          <w:tcPr>
            <w:tcW w:w="5386" w:type="dxa"/>
          </w:tcPr>
          <w:p w14:paraId="695470E0" w14:textId="611DFAB7" w:rsidR="00545DD2" w:rsidRDefault="00273906">
            <w:pPr>
              <w:keepNext/>
            </w:pPr>
            <w:r w:rsidRPr="00273906">
              <w:t>Trạng thái hiện tại của hóa đơn (Nháp, Xác nhận, Đã thanh toán, Hủy).</w:t>
            </w:r>
          </w:p>
        </w:tc>
      </w:tr>
      <w:tr w:rsidR="00545DD2" w14:paraId="1341AC5D" w14:textId="77777777">
        <w:tc>
          <w:tcPr>
            <w:tcW w:w="3119" w:type="dxa"/>
          </w:tcPr>
          <w:p w14:paraId="01063D39" w14:textId="79F20A40" w:rsidR="00545DD2" w:rsidRPr="00545DD2" w:rsidRDefault="00545DD2">
            <w:r w:rsidRPr="00545DD2">
              <w:t>DaGui</w:t>
            </w:r>
          </w:p>
        </w:tc>
        <w:tc>
          <w:tcPr>
            <w:tcW w:w="1701" w:type="dxa"/>
          </w:tcPr>
          <w:p w14:paraId="67675E30" w14:textId="5B822AF3" w:rsidR="00545DD2" w:rsidRDefault="00B41C3B">
            <w:r>
              <w:t>Boolean</w:t>
            </w:r>
          </w:p>
        </w:tc>
        <w:tc>
          <w:tcPr>
            <w:tcW w:w="5386" w:type="dxa"/>
          </w:tcPr>
          <w:p w14:paraId="03955745" w14:textId="3E533C79" w:rsidR="00545DD2" w:rsidRDefault="00B41C3B">
            <w:pPr>
              <w:keepNext/>
            </w:pPr>
            <w:r w:rsidRPr="00B41C3B">
              <w:t>Trạng thái gửi hóa đơn cho khách hàng (đã gửi hoặc chưa gửi)</w:t>
            </w:r>
          </w:p>
        </w:tc>
      </w:tr>
    </w:tbl>
    <w:p w14:paraId="2E062D70" w14:textId="32417958" w:rsidR="00476F42" w:rsidRDefault="00476F42" w:rsidP="00476F42">
      <w:pPr>
        <w:pStyle w:val="Caption"/>
      </w:pPr>
      <w:bookmarkStart w:id="105" w:name="_Toc183209452"/>
      <w:r>
        <w:t xml:space="preserve">Bảng </w:t>
      </w:r>
      <w:r w:rsidR="00F15304">
        <w:fldChar w:fldCharType="begin"/>
      </w:r>
      <w:r w:rsidR="00F15304">
        <w:instrText xml:space="preserve"> STYLEREF 1 \s </w:instrText>
      </w:r>
      <w:r w:rsidR="00F15304">
        <w:fldChar w:fldCharType="separate"/>
      </w:r>
      <w:r w:rsidR="00F15304">
        <w:rPr>
          <w:noProof/>
        </w:rPr>
        <w:t>2</w:t>
      </w:r>
      <w:r w:rsidR="00F15304">
        <w:fldChar w:fldCharType="end"/>
      </w:r>
      <w:r w:rsidR="00F15304">
        <w:t>.</w:t>
      </w:r>
      <w:r w:rsidR="00F15304">
        <w:fldChar w:fldCharType="begin"/>
      </w:r>
      <w:r w:rsidR="00F15304">
        <w:instrText xml:space="preserve"> SEQ Bảng \* ARABIC \s 1 </w:instrText>
      </w:r>
      <w:r w:rsidR="00F15304">
        <w:fldChar w:fldCharType="separate"/>
      </w:r>
      <w:r w:rsidR="00F15304">
        <w:rPr>
          <w:noProof/>
        </w:rPr>
        <w:t>25</w:t>
      </w:r>
      <w:r w:rsidR="00F15304">
        <w:fldChar w:fldCharType="end"/>
      </w:r>
      <w:r>
        <w:t xml:space="preserve">. Bảng </w:t>
      </w:r>
      <w:r w:rsidR="00CD7C6C">
        <w:t>hóa đơn</w:t>
      </w:r>
      <w:bookmarkEnd w:id="105"/>
    </w:p>
    <w:p w14:paraId="7ADE279E" w14:textId="37210763" w:rsidR="00D629CF" w:rsidRDefault="00D629CF" w:rsidP="00CA47F3">
      <w:pPr>
        <w:pStyle w:val="Heading4"/>
      </w:pPr>
      <w:r>
        <w:t>Bảng Sản Phẩm</w:t>
      </w:r>
    </w:p>
    <w:tbl>
      <w:tblPr>
        <w:tblStyle w:val="TableGrid"/>
        <w:tblW w:w="10206" w:type="dxa"/>
        <w:tblInd w:w="-572" w:type="dxa"/>
        <w:tblLook w:val="04A0" w:firstRow="1" w:lastRow="0" w:firstColumn="1" w:lastColumn="0" w:noHBand="0" w:noVBand="1"/>
      </w:tblPr>
      <w:tblGrid>
        <w:gridCol w:w="3119"/>
        <w:gridCol w:w="1701"/>
        <w:gridCol w:w="5386"/>
      </w:tblGrid>
      <w:tr w:rsidR="002D6E1D" w14:paraId="4D746AC7" w14:textId="77777777" w:rsidTr="00250670">
        <w:trPr>
          <w:tblHeader/>
        </w:trPr>
        <w:tc>
          <w:tcPr>
            <w:tcW w:w="3119" w:type="dxa"/>
            <w:shd w:val="clear" w:color="auto" w:fill="D9E2F3" w:themeFill="accent1" w:themeFillTint="33"/>
            <w:vAlign w:val="center"/>
          </w:tcPr>
          <w:p w14:paraId="37A2E484" w14:textId="77777777" w:rsidR="00D629CF" w:rsidRPr="001D67B1" w:rsidRDefault="00D629CF">
            <w:pPr>
              <w:jc w:val="center"/>
              <w:rPr>
                <w:b/>
                <w:bCs/>
              </w:rPr>
            </w:pPr>
            <w:r w:rsidRPr="001D67B1">
              <w:rPr>
                <w:b/>
                <w:bCs/>
              </w:rPr>
              <w:t>Tên trường</w:t>
            </w:r>
          </w:p>
        </w:tc>
        <w:tc>
          <w:tcPr>
            <w:tcW w:w="1701" w:type="dxa"/>
            <w:shd w:val="clear" w:color="auto" w:fill="D9E2F3" w:themeFill="accent1" w:themeFillTint="33"/>
            <w:vAlign w:val="center"/>
          </w:tcPr>
          <w:p w14:paraId="7F256933" w14:textId="77777777" w:rsidR="00D629CF" w:rsidRPr="001D67B1" w:rsidRDefault="00D629CF">
            <w:pPr>
              <w:jc w:val="center"/>
              <w:rPr>
                <w:b/>
                <w:bCs/>
              </w:rPr>
            </w:pPr>
            <w:r w:rsidRPr="001D67B1">
              <w:rPr>
                <w:b/>
                <w:bCs/>
              </w:rPr>
              <w:t>Kiểu dữ liệu</w:t>
            </w:r>
          </w:p>
        </w:tc>
        <w:tc>
          <w:tcPr>
            <w:tcW w:w="5386" w:type="dxa"/>
            <w:shd w:val="clear" w:color="auto" w:fill="D9E2F3" w:themeFill="accent1" w:themeFillTint="33"/>
            <w:vAlign w:val="center"/>
          </w:tcPr>
          <w:p w14:paraId="5941D425" w14:textId="77777777" w:rsidR="00D629CF" w:rsidRPr="001D67B1" w:rsidRDefault="00D629CF">
            <w:pPr>
              <w:jc w:val="center"/>
              <w:rPr>
                <w:b/>
                <w:bCs/>
              </w:rPr>
            </w:pPr>
            <w:r w:rsidRPr="001D67B1">
              <w:rPr>
                <w:b/>
                <w:bCs/>
              </w:rPr>
              <w:t>Mô tả</w:t>
            </w:r>
          </w:p>
        </w:tc>
      </w:tr>
      <w:tr w:rsidR="00D629CF" w14:paraId="01C2D35F" w14:textId="77777777" w:rsidTr="007A50EE">
        <w:tc>
          <w:tcPr>
            <w:tcW w:w="3119" w:type="dxa"/>
          </w:tcPr>
          <w:p w14:paraId="06313E3F" w14:textId="77777777" w:rsidR="00D629CF" w:rsidRDefault="00D629CF">
            <w:r w:rsidRPr="00AB37FA">
              <w:t>MaSanPham</w:t>
            </w:r>
          </w:p>
        </w:tc>
        <w:tc>
          <w:tcPr>
            <w:tcW w:w="1701" w:type="dxa"/>
          </w:tcPr>
          <w:p w14:paraId="2A2DA438" w14:textId="77777777" w:rsidR="00D629CF" w:rsidRDefault="00D629CF">
            <w:r>
              <w:t>String</w:t>
            </w:r>
          </w:p>
        </w:tc>
        <w:tc>
          <w:tcPr>
            <w:tcW w:w="5386" w:type="dxa"/>
          </w:tcPr>
          <w:p w14:paraId="3401CE10" w14:textId="77777777" w:rsidR="00D629CF" w:rsidRDefault="00D629CF">
            <w:r w:rsidRPr="00710EFB">
              <w:t>Mã định danh duy nhất cho từng sản phẩm.</w:t>
            </w:r>
          </w:p>
          <w:p w14:paraId="444B0DDC" w14:textId="77777777" w:rsidR="00D629CF" w:rsidRDefault="00D629CF">
            <w:r>
              <w:t>Mã sản phẩm tự tăng theo quy tắc hệ thống Odoo.</w:t>
            </w:r>
          </w:p>
          <w:p w14:paraId="0E5F86CB" w14:textId="77777777" w:rsidR="00D629CF" w:rsidRDefault="00D629CF">
            <w:r w:rsidRPr="00710EFB">
              <w:t>Đây là khóa chính (primary key) của bảng và không thể chỉnh sửa.</w:t>
            </w:r>
          </w:p>
        </w:tc>
      </w:tr>
      <w:tr w:rsidR="00D629CF" w14:paraId="725A3988" w14:textId="77777777" w:rsidTr="007A50EE">
        <w:tc>
          <w:tcPr>
            <w:tcW w:w="3119" w:type="dxa"/>
          </w:tcPr>
          <w:p w14:paraId="2A338AC7" w14:textId="77777777" w:rsidR="00D629CF" w:rsidRDefault="00D629CF">
            <w:r w:rsidRPr="003839B9">
              <w:t>TenSanPham</w:t>
            </w:r>
          </w:p>
        </w:tc>
        <w:tc>
          <w:tcPr>
            <w:tcW w:w="1701" w:type="dxa"/>
          </w:tcPr>
          <w:p w14:paraId="165FAEAB" w14:textId="77777777" w:rsidR="00D629CF" w:rsidRDefault="00D629CF">
            <w:r>
              <w:t>String</w:t>
            </w:r>
          </w:p>
        </w:tc>
        <w:tc>
          <w:tcPr>
            <w:tcW w:w="5386" w:type="dxa"/>
          </w:tcPr>
          <w:p w14:paraId="6FBC8D57" w14:textId="77777777" w:rsidR="00D629CF" w:rsidRDefault="00D629CF">
            <w:r w:rsidRPr="00D70584">
              <w:t>Tên sản phẩm, là trường bắt buộc và hiển thị trên các giao diện liên quan đến sản phẩm.</w:t>
            </w:r>
          </w:p>
          <w:p w14:paraId="2F873DCA" w14:textId="77777777" w:rsidR="00D629CF" w:rsidRDefault="00D629CF">
            <w:r w:rsidRPr="00D70584">
              <w:t>Trường bắt buộc, giới hạn tối đa 256 ký tự.</w:t>
            </w:r>
          </w:p>
        </w:tc>
      </w:tr>
      <w:tr w:rsidR="00D629CF" w14:paraId="142023B2" w14:textId="77777777" w:rsidTr="007A50EE">
        <w:tc>
          <w:tcPr>
            <w:tcW w:w="3119" w:type="dxa"/>
          </w:tcPr>
          <w:p w14:paraId="0A5E1DBB" w14:textId="77777777" w:rsidR="00D629CF" w:rsidRPr="003839B9" w:rsidRDefault="00D629CF">
            <w:r>
              <w:t>CoTheBan</w:t>
            </w:r>
          </w:p>
        </w:tc>
        <w:tc>
          <w:tcPr>
            <w:tcW w:w="1701" w:type="dxa"/>
          </w:tcPr>
          <w:p w14:paraId="57A74435" w14:textId="77777777" w:rsidR="00D629CF" w:rsidRDefault="00D629CF">
            <w:r>
              <w:t>Boolean</w:t>
            </w:r>
          </w:p>
        </w:tc>
        <w:tc>
          <w:tcPr>
            <w:tcW w:w="5386" w:type="dxa"/>
          </w:tcPr>
          <w:p w14:paraId="46F084B6" w14:textId="77777777" w:rsidR="00D629CF" w:rsidRPr="00D70584" w:rsidRDefault="00D629CF">
            <w:r w:rsidRPr="00CC6B2A">
              <w:t xml:space="preserve">Cho phép sản phẩm này được bán ra trên các giao diện bán hàng. </w:t>
            </w:r>
          </w:p>
        </w:tc>
      </w:tr>
      <w:tr w:rsidR="00D629CF" w14:paraId="579CD85B" w14:textId="77777777" w:rsidTr="007A50EE">
        <w:tc>
          <w:tcPr>
            <w:tcW w:w="3119" w:type="dxa"/>
          </w:tcPr>
          <w:p w14:paraId="30061485" w14:textId="77777777" w:rsidR="00D629CF" w:rsidRPr="003839B9" w:rsidRDefault="00D629CF">
            <w:r>
              <w:lastRenderedPageBreak/>
              <w:t>CoTheMua</w:t>
            </w:r>
          </w:p>
        </w:tc>
        <w:tc>
          <w:tcPr>
            <w:tcW w:w="1701" w:type="dxa"/>
          </w:tcPr>
          <w:p w14:paraId="744DF646" w14:textId="77777777" w:rsidR="00D629CF" w:rsidRDefault="00D629CF">
            <w:r>
              <w:t>Boolean</w:t>
            </w:r>
          </w:p>
        </w:tc>
        <w:tc>
          <w:tcPr>
            <w:tcW w:w="5386" w:type="dxa"/>
          </w:tcPr>
          <w:p w14:paraId="6DEDD1F7" w14:textId="77777777" w:rsidR="00D629CF" w:rsidRPr="00D70584" w:rsidRDefault="00D629CF">
            <w:r w:rsidRPr="00CC6B2A">
              <w:t xml:space="preserve">Cho phép sản phẩm này được </w:t>
            </w:r>
            <w:r w:rsidRPr="00314C07">
              <w:t>từ nhà cung cấp</w:t>
            </w:r>
            <w:r w:rsidRPr="00CC6B2A">
              <w:t xml:space="preserve">. </w:t>
            </w:r>
          </w:p>
        </w:tc>
      </w:tr>
      <w:tr w:rsidR="00D629CF" w14:paraId="4EFD89FE" w14:textId="77777777" w:rsidTr="007A50EE">
        <w:tc>
          <w:tcPr>
            <w:tcW w:w="3119" w:type="dxa"/>
          </w:tcPr>
          <w:p w14:paraId="3724FCFE" w14:textId="77777777" w:rsidR="00D629CF" w:rsidRDefault="00D629CF">
            <w:r w:rsidRPr="00860517">
              <w:t>AnhSanPham</w:t>
            </w:r>
          </w:p>
        </w:tc>
        <w:tc>
          <w:tcPr>
            <w:tcW w:w="1701" w:type="dxa"/>
          </w:tcPr>
          <w:p w14:paraId="210A5F43" w14:textId="77777777" w:rsidR="00D629CF" w:rsidRDefault="00D629CF">
            <w:r>
              <w:t>Image</w:t>
            </w:r>
          </w:p>
        </w:tc>
        <w:tc>
          <w:tcPr>
            <w:tcW w:w="5386" w:type="dxa"/>
          </w:tcPr>
          <w:p w14:paraId="25F54FA7" w14:textId="77777777" w:rsidR="00D629CF" w:rsidRDefault="00D629CF">
            <w:r>
              <w:t>Cho phép tải ảnh của sản phẩm</w:t>
            </w:r>
          </w:p>
        </w:tc>
      </w:tr>
      <w:tr w:rsidR="002D6E1D" w14:paraId="73E3CFD4" w14:textId="77777777" w:rsidTr="007A50EE">
        <w:tc>
          <w:tcPr>
            <w:tcW w:w="10206" w:type="dxa"/>
            <w:gridSpan w:val="3"/>
            <w:shd w:val="clear" w:color="auto" w:fill="FBE4D5" w:themeFill="accent2" w:themeFillTint="33"/>
          </w:tcPr>
          <w:p w14:paraId="6FA3A452" w14:textId="77777777" w:rsidR="00D629CF" w:rsidRPr="00691720" w:rsidRDefault="00D629CF">
            <w:pPr>
              <w:rPr>
                <w:b/>
                <w:bCs/>
              </w:rPr>
            </w:pPr>
            <w:r w:rsidRPr="00691720">
              <w:rPr>
                <w:b/>
                <w:bCs/>
              </w:rPr>
              <w:t>Thông tin chung</w:t>
            </w:r>
          </w:p>
        </w:tc>
      </w:tr>
      <w:tr w:rsidR="00D629CF" w14:paraId="1AE07395" w14:textId="77777777" w:rsidTr="007A50EE">
        <w:tc>
          <w:tcPr>
            <w:tcW w:w="3119" w:type="dxa"/>
          </w:tcPr>
          <w:p w14:paraId="05A8E38B" w14:textId="77777777" w:rsidR="00D629CF" w:rsidRPr="00860517" w:rsidRDefault="00D629CF">
            <w:r>
              <w:t>LoaiSanPham</w:t>
            </w:r>
          </w:p>
        </w:tc>
        <w:tc>
          <w:tcPr>
            <w:tcW w:w="1701" w:type="dxa"/>
          </w:tcPr>
          <w:p w14:paraId="3B2DF1C9" w14:textId="77777777" w:rsidR="00D629CF" w:rsidRDefault="00D629CF">
            <w:r>
              <w:t>Selection</w:t>
            </w:r>
          </w:p>
        </w:tc>
        <w:tc>
          <w:tcPr>
            <w:tcW w:w="5386" w:type="dxa"/>
          </w:tcPr>
          <w:p w14:paraId="6CA17EE3" w14:textId="77777777" w:rsidR="00D629CF" w:rsidRDefault="00D629CF">
            <w:r w:rsidRPr="004F54C1">
              <w:t>Loại sản phẩm, có các lựa chọn</w:t>
            </w:r>
            <w:r>
              <w:t>:</w:t>
            </w:r>
          </w:p>
          <w:p w14:paraId="0A8DC6A0" w14:textId="77777777" w:rsidR="00D629CF" w:rsidRDefault="00D629CF">
            <w:r>
              <w:t xml:space="preserve">- </w:t>
            </w:r>
            <w:r w:rsidRPr="004F54C1">
              <w:t>Sản phẩm tồn kho</w:t>
            </w:r>
            <w:r>
              <w:t>:</w:t>
            </w:r>
          </w:p>
          <w:p w14:paraId="7C099AD9" w14:textId="77777777" w:rsidR="00D629CF" w:rsidRDefault="00D629CF">
            <w:r>
              <w:t xml:space="preserve">- </w:t>
            </w:r>
            <w:r w:rsidRPr="004F54C1">
              <w:t>Dịch vụ</w:t>
            </w:r>
            <w:r>
              <w:t>:</w:t>
            </w:r>
          </w:p>
          <w:p w14:paraId="178675EA" w14:textId="77777777" w:rsidR="00D629CF" w:rsidRDefault="00D629CF">
            <w:r>
              <w:t>- Combo:</w:t>
            </w:r>
          </w:p>
          <w:p w14:paraId="1C6647E2" w14:textId="77777777" w:rsidR="00D629CF" w:rsidRDefault="00D629CF">
            <w:r w:rsidRPr="004F54C1">
              <w:t>Phân loại sản phẩm cho mục đích tồn kho và bán hàng.</w:t>
            </w:r>
          </w:p>
        </w:tc>
      </w:tr>
      <w:tr w:rsidR="00D629CF" w14:paraId="39BAC21E" w14:textId="77777777" w:rsidTr="007A50EE">
        <w:tc>
          <w:tcPr>
            <w:tcW w:w="3119" w:type="dxa"/>
          </w:tcPr>
          <w:p w14:paraId="2FBEE3BC" w14:textId="77777777" w:rsidR="00D629CF" w:rsidRDefault="00D629CF">
            <w:r>
              <w:t>Chin</w:t>
            </w:r>
            <w:r>
              <w:rPr>
                <w:lang w:val="vi-VN"/>
              </w:rPr>
              <w:t>h</w:t>
            </w:r>
            <w:r>
              <w:t>SachXuatHoaDon</w:t>
            </w:r>
          </w:p>
        </w:tc>
        <w:tc>
          <w:tcPr>
            <w:tcW w:w="1701" w:type="dxa"/>
          </w:tcPr>
          <w:p w14:paraId="49337D83" w14:textId="77777777" w:rsidR="00D629CF" w:rsidRDefault="00D629CF">
            <w:r>
              <w:t>Selection</w:t>
            </w:r>
          </w:p>
        </w:tc>
        <w:tc>
          <w:tcPr>
            <w:tcW w:w="5386" w:type="dxa"/>
          </w:tcPr>
          <w:p w14:paraId="5762D8BD" w14:textId="77777777" w:rsidR="00D629CF" w:rsidRDefault="00D629CF">
            <w:r>
              <w:t>Chính sách hóa đơn là</w:t>
            </w:r>
          </w:p>
          <w:p w14:paraId="0621B5D0" w14:textId="77777777" w:rsidR="00D629CF" w:rsidRDefault="00D629CF">
            <w:r>
              <w:t>- Số lượng đã giao</w:t>
            </w:r>
          </w:p>
          <w:p w14:paraId="5648964C" w14:textId="77777777" w:rsidR="00D629CF" w:rsidRPr="004F54C1" w:rsidRDefault="00D629CF">
            <w:r>
              <w:t>- Số lượng đã đặt</w:t>
            </w:r>
          </w:p>
        </w:tc>
      </w:tr>
      <w:tr w:rsidR="00D629CF" w14:paraId="20FD7C81" w14:textId="77777777" w:rsidTr="007A50EE">
        <w:tc>
          <w:tcPr>
            <w:tcW w:w="3119" w:type="dxa"/>
          </w:tcPr>
          <w:p w14:paraId="4CB5D0F0" w14:textId="77777777" w:rsidR="00D629CF" w:rsidRDefault="00D629CF">
            <w:r>
              <w:t>DanhMucSP</w:t>
            </w:r>
          </w:p>
        </w:tc>
        <w:tc>
          <w:tcPr>
            <w:tcW w:w="1701" w:type="dxa"/>
          </w:tcPr>
          <w:p w14:paraId="761D716F" w14:textId="77777777" w:rsidR="00D629CF" w:rsidRDefault="00D629CF">
            <w:r>
              <w:t>Selection</w:t>
            </w:r>
          </w:p>
        </w:tc>
        <w:tc>
          <w:tcPr>
            <w:tcW w:w="5386" w:type="dxa"/>
          </w:tcPr>
          <w:p w14:paraId="62959EE4" w14:textId="77777777" w:rsidR="00D629CF" w:rsidRPr="004F54C1" w:rsidRDefault="00D629CF">
            <w:r>
              <w:t>Hiển thị danh mục của sản phẩm được NSD cấu hình sẵn trong hệ thống.</w:t>
            </w:r>
          </w:p>
        </w:tc>
      </w:tr>
      <w:tr w:rsidR="00D629CF" w14:paraId="618B6B1F" w14:textId="77777777" w:rsidTr="007A50EE">
        <w:tc>
          <w:tcPr>
            <w:tcW w:w="3119" w:type="dxa"/>
          </w:tcPr>
          <w:p w14:paraId="379E1504" w14:textId="77777777" w:rsidR="00D629CF" w:rsidRDefault="00D629CF">
            <w:r w:rsidRPr="008B4741">
              <w:t>GiaBan</w:t>
            </w:r>
          </w:p>
        </w:tc>
        <w:tc>
          <w:tcPr>
            <w:tcW w:w="1701" w:type="dxa"/>
          </w:tcPr>
          <w:p w14:paraId="4698FE1D" w14:textId="77777777" w:rsidR="00D629CF" w:rsidRDefault="00D629CF">
            <w:r>
              <w:t>Integer</w:t>
            </w:r>
          </w:p>
        </w:tc>
        <w:tc>
          <w:tcPr>
            <w:tcW w:w="5386" w:type="dxa"/>
          </w:tcPr>
          <w:p w14:paraId="76597932" w14:textId="77777777" w:rsidR="00D629CF" w:rsidRDefault="00D629CF">
            <w:r>
              <w:t>Giá bán của sản phẩm</w:t>
            </w:r>
          </w:p>
        </w:tc>
      </w:tr>
      <w:tr w:rsidR="00D629CF" w14:paraId="7388160D" w14:textId="77777777" w:rsidTr="007A50EE">
        <w:tc>
          <w:tcPr>
            <w:tcW w:w="3119" w:type="dxa"/>
          </w:tcPr>
          <w:p w14:paraId="3C997D1F" w14:textId="77777777" w:rsidR="00D629CF" w:rsidRDefault="00D629CF">
            <w:r w:rsidRPr="008B4741">
              <w:t>GiaGoc</w:t>
            </w:r>
          </w:p>
        </w:tc>
        <w:tc>
          <w:tcPr>
            <w:tcW w:w="1701" w:type="dxa"/>
          </w:tcPr>
          <w:p w14:paraId="6761E793" w14:textId="77777777" w:rsidR="00D629CF" w:rsidRDefault="00D629CF">
            <w:r>
              <w:t>Integer</w:t>
            </w:r>
          </w:p>
        </w:tc>
        <w:tc>
          <w:tcPr>
            <w:tcW w:w="5386" w:type="dxa"/>
          </w:tcPr>
          <w:p w14:paraId="31FDE006" w14:textId="77777777" w:rsidR="00D629CF" w:rsidRDefault="00D629CF">
            <w:r>
              <w:t>Giá nhập sản phẩm</w:t>
            </w:r>
          </w:p>
        </w:tc>
      </w:tr>
      <w:tr w:rsidR="00D629CF" w14:paraId="2F2EFB98" w14:textId="77777777" w:rsidTr="007A50EE">
        <w:tc>
          <w:tcPr>
            <w:tcW w:w="3119" w:type="dxa"/>
          </w:tcPr>
          <w:p w14:paraId="46C2E2B0" w14:textId="77777777" w:rsidR="00D629CF" w:rsidRDefault="00D629CF">
            <w:r w:rsidRPr="008B4741">
              <w:t>SoLuongTonKho</w:t>
            </w:r>
          </w:p>
        </w:tc>
        <w:tc>
          <w:tcPr>
            <w:tcW w:w="1701" w:type="dxa"/>
          </w:tcPr>
          <w:p w14:paraId="3D7F5E6B" w14:textId="77777777" w:rsidR="00D629CF" w:rsidRDefault="00D629CF">
            <w:r>
              <w:t>Integer</w:t>
            </w:r>
          </w:p>
        </w:tc>
        <w:tc>
          <w:tcPr>
            <w:tcW w:w="5386" w:type="dxa"/>
          </w:tcPr>
          <w:p w14:paraId="5A55F899" w14:textId="77777777" w:rsidR="00D629CF" w:rsidRDefault="00D629CF">
            <w:r>
              <w:t>Số lượng tồn kho của sản phẩm</w:t>
            </w:r>
          </w:p>
        </w:tc>
      </w:tr>
      <w:tr w:rsidR="00D629CF" w14:paraId="01397C9E" w14:textId="77777777" w:rsidTr="007A50EE">
        <w:tc>
          <w:tcPr>
            <w:tcW w:w="3119" w:type="dxa"/>
          </w:tcPr>
          <w:p w14:paraId="3876D348" w14:textId="77777777" w:rsidR="00D629CF" w:rsidRDefault="00D629CF">
            <w:r w:rsidRPr="008B4741">
              <w:t>DonViSanPham</w:t>
            </w:r>
          </w:p>
        </w:tc>
        <w:tc>
          <w:tcPr>
            <w:tcW w:w="1701" w:type="dxa"/>
          </w:tcPr>
          <w:p w14:paraId="41943B8F" w14:textId="77777777" w:rsidR="00D629CF" w:rsidRDefault="00D629CF">
            <w:r>
              <w:t>string</w:t>
            </w:r>
          </w:p>
        </w:tc>
        <w:tc>
          <w:tcPr>
            <w:tcW w:w="5386" w:type="dxa"/>
          </w:tcPr>
          <w:p w14:paraId="6EBDC4F2" w14:textId="77777777" w:rsidR="00D629CF" w:rsidRDefault="00D629CF">
            <w:r>
              <w:t>Đơn vị sản phẩm</w:t>
            </w:r>
          </w:p>
        </w:tc>
      </w:tr>
      <w:tr w:rsidR="00D629CF" w14:paraId="350B77B8" w14:textId="77777777" w:rsidTr="007A50EE">
        <w:tc>
          <w:tcPr>
            <w:tcW w:w="3119" w:type="dxa"/>
          </w:tcPr>
          <w:p w14:paraId="156E60E3" w14:textId="77777777" w:rsidR="00D629CF" w:rsidRPr="008B4741" w:rsidRDefault="00D629CF">
            <w:r w:rsidRPr="00F3121D">
              <w:t>ThueMuaHang</w:t>
            </w:r>
          </w:p>
        </w:tc>
        <w:tc>
          <w:tcPr>
            <w:tcW w:w="1701" w:type="dxa"/>
          </w:tcPr>
          <w:p w14:paraId="4687B3BD" w14:textId="77777777" w:rsidR="00D629CF" w:rsidRDefault="00D629CF">
            <w:r>
              <w:t>Integer</w:t>
            </w:r>
          </w:p>
        </w:tc>
        <w:tc>
          <w:tcPr>
            <w:tcW w:w="5386" w:type="dxa"/>
          </w:tcPr>
          <w:p w14:paraId="5F0745BE" w14:textId="77777777" w:rsidR="00D629CF" w:rsidRDefault="00D629CF">
            <w:r>
              <w:t>Thuế mua hàng của sản phẩm</w:t>
            </w:r>
          </w:p>
        </w:tc>
      </w:tr>
      <w:tr w:rsidR="00D629CF" w14:paraId="026DB1E9" w14:textId="77777777" w:rsidTr="007A50EE">
        <w:tc>
          <w:tcPr>
            <w:tcW w:w="3119" w:type="dxa"/>
          </w:tcPr>
          <w:p w14:paraId="13FCA4B0" w14:textId="77777777" w:rsidR="00D629CF" w:rsidRPr="008B4741" w:rsidRDefault="00D629CF">
            <w:r w:rsidRPr="00F3121D">
              <w:t>ThueBanHang</w:t>
            </w:r>
          </w:p>
        </w:tc>
        <w:tc>
          <w:tcPr>
            <w:tcW w:w="1701" w:type="dxa"/>
          </w:tcPr>
          <w:p w14:paraId="5E46BB6B" w14:textId="77777777" w:rsidR="00D629CF" w:rsidRDefault="00D629CF">
            <w:r>
              <w:t>Integer</w:t>
            </w:r>
          </w:p>
        </w:tc>
        <w:tc>
          <w:tcPr>
            <w:tcW w:w="5386" w:type="dxa"/>
          </w:tcPr>
          <w:p w14:paraId="5A90DCA6" w14:textId="77777777" w:rsidR="00D629CF" w:rsidRDefault="00D629CF">
            <w:r>
              <w:t>Thuế nhập hàng của sản phẩm</w:t>
            </w:r>
          </w:p>
        </w:tc>
      </w:tr>
      <w:tr w:rsidR="00D629CF" w14:paraId="1CE86323" w14:textId="77777777" w:rsidTr="007A50EE">
        <w:tc>
          <w:tcPr>
            <w:tcW w:w="3119" w:type="dxa"/>
          </w:tcPr>
          <w:p w14:paraId="454EF6CF" w14:textId="77777777" w:rsidR="00D629CF" w:rsidRPr="008B4741" w:rsidRDefault="00D629CF">
            <w:r w:rsidRPr="00F3121D">
              <w:t>MoTa</w:t>
            </w:r>
          </w:p>
        </w:tc>
        <w:tc>
          <w:tcPr>
            <w:tcW w:w="1701" w:type="dxa"/>
          </w:tcPr>
          <w:p w14:paraId="015F41C4" w14:textId="77777777" w:rsidR="00D629CF" w:rsidRDefault="00D629CF">
            <w:r>
              <w:t>string</w:t>
            </w:r>
          </w:p>
        </w:tc>
        <w:tc>
          <w:tcPr>
            <w:tcW w:w="5386" w:type="dxa"/>
          </w:tcPr>
          <w:p w14:paraId="3E6AA929" w14:textId="77777777" w:rsidR="00D629CF" w:rsidRDefault="00D629CF">
            <w:r w:rsidRPr="00F3121D">
              <w:t>Mô tả tổng quát về sản phẩm</w:t>
            </w:r>
            <w:r>
              <w:t>.</w:t>
            </w:r>
          </w:p>
        </w:tc>
      </w:tr>
      <w:tr w:rsidR="00D629CF" w14:paraId="5CB18121" w14:textId="77777777" w:rsidTr="007A50EE">
        <w:tc>
          <w:tcPr>
            <w:tcW w:w="3119" w:type="dxa"/>
          </w:tcPr>
          <w:p w14:paraId="1A300178" w14:textId="77777777" w:rsidR="00D629CF" w:rsidRPr="008B4741" w:rsidRDefault="00D629CF">
            <w:r>
              <w:t>TrangThai</w:t>
            </w:r>
          </w:p>
        </w:tc>
        <w:tc>
          <w:tcPr>
            <w:tcW w:w="1701" w:type="dxa"/>
          </w:tcPr>
          <w:p w14:paraId="3EB52492" w14:textId="77777777" w:rsidR="00D629CF" w:rsidRDefault="00D629CF">
            <w:r>
              <w:t>Boolean</w:t>
            </w:r>
          </w:p>
        </w:tc>
        <w:tc>
          <w:tcPr>
            <w:tcW w:w="5386" w:type="dxa"/>
          </w:tcPr>
          <w:p w14:paraId="4648D5EC" w14:textId="77777777" w:rsidR="00D629CF" w:rsidRDefault="00D629CF">
            <w:r w:rsidRPr="001C5708">
              <w:t>Xác định sản phẩm có đang hoạt động (có sẵn để bán và mua) hay không.</w:t>
            </w:r>
          </w:p>
          <w:p w14:paraId="73439340" w14:textId="77777777" w:rsidR="00D629CF" w:rsidRDefault="00D629CF">
            <w:r>
              <w:t>TrangThai = 0, sản phẩm không hoạt động</w:t>
            </w:r>
          </w:p>
          <w:p w14:paraId="0274FA43" w14:textId="77777777" w:rsidR="00D629CF" w:rsidRDefault="00D629CF">
            <w:r>
              <w:t>TrangThai = 1, sản phẩm hoạt động</w:t>
            </w:r>
          </w:p>
        </w:tc>
      </w:tr>
      <w:tr w:rsidR="00D629CF" w14:paraId="6413E76F" w14:textId="77777777" w:rsidTr="007A50EE">
        <w:tc>
          <w:tcPr>
            <w:tcW w:w="3119" w:type="dxa"/>
          </w:tcPr>
          <w:p w14:paraId="20B3AFF3" w14:textId="77777777" w:rsidR="00D629CF" w:rsidRPr="008B4741" w:rsidRDefault="00D629CF">
            <w:r>
              <w:lastRenderedPageBreak/>
              <w:t>MauSac</w:t>
            </w:r>
          </w:p>
        </w:tc>
        <w:tc>
          <w:tcPr>
            <w:tcW w:w="1701" w:type="dxa"/>
          </w:tcPr>
          <w:p w14:paraId="2871C968" w14:textId="77777777" w:rsidR="00D629CF" w:rsidRDefault="00D629CF">
            <w:r>
              <w:t>String</w:t>
            </w:r>
          </w:p>
        </w:tc>
        <w:tc>
          <w:tcPr>
            <w:tcW w:w="5386" w:type="dxa"/>
          </w:tcPr>
          <w:p w14:paraId="3048633D" w14:textId="77777777" w:rsidR="00D629CF" w:rsidRDefault="00D629CF">
            <w:r w:rsidRPr="0048063F">
              <w:t xml:space="preserve">Mã màu đại diện cho sản phẩm trong giao diện </w:t>
            </w:r>
            <w:r>
              <w:t>NSD</w:t>
            </w:r>
          </w:p>
        </w:tc>
      </w:tr>
      <w:tr w:rsidR="00D629CF" w14:paraId="4C7A0DFC" w14:textId="77777777" w:rsidTr="007A50EE">
        <w:tc>
          <w:tcPr>
            <w:tcW w:w="3119" w:type="dxa"/>
          </w:tcPr>
          <w:p w14:paraId="6AA28A14" w14:textId="77777777" w:rsidR="00D629CF" w:rsidRPr="008B4741" w:rsidRDefault="00D629CF">
            <w:r>
              <w:t>CoT</w:t>
            </w:r>
            <w:r w:rsidRPr="00EB24BF">
              <w:t>hu</w:t>
            </w:r>
            <w:r>
              <w:t>ocTi</w:t>
            </w:r>
            <w:r w:rsidRPr="00EB24BF">
              <w:t>nh</w:t>
            </w:r>
            <w:r>
              <w:t>CauHinh</w:t>
            </w:r>
          </w:p>
        </w:tc>
        <w:tc>
          <w:tcPr>
            <w:tcW w:w="1701" w:type="dxa"/>
          </w:tcPr>
          <w:p w14:paraId="78980BA9" w14:textId="77777777" w:rsidR="00D629CF" w:rsidRDefault="00D629CF">
            <w:r>
              <w:t>Boolean</w:t>
            </w:r>
          </w:p>
        </w:tc>
        <w:tc>
          <w:tcPr>
            <w:tcW w:w="5386" w:type="dxa"/>
          </w:tcPr>
          <w:p w14:paraId="7C044FE5" w14:textId="77777777" w:rsidR="00D629CF" w:rsidRDefault="00D629CF">
            <w:r w:rsidRPr="006D1790">
              <w:t>Xác định sản phẩm có thể được cấu hình với các thuộc tính tùy chỉnh khi bán (như màu sắc, kích thước).</w:t>
            </w:r>
          </w:p>
        </w:tc>
      </w:tr>
      <w:tr w:rsidR="00D629CF" w14:paraId="328E930E" w14:textId="77777777" w:rsidTr="007A50EE">
        <w:tc>
          <w:tcPr>
            <w:tcW w:w="3119" w:type="dxa"/>
          </w:tcPr>
          <w:p w14:paraId="017757E3" w14:textId="77777777" w:rsidR="00D629CF" w:rsidRPr="008B4741" w:rsidRDefault="00D629CF">
            <w:r>
              <w:t>MaNguoiTao</w:t>
            </w:r>
          </w:p>
        </w:tc>
        <w:tc>
          <w:tcPr>
            <w:tcW w:w="1701" w:type="dxa"/>
          </w:tcPr>
          <w:p w14:paraId="5A73630D" w14:textId="77777777" w:rsidR="00D629CF" w:rsidRDefault="00D629CF">
            <w:r w:rsidRPr="00B10E99">
              <w:t>Integer</w:t>
            </w:r>
          </w:p>
        </w:tc>
        <w:tc>
          <w:tcPr>
            <w:tcW w:w="5386" w:type="dxa"/>
          </w:tcPr>
          <w:p w14:paraId="17ABBD6C" w14:textId="77777777" w:rsidR="00D629CF" w:rsidRDefault="00D629CF">
            <w:r>
              <w:t>Hệ thống t</w:t>
            </w:r>
            <w:r w:rsidRPr="00B10E99">
              <w:t>ự động ghi lại ID của người dùng tạo ra sản phẩm</w:t>
            </w:r>
            <w:r>
              <w:t>.</w:t>
            </w:r>
          </w:p>
        </w:tc>
      </w:tr>
      <w:tr w:rsidR="00D629CF" w14:paraId="2C3D0A72" w14:textId="77777777" w:rsidTr="007A50EE">
        <w:tc>
          <w:tcPr>
            <w:tcW w:w="3119" w:type="dxa"/>
          </w:tcPr>
          <w:p w14:paraId="22AC4A1E" w14:textId="77777777" w:rsidR="00D629CF" w:rsidRPr="008B4741" w:rsidRDefault="00D629CF">
            <w:r>
              <w:t>NgayTao</w:t>
            </w:r>
          </w:p>
        </w:tc>
        <w:tc>
          <w:tcPr>
            <w:tcW w:w="1701" w:type="dxa"/>
          </w:tcPr>
          <w:p w14:paraId="46A4260F" w14:textId="77777777" w:rsidR="00D629CF" w:rsidRDefault="00D629CF">
            <w:r w:rsidRPr="00B10E99">
              <w:t>Datetime</w:t>
            </w:r>
          </w:p>
        </w:tc>
        <w:tc>
          <w:tcPr>
            <w:tcW w:w="5386" w:type="dxa"/>
          </w:tcPr>
          <w:p w14:paraId="2254DA07" w14:textId="0FB2519D" w:rsidR="00D629CF" w:rsidRDefault="00D629CF">
            <w:r w:rsidRPr="0008397D">
              <w:t xml:space="preserve">Thời điểm sản phẩm được tạo ra, tự động </w:t>
            </w:r>
            <w:r w:rsidR="0084698B">
              <w:t>cập nhập</w:t>
            </w:r>
            <w:r w:rsidRPr="0008397D">
              <w:t xml:space="preserve"> khi sản phẩm được tạo.</w:t>
            </w:r>
          </w:p>
        </w:tc>
      </w:tr>
      <w:tr w:rsidR="00D629CF" w14:paraId="6F682A12" w14:textId="77777777" w:rsidTr="007A50EE">
        <w:tc>
          <w:tcPr>
            <w:tcW w:w="3119" w:type="dxa"/>
          </w:tcPr>
          <w:p w14:paraId="3CC69154" w14:textId="77777777" w:rsidR="00D629CF" w:rsidRPr="008B4741" w:rsidRDefault="00D629CF">
            <w:r>
              <w:t>NguoiChinhSuaCuoi</w:t>
            </w:r>
          </w:p>
        </w:tc>
        <w:tc>
          <w:tcPr>
            <w:tcW w:w="1701" w:type="dxa"/>
          </w:tcPr>
          <w:p w14:paraId="28C21C28" w14:textId="77777777" w:rsidR="00D629CF" w:rsidRDefault="00D629CF">
            <w:r w:rsidRPr="0008397D">
              <w:t>Datetime</w:t>
            </w:r>
          </w:p>
        </w:tc>
        <w:tc>
          <w:tcPr>
            <w:tcW w:w="5386" w:type="dxa"/>
          </w:tcPr>
          <w:p w14:paraId="39BEFFCD" w14:textId="40329892" w:rsidR="00D629CF" w:rsidRDefault="00D629CF">
            <w:r w:rsidRPr="0008397D">
              <w:t xml:space="preserve">Thời điểm sản phẩm được chỉnh sửa gần nhất, tự động </w:t>
            </w:r>
            <w:r w:rsidR="0084698B">
              <w:t>cập nhập</w:t>
            </w:r>
            <w:r w:rsidRPr="0008397D">
              <w:t xml:space="preserve"> khi có chỉnh sửa.</w:t>
            </w:r>
          </w:p>
        </w:tc>
      </w:tr>
      <w:tr w:rsidR="00D629CF" w:rsidRPr="00E65888" w14:paraId="694579D2" w14:textId="77777777" w:rsidTr="007A50EE">
        <w:tc>
          <w:tcPr>
            <w:tcW w:w="3119" w:type="dxa"/>
          </w:tcPr>
          <w:p w14:paraId="0A22E323" w14:textId="77777777" w:rsidR="00D629CF" w:rsidRPr="005A158D" w:rsidRDefault="00D629CF">
            <w:r>
              <w:rPr>
                <w:lang w:val="vi-VN"/>
              </w:rPr>
              <w:t>TrangTh</w:t>
            </w:r>
            <w:r>
              <w:t>aiXuatBan</w:t>
            </w:r>
          </w:p>
        </w:tc>
        <w:tc>
          <w:tcPr>
            <w:tcW w:w="1701" w:type="dxa"/>
          </w:tcPr>
          <w:p w14:paraId="77706D15" w14:textId="77777777" w:rsidR="00D629CF" w:rsidRDefault="00D629CF">
            <w:r>
              <w:t>Boolean</w:t>
            </w:r>
          </w:p>
        </w:tc>
        <w:tc>
          <w:tcPr>
            <w:tcW w:w="5386" w:type="dxa"/>
          </w:tcPr>
          <w:p w14:paraId="2F15C7C0" w14:textId="77777777" w:rsidR="00D629CF" w:rsidRDefault="00D629CF">
            <w:pPr>
              <w:rPr>
                <w:lang w:val="vi-VN"/>
              </w:rPr>
            </w:pPr>
            <w:r>
              <w:rPr>
                <w:lang w:val="vi-VN"/>
              </w:rPr>
              <w:t>Trạng thái hiển thị sản phẩm trên website</w:t>
            </w:r>
          </w:p>
          <w:p w14:paraId="719CD3CF" w14:textId="77777777" w:rsidR="00D629CF" w:rsidRDefault="00D629CF">
            <w:pPr>
              <w:rPr>
                <w:lang w:val="vi-VN"/>
              </w:rPr>
            </w:pPr>
            <w:r>
              <w:rPr>
                <w:lang w:val="vi-VN"/>
              </w:rPr>
              <w:t>TrangThaiXuatBan = 0, sản phẩm chưa công bố trên website</w:t>
            </w:r>
          </w:p>
          <w:p w14:paraId="28769BD8" w14:textId="77777777" w:rsidR="00D629CF" w:rsidRPr="005A158D" w:rsidRDefault="00D629CF" w:rsidP="00C62E51">
            <w:pPr>
              <w:keepNext/>
              <w:rPr>
                <w:lang w:val="vi-VN"/>
              </w:rPr>
            </w:pPr>
            <w:r>
              <w:rPr>
                <w:lang w:val="vi-VN"/>
              </w:rPr>
              <w:t>TrangThaiXuatBan = 1, sản phẩm đã được công bố trên website</w:t>
            </w:r>
          </w:p>
        </w:tc>
      </w:tr>
    </w:tbl>
    <w:p w14:paraId="5A30450D" w14:textId="257CFCC0" w:rsidR="00C62E51" w:rsidRDefault="00C62E51">
      <w:pPr>
        <w:pStyle w:val="Caption"/>
      </w:pPr>
      <w:bookmarkStart w:id="106" w:name="_Toc183209453"/>
      <w:r>
        <w:t xml:space="preserve">Bảng </w:t>
      </w:r>
      <w:r w:rsidR="00F15304">
        <w:fldChar w:fldCharType="begin"/>
      </w:r>
      <w:r w:rsidR="00F15304">
        <w:instrText xml:space="preserve"> STYLEREF 1 \s </w:instrText>
      </w:r>
      <w:r w:rsidR="00F15304">
        <w:fldChar w:fldCharType="separate"/>
      </w:r>
      <w:r w:rsidR="00F15304">
        <w:rPr>
          <w:noProof/>
        </w:rPr>
        <w:t>2</w:t>
      </w:r>
      <w:r w:rsidR="00F15304">
        <w:fldChar w:fldCharType="end"/>
      </w:r>
      <w:r w:rsidR="00F15304">
        <w:t>.</w:t>
      </w:r>
      <w:r w:rsidR="00F15304">
        <w:fldChar w:fldCharType="begin"/>
      </w:r>
      <w:r w:rsidR="00F15304">
        <w:instrText xml:space="preserve"> SEQ Bảng \* ARABIC \s 1 </w:instrText>
      </w:r>
      <w:r w:rsidR="00F15304">
        <w:fldChar w:fldCharType="separate"/>
      </w:r>
      <w:r w:rsidR="00F15304">
        <w:rPr>
          <w:noProof/>
        </w:rPr>
        <w:t>26</w:t>
      </w:r>
      <w:r w:rsidR="00F15304">
        <w:fldChar w:fldCharType="end"/>
      </w:r>
      <w:r>
        <w:t>. Bảng sản phẩm</w:t>
      </w:r>
      <w:bookmarkEnd w:id="106"/>
    </w:p>
    <w:p w14:paraId="4F2CAEF9" w14:textId="69A63765" w:rsidR="00AC3BB1" w:rsidRDefault="000176B6" w:rsidP="00685552">
      <w:pPr>
        <w:pStyle w:val="Heading1"/>
      </w:pPr>
      <w:bookmarkStart w:id="107" w:name="_Toc183212577"/>
      <w:r>
        <w:lastRenderedPageBreak/>
        <w:t xml:space="preserve">Cài đặt </w:t>
      </w:r>
      <w:r w:rsidR="00575D6B">
        <w:t>hệ thống</w:t>
      </w:r>
      <w:bookmarkEnd w:id="107"/>
    </w:p>
    <w:p w14:paraId="52340705" w14:textId="3433DCA5" w:rsidR="00575D6B" w:rsidRDefault="008128D4" w:rsidP="008128D4">
      <w:pPr>
        <w:pStyle w:val="Heading2"/>
      </w:pPr>
      <w:bookmarkStart w:id="108" w:name="_Toc183212578"/>
      <w:r>
        <w:t>Yêu cầu về cài đặt</w:t>
      </w:r>
      <w:bookmarkEnd w:id="108"/>
    </w:p>
    <w:p w14:paraId="19786CF5" w14:textId="77777777" w:rsidR="00D53CB8" w:rsidRDefault="00D53CB8" w:rsidP="00D53CB8">
      <w:pPr>
        <w:pStyle w:val="Bullet-"/>
      </w:pPr>
      <w:r>
        <w:t>Yêu cầu phần cứng:</w:t>
      </w:r>
    </w:p>
    <w:p w14:paraId="3BF8A881" w14:textId="77777777" w:rsidR="00D53CB8" w:rsidRDefault="00D53CB8" w:rsidP="00D53CB8">
      <w:pPr>
        <w:pStyle w:val="Bullet"/>
      </w:pPr>
      <w:r>
        <w:t>Thiết bị: Người dùng cần có máy tính để bàn hoặc máy tính xách tay có khả năng truy cập website.</w:t>
      </w:r>
    </w:p>
    <w:p w14:paraId="4D652ADD" w14:textId="77777777" w:rsidR="00D53CB8" w:rsidRDefault="00D53CB8" w:rsidP="00D53CB8">
      <w:pPr>
        <w:pStyle w:val="Bullet"/>
      </w:pPr>
      <w:r>
        <w:t>Kết nối mạng: thiết bị của người dùng cần được kết nối internet thông qua băng thông rộng (Wi-Fi, cáp quang) hoặc mạng di động ổn định (3G, 4G, 5G).</w:t>
      </w:r>
    </w:p>
    <w:p w14:paraId="3D2A3D7F" w14:textId="77777777" w:rsidR="00D53CB8" w:rsidRDefault="00D53CB8" w:rsidP="00D53CB8">
      <w:pPr>
        <w:pStyle w:val="Bullet-"/>
      </w:pPr>
      <w:r>
        <w:t xml:space="preserve">Yêu cầu phần mềm: </w:t>
      </w:r>
    </w:p>
    <w:p w14:paraId="3B042E8C" w14:textId="3ACCABAE" w:rsidR="005B4AE9" w:rsidRPr="005B4AE9" w:rsidRDefault="00D53CB8" w:rsidP="00D53CB8">
      <w:pPr>
        <w:pStyle w:val="Bullet"/>
      </w:pPr>
      <w:r>
        <w:t xml:space="preserve">Sử dụng trình duyệt Chrome, </w:t>
      </w:r>
      <w:r w:rsidR="00B62DB9">
        <w:t>Cốc cốc</w:t>
      </w:r>
    </w:p>
    <w:p w14:paraId="748DA6EC" w14:textId="6A76E976" w:rsidR="008128D4" w:rsidRDefault="00F33B73" w:rsidP="008128D4">
      <w:pPr>
        <w:pStyle w:val="Heading2"/>
      </w:pPr>
      <w:bookmarkStart w:id="109" w:name="_Toc183212579"/>
      <w:r>
        <w:t xml:space="preserve">Hướng dẫn </w:t>
      </w:r>
      <w:r w:rsidR="002273EF">
        <w:t>cài đặt</w:t>
      </w:r>
      <w:r w:rsidR="005B4AE9">
        <w:t xml:space="preserve"> Odoo</w:t>
      </w:r>
      <w:bookmarkEnd w:id="109"/>
    </w:p>
    <w:p w14:paraId="1C408743" w14:textId="6804EF83" w:rsidR="003C7E6B" w:rsidRDefault="00BB7876" w:rsidP="003C7E6B">
      <w:pPr>
        <w:pStyle w:val="Heading3"/>
      </w:pPr>
      <w:bookmarkStart w:id="110" w:name="_Toc183212580"/>
      <w:r>
        <w:t>Gói đăng ký sử dụng Odoo</w:t>
      </w:r>
      <w:bookmarkEnd w:id="110"/>
    </w:p>
    <w:p w14:paraId="4A931BAB" w14:textId="179D2AEA" w:rsidR="001760F2" w:rsidRDefault="001760F2" w:rsidP="001760F2">
      <w:pPr>
        <w:pStyle w:val="Bullet-"/>
      </w:pPr>
      <w:r>
        <w:t xml:space="preserve">Người dùng truy cập link: </w:t>
      </w:r>
      <w:hyperlink r:id="rId59" w:history="1">
        <w:r w:rsidRPr="009859CF">
          <w:rPr>
            <w:rStyle w:val="Hyperlink"/>
          </w:rPr>
          <w:t>https://www.odoo.com/vi_VN/pricing</w:t>
        </w:r>
      </w:hyperlink>
      <w:r>
        <w:t xml:space="preserve"> thực hiện chọn gói đăng ký phù hợp với doanh nghiệp -&gt; Click nút “Mua ngay”</w:t>
      </w:r>
    </w:p>
    <w:p w14:paraId="48AABC1F" w14:textId="77777777" w:rsidR="0040351F" w:rsidRDefault="0040351F" w:rsidP="0040351F">
      <w:pPr>
        <w:keepNext/>
        <w:jc w:val="center"/>
      </w:pPr>
      <w:r>
        <w:rPr>
          <w:noProof/>
        </w:rPr>
        <w:drawing>
          <wp:inline distT="0" distB="0" distL="0" distR="0" wp14:anchorId="5F379EC6" wp14:editId="2893AF06">
            <wp:extent cx="3154680" cy="2017717"/>
            <wp:effectExtent l="0" t="0" r="7620" b="1905"/>
            <wp:docPr id="97048315"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8315" name="Picture 1" descr="A screenshot of a website&#10;&#10;Description automatically generated"/>
                    <pic:cNvPicPr/>
                  </pic:nvPicPr>
                  <pic:blipFill rotWithShape="1">
                    <a:blip r:embed="rId60"/>
                    <a:srcRect l="15476" r="11640"/>
                    <a:stretch/>
                  </pic:blipFill>
                  <pic:spPr bwMode="auto">
                    <a:xfrm>
                      <a:off x="0" y="0"/>
                      <a:ext cx="3189581" cy="2040040"/>
                    </a:xfrm>
                    <a:prstGeom prst="rect">
                      <a:avLst/>
                    </a:prstGeom>
                    <a:ln>
                      <a:noFill/>
                    </a:ln>
                    <a:extLst>
                      <a:ext uri="{53640926-AAD7-44D8-BBD7-CCE9431645EC}">
                        <a14:shadowObscured xmlns:a14="http://schemas.microsoft.com/office/drawing/2010/main"/>
                      </a:ext>
                    </a:extLst>
                  </pic:spPr>
                </pic:pic>
              </a:graphicData>
            </a:graphic>
          </wp:inline>
        </w:drawing>
      </w:r>
    </w:p>
    <w:p w14:paraId="7FD8C86C" w14:textId="7172D61A" w:rsidR="0040351F" w:rsidRDefault="0040351F" w:rsidP="0040351F">
      <w:pPr>
        <w:pStyle w:val="Caption"/>
      </w:pPr>
      <w:bookmarkStart w:id="111" w:name="_Toc183209378"/>
      <w:r>
        <w:t xml:space="preserve">Hình </w:t>
      </w:r>
      <w:r w:rsidR="00DA0FB9">
        <w:fldChar w:fldCharType="begin"/>
      </w:r>
      <w:r w:rsidR="00DA0FB9">
        <w:instrText xml:space="preserve"> STYLEREF 1 \s </w:instrText>
      </w:r>
      <w:r w:rsidR="00DA0FB9">
        <w:fldChar w:fldCharType="separate"/>
      </w:r>
      <w:r w:rsidR="00DA0FB9">
        <w:rPr>
          <w:noProof/>
        </w:rPr>
        <w:t>3</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1</w:t>
      </w:r>
      <w:r w:rsidR="00DA0FB9">
        <w:fldChar w:fldCharType="end"/>
      </w:r>
      <w:r>
        <w:t>. Gói đăng ký Odoo</w:t>
      </w:r>
      <w:bookmarkEnd w:id="111"/>
    </w:p>
    <w:p w14:paraId="6D14B3D9" w14:textId="77777777" w:rsidR="001760F2" w:rsidRDefault="001760F2" w:rsidP="001760F2">
      <w:pPr>
        <w:pStyle w:val="Bullet-"/>
      </w:pPr>
      <w:r>
        <w:t>Người dùng chọn số lượng người sử dụng hệ thống doanh nghiệp, lựa chọn gói theo năm hoặc tháng -&gt; Click chọn Mua ngay</w:t>
      </w:r>
    </w:p>
    <w:p w14:paraId="2E2F1387" w14:textId="77777777" w:rsidR="00EB6E33" w:rsidRDefault="00EB6E33" w:rsidP="005B365A">
      <w:pPr>
        <w:keepNext/>
        <w:jc w:val="center"/>
      </w:pPr>
      <w:r>
        <w:rPr>
          <w:noProof/>
        </w:rPr>
        <w:drawing>
          <wp:inline distT="0" distB="0" distL="0" distR="0" wp14:anchorId="0CD6C344" wp14:editId="4907DD61">
            <wp:extent cx="3360420" cy="1735101"/>
            <wp:effectExtent l="0" t="0" r="0" b="0"/>
            <wp:docPr id="21190900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90050" name="Picture 1" descr="A screenshot of a computer&#10;&#10;Description automatically generated"/>
                    <pic:cNvPicPr/>
                  </pic:nvPicPr>
                  <pic:blipFill rotWithShape="1">
                    <a:blip r:embed="rId61"/>
                    <a:srcRect l="5291" r="15080"/>
                    <a:stretch/>
                  </pic:blipFill>
                  <pic:spPr bwMode="auto">
                    <a:xfrm>
                      <a:off x="0" y="0"/>
                      <a:ext cx="3362144" cy="1735991"/>
                    </a:xfrm>
                    <a:prstGeom prst="rect">
                      <a:avLst/>
                    </a:prstGeom>
                    <a:ln>
                      <a:noFill/>
                    </a:ln>
                    <a:extLst>
                      <a:ext uri="{53640926-AAD7-44D8-BBD7-CCE9431645EC}">
                        <a14:shadowObscured xmlns:a14="http://schemas.microsoft.com/office/drawing/2010/main"/>
                      </a:ext>
                    </a:extLst>
                  </pic:spPr>
                </pic:pic>
              </a:graphicData>
            </a:graphic>
          </wp:inline>
        </w:drawing>
      </w:r>
    </w:p>
    <w:p w14:paraId="0426BE74" w14:textId="072DD4FE" w:rsidR="00EB6E33" w:rsidRDefault="00EB6E33" w:rsidP="005B365A">
      <w:pPr>
        <w:pStyle w:val="Caption"/>
      </w:pPr>
      <w:bookmarkStart w:id="112" w:name="_Toc183209379"/>
      <w:r>
        <w:t xml:space="preserve">Hình </w:t>
      </w:r>
      <w:r w:rsidR="00DA0FB9">
        <w:fldChar w:fldCharType="begin"/>
      </w:r>
      <w:r w:rsidR="00DA0FB9">
        <w:instrText xml:space="preserve"> STYLEREF 1 \s </w:instrText>
      </w:r>
      <w:r w:rsidR="00DA0FB9">
        <w:fldChar w:fldCharType="separate"/>
      </w:r>
      <w:r w:rsidR="00DA0FB9">
        <w:rPr>
          <w:noProof/>
        </w:rPr>
        <w:t>3</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2</w:t>
      </w:r>
      <w:r w:rsidR="00DA0FB9">
        <w:fldChar w:fldCharType="end"/>
      </w:r>
      <w:r>
        <w:t xml:space="preserve">. </w:t>
      </w:r>
      <w:r w:rsidR="005B7A23">
        <w:t xml:space="preserve">Thông tin </w:t>
      </w:r>
      <w:r w:rsidR="005B365A">
        <w:t>gói đăng ký</w:t>
      </w:r>
      <w:bookmarkEnd w:id="112"/>
    </w:p>
    <w:p w14:paraId="475069E9" w14:textId="47210B99" w:rsidR="001760F2" w:rsidRPr="001760F2" w:rsidRDefault="001760F2" w:rsidP="001760F2">
      <w:pPr>
        <w:pStyle w:val="Bullet-"/>
      </w:pPr>
      <w:r>
        <w:lastRenderedPageBreak/>
        <w:t>Người dùng nhập thông tin địa chỉ thanh toán và lựa chọn phương thức thanh toán phù hợp -&gt; Thực hiện thanh toán</w:t>
      </w:r>
    </w:p>
    <w:p w14:paraId="397B1C56" w14:textId="77777777" w:rsidR="00BD3659" w:rsidRDefault="00BD3659" w:rsidP="003B291D">
      <w:pPr>
        <w:keepNext/>
        <w:jc w:val="center"/>
      </w:pPr>
      <w:r>
        <w:rPr>
          <w:noProof/>
        </w:rPr>
        <w:drawing>
          <wp:inline distT="0" distB="0" distL="0" distR="0" wp14:anchorId="4FB98B8E" wp14:editId="3CB6A23E">
            <wp:extent cx="5449650" cy="3566160"/>
            <wp:effectExtent l="0" t="0" r="0" b="0"/>
            <wp:docPr id="1207984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84260" name="Picture 1" descr="A screenshot of a computer&#10;&#10;Description automatically generated"/>
                    <pic:cNvPicPr/>
                  </pic:nvPicPr>
                  <pic:blipFill rotWithShape="1">
                    <a:blip r:embed="rId62"/>
                    <a:srcRect l="15482" r="6038"/>
                    <a:stretch/>
                  </pic:blipFill>
                  <pic:spPr bwMode="auto">
                    <a:xfrm>
                      <a:off x="0" y="0"/>
                      <a:ext cx="5515467" cy="3609230"/>
                    </a:xfrm>
                    <a:prstGeom prst="rect">
                      <a:avLst/>
                    </a:prstGeom>
                    <a:ln>
                      <a:noFill/>
                    </a:ln>
                    <a:extLst>
                      <a:ext uri="{53640926-AAD7-44D8-BBD7-CCE9431645EC}">
                        <a14:shadowObscured xmlns:a14="http://schemas.microsoft.com/office/drawing/2010/main"/>
                      </a:ext>
                    </a:extLst>
                  </pic:spPr>
                </pic:pic>
              </a:graphicData>
            </a:graphic>
          </wp:inline>
        </w:drawing>
      </w:r>
    </w:p>
    <w:p w14:paraId="70D7C932" w14:textId="62A20E5A" w:rsidR="00707C9B" w:rsidRDefault="00BD3659" w:rsidP="003B291D">
      <w:pPr>
        <w:pStyle w:val="Caption"/>
      </w:pPr>
      <w:bookmarkStart w:id="113" w:name="_Toc183209380"/>
      <w:r>
        <w:t xml:space="preserve">Hình </w:t>
      </w:r>
      <w:r w:rsidR="00DA0FB9">
        <w:fldChar w:fldCharType="begin"/>
      </w:r>
      <w:r w:rsidR="00DA0FB9">
        <w:instrText xml:space="preserve"> STYLEREF 1 \s </w:instrText>
      </w:r>
      <w:r w:rsidR="00DA0FB9">
        <w:fldChar w:fldCharType="separate"/>
      </w:r>
      <w:r w:rsidR="00DA0FB9">
        <w:rPr>
          <w:noProof/>
        </w:rPr>
        <w:t>3</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3</w:t>
      </w:r>
      <w:r w:rsidR="00DA0FB9">
        <w:fldChar w:fldCharType="end"/>
      </w:r>
      <w:r>
        <w:t xml:space="preserve">. </w:t>
      </w:r>
      <w:r w:rsidR="00696E79">
        <w:t>Thông tin địa chỉ thanh toán</w:t>
      </w:r>
      <w:bookmarkEnd w:id="113"/>
    </w:p>
    <w:p w14:paraId="08DCAEC7" w14:textId="77777777" w:rsidR="003B291D" w:rsidRDefault="003B291D" w:rsidP="003B291D">
      <w:pPr>
        <w:keepNext/>
        <w:jc w:val="center"/>
      </w:pPr>
      <w:r>
        <w:rPr>
          <w:noProof/>
        </w:rPr>
        <w:drawing>
          <wp:inline distT="0" distB="0" distL="0" distR="0" wp14:anchorId="5BB9EF97" wp14:editId="7CC99D49">
            <wp:extent cx="5727685" cy="3528060"/>
            <wp:effectExtent l="0" t="0" r="6985" b="0"/>
            <wp:docPr id="10063233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23391" name="Picture 1" descr="A screenshot of a computer&#10;&#10;Description automatically generated"/>
                    <pic:cNvPicPr/>
                  </pic:nvPicPr>
                  <pic:blipFill rotWithShape="1">
                    <a:blip r:embed="rId63"/>
                    <a:srcRect l="7143" r="14153"/>
                    <a:stretch/>
                  </pic:blipFill>
                  <pic:spPr bwMode="auto">
                    <a:xfrm>
                      <a:off x="0" y="0"/>
                      <a:ext cx="5748258" cy="3540732"/>
                    </a:xfrm>
                    <a:prstGeom prst="rect">
                      <a:avLst/>
                    </a:prstGeom>
                    <a:ln>
                      <a:noFill/>
                    </a:ln>
                    <a:extLst>
                      <a:ext uri="{53640926-AAD7-44D8-BBD7-CCE9431645EC}">
                        <a14:shadowObscured xmlns:a14="http://schemas.microsoft.com/office/drawing/2010/main"/>
                      </a:ext>
                    </a:extLst>
                  </pic:spPr>
                </pic:pic>
              </a:graphicData>
            </a:graphic>
          </wp:inline>
        </w:drawing>
      </w:r>
    </w:p>
    <w:p w14:paraId="05C03AF3" w14:textId="71AA9D64" w:rsidR="00696E79" w:rsidRDefault="003B291D" w:rsidP="003B291D">
      <w:pPr>
        <w:pStyle w:val="Caption"/>
      </w:pPr>
      <w:bookmarkStart w:id="114" w:name="_Toc183209381"/>
      <w:r>
        <w:t xml:space="preserve">Hình </w:t>
      </w:r>
      <w:r w:rsidR="00DA0FB9">
        <w:fldChar w:fldCharType="begin"/>
      </w:r>
      <w:r w:rsidR="00DA0FB9">
        <w:instrText xml:space="preserve"> STYLEREF 1 \s </w:instrText>
      </w:r>
      <w:r w:rsidR="00DA0FB9">
        <w:fldChar w:fldCharType="separate"/>
      </w:r>
      <w:r w:rsidR="00DA0FB9">
        <w:rPr>
          <w:noProof/>
        </w:rPr>
        <w:t>3</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4</w:t>
      </w:r>
      <w:r w:rsidR="00DA0FB9">
        <w:fldChar w:fldCharType="end"/>
      </w:r>
      <w:r>
        <w:t>. Phương thức thanh toán</w:t>
      </w:r>
      <w:bookmarkEnd w:id="114"/>
    </w:p>
    <w:p w14:paraId="1E26A942" w14:textId="039E1D5E" w:rsidR="00091EC0" w:rsidRPr="00091EC0" w:rsidRDefault="00091EC0" w:rsidP="00091EC0">
      <w:pPr>
        <w:pStyle w:val="Bullet-"/>
      </w:pPr>
      <w:r>
        <w:lastRenderedPageBreak/>
        <w:t>Sau khi thanh toán thành công. Nhà cung cấp dịch vụ Odoo sẽ gửi mã gói đăng ký cho người dung. Người dùng nhập mã gói đăng ký tương ứng để sử dụng dịch vụ Odoo.</w:t>
      </w:r>
    </w:p>
    <w:p w14:paraId="7685D9FB" w14:textId="77777777" w:rsidR="00793403" w:rsidRDefault="006835C6" w:rsidP="00793403">
      <w:pPr>
        <w:keepNext/>
        <w:jc w:val="center"/>
      </w:pPr>
      <w:r>
        <w:rPr>
          <w:noProof/>
        </w:rPr>
        <w:drawing>
          <wp:inline distT="0" distB="0" distL="0" distR="0" wp14:anchorId="4A35AC22" wp14:editId="02A458FF">
            <wp:extent cx="5010042" cy="1783080"/>
            <wp:effectExtent l="0" t="0" r="635" b="7620"/>
            <wp:docPr id="298436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36492" name="Picture 1" descr="A screenshot of a computer&#10;&#10;Description automatically generated"/>
                    <pic:cNvPicPr/>
                  </pic:nvPicPr>
                  <pic:blipFill rotWithShape="1">
                    <a:blip r:embed="rId64"/>
                    <a:srcRect b="11493"/>
                    <a:stretch/>
                  </pic:blipFill>
                  <pic:spPr bwMode="auto">
                    <a:xfrm>
                      <a:off x="0" y="0"/>
                      <a:ext cx="5012212" cy="1783852"/>
                    </a:xfrm>
                    <a:prstGeom prst="rect">
                      <a:avLst/>
                    </a:prstGeom>
                    <a:ln>
                      <a:noFill/>
                    </a:ln>
                    <a:extLst>
                      <a:ext uri="{53640926-AAD7-44D8-BBD7-CCE9431645EC}">
                        <a14:shadowObscured xmlns:a14="http://schemas.microsoft.com/office/drawing/2010/main"/>
                      </a:ext>
                    </a:extLst>
                  </pic:spPr>
                </pic:pic>
              </a:graphicData>
            </a:graphic>
          </wp:inline>
        </w:drawing>
      </w:r>
    </w:p>
    <w:p w14:paraId="68250EEF" w14:textId="1BF2A787" w:rsidR="006835C6" w:rsidRPr="006835C6" w:rsidRDefault="00793403" w:rsidP="00793403">
      <w:pPr>
        <w:pStyle w:val="Caption"/>
      </w:pPr>
      <w:bookmarkStart w:id="115" w:name="_Toc183209382"/>
      <w:r>
        <w:t xml:space="preserve">Hình </w:t>
      </w:r>
      <w:r w:rsidR="00DA0FB9">
        <w:fldChar w:fldCharType="begin"/>
      </w:r>
      <w:r w:rsidR="00DA0FB9">
        <w:instrText xml:space="preserve"> STYLEREF 1 \s </w:instrText>
      </w:r>
      <w:r w:rsidR="00DA0FB9">
        <w:fldChar w:fldCharType="separate"/>
      </w:r>
      <w:r w:rsidR="00DA0FB9">
        <w:rPr>
          <w:noProof/>
        </w:rPr>
        <w:t>3</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5</w:t>
      </w:r>
      <w:r w:rsidR="00DA0FB9">
        <w:fldChar w:fldCharType="end"/>
      </w:r>
      <w:r>
        <w:t>. Nhập mã gói đăng ký</w:t>
      </w:r>
      <w:bookmarkEnd w:id="115"/>
    </w:p>
    <w:p w14:paraId="6B16D144" w14:textId="6BFA411D" w:rsidR="00BB7876" w:rsidRDefault="00BB7876" w:rsidP="00BB7876">
      <w:pPr>
        <w:pStyle w:val="Heading3"/>
      </w:pPr>
      <w:bookmarkStart w:id="116" w:name="_Toc183212581"/>
      <w:r>
        <w:t>Cài đặt ứng dụng</w:t>
      </w:r>
      <w:bookmarkEnd w:id="116"/>
    </w:p>
    <w:p w14:paraId="171A34DA" w14:textId="77777777" w:rsidR="001760F2" w:rsidRPr="00793403" w:rsidRDefault="001760F2" w:rsidP="001760F2">
      <w:pPr>
        <w:pStyle w:val="DoanVB"/>
      </w:pPr>
      <w:r>
        <w:t>Người dùng chọn “Ứng dụng” và thực hiện cài đặt module cần sử dụng cho hệ thống bao gồm: Bán hàng, mua hàng, trang web, hóa đơn, tồn kho, nhân viên, tuyển dụng</w:t>
      </w:r>
    </w:p>
    <w:p w14:paraId="74051407" w14:textId="690B6209" w:rsidR="00F851C3" w:rsidRDefault="00F851C3" w:rsidP="00F51DDB">
      <w:pPr>
        <w:keepNext/>
        <w:jc w:val="center"/>
      </w:pPr>
      <w:r>
        <w:rPr>
          <w:noProof/>
        </w:rPr>
        <w:drawing>
          <wp:inline distT="0" distB="0" distL="0" distR="0" wp14:anchorId="74BCEB60" wp14:editId="7430034D">
            <wp:extent cx="4762500" cy="2095144"/>
            <wp:effectExtent l="0" t="0" r="0" b="635"/>
            <wp:docPr id="647469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469122" name="Picture 1" descr="A screenshot of a computer&#10;&#10;Description automatically generated"/>
                    <pic:cNvPicPr/>
                  </pic:nvPicPr>
                  <pic:blipFill>
                    <a:blip r:embed="rId65"/>
                    <a:stretch>
                      <a:fillRect/>
                    </a:stretch>
                  </pic:blipFill>
                  <pic:spPr>
                    <a:xfrm>
                      <a:off x="0" y="0"/>
                      <a:ext cx="4772353" cy="2099479"/>
                    </a:xfrm>
                    <a:prstGeom prst="rect">
                      <a:avLst/>
                    </a:prstGeom>
                  </pic:spPr>
                </pic:pic>
              </a:graphicData>
            </a:graphic>
          </wp:inline>
        </w:drawing>
      </w:r>
    </w:p>
    <w:p w14:paraId="3BD487CF" w14:textId="6968B249" w:rsidR="001120F5" w:rsidRDefault="00F51DDB" w:rsidP="001760F2">
      <w:pPr>
        <w:pStyle w:val="Caption"/>
      </w:pPr>
      <w:bookmarkStart w:id="117" w:name="_Toc183209383"/>
      <w:r>
        <w:t xml:space="preserve">Hình </w:t>
      </w:r>
      <w:r w:rsidR="00DA0FB9">
        <w:fldChar w:fldCharType="begin"/>
      </w:r>
      <w:r w:rsidR="00DA0FB9">
        <w:instrText xml:space="preserve"> STYLEREF 1 \s </w:instrText>
      </w:r>
      <w:r w:rsidR="00DA0FB9">
        <w:fldChar w:fldCharType="separate"/>
      </w:r>
      <w:r w:rsidR="00DA0FB9">
        <w:rPr>
          <w:noProof/>
        </w:rPr>
        <w:t>3</w:t>
      </w:r>
      <w:r w:rsidR="00DA0FB9">
        <w:fldChar w:fldCharType="end"/>
      </w:r>
      <w:r w:rsidR="00DA0FB9">
        <w:t>.</w:t>
      </w:r>
      <w:r w:rsidR="00DA0FB9">
        <w:fldChar w:fldCharType="begin"/>
      </w:r>
      <w:r w:rsidR="00DA0FB9">
        <w:instrText xml:space="preserve"> SEQ Hình \* ARABIC \s 1 </w:instrText>
      </w:r>
      <w:r w:rsidR="00DA0FB9">
        <w:fldChar w:fldCharType="separate"/>
      </w:r>
      <w:r w:rsidR="00DA0FB9">
        <w:rPr>
          <w:noProof/>
        </w:rPr>
        <w:t>6</w:t>
      </w:r>
      <w:r w:rsidR="00DA0FB9">
        <w:fldChar w:fldCharType="end"/>
      </w:r>
      <w:r>
        <w:t>. Cài đặt ứng dụng</w:t>
      </w:r>
      <w:bookmarkEnd w:id="117"/>
      <w:r w:rsidR="001120F5">
        <w:br w:type="page"/>
      </w:r>
    </w:p>
    <w:p w14:paraId="7FCD4845" w14:textId="77777777" w:rsidR="00F15304" w:rsidRPr="00D73BAC" w:rsidRDefault="00F15304" w:rsidP="00F15304">
      <w:pPr>
        <w:pStyle w:val="Heading1"/>
      </w:pPr>
      <w:bookmarkStart w:id="118" w:name="_Toc183212582"/>
      <w:r w:rsidRPr="00D73BAC">
        <w:lastRenderedPageBreak/>
        <w:t>KẾT LUẬN</w:t>
      </w:r>
      <w:bookmarkEnd w:id="118"/>
    </w:p>
    <w:p w14:paraId="7816716C" w14:textId="77777777" w:rsidR="00F15304" w:rsidRDefault="00F15304" w:rsidP="00F15304">
      <w:pPr>
        <w:pStyle w:val="DoanVB"/>
      </w:pPr>
      <w:r w:rsidRPr="00F15304">
        <w:t>Trong khóa luận này, chúng em đã tiến hành phân tích và ứng dụng hệ thống Odoo vào quy trình quản lý bán hàng của doanh nghiệp. Odoo không chỉ là một công cụ quản lý toàn diện mà còn mang lại nhiều lợi ích thiết thực cho người dùng, từ việc tối ưu hóa quy trình bán hàng cho đến việc cải thiện trải nghiệm khách hàng</w:t>
      </w:r>
      <w:r>
        <w:t>.</w:t>
      </w:r>
    </w:p>
    <w:p w14:paraId="100A2DE8" w14:textId="77777777" w:rsidR="00F15304" w:rsidRDefault="00F15304" w:rsidP="00F15304">
      <w:pPr>
        <w:pStyle w:val="DoanVB"/>
      </w:pPr>
      <w:r>
        <w:t>Việc áp dụng Odoo giúp doanh nghiệp quản lý đơn hàng, theo dõi tồn kho và xử lý thông tin khách hàng một cách hiệu quả hơn. Hệ thống cung cấp các tính năng tự động hóa quy trình bán hàng, từ tạo đơn hàng đến theo dõi thanh toán, giúp giảm thiểu thời gian và công sức cần thiết cho các hoạt động này. Nhờ vào khả năng tùy chỉnh cao và tích hợp linh hoạt với các ứng dụng khác, Odoo hỗ trợ doanh nghiệp nâng cao năng lực cạnh tranh trong môi trường kinh doanh ngày càng phát triển.</w:t>
      </w:r>
    </w:p>
    <w:p w14:paraId="718FD673" w14:textId="77777777" w:rsidR="00F15304" w:rsidRDefault="00F15304" w:rsidP="00F15304">
      <w:pPr>
        <w:pStyle w:val="DoanVB"/>
      </w:pPr>
      <w:r>
        <w:t>Qua quá trình triển khai và sử dụng Odoo, nhóm chúng em đã rút ra được nhiều bài học quý giá về quản lý dự án, phát triển phần mềm và làm việc nhóm. Chúng em đã cải thiện kỹ năng phân tích nghiệp vụ, thiết kế hệ thống và khắc phục lỗi, điều này không chỉ mang lại hiệu quả cho dự án mà còn giúp chúng em tự tin hơn trong việc ứng dụng kiến thức vào thực tiễn.</w:t>
      </w:r>
    </w:p>
    <w:p w14:paraId="3622EA52" w14:textId="77777777" w:rsidR="00F15304" w:rsidRDefault="00F15304" w:rsidP="00F15304">
      <w:pPr>
        <w:pStyle w:val="DoanVB"/>
      </w:pPr>
      <w:r>
        <w:t>Trong tương lai, chúng em hy vọng Odoo có thể được mở rộng và cải thiện thêm để đáp ứng tốt hơn nhu cầu của doanh nghiệp. Một số hướng phát triển mà chúng em đề xuất bao gồm:</w:t>
      </w:r>
    </w:p>
    <w:p w14:paraId="74841F08" w14:textId="77777777" w:rsidR="00F15304" w:rsidRDefault="00F15304" w:rsidP="00F15304">
      <w:pPr>
        <w:pStyle w:val="Bullet-"/>
      </w:pPr>
      <w:r>
        <w:t>Tích hợp thêm các công cụ phân tích dữ liệu để hỗ trợ doanh nghiệp đưa ra quyết định chiến lược dựa trên thông tin thị trường.</w:t>
      </w:r>
    </w:p>
    <w:p w14:paraId="0BA76E8B" w14:textId="77777777" w:rsidR="00F15304" w:rsidRDefault="00F15304" w:rsidP="00F15304">
      <w:pPr>
        <w:pStyle w:val="Bullet-"/>
      </w:pPr>
      <w:r>
        <w:t>Phát triển các tính năng liên quan đến quản lý khách hàng, nhằm gia tăng mức độ hài lòng và giữ chân khách hàng hiệu quả hơn.</w:t>
      </w:r>
    </w:p>
    <w:p w14:paraId="31488F0F" w14:textId="77777777" w:rsidR="00F15304" w:rsidRDefault="00F15304" w:rsidP="00F15304">
      <w:pPr>
        <w:pStyle w:val="Bullet-"/>
      </w:pPr>
      <w:r>
        <w:t>Sử dụng AI để dự đoán xu hướng thời trang và nhu cầu thị trường, hỗ trợ ra quyết định nhập hàng và tối ưu hóa kho.</w:t>
      </w:r>
    </w:p>
    <w:p w14:paraId="47A4EDA4" w14:textId="77777777" w:rsidR="00F15304" w:rsidRPr="001120F5" w:rsidRDefault="00F15304" w:rsidP="00F15304">
      <w:r>
        <w:t>Chúng em tin rằng với những tính năng mạnh mẽ và linh hoạt của Odoo, hệ thống sẽ ngày càng trở thành một công cụ không thể thiếu trong quản lý bán hàng của các doanh nghiệp trong thời đại công nghệ số hiện nay.</w:t>
      </w:r>
    </w:p>
    <w:p w14:paraId="0471EA30" w14:textId="2DB1E586" w:rsidR="00F15304" w:rsidRDefault="00F15304" w:rsidP="00F15304">
      <w:pPr>
        <w:pStyle w:val="Bullet-"/>
        <w:numPr>
          <w:ilvl w:val="0"/>
          <w:numId w:val="0"/>
        </w:numPr>
      </w:pPr>
    </w:p>
    <w:p w14:paraId="6AD5A6BD" w14:textId="77777777" w:rsidR="00F15304" w:rsidRPr="00F15304" w:rsidRDefault="00F15304" w:rsidP="00F15304"/>
    <w:p w14:paraId="60C9AF82" w14:textId="6FCEC573" w:rsidR="00036BBD" w:rsidRPr="00036BBD" w:rsidRDefault="00036BBD" w:rsidP="00036BBD">
      <w:pPr>
        <w:pStyle w:val="Bullet-"/>
      </w:pPr>
      <w:r>
        <w:br w:type="page"/>
      </w:r>
    </w:p>
    <w:p w14:paraId="1CDC1A1C" w14:textId="4CF598E0" w:rsidR="00A1341F" w:rsidRDefault="00F15304" w:rsidP="00F15304">
      <w:pPr>
        <w:jc w:val="center"/>
        <w:rPr>
          <w:b/>
          <w:bCs/>
        </w:rPr>
      </w:pPr>
      <w:r>
        <w:rPr>
          <w:b/>
          <w:bCs/>
        </w:rPr>
        <w:lastRenderedPageBreak/>
        <w:t>TÀI LIỆU THAM KHẢO</w:t>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850"/>
        <w:gridCol w:w="8222"/>
      </w:tblGrid>
      <w:tr w:rsidR="00F15304" w:rsidRPr="00145F86" w14:paraId="7645B754" w14:textId="77777777" w:rsidTr="00302FC3">
        <w:trPr>
          <w:tblCellSpacing w:w="15" w:type="dxa"/>
        </w:trPr>
        <w:tc>
          <w:tcPr>
            <w:tcW w:w="444" w:type="pct"/>
            <w:hideMark/>
          </w:tcPr>
          <w:p w14:paraId="293B871A" w14:textId="77777777" w:rsidR="00F15304" w:rsidRPr="00145F86" w:rsidRDefault="00F15304" w:rsidP="00B06FF5">
            <w:pPr>
              <w:jc w:val="left"/>
              <w:rPr>
                <w:sz w:val="24"/>
                <w:szCs w:val="24"/>
              </w:rPr>
            </w:pPr>
            <w:r w:rsidRPr="00145F86">
              <w:rPr>
                <w:sz w:val="24"/>
                <w:szCs w:val="24"/>
              </w:rPr>
              <w:t xml:space="preserve">[1] </w:t>
            </w:r>
          </w:p>
        </w:tc>
        <w:tc>
          <w:tcPr>
            <w:tcW w:w="4507" w:type="pct"/>
            <w:hideMark/>
          </w:tcPr>
          <w:p w14:paraId="15DF9E32" w14:textId="478DDE8C" w:rsidR="00F15304" w:rsidRDefault="00F15304" w:rsidP="00B06FF5">
            <w:pPr>
              <w:jc w:val="left"/>
              <w:rPr>
                <w:sz w:val="24"/>
                <w:szCs w:val="24"/>
              </w:rPr>
            </w:pPr>
            <w:r>
              <w:rPr>
                <w:sz w:val="24"/>
                <w:szCs w:val="24"/>
              </w:rPr>
              <w:t>“Odoo documenttation</w:t>
            </w:r>
            <w:r w:rsidR="00302FC3">
              <w:rPr>
                <w:sz w:val="24"/>
                <w:szCs w:val="24"/>
              </w:rPr>
              <w:t xml:space="preserve"> - Sales</w:t>
            </w:r>
            <w:r>
              <w:rPr>
                <w:sz w:val="24"/>
                <w:szCs w:val="24"/>
              </w:rPr>
              <w:t>” [Online]. Available</w:t>
            </w:r>
            <w:r w:rsidR="00302FC3">
              <w:rPr>
                <w:sz w:val="24"/>
                <w:szCs w:val="24"/>
              </w:rPr>
              <w:t>:</w:t>
            </w:r>
          </w:p>
          <w:p w14:paraId="6BBABF31" w14:textId="19FF7D77" w:rsidR="00302FC3" w:rsidRPr="00145F86" w:rsidRDefault="00302FC3" w:rsidP="00B06FF5">
            <w:pPr>
              <w:jc w:val="left"/>
              <w:rPr>
                <w:sz w:val="24"/>
                <w:szCs w:val="24"/>
                <w:lang w:val="fr-FR"/>
              </w:rPr>
            </w:pPr>
            <w:r w:rsidRPr="00302FC3">
              <w:rPr>
                <w:sz w:val="24"/>
                <w:szCs w:val="24"/>
                <w:lang w:val="fr-FR"/>
              </w:rPr>
              <w:t>https://www.odoo.com/documentation/18.0/applications/sales/sales.html</w:t>
            </w:r>
          </w:p>
        </w:tc>
      </w:tr>
      <w:tr w:rsidR="00F15304" w:rsidRPr="00145F86" w14:paraId="086A046A" w14:textId="77777777" w:rsidTr="00302FC3">
        <w:trPr>
          <w:tblCellSpacing w:w="15" w:type="dxa"/>
        </w:trPr>
        <w:tc>
          <w:tcPr>
            <w:tcW w:w="444" w:type="pct"/>
            <w:hideMark/>
          </w:tcPr>
          <w:p w14:paraId="6B970D85" w14:textId="77777777" w:rsidR="00F15304" w:rsidRPr="00145F86" w:rsidRDefault="00F15304" w:rsidP="00B06FF5">
            <w:pPr>
              <w:jc w:val="left"/>
              <w:rPr>
                <w:sz w:val="24"/>
                <w:szCs w:val="24"/>
                <w:lang w:val="vi-VN"/>
              </w:rPr>
            </w:pPr>
            <w:r w:rsidRPr="00145F86">
              <w:rPr>
                <w:sz w:val="24"/>
                <w:szCs w:val="24"/>
                <w:lang w:val="vi-VN"/>
              </w:rPr>
              <w:t xml:space="preserve">[2] </w:t>
            </w:r>
          </w:p>
        </w:tc>
        <w:tc>
          <w:tcPr>
            <w:tcW w:w="4507" w:type="pct"/>
            <w:hideMark/>
          </w:tcPr>
          <w:p w14:paraId="22CBEA8A" w14:textId="632B9EFF" w:rsidR="00302FC3" w:rsidRDefault="00302FC3" w:rsidP="00302FC3">
            <w:pPr>
              <w:jc w:val="left"/>
              <w:rPr>
                <w:sz w:val="24"/>
                <w:szCs w:val="24"/>
              </w:rPr>
            </w:pPr>
            <w:r>
              <w:rPr>
                <w:sz w:val="24"/>
                <w:szCs w:val="24"/>
              </w:rPr>
              <w:t xml:space="preserve">“Odoo documenttation - </w:t>
            </w:r>
            <w:r>
              <w:rPr>
                <w:sz w:val="24"/>
                <w:szCs w:val="24"/>
              </w:rPr>
              <w:t>Studio</w:t>
            </w:r>
            <w:r>
              <w:rPr>
                <w:sz w:val="24"/>
                <w:szCs w:val="24"/>
              </w:rPr>
              <w:t>” [Online]. Available:</w:t>
            </w:r>
          </w:p>
          <w:p w14:paraId="1CEE98D6" w14:textId="7D402AB3" w:rsidR="00D31FFD" w:rsidRPr="00D31FFD" w:rsidRDefault="00302FC3" w:rsidP="00302FC3">
            <w:pPr>
              <w:jc w:val="left"/>
              <w:rPr>
                <w:sz w:val="24"/>
                <w:szCs w:val="24"/>
                <w:lang w:val="fr-FR"/>
              </w:rPr>
            </w:pPr>
            <w:r w:rsidRPr="00302FC3">
              <w:rPr>
                <w:sz w:val="24"/>
                <w:szCs w:val="24"/>
                <w:lang w:val="fr-FR"/>
              </w:rPr>
              <w:t>https://www.odoo.com/documentation/18.0/applications/studio.html</w:t>
            </w:r>
          </w:p>
        </w:tc>
      </w:tr>
      <w:tr w:rsidR="00F15304" w:rsidRPr="00145F86" w14:paraId="5FD90128" w14:textId="77777777" w:rsidTr="00302FC3">
        <w:trPr>
          <w:tblCellSpacing w:w="15" w:type="dxa"/>
        </w:trPr>
        <w:tc>
          <w:tcPr>
            <w:tcW w:w="444" w:type="pct"/>
            <w:hideMark/>
          </w:tcPr>
          <w:p w14:paraId="66381299" w14:textId="77777777" w:rsidR="00F15304" w:rsidRPr="00145F86" w:rsidRDefault="00F15304" w:rsidP="00B06FF5">
            <w:pPr>
              <w:jc w:val="left"/>
              <w:rPr>
                <w:sz w:val="24"/>
                <w:szCs w:val="24"/>
              </w:rPr>
            </w:pPr>
            <w:r w:rsidRPr="00145F86">
              <w:rPr>
                <w:sz w:val="24"/>
                <w:szCs w:val="24"/>
              </w:rPr>
              <w:t xml:space="preserve">[3] </w:t>
            </w:r>
          </w:p>
        </w:tc>
        <w:tc>
          <w:tcPr>
            <w:tcW w:w="4507" w:type="pct"/>
            <w:hideMark/>
          </w:tcPr>
          <w:p w14:paraId="187693BD" w14:textId="3A45EE1A" w:rsidR="00302FC3" w:rsidRDefault="00302FC3" w:rsidP="00302FC3">
            <w:pPr>
              <w:jc w:val="left"/>
              <w:rPr>
                <w:sz w:val="24"/>
                <w:szCs w:val="24"/>
              </w:rPr>
            </w:pPr>
            <w:r>
              <w:rPr>
                <w:sz w:val="24"/>
                <w:szCs w:val="24"/>
              </w:rPr>
              <w:t>“</w:t>
            </w:r>
            <w:r>
              <w:rPr>
                <w:sz w:val="24"/>
                <w:szCs w:val="24"/>
              </w:rPr>
              <w:t>Bpost integration</w:t>
            </w:r>
            <w:r>
              <w:rPr>
                <w:sz w:val="24"/>
                <w:szCs w:val="24"/>
              </w:rPr>
              <w:t>” [Online]. Available:</w:t>
            </w:r>
          </w:p>
          <w:p w14:paraId="102E6B59" w14:textId="666B1D5C" w:rsidR="00F15304" w:rsidRPr="00145F86" w:rsidRDefault="00302FC3" w:rsidP="00302FC3">
            <w:pPr>
              <w:jc w:val="left"/>
              <w:rPr>
                <w:sz w:val="24"/>
                <w:szCs w:val="24"/>
              </w:rPr>
            </w:pPr>
            <w:r w:rsidRPr="00302FC3">
              <w:rPr>
                <w:sz w:val="24"/>
                <w:szCs w:val="24"/>
                <w:lang w:val="fr-FR"/>
              </w:rPr>
              <w:t>https://www.odoo.com/documentation/18.0/applications/inventory_and_mrp/inventory/shipping_receiving/setup_configuration/bpost.html</w:t>
            </w:r>
          </w:p>
        </w:tc>
      </w:tr>
      <w:tr w:rsidR="00302FC3" w:rsidRPr="00145F86" w14:paraId="71CA518A" w14:textId="77777777" w:rsidTr="00302FC3">
        <w:trPr>
          <w:tblCellSpacing w:w="15" w:type="dxa"/>
        </w:trPr>
        <w:tc>
          <w:tcPr>
            <w:tcW w:w="444" w:type="pct"/>
            <w:hideMark/>
          </w:tcPr>
          <w:p w14:paraId="230E54D8" w14:textId="77777777" w:rsidR="00302FC3" w:rsidRPr="00145F86" w:rsidRDefault="00302FC3" w:rsidP="00302FC3">
            <w:pPr>
              <w:jc w:val="left"/>
              <w:rPr>
                <w:sz w:val="24"/>
                <w:szCs w:val="24"/>
              </w:rPr>
            </w:pPr>
            <w:r w:rsidRPr="00145F86">
              <w:rPr>
                <w:sz w:val="24"/>
                <w:szCs w:val="24"/>
              </w:rPr>
              <w:t xml:space="preserve">[4] </w:t>
            </w:r>
          </w:p>
        </w:tc>
        <w:tc>
          <w:tcPr>
            <w:tcW w:w="4507" w:type="pct"/>
            <w:hideMark/>
          </w:tcPr>
          <w:p w14:paraId="7B4EB258" w14:textId="6D770DB0" w:rsidR="00302FC3" w:rsidRDefault="00302FC3" w:rsidP="00302FC3">
            <w:pPr>
              <w:ind w:left="720" w:hanging="720"/>
              <w:jc w:val="left"/>
              <w:rPr>
                <w:sz w:val="24"/>
                <w:szCs w:val="24"/>
              </w:rPr>
            </w:pPr>
            <w:r>
              <w:rPr>
                <w:sz w:val="24"/>
                <w:szCs w:val="24"/>
              </w:rPr>
              <w:t>“</w:t>
            </w:r>
            <w:r>
              <w:rPr>
                <w:sz w:val="24"/>
                <w:szCs w:val="24"/>
              </w:rPr>
              <w:t>The Odoo Web Library (OWL)</w:t>
            </w:r>
            <w:r>
              <w:rPr>
                <w:sz w:val="24"/>
                <w:szCs w:val="24"/>
              </w:rPr>
              <w:t>” [Online]. Available:</w:t>
            </w:r>
          </w:p>
          <w:p w14:paraId="77D998DD" w14:textId="1A24A2E5" w:rsidR="00302FC3" w:rsidRPr="00145F86" w:rsidRDefault="00302FC3" w:rsidP="00302FC3">
            <w:pPr>
              <w:jc w:val="left"/>
              <w:rPr>
                <w:sz w:val="24"/>
                <w:szCs w:val="24"/>
              </w:rPr>
            </w:pPr>
            <w:r w:rsidRPr="00302FC3">
              <w:rPr>
                <w:sz w:val="24"/>
                <w:szCs w:val="24"/>
                <w:lang w:val="fr-FR"/>
              </w:rPr>
              <w:t>https://www.cybrosys.com/odoo/odoo-books/odoo-15-development/ch11/</w:t>
            </w:r>
          </w:p>
        </w:tc>
      </w:tr>
      <w:tr w:rsidR="00302FC3" w:rsidRPr="00145F86" w14:paraId="5C56307E" w14:textId="77777777" w:rsidTr="00302FC3">
        <w:trPr>
          <w:tblCellSpacing w:w="15" w:type="dxa"/>
        </w:trPr>
        <w:tc>
          <w:tcPr>
            <w:tcW w:w="444" w:type="pct"/>
            <w:hideMark/>
          </w:tcPr>
          <w:p w14:paraId="79A713B0" w14:textId="77777777" w:rsidR="00302FC3" w:rsidRPr="00145F86" w:rsidRDefault="00302FC3" w:rsidP="00302FC3">
            <w:pPr>
              <w:jc w:val="left"/>
              <w:rPr>
                <w:sz w:val="24"/>
                <w:szCs w:val="24"/>
              </w:rPr>
            </w:pPr>
            <w:r w:rsidRPr="00145F86">
              <w:rPr>
                <w:sz w:val="24"/>
                <w:szCs w:val="24"/>
              </w:rPr>
              <w:t xml:space="preserve">[5] </w:t>
            </w:r>
          </w:p>
        </w:tc>
        <w:tc>
          <w:tcPr>
            <w:tcW w:w="4507" w:type="pct"/>
            <w:hideMark/>
          </w:tcPr>
          <w:p w14:paraId="2B231E76" w14:textId="13BEABAA" w:rsidR="00302FC3" w:rsidRDefault="00302FC3" w:rsidP="00302FC3">
            <w:pPr>
              <w:ind w:left="720" w:hanging="720"/>
              <w:jc w:val="left"/>
              <w:rPr>
                <w:sz w:val="24"/>
                <w:szCs w:val="24"/>
              </w:rPr>
            </w:pPr>
            <w:r>
              <w:rPr>
                <w:sz w:val="24"/>
                <w:szCs w:val="24"/>
              </w:rPr>
              <w:t>“</w:t>
            </w:r>
            <w:r>
              <w:rPr>
                <w:sz w:val="24"/>
                <w:szCs w:val="24"/>
              </w:rPr>
              <w:t>Using Owl components</w:t>
            </w:r>
            <w:r>
              <w:rPr>
                <w:sz w:val="24"/>
                <w:szCs w:val="24"/>
              </w:rPr>
              <w:t>” [Online]. Available:</w:t>
            </w:r>
          </w:p>
          <w:p w14:paraId="19AB512F" w14:textId="35FA1923" w:rsidR="00302FC3" w:rsidRPr="00145F86" w:rsidRDefault="00302FC3" w:rsidP="00302FC3">
            <w:pPr>
              <w:jc w:val="left"/>
              <w:rPr>
                <w:sz w:val="24"/>
                <w:szCs w:val="24"/>
              </w:rPr>
            </w:pPr>
            <w:r w:rsidRPr="00302FC3">
              <w:rPr>
                <w:sz w:val="24"/>
                <w:szCs w:val="24"/>
                <w:lang w:val="fr-FR"/>
              </w:rPr>
              <w:t>https://www.odoo.com/documentation/18.0/developer/tutorials/discover_js_framework/01_owl_components.html</w:t>
            </w:r>
          </w:p>
        </w:tc>
      </w:tr>
      <w:tr w:rsidR="00302FC3" w:rsidRPr="00145F86" w14:paraId="50C5EAD0" w14:textId="77777777" w:rsidTr="00302FC3">
        <w:trPr>
          <w:tblCellSpacing w:w="15" w:type="dxa"/>
        </w:trPr>
        <w:tc>
          <w:tcPr>
            <w:tcW w:w="444" w:type="pct"/>
            <w:hideMark/>
          </w:tcPr>
          <w:p w14:paraId="718F495B" w14:textId="77777777" w:rsidR="00302FC3" w:rsidRPr="00145F86" w:rsidRDefault="00302FC3" w:rsidP="00302FC3">
            <w:pPr>
              <w:jc w:val="left"/>
              <w:rPr>
                <w:sz w:val="24"/>
                <w:szCs w:val="24"/>
              </w:rPr>
            </w:pPr>
            <w:r w:rsidRPr="00145F86">
              <w:rPr>
                <w:sz w:val="24"/>
                <w:szCs w:val="24"/>
              </w:rPr>
              <w:t xml:space="preserve">[6] </w:t>
            </w:r>
          </w:p>
        </w:tc>
        <w:tc>
          <w:tcPr>
            <w:tcW w:w="4507" w:type="pct"/>
            <w:hideMark/>
          </w:tcPr>
          <w:p w14:paraId="1D17BC59" w14:textId="0143DFD6" w:rsidR="00302FC3" w:rsidRDefault="00302FC3" w:rsidP="00302FC3">
            <w:pPr>
              <w:ind w:left="720" w:hanging="720"/>
              <w:jc w:val="left"/>
              <w:rPr>
                <w:sz w:val="24"/>
                <w:szCs w:val="24"/>
              </w:rPr>
            </w:pPr>
            <w:r>
              <w:rPr>
                <w:sz w:val="24"/>
                <w:szCs w:val="24"/>
              </w:rPr>
              <w:t>“</w:t>
            </w:r>
            <w:r>
              <w:rPr>
                <w:sz w:val="24"/>
                <w:szCs w:val="24"/>
              </w:rPr>
              <w:t>Python Framework</w:t>
            </w:r>
            <w:r>
              <w:rPr>
                <w:sz w:val="24"/>
                <w:szCs w:val="24"/>
              </w:rPr>
              <w:t>” [Online]. Available:</w:t>
            </w:r>
          </w:p>
          <w:p w14:paraId="20FE245E" w14:textId="161B5F2B" w:rsidR="00302FC3" w:rsidRPr="00145F86" w:rsidRDefault="00302FC3" w:rsidP="00302FC3">
            <w:pPr>
              <w:jc w:val="left"/>
              <w:rPr>
                <w:sz w:val="24"/>
                <w:szCs w:val="24"/>
              </w:rPr>
            </w:pPr>
            <w:r w:rsidRPr="00302FC3">
              <w:rPr>
                <w:sz w:val="24"/>
                <w:szCs w:val="24"/>
                <w:lang w:val="fr-FR"/>
              </w:rPr>
              <w:t>https://www.odoo.com/documentation/15.0/uk/developer/reference/backend.html</w:t>
            </w:r>
          </w:p>
        </w:tc>
      </w:tr>
      <w:tr w:rsidR="00302FC3" w:rsidRPr="00145F86" w14:paraId="6E86B369" w14:textId="77777777" w:rsidTr="00302FC3">
        <w:trPr>
          <w:tblCellSpacing w:w="15" w:type="dxa"/>
        </w:trPr>
        <w:tc>
          <w:tcPr>
            <w:tcW w:w="444" w:type="pct"/>
            <w:hideMark/>
          </w:tcPr>
          <w:p w14:paraId="53CDFE09" w14:textId="77777777" w:rsidR="00302FC3" w:rsidRPr="00145F86" w:rsidRDefault="00302FC3" w:rsidP="00302FC3">
            <w:pPr>
              <w:jc w:val="left"/>
              <w:rPr>
                <w:sz w:val="24"/>
                <w:szCs w:val="24"/>
              </w:rPr>
            </w:pPr>
            <w:r w:rsidRPr="00145F86">
              <w:rPr>
                <w:sz w:val="24"/>
                <w:szCs w:val="24"/>
              </w:rPr>
              <w:t xml:space="preserve">[7] </w:t>
            </w:r>
          </w:p>
        </w:tc>
        <w:tc>
          <w:tcPr>
            <w:tcW w:w="4507" w:type="pct"/>
            <w:hideMark/>
          </w:tcPr>
          <w:p w14:paraId="2147E50F" w14:textId="7C68F928" w:rsidR="00302FC3" w:rsidRDefault="00302FC3" w:rsidP="00302FC3">
            <w:pPr>
              <w:ind w:left="720" w:hanging="720"/>
              <w:jc w:val="left"/>
              <w:rPr>
                <w:sz w:val="24"/>
                <w:szCs w:val="24"/>
              </w:rPr>
            </w:pPr>
            <w:r>
              <w:rPr>
                <w:sz w:val="24"/>
                <w:szCs w:val="24"/>
              </w:rPr>
              <w:t>“</w:t>
            </w:r>
            <w:r>
              <w:rPr>
                <w:sz w:val="24"/>
                <w:szCs w:val="24"/>
              </w:rPr>
              <w:t>XML Operations in Odoo</w:t>
            </w:r>
            <w:r>
              <w:rPr>
                <w:sz w:val="24"/>
                <w:szCs w:val="24"/>
              </w:rPr>
              <w:t>” [Online]. Available:</w:t>
            </w:r>
          </w:p>
          <w:p w14:paraId="20977C42" w14:textId="7CE3F479" w:rsidR="00302FC3" w:rsidRPr="00145F86" w:rsidRDefault="00302FC3" w:rsidP="00302FC3">
            <w:pPr>
              <w:jc w:val="left"/>
              <w:rPr>
                <w:sz w:val="24"/>
                <w:szCs w:val="24"/>
                <w:lang w:val="fr-FR"/>
              </w:rPr>
            </w:pPr>
            <w:r w:rsidRPr="00302FC3">
              <w:rPr>
                <w:sz w:val="24"/>
                <w:szCs w:val="24"/>
                <w:lang w:val="fr-FR"/>
              </w:rPr>
              <w:t>https://www.odoo.com/vi_VN/event/odoo-experience-2022-2190/track/easily-transform-xml-documents-into-odoo-documents-4781</w:t>
            </w:r>
          </w:p>
        </w:tc>
      </w:tr>
      <w:tr w:rsidR="00302FC3" w:rsidRPr="00145F86" w14:paraId="159EA7EE" w14:textId="77777777" w:rsidTr="00302FC3">
        <w:trPr>
          <w:tblCellSpacing w:w="15" w:type="dxa"/>
        </w:trPr>
        <w:tc>
          <w:tcPr>
            <w:tcW w:w="444" w:type="pct"/>
            <w:hideMark/>
          </w:tcPr>
          <w:p w14:paraId="409DAF44" w14:textId="77777777" w:rsidR="00302FC3" w:rsidRPr="00145F86" w:rsidRDefault="00302FC3" w:rsidP="00302FC3">
            <w:pPr>
              <w:jc w:val="left"/>
              <w:rPr>
                <w:sz w:val="24"/>
                <w:szCs w:val="24"/>
              </w:rPr>
            </w:pPr>
            <w:r w:rsidRPr="00145F86">
              <w:rPr>
                <w:sz w:val="24"/>
                <w:szCs w:val="24"/>
              </w:rPr>
              <w:t xml:space="preserve">[8] </w:t>
            </w:r>
          </w:p>
        </w:tc>
        <w:tc>
          <w:tcPr>
            <w:tcW w:w="4507" w:type="pct"/>
            <w:hideMark/>
          </w:tcPr>
          <w:p w14:paraId="5A39E6AF" w14:textId="3752E303" w:rsidR="00302FC3" w:rsidRDefault="00302FC3" w:rsidP="00302FC3">
            <w:pPr>
              <w:ind w:left="720" w:hanging="720"/>
              <w:jc w:val="left"/>
              <w:rPr>
                <w:sz w:val="24"/>
                <w:szCs w:val="24"/>
              </w:rPr>
            </w:pPr>
            <w:r>
              <w:rPr>
                <w:sz w:val="24"/>
                <w:szCs w:val="24"/>
              </w:rPr>
              <w:t>“</w:t>
            </w:r>
            <w:r>
              <w:rPr>
                <w:sz w:val="24"/>
                <w:szCs w:val="24"/>
              </w:rPr>
              <w:t>Setup guide Odoo</w:t>
            </w:r>
            <w:r>
              <w:rPr>
                <w:sz w:val="24"/>
                <w:szCs w:val="24"/>
              </w:rPr>
              <w:t>” [Online]. Available:</w:t>
            </w:r>
          </w:p>
          <w:p w14:paraId="7C59A1BC" w14:textId="27DEE211" w:rsidR="00302FC3" w:rsidRPr="00145F86" w:rsidRDefault="00D31FFD" w:rsidP="00302FC3">
            <w:pPr>
              <w:jc w:val="left"/>
              <w:rPr>
                <w:sz w:val="24"/>
                <w:szCs w:val="24"/>
                <w:lang w:val="fr-FR"/>
              </w:rPr>
            </w:pPr>
            <w:r w:rsidRPr="00D31FFD">
              <w:rPr>
                <w:sz w:val="24"/>
                <w:szCs w:val="24"/>
                <w:lang w:val="fr-FR"/>
              </w:rPr>
              <w:t>https://www.odoo.com/documentation/18.0/developer/tutorials/setup_guide.html</w:t>
            </w:r>
          </w:p>
        </w:tc>
      </w:tr>
      <w:tr w:rsidR="00D31FFD" w:rsidRPr="00145F86" w14:paraId="027CCAA1" w14:textId="77777777" w:rsidTr="00302FC3">
        <w:trPr>
          <w:tblCellSpacing w:w="15" w:type="dxa"/>
        </w:trPr>
        <w:tc>
          <w:tcPr>
            <w:tcW w:w="444" w:type="pct"/>
            <w:hideMark/>
          </w:tcPr>
          <w:p w14:paraId="029D080B" w14:textId="77777777" w:rsidR="00D31FFD" w:rsidRPr="00145F86" w:rsidRDefault="00D31FFD" w:rsidP="00D31FFD">
            <w:pPr>
              <w:jc w:val="left"/>
              <w:rPr>
                <w:sz w:val="24"/>
                <w:szCs w:val="24"/>
              </w:rPr>
            </w:pPr>
            <w:r w:rsidRPr="00145F86">
              <w:rPr>
                <w:sz w:val="24"/>
                <w:szCs w:val="24"/>
              </w:rPr>
              <w:t xml:space="preserve">[9] </w:t>
            </w:r>
          </w:p>
        </w:tc>
        <w:tc>
          <w:tcPr>
            <w:tcW w:w="4507" w:type="pct"/>
            <w:hideMark/>
          </w:tcPr>
          <w:p w14:paraId="03FD0CE2" w14:textId="61B1049F" w:rsidR="00D31FFD" w:rsidRDefault="00D31FFD" w:rsidP="00D31FFD">
            <w:pPr>
              <w:ind w:left="720" w:hanging="720"/>
              <w:jc w:val="left"/>
              <w:rPr>
                <w:sz w:val="24"/>
                <w:szCs w:val="24"/>
              </w:rPr>
            </w:pPr>
            <w:r>
              <w:rPr>
                <w:sz w:val="24"/>
                <w:szCs w:val="24"/>
              </w:rPr>
              <w:t>“</w:t>
            </w:r>
            <w:r>
              <w:rPr>
                <w:sz w:val="24"/>
                <w:szCs w:val="24"/>
              </w:rPr>
              <w:t>External API</w:t>
            </w:r>
            <w:r>
              <w:rPr>
                <w:sz w:val="24"/>
                <w:szCs w:val="24"/>
              </w:rPr>
              <w:t>” [Online]. Available:</w:t>
            </w:r>
          </w:p>
          <w:p w14:paraId="5D4A3269" w14:textId="297B072B" w:rsidR="00D31FFD" w:rsidRPr="00145F86" w:rsidRDefault="00D31FFD" w:rsidP="00D31FFD">
            <w:pPr>
              <w:jc w:val="left"/>
              <w:rPr>
                <w:sz w:val="24"/>
                <w:szCs w:val="24"/>
                <w:lang w:val="fr-FR"/>
              </w:rPr>
            </w:pPr>
            <w:r w:rsidRPr="00D31FFD">
              <w:rPr>
                <w:sz w:val="24"/>
                <w:szCs w:val="24"/>
                <w:lang w:val="fr-FR"/>
              </w:rPr>
              <w:t>https://www.odoo.com/documentation/18.0/developer/reference/external_api.html</w:t>
            </w:r>
          </w:p>
        </w:tc>
      </w:tr>
      <w:tr w:rsidR="00D31FFD" w:rsidRPr="00145F86" w14:paraId="78136BBD" w14:textId="77777777" w:rsidTr="00302FC3">
        <w:trPr>
          <w:tblCellSpacing w:w="15" w:type="dxa"/>
        </w:trPr>
        <w:tc>
          <w:tcPr>
            <w:tcW w:w="444" w:type="pct"/>
            <w:hideMark/>
          </w:tcPr>
          <w:p w14:paraId="08763CDC" w14:textId="77777777" w:rsidR="00D31FFD" w:rsidRPr="00145F86" w:rsidRDefault="00D31FFD" w:rsidP="00D31FFD">
            <w:pPr>
              <w:jc w:val="left"/>
              <w:rPr>
                <w:sz w:val="24"/>
                <w:szCs w:val="24"/>
              </w:rPr>
            </w:pPr>
            <w:r w:rsidRPr="00145F86">
              <w:rPr>
                <w:sz w:val="24"/>
                <w:szCs w:val="24"/>
              </w:rPr>
              <w:t xml:space="preserve">[10] </w:t>
            </w:r>
          </w:p>
        </w:tc>
        <w:tc>
          <w:tcPr>
            <w:tcW w:w="4507" w:type="pct"/>
            <w:hideMark/>
          </w:tcPr>
          <w:p w14:paraId="70D9EBA3" w14:textId="77777777" w:rsidR="00D31FFD" w:rsidRDefault="00D31FFD" w:rsidP="00D31FFD">
            <w:pPr>
              <w:jc w:val="left"/>
              <w:rPr>
                <w:sz w:val="24"/>
                <w:szCs w:val="24"/>
              </w:rPr>
            </w:pPr>
            <w:r w:rsidRPr="00145F86">
              <w:rPr>
                <w:sz w:val="24"/>
                <w:szCs w:val="24"/>
              </w:rPr>
              <w:t>"</w:t>
            </w:r>
            <w:r w:rsidRPr="00D31FFD">
              <w:rPr>
                <w:i/>
                <w:iCs/>
                <w:sz w:val="24"/>
                <w:szCs w:val="24"/>
              </w:rPr>
              <w:t>What is ERP? Overview, Deployment Types, and Benefits</w:t>
            </w:r>
            <w:r>
              <w:rPr>
                <w:i/>
                <w:iCs/>
                <w:sz w:val="24"/>
                <w:szCs w:val="24"/>
              </w:rPr>
              <w:t xml:space="preserve">” </w:t>
            </w:r>
            <w:r w:rsidRPr="00D31FFD">
              <w:rPr>
                <w:sz w:val="24"/>
                <w:szCs w:val="24"/>
              </w:rPr>
              <w:t>[</w:t>
            </w:r>
            <w:r>
              <w:rPr>
                <w:sz w:val="24"/>
                <w:szCs w:val="24"/>
              </w:rPr>
              <w:t xml:space="preserve">Online]. Available: </w:t>
            </w:r>
          </w:p>
          <w:p w14:paraId="3B098A82" w14:textId="3E54ED90" w:rsidR="00D31FFD" w:rsidRPr="00D31FFD" w:rsidRDefault="00230C60" w:rsidP="00D31FFD">
            <w:pPr>
              <w:jc w:val="left"/>
              <w:rPr>
                <w:sz w:val="24"/>
                <w:szCs w:val="24"/>
                <w:lang w:val="fr-FR"/>
              </w:rPr>
            </w:pPr>
            <w:r w:rsidRPr="00230C60">
              <w:rPr>
                <w:sz w:val="24"/>
                <w:szCs w:val="24"/>
                <w:lang w:val="fr-FR"/>
              </w:rPr>
              <w:t>https://www.sap.com/products/erp/what-is-erp.html</w:t>
            </w:r>
          </w:p>
        </w:tc>
      </w:tr>
      <w:tr w:rsidR="00230C60" w:rsidRPr="00145F86" w14:paraId="66D27673" w14:textId="77777777" w:rsidTr="00302FC3">
        <w:trPr>
          <w:tblCellSpacing w:w="15" w:type="dxa"/>
        </w:trPr>
        <w:tc>
          <w:tcPr>
            <w:tcW w:w="444" w:type="pct"/>
            <w:hideMark/>
          </w:tcPr>
          <w:p w14:paraId="1C19305E" w14:textId="77777777" w:rsidR="00230C60" w:rsidRPr="00145F86" w:rsidRDefault="00230C60" w:rsidP="00230C60">
            <w:pPr>
              <w:jc w:val="left"/>
              <w:rPr>
                <w:sz w:val="24"/>
                <w:szCs w:val="24"/>
              </w:rPr>
            </w:pPr>
            <w:r w:rsidRPr="00145F86">
              <w:rPr>
                <w:sz w:val="24"/>
                <w:szCs w:val="24"/>
              </w:rPr>
              <w:t xml:space="preserve">[11] </w:t>
            </w:r>
          </w:p>
        </w:tc>
        <w:tc>
          <w:tcPr>
            <w:tcW w:w="4507" w:type="pct"/>
            <w:hideMark/>
          </w:tcPr>
          <w:p w14:paraId="1E426677" w14:textId="22C6EF33" w:rsidR="00230C60" w:rsidRPr="00230C60" w:rsidRDefault="00230C60" w:rsidP="00230C60">
            <w:pPr>
              <w:jc w:val="left"/>
              <w:rPr>
                <w:sz w:val="24"/>
                <w:szCs w:val="24"/>
              </w:rPr>
            </w:pPr>
            <w:r w:rsidRPr="00145F86">
              <w:rPr>
                <w:sz w:val="24"/>
                <w:szCs w:val="24"/>
              </w:rPr>
              <w:t>"</w:t>
            </w:r>
            <w:r w:rsidRPr="00230C60">
              <w:rPr>
                <w:i/>
                <w:iCs/>
                <w:sz w:val="24"/>
                <w:szCs w:val="24"/>
              </w:rPr>
              <w:t>Enterprise Resource Planning (ERP): Features and Applications</w:t>
            </w:r>
            <w:r>
              <w:rPr>
                <w:i/>
                <w:iCs/>
                <w:sz w:val="24"/>
                <w:szCs w:val="24"/>
              </w:rPr>
              <w:t xml:space="preserve">” </w:t>
            </w:r>
            <w:r w:rsidRPr="00D31FFD">
              <w:rPr>
                <w:sz w:val="24"/>
                <w:szCs w:val="24"/>
              </w:rPr>
              <w:t>[</w:t>
            </w:r>
            <w:r>
              <w:rPr>
                <w:sz w:val="24"/>
                <w:szCs w:val="24"/>
              </w:rPr>
              <w:t xml:space="preserve">Online]. Available: </w:t>
            </w:r>
            <w:hyperlink r:id="rId66" w:history="1">
              <w:r w:rsidRPr="008C6CC7">
                <w:rPr>
                  <w:rStyle w:val="Hyperlink"/>
                  <w:sz w:val="24"/>
                  <w:szCs w:val="24"/>
                  <w:lang w:val="fr-FR"/>
                </w:rPr>
                <w:t>https://www.ibm.com/topics/enterprise-resource-planning</w:t>
              </w:r>
            </w:hyperlink>
          </w:p>
          <w:p w14:paraId="0D613F9F" w14:textId="6BAA748F" w:rsidR="00230C60" w:rsidRPr="00145F86" w:rsidRDefault="00230C60" w:rsidP="00230C60">
            <w:pPr>
              <w:jc w:val="left"/>
              <w:rPr>
                <w:sz w:val="24"/>
                <w:szCs w:val="24"/>
                <w:lang w:val="fr-FR"/>
              </w:rPr>
            </w:pPr>
          </w:p>
        </w:tc>
      </w:tr>
      <w:tr w:rsidR="00230C60" w:rsidRPr="00145F86" w14:paraId="412707D8" w14:textId="77777777" w:rsidTr="00302FC3">
        <w:trPr>
          <w:tblCellSpacing w:w="15" w:type="dxa"/>
        </w:trPr>
        <w:tc>
          <w:tcPr>
            <w:tcW w:w="444" w:type="pct"/>
            <w:hideMark/>
          </w:tcPr>
          <w:p w14:paraId="331702C1" w14:textId="77777777" w:rsidR="00230C60" w:rsidRPr="00145F86" w:rsidRDefault="00230C60" w:rsidP="00230C60">
            <w:pPr>
              <w:jc w:val="left"/>
              <w:rPr>
                <w:sz w:val="24"/>
                <w:szCs w:val="24"/>
              </w:rPr>
            </w:pPr>
            <w:r w:rsidRPr="00145F86">
              <w:rPr>
                <w:sz w:val="24"/>
                <w:szCs w:val="24"/>
              </w:rPr>
              <w:t xml:space="preserve">[12] </w:t>
            </w:r>
          </w:p>
        </w:tc>
        <w:tc>
          <w:tcPr>
            <w:tcW w:w="4507" w:type="pct"/>
            <w:hideMark/>
          </w:tcPr>
          <w:p w14:paraId="39F2C1B8" w14:textId="3C0F24D3" w:rsidR="00230C60" w:rsidRDefault="00230C60" w:rsidP="00230C60">
            <w:pPr>
              <w:jc w:val="left"/>
              <w:rPr>
                <w:sz w:val="24"/>
                <w:szCs w:val="24"/>
              </w:rPr>
            </w:pPr>
            <w:r w:rsidRPr="00145F86">
              <w:rPr>
                <w:sz w:val="24"/>
                <w:szCs w:val="24"/>
              </w:rPr>
              <w:t>"</w:t>
            </w:r>
            <w:r w:rsidRPr="00230C60">
              <w:rPr>
                <w:i/>
                <w:iCs/>
                <w:sz w:val="24"/>
                <w:szCs w:val="24"/>
              </w:rPr>
              <w:t>ERP Explained: Comprehensive Guide</w:t>
            </w:r>
            <w:r>
              <w:rPr>
                <w:i/>
                <w:iCs/>
                <w:sz w:val="24"/>
                <w:szCs w:val="24"/>
              </w:rPr>
              <w:t xml:space="preserve">” </w:t>
            </w:r>
            <w:r w:rsidRPr="00D31FFD">
              <w:rPr>
                <w:sz w:val="24"/>
                <w:szCs w:val="24"/>
              </w:rPr>
              <w:t>[</w:t>
            </w:r>
            <w:r>
              <w:rPr>
                <w:sz w:val="24"/>
                <w:szCs w:val="24"/>
              </w:rPr>
              <w:t xml:space="preserve">Online]. Available: </w:t>
            </w:r>
          </w:p>
          <w:p w14:paraId="14D16BF3" w14:textId="0437793F" w:rsidR="00230C60" w:rsidRPr="00145F86" w:rsidRDefault="00230C60" w:rsidP="00230C60">
            <w:pPr>
              <w:jc w:val="left"/>
              <w:rPr>
                <w:sz w:val="24"/>
                <w:szCs w:val="24"/>
              </w:rPr>
            </w:pPr>
            <w:r w:rsidRPr="00230C60">
              <w:rPr>
                <w:sz w:val="24"/>
                <w:szCs w:val="24"/>
                <w:lang w:val="fr-FR"/>
              </w:rPr>
              <w:t>https://www.netsuite.com/portal/resource/articles/erp/what-is-erp.shtml</w:t>
            </w:r>
          </w:p>
        </w:tc>
      </w:tr>
      <w:tr w:rsidR="00230C60" w:rsidRPr="00145F86" w14:paraId="58985161" w14:textId="77777777" w:rsidTr="00302FC3">
        <w:trPr>
          <w:tblCellSpacing w:w="15" w:type="dxa"/>
        </w:trPr>
        <w:tc>
          <w:tcPr>
            <w:tcW w:w="444" w:type="pct"/>
            <w:hideMark/>
          </w:tcPr>
          <w:p w14:paraId="1164B6A6" w14:textId="77777777" w:rsidR="00230C60" w:rsidRPr="00145F86" w:rsidRDefault="00230C60" w:rsidP="00230C60">
            <w:pPr>
              <w:jc w:val="left"/>
              <w:rPr>
                <w:sz w:val="24"/>
                <w:szCs w:val="24"/>
              </w:rPr>
            </w:pPr>
            <w:r w:rsidRPr="00145F86">
              <w:rPr>
                <w:sz w:val="24"/>
                <w:szCs w:val="24"/>
              </w:rPr>
              <w:lastRenderedPageBreak/>
              <w:t xml:space="preserve">[13] </w:t>
            </w:r>
          </w:p>
        </w:tc>
        <w:tc>
          <w:tcPr>
            <w:tcW w:w="4507" w:type="pct"/>
            <w:hideMark/>
          </w:tcPr>
          <w:p w14:paraId="5FBFB53A" w14:textId="034B93BE" w:rsidR="00230C60" w:rsidRPr="00145F86" w:rsidRDefault="00230C60" w:rsidP="00230C60">
            <w:pPr>
              <w:jc w:val="left"/>
              <w:rPr>
                <w:sz w:val="24"/>
                <w:szCs w:val="24"/>
                <w:lang w:val="fr-FR"/>
              </w:rPr>
            </w:pPr>
            <w:r w:rsidRPr="00145F86">
              <w:rPr>
                <w:sz w:val="24"/>
                <w:szCs w:val="24"/>
              </w:rPr>
              <w:t>"</w:t>
            </w:r>
            <w:r w:rsidRPr="00230C60">
              <w:rPr>
                <w:i/>
                <w:iCs/>
                <w:sz w:val="24"/>
                <w:szCs w:val="24"/>
              </w:rPr>
              <w:t>ERP Benefits in Sales and Inventory Management</w:t>
            </w:r>
            <w:r w:rsidRPr="00145F86">
              <w:rPr>
                <w:sz w:val="24"/>
                <w:szCs w:val="24"/>
              </w:rPr>
              <w:t xml:space="preserve">" [Online]. </w:t>
            </w:r>
            <w:proofErr w:type="gramStart"/>
            <w:r w:rsidRPr="00145F86">
              <w:rPr>
                <w:sz w:val="24"/>
                <w:szCs w:val="24"/>
                <w:lang w:val="fr-FR"/>
              </w:rPr>
              <w:t>Available:</w:t>
            </w:r>
            <w:proofErr w:type="gramEnd"/>
            <w:r w:rsidRPr="00145F86">
              <w:rPr>
                <w:sz w:val="24"/>
                <w:szCs w:val="24"/>
                <w:lang w:val="fr-FR"/>
              </w:rPr>
              <w:t xml:space="preserve"> </w:t>
            </w:r>
            <w:r w:rsidRPr="00230C60">
              <w:rPr>
                <w:sz w:val="24"/>
                <w:szCs w:val="24"/>
                <w:lang w:val="fr-FR"/>
              </w:rPr>
              <w:t>https://axelor.com/erp-definition/</w:t>
            </w:r>
          </w:p>
        </w:tc>
      </w:tr>
      <w:tr w:rsidR="00230C60" w:rsidRPr="00145F86" w14:paraId="7A429DF3" w14:textId="77777777" w:rsidTr="00302FC3">
        <w:trPr>
          <w:tblCellSpacing w:w="15" w:type="dxa"/>
        </w:trPr>
        <w:tc>
          <w:tcPr>
            <w:tcW w:w="444" w:type="pct"/>
            <w:hideMark/>
          </w:tcPr>
          <w:p w14:paraId="6676D1E0" w14:textId="77777777" w:rsidR="00230C60" w:rsidRPr="00145F86" w:rsidRDefault="00230C60" w:rsidP="00230C60">
            <w:pPr>
              <w:jc w:val="left"/>
              <w:rPr>
                <w:sz w:val="24"/>
                <w:szCs w:val="24"/>
              </w:rPr>
            </w:pPr>
            <w:r w:rsidRPr="00145F86">
              <w:rPr>
                <w:sz w:val="24"/>
                <w:szCs w:val="24"/>
              </w:rPr>
              <w:t xml:space="preserve">[14] </w:t>
            </w:r>
          </w:p>
        </w:tc>
        <w:tc>
          <w:tcPr>
            <w:tcW w:w="4507" w:type="pct"/>
            <w:hideMark/>
          </w:tcPr>
          <w:p w14:paraId="6353A263" w14:textId="77777777" w:rsidR="00230C60" w:rsidRDefault="00230C60" w:rsidP="00230C60">
            <w:pPr>
              <w:jc w:val="left"/>
              <w:rPr>
                <w:sz w:val="24"/>
                <w:szCs w:val="24"/>
                <w:lang w:val="fr-FR"/>
              </w:rPr>
            </w:pPr>
            <w:r w:rsidRPr="00145F86">
              <w:rPr>
                <w:sz w:val="24"/>
                <w:szCs w:val="24"/>
              </w:rPr>
              <w:t>"</w:t>
            </w:r>
            <w:r w:rsidRPr="00230C60">
              <w:rPr>
                <w:sz w:val="24"/>
                <w:szCs w:val="24"/>
              </w:rPr>
              <w:t>Supply Chain Integration Using ERP</w:t>
            </w:r>
            <w:r w:rsidRPr="00145F86">
              <w:rPr>
                <w:sz w:val="24"/>
                <w:szCs w:val="24"/>
              </w:rPr>
              <w:t xml:space="preserve">" [Online]. </w:t>
            </w:r>
            <w:proofErr w:type="gramStart"/>
            <w:r w:rsidRPr="00145F86">
              <w:rPr>
                <w:sz w:val="24"/>
                <w:szCs w:val="24"/>
                <w:lang w:val="fr-FR"/>
              </w:rPr>
              <w:t>Available:</w:t>
            </w:r>
            <w:proofErr w:type="gramEnd"/>
            <w:r w:rsidRPr="00145F86">
              <w:rPr>
                <w:sz w:val="24"/>
                <w:szCs w:val="24"/>
                <w:lang w:val="fr-FR"/>
              </w:rPr>
              <w:t xml:space="preserve"> </w:t>
            </w:r>
          </w:p>
          <w:p w14:paraId="775E5DD5" w14:textId="4E2C2ADC" w:rsidR="00230C60" w:rsidRPr="00145F86" w:rsidRDefault="00230C60" w:rsidP="00230C60">
            <w:pPr>
              <w:jc w:val="left"/>
              <w:rPr>
                <w:sz w:val="24"/>
                <w:szCs w:val="24"/>
                <w:lang w:val="fr-FR"/>
              </w:rPr>
            </w:pPr>
            <w:r w:rsidRPr="00230C60">
              <w:rPr>
                <w:sz w:val="24"/>
                <w:szCs w:val="24"/>
                <w:lang w:val="fr-FR"/>
              </w:rPr>
              <w:t>https://www.inboundlogistics.com/articles/enterprise-resource-planning/</w:t>
            </w:r>
          </w:p>
        </w:tc>
      </w:tr>
      <w:tr w:rsidR="00230C60" w:rsidRPr="00145F86" w14:paraId="33A0D70A" w14:textId="77777777" w:rsidTr="00302FC3">
        <w:trPr>
          <w:tblCellSpacing w:w="15" w:type="dxa"/>
        </w:trPr>
        <w:tc>
          <w:tcPr>
            <w:tcW w:w="444" w:type="pct"/>
            <w:hideMark/>
          </w:tcPr>
          <w:p w14:paraId="68B270EE" w14:textId="77777777" w:rsidR="00230C60" w:rsidRPr="00145F86" w:rsidRDefault="00230C60" w:rsidP="00230C60">
            <w:pPr>
              <w:jc w:val="left"/>
              <w:rPr>
                <w:sz w:val="24"/>
                <w:szCs w:val="24"/>
              </w:rPr>
            </w:pPr>
            <w:r w:rsidRPr="00145F86">
              <w:rPr>
                <w:sz w:val="24"/>
                <w:szCs w:val="24"/>
              </w:rPr>
              <w:t xml:space="preserve">[15] </w:t>
            </w:r>
          </w:p>
        </w:tc>
        <w:tc>
          <w:tcPr>
            <w:tcW w:w="4507" w:type="pct"/>
            <w:hideMark/>
          </w:tcPr>
          <w:p w14:paraId="20A34BD4" w14:textId="6E8C32B2" w:rsidR="00230C60" w:rsidRPr="00145F86" w:rsidRDefault="00230C60" w:rsidP="00230C60">
            <w:pPr>
              <w:jc w:val="left"/>
              <w:rPr>
                <w:sz w:val="24"/>
                <w:szCs w:val="24"/>
                <w:lang w:val="fr-FR"/>
              </w:rPr>
            </w:pPr>
            <w:r w:rsidRPr="00145F86">
              <w:rPr>
                <w:sz w:val="24"/>
                <w:szCs w:val="24"/>
              </w:rPr>
              <w:t>"</w:t>
            </w:r>
            <w:r w:rsidRPr="00230C60">
              <w:rPr>
                <w:sz w:val="24"/>
                <w:szCs w:val="24"/>
              </w:rPr>
              <w:t xml:space="preserve">ERP Deployment: </w:t>
            </w:r>
            <w:proofErr w:type="gramStart"/>
            <w:r w:rsidRPr="00230C60">
              <w:rPr>
                <w:sz w:val="24"/>
                <w:szCs w:val="24"/>
              </w:rPr>
              <w:t>On-Premise</w:t>
            </w:r>
            <w:proofErr w:type="gramEnd"/>
            <w:r w:rsidRPr="00230C60">
              <w:rPr>
                <w:sz w:val="24"/>
                <w:szCs w:val="24"/>
              </w:rPr>
              <w:t xml:space="preserve"> vs Cloud Solutions</w:t>
            </w:r>
            <w:r w:rsidRPr="00145F86">
              <w:rPr>
                <w:sz w:val="24"/>
                <w:szCs w:val="24"/>
              </w:rPr>
              <w:t xml:space="preserve">" [Online]. </w:t>
            </w:r>
            <w:proofErr w:type="gramStart"/>
            <w:r w:rsidRPr="00145F86">
              <w:rPr>
                <w:sz w:val="24"/>
                <w:szCs w:val="24"/>
                <w:lang w:val="fr-FR"/>
              </w:rPr>
              <w:t>Available:</w:t>
            </w:r>
            <w:proofErr w:type="gramEnd"/>
            <w:r w:rsidRPr="00145F86">
              <w:rPr>
                <w:sz w:val="24"/>
                <w:szCs w:val="24"/>
                <w:lang w:val="fr-FR"/>
              </w:rPr>
              <w:t xml:space="preserve"> </w:t>
            </w:r>
            <w:r w:rsidRPr="00230C60">
              <w:rPr>
                <w:sz w:val="24"/>
                <w:szCs w:val="24"/>
                <w:lang w:val="fr-FR"/>
              </w:rPr>
              <w:t>https://global.hitachi-solutions.com/blog/cloud-vs-on-prem-erp/</w:t>
            </w:r>
          </w:p>
        </w:tc>
      </w:tr>
      <w:tr w:rsidR="00230C60" w:rsidRPr="00145F86" w14:paraId="7905266C" w14:textId="77777777" w:rsidTr="00302FC3">
        <w:trPr>
          <w:tblCellSpacing w:w="15" w:type="dxa"/>
        </w:trPr>
        <w:tc>
          <w:tcPr>
            <w:tcW w:w="444" w:type="pct"/>
            <w:hideMark/>
          </w:tcPr>
          <w:p w14:paraId="3C665800" w14:textId="77777777" w:rsidR="00230C60" w:rsidRPr="00145F86" w:rsidRDefault="00230C60" w:rsidP="00230C60">
            <w:pPr>
              <w:jc w:val="left"/>
              <w:rPr>
                <w:sz w:val="24"/>
                <w:szCs w:val="24"/>
              </w:rPr>
            </w:pPr>
            <w:r w:rsidRPr="00145F86">
              <w:rPr>
                <w:sz w:val="24"/>
                <w:szCs w:val="24"/>
              </w:rPr>
              <w:t xml:space="preserve">[16] </w:t>
            </w:r>
          </w:p>
        </w:tc>
        <w:tc>
          <w:tcPr>
            <w:tcW w:w="4507" w:type="pct"/>
            <w:hideMark/>
          </w:tcPr>
          <w:p w14:paraId="3D4AC8C6" w14:textId="4758FC06" w:rsidR="00230C60" w:rsidRPr="00145F86" w:rsidRDefault="00230C60" w:rsidP="00230C60">
            <w:pPr>
              <w:jc w:val="left"/>
              <w:rPr>
                <w:sz w:val="24"/>
                <w:szCs w:val="24"/>
                <w:lang w:val="fr-FR"/>
              </w:rPr>
            </w:pPr>
            <w:r w:rsidRPr="00145F86">
              <w:rPr>
                <w:sz w:val="24"/>
                <w:szCs w:val="24"/>
              </w:rPr>
              <w:t>"</w:t>
            </w:r>
            <w:r w:rsidRPr="00230C60">
              <w:rPr>
                <w:sz w:val="24"/>
                <w:szCs w:val="24"/>
              </w:rPr>
              <w:t>ERP Implementation Strategies</w:t>
            </w:r>
            <w:r w:rsidRPr="00145F86">
              <w:rPr>
                <w:sz w:val="24"/>
                <w:szCs w:val="24"/>
              </w:rPr>
              <w:t xml:space="preserve">" [Online]. </w:t>
            </w:r>
            <w:proofErr w:type="gramStart"/>
            <w:r w:rsidRPr="00145F86">
              <w:rPr>
                <w:sz w:val="24"/>
                <w:szCs w:val="24"/>
                <w:lang w:val="fr-FR"/>
              </w:rPr>
              <w:t>Available:</w:t>
            </w:r>
            <w:proofErr w:type="gramEnd"/>
            <w:r w:rsidRPr="00145F86">
              <w:rPr>
                <w:sz w:val="24"/>
                <w:szCs w:val="24"/>
                <w:lang w:val="fr-FR"/>
              </w:rPr>
              <w:t xml:space="preserve"> </w:t>
            </w:r>
            <w:r w:rsidRPr="00230C60">
              <w:rPr>
                <w:sz w:val="24"/>
                <w:szCs w:val="24"/>
                <w:lang w:val="fr-FR"/>
              </w:rPr>
              <w:t>https://www.inteltech.com/what-are-some-common-erp-implementation-approaches-for-transitioning-to-a-new-erp-system/</w:t>
            </w:r>
          </w:p>
        </w:tc>
      </w:tr>
      <w:tr w:rsidR="00230C60" w:rsidRPr="00145F86" w14:paraId="71315493" w14:textId="77777777" w:rsidTr="00302FC3">
        <w:trPr>
          <w:tblCellSpacing w:w="15" w:type="dxa"/>
        </w:trPr>
        <w:tc>
          <w:tcPr>
            <w:tcW w:w="444" w:type="pct"/>
            <w:hideMark/>
          </w:tcPr>
          <w:p w14:paraId="559FFCE9" w14:textId="77777777" w:rsidR="00230C60" w:rsidRPr="00145F86" w:rsidRDefault="00230C60" w:rsidP="00230C60">
            <w:pPr>
              <w:jc w:val="left"/>
              <w:rPr>
                <w:sz w:val="24"/>
                <w:szCs w:val="24"/>
              </w:rPr>
            </w:pPr>
            <w:r w:rsidRPr="00145F86">
              <w:rPr>
                <w:sz w:val="24"/>
                <w:szCs w:val="24"/>
              </w:rPr>
              <w:t xml:space="preserve">[17] </w:t>
            </w:r>
          </w:p>
        </w:tc>
        <w:tc>
          <w:tcPr>
            <w:tcW w:w="4507" w:type="pct"/>
            <w:hideMark/>
          </w:tcPr>
          <w:p w14:paraId="75B66443" w14:textId="316442D8" w:rsidR="00230C60" w:rsidRPr="00145F86" w:rsidRDefault="00230C60" w:rsidP="00230C60">
            <w:pPr>
              <w:jc w:val="left"/>
              <w:rPr>
                <w:sz w:val="24"/>
                <w:szCs w:val="24"/>
                <w:lang w:val="fr-FR"/>
              </w:rPr>
            </w:pPr>
            <w:r w:rsidRPr="00145F86">
              <w:rPr>
                <w:sz w:val="24"/>
                <w:szCs w:val="24"/>
              </w:rPr>
              <w:t>"</w:t>
            </w:r>
            <w:r w:rsidRPr="00230C60">
              <w:t xml:space="preserve"> </w:t>
            </w:r>
            <w:r w:rsidRPr="00230C60">
              <w:rPr>
                <w:sz w:val="24"/>
                <w:szCs w:val="24"/>
              </w:rPr>
              <w:t>The Future of ERP Systems: Trends and Innovations</w:t>
            </w:r>
            <w:r w:rsidRPr="00145F86">
              <w:rPr>
                <w:sz w:val="24"/>
                <w:szCs w:val="24"/>
              </w:rPr>
              <w:t xml:space="preserve">" [Online]. </w:t>
            </w:r>
            <w:proofErr w:type="gramStart"/>
            <w:r w:rsidRPr="00145F86">
              <w:rPr>
                <w:sz w:val="24"/>
                <w:szCs w:val="24"/>
                <w:lang w:val="fr-FR"/>
              </w:rPr>
              <w:t>Available:</w:t>
            </w:r>
            <w:proofErr w:type="gramEnd"/>
            <w:r w:rsidRPr="00145F86">
              <w:rPr>
                <w:sz w:val="24"/>
                <w:szCs w:val="24"/>
                <w:lang w:val="fr-FR"/>
              </w:rPr>
              <w:t xml:space="preserve"> </w:t>
            </w:r>
            <w:r w:rsidRPr="00230C60">
              <w:rPr>
                <w:sz w:val="24"/>
                <w:szCs w:val="24"/>
                <w:lang w:val="fr-FR"/>
              </w:rPr>
              <w:t>https://blog.rheincs.com/whats-next-for-erp-in-global-markets-explore-the-mind-blowing-trends-and-revolutionary-innovations-to-watch/#:~:text=The%20Future%20Is%20Here%3A%20How,%2C%20and%20better%20decision%2Dmaking.</w:t>
            </w:r>
          </w:p>
        </w:tc>
      </w:tr>
      <w:tr w:rsidR="00230C60" w:rsidRPr="00145F86" w14:paraId="347BB500" w14:textId="77777777" w:rsidTr="00302FC3">
        <w:trPr>
          <w:tblCellSpacing w:w="15" w:type="dxa"/>
        </w:trPr>
        <w:tc>
          <w:tcPr>
            <w:tcW w:w="444" w:type="pct"/>
            <w:hideMark/>
          </w:tcPr>
          <w:p w14:paraId="0C867D86" w14:textId="77777777" w:rsidR="00230C60" w:rsidRPr="00145F86" w:rsidRDefault="00230C60" w:rsidP="00230C60">
            <w:pPr>
              <w:jc w:val="left"/>
              <w:rPr>
                <w:sz w:val="24"/>
                <w:szCs w:val="24"/>
              </w:rPr>
            </w:pPr>
            <w:r w:rsidRPr="00145F86">
              <w:rPr>
                <w:sz w:val="24"/>
                <w:szCs w:val="24"/>
              </w:rPr>
              <w:t xml:space="preserve">[18] </w:t>
            </w:r>
          </w:p>
        </w:tc>
        <w:tc>
          <w:tcPr>
            <w:tcW w:w="4507" w:type="pct"/>
            <w:hideMark/>
          </w:tcPr>
          <w:p w14:paraId="1E8A235F" w14:textId="03636BF4" w:rsidR="00230C60" w:rsidRPr="00230C60" w:rsidRDefault="00230C60" w:rsidP="00230C60">
            <w:pPr>
              <w:jc w:val="left"/>
              <w:rPr>
                <w:i/>
                <w:iCs/>
                <w:sz w:val="24"/>
                <w:szCs w:val="24"/>
              </w:rPr>
            </w:pPr>
            <w:r w:rsidRPr="00145F86">
              <w:rPr>
                <w:sz w:val="24"/>
                <w:szCs w:val="24"/>
              </w:rPr>
              <w:t>"</w:t>
            </w:r>
            <w:r w:rsidRPr="00230C60">
              <w:rPr>
                <w:i/>
                <w:iCs/>
              </w:rPr>
              <w:t xml:space="preserve"> </w:t>
            </w:r>
            <w:r w:rsidRPr="00230C60">
              <w:rPr>
                <w:i/>
                <w:iCs/>
                <w:sz w:val="24"/>
                <w:szCs w:val="24"/>
              </w:rPr>
              <w:t>The Role of AI and Machine Learning in ERP Development</w:t>
            </w:r>
            <w:r w:rsidRPr="00145F86">
              <w:rPr>
                <w:sz w:val="24"/>
                <w:szCs w:val="24"/>
              </w:rPr>
              <w:t xml:space="preserve">" [Online]. </w:t>
            </w:r>
            <w:proofErr w:type="gramStart"/>
            <w:r w:rsidRPr="00145F86">
              <w:rPr>
                <w:sz w:val="24"/>
                <w:szCs w:val="24"/>
                <w:lang w:val="fr-FR"/>
              </w:rPr>
              <w:t>Available:</w:t>
            </w:r>
            <w:proofErr w:type="gramEnd"/>
            <w:r w:rsidRPr="00145F86">
              <w:rPr>
                <w:sz w:val="24"/>
                <w:szCs w:val="24"/>
                <w:lang w:val="fr-FR"/>
              </w:rPr>
              <w:t xml:space="preserve"> </w:t>
            </w:r>
            <w:r w:rsidRPr="00230C60">
              <w:rPr>
                <w:sz w:val="24"/>
                <w:szCs w:val="24"/>
                <w:lang w:val="fr-FR"/>
              </w:rPr>
              <w:t>https://dhrp.com.au/the-role-of-ai-and-machine-learning-in-modern-enterprise-resource-planning-systems/#:~:text=AI%20enhances%20visibility%20and%20efficiency,costs%2C%20and%20improve%20service%20levels.</w:t>
            </w:r>
            <w:r w:rsidRPr="00145F86">
              <w:rPr>
                <w:sz w:val="24"/>
                <w:szCs w:val="24"/>
                <w:lang w:val="fr-FR"/>
              </w:rPr>
              <w:t>.</w:t>
            </w:r>
          </w:p>
        </w:tc>
      </w:tr>
    </w:tbl>
    <w:p w14:paraId="03BDF3B8" w14:textId="77777777" w:rsidR="00F15304" w:rsidRPr="00F15304" w:rsidRDefault="00F15304" w:rsidP="00F15304">
      <w:pPr>
        <w:rPr>
          <w:b/>
          <w:bCs/>
        </w:rPr>
      </w:pPr>
    </w:p>
    <w:sectPr w:rsidR="00F15304" w:rsidRPr="00F15304" w:rsidSect="00496ABD">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014CDB" w14:textId="77777777" w:rsidR="0032529D" w:rsidRDefault="0032529D" w:rsidP="00D57F21">
      <w:pPr>
        <w:spacing w:before="0" w:after="0" w:line="240" w:lineRule="auto"/>
      </w:pPr>
      <w:r>
        <w:separator/>
      </w:r>
    </w:p>
  </w:endnote>
  <w:endnote w:type="continuationSeparator" w:id="0">
    <w:p w14:paraId="6086621B" w14:textId="77777777" w:rsidR="0032529D" w:rsidRDefault="0032529D" w:rsidP="00D57F21">
      <w:pPr>
        <w:spacing w:before="0" w:after="0" w:line="240" w:lineRule="auto"/>
      </w:pPr>
      <w:r>
        <w:continuationSeparator/>
      </w:r>
    </w:p>
  </w:endnote>
  <w:endnote w:type="continuationNotice" w:id="1">
    <w:p w14:paraId="10071646" w14:textId="77777777" w:rsidR="0032529D" w:rsidRDefault="0032529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9DA129" w14:textId="7D2CAE74" w:rsidR="00DE1563" w:rsidRDefault="00DE1563">
    <w:pPr>
      <w:pStyle w:val="Footer"/>
      <w:jc w:val="center"/>
    </w:pPr>
  </w:p>
  <w:p w14:paraId="4C3C8074" w14:textId="77777777" w:rsidR="00DE1563" w:rsidRDefault="00DE15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3AB2DB" w14:textId="77777777" w:rsidR="00C30873" w:rsidRDefault="00C3087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74833508"/>
      <w:docPartObj>
        <w:docPartGallery w:val="Page Numbers (Bottom of Page)"/>
        <w:docPartUnique/>
      </w:docPartObj>
    </w:sdtPr>
    <w:sdtEndPr>
      <w:rPr>
        <w:noProof/>
      </w:rPr>
    </w:sdtEndPr>
    <w:sdtContent>
      <w:p w14:paraId="4A92F781" w14:textId="77777777" w:rsidR="00DE1563" w:rsidRDefault="00DE1563">
        <w:pPr>
          <w:pStyle w:val="Footer"/>
          <w:jc w:val="center"/>
        </w:pPr>
        <w:r>
          <w:fldChar w:fldCharType="begin"/>
        </w:r>
        <w:r>
          <w:instrText xml:space="preserve"> PAGE   \* MERGEFORMAT </w:instrText>
        </w:r>
        <w:r>
          <w:fldChar w:fldCharType="separate"/>
        </w:r>
        <w:r>
          <w:rPr>
            <w:noProof/>
          </w:rPr>
          <w:t>13</w:t>
        </w:r>
        <w:r>
          <w:rPr>
            <w:noProof/>
          </w:rPr>
          <w:fldChar w:fldCharType="end"/>
        </w:r>
      </w:p>
    </w:sdtContent>
  </w:sdt>
  <w:p w14:paraId="032DE908" w14:textId="77777777" w:rsidR="00DE1563" w:rsidRDefault="00DE15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7B1C13" w14:textId="77777777" w:rsidR="0032529D" w:rsidRDefault="0032529D" w:rsidP="00D57F21">
      <w:pPr>
        <w:spacing w:before="0" w:after="0" w:line="240" w:lineRule="auto"/>
      </w:pPr>
      <w:r>
        <w:separator/>
      </w:r>
    </w:p>
  </w:footnote>
  <w:footnote w:type="continuationSeparator" w:id="0">
    <w:p w14:paraId="755CAD38" w14:textId="77777777" w:rsidR="0032529D" w:rsidRDefault="0032529D" w:rsidP="00D57F21">
      <w:pPr>
        <w:spacing w:before="0" w:after="0" w:line="240" w:lineRule="auto"/>
      </w:pPr>
      <w:r>
        <w:continuationSeparator/>
      </w:r>
    </w:p>
  </w:footnote>
  <w:footnote w:type="continuationNotice" w:id="1">
    <w:p w14:paraId="3F03263C" w14:textId="77777777" w:rsidR="0032529D" w:rsidRDefault="0032529D">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4142366"/>
      <w:docPartObj>
        <w:docPartGallery w:val="Page Numbers (Top of Page)"/>
        <w:docPartUnique/>
      </w:docPartObj>
    </w:sdtPr>
    <w:sdtEndPr>
      <w:rPr>
        <w:noProof/>
      </w:rPr>
    </w:sdtEndPr>
    <w:sdtContent>
      <w:p w14:paraId="73E3ECE6" w14:textId="12A75AEF" w:rsidR="00C30873" w:rsidRDefault="00C30873">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2CE0007" w14:textId="77777777" w:rsidR="00C30873" w:rsidRDefault="00C308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E1EB8"/>
    <w:multiLevelType w:val="multilevel"/>
    <w:tmpl w:val="B28C4A6A"/>
    <w:lvl w:ilvl="0">
      <w:start w:val="1"/>
      <w:numFmt w:val="decimal"/>
      <w:pStyle w:val="Heading1"/>
      <w:lvlText w:val="Chương %1."/>
      <w:lvlJc w:val="left"/>
      <w:pPr>
        <w:tabs>
          <w:tab w:val="num" w:pos="794"/>
        </w:tabs>
        <w:ind w:left="1701" w:hanging="1701"/>
      </w:pPr>
      <w:rPr>
        <w:rFonts w:hint="default"/>
      </w:rPr>
    </w:lvl>
    <w:lvl w:ilvl="1">
      <w:start w:val="1"/>
      <w:numFmt w:val="decimal"/>
      <w:pStyle w:val="Heading2"/>
      <w:lvlText w:val="%1.%2. "/>
      <w:lvlJc w:val="left"/>
      <w:pPr>
        <w:tabs>
          <w:tab w:val="num" w:pos="567"/>
        </w:tabs>
        <w:ind w:left="567" w:hanging="567"/>
      </w:pPr>
      <w:rPr>
        <w:rFonts w:hint="default"/>
      </w:rPr>
    </w:lvl>
    <w:lvl w:ilvl="2">
      <w:start w:val="1"/>
      <w:numFmt w:val="decimal"/>
      <w:pStyle w:val="Heading3"/>
      <w:lvlText w:val="%1.%2.%3. "/>
      <w:lvlJc w:val="left"/>
      <w:pPr>
        <w:tabs>
          <w:tab w:val="num" w:pos="709"/>
        </w:tabs>
        <w:ind w:left="709" w:hanging="709"/>
      </w:pPr>
      <w:rPr>
        <w:rFonts w:hint="default"/>
      </w:rPr>
    </w:lvl>
    <w:lvl w:ilvl="3">
      <w:start w:val="1"/>
      <w:numFmt w:val="decimal"/>
      <w:pStyle w:val="Heading4"/>
      <w:lvlText w:val="%1.%2.%3.%4"/>
      <w:lvlJc w:val="left"/>
      <w:pPr>
        <w:tabs>
          <w:tab w:val="num" w:pos="1134"/>
        </w:tabs>
        <w:ind w:left="1134" w:hanging="113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 w15:restartNumberingAfterBreak="0">
    <w:nsid w:val="0C18240C"/>
    <w:multiLevelType w:val="hybridMultilevel"/>
    <w:tmpl w:val="25D2359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0CE5A70"/>
    <w:multiLevelType w:val="multilevel"/>
    <w:tmpl w:val="CABE5F56"/>
    <w:lvl w:ilvl="0">
      <w:start w:val="2"/>
      <w:numFmt w:val="bullet"/>
      <w:pStyle w:val="Bullet-"/>
      <w:lvlText w:val="-"/>
      <w:lvlJc w:val="left"/>
      <w:pPr>
        <w:ind w:left="927" w:hanging="360"/>
      </w:pPr>
      <w:rPr>
        <w:rFonts w:ascii="Times New Roman" w:eastAsiaTheme="minorEastAsia" w:hAnsi="Times New Roman" w:cs="Times New Roman" w:hint="default"/>
      </w:rPr>
    </w:lvl>
    <w:lvl w:ilvl="1">
      <w:start w:val="1"/>
      <w:numFmt w:val="decimal"/>
      <w:lvlText w:val="1.%1."/>
      <w:lvlJc w:val="left"/>
      <w:pPr>
        <w:tabs>
          <w:tab w:val="num" w:pos="851"/>
        </w:tabs>
        <w:ind w:left="851" w:hanging="851"/>
      </w:pPr>
      <w:rPr>
        <w:rFonts w:hint="default"/>
      </w:rPr>
    </w:lvl>
    <w:lvl w:ilvl="2">
      <w:start w:val="1"/>
      <w:numFmt w:val="decimal"/>
      <w:lvlText w:val="%1.%2.%3."/>
      <w:lvlJc w:val="left"/>
      <w:pPr>
        <w:tabs>
          <w:tab w:val="num" w:pos="709"/>
        </w:tabs>
        <w:ind w:left="709" w:hanging="709"/>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17357BD7"/>
    <w:multiLevelType w:val="hybridMultilevel"/>
    <w:tmpl w:val="25D2359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A375D85"/>
    <w:multiLevelType w:val="hybridMultilevel"/>
    <w:tmpl w:val="EF401B80"/>
    <w:lvl w:ilvl="0" w:tplc="47FA8E36">
      <w:start w:val="1"/>
      <w:numFmt w:val="bullet"/>
      <w:pStyle w:val="StyleTr"/>
      <w:lvlText w:val=""/>
      <w:lvlJc w:val="left"/>
      <w:pPr>
        <w:tabs>
          <w:tab w:val="num" w:pos="851"/>
        </w:tabs>
        <w:ind w:left="851" w:hanging="284"/>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B123C2"/>
    <w:multiLevelType w:val="hybridMultilevel"/>
    <w:tmpl w:val="63A07FB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D405BB7"/>
    <w:multiLevelType w:val="hybridMultilevel"/>
    <w:tmpl w:val="255A6986"/>
    <w:lvl w:ilvl="0" w:tplc="FFFFFFFF">
      <w:start w:val="1"/>
      <w:numFmt w:val="lowerLetter"/>
      <w:lvlText w:val="%1."/>
      <w:lvlJc w:val="left"/>
      <w:pPr>
        <w:ind w:left="927" w:hanging="360"/>
      </w:pPr>
      <w:rPr>
        <w:rFonts w:hint="default"/>
      </w:rPr>
    </w:lvl>
    <w:lvl w:ilvl="1" w:tplc="FFFFFFFF" w:tentative="1">
      <w:start w:val="1"/>
      <w:numFmt w:val="lowerLetter"/>
      <w:lvlText w:val="%2."/>
      <w:lvlJc w:val="left"/>
      <w:pPr>
        <w:ind w:left="1647" w:hanging="360"/>
      </w:pPr>
    </w:lvl>
    <w:lvl w:ilvl="2" w:tplc="FFFFFFFF" w:tentative="1">
      <w:start w:val="1"/>
      <w:numFmt w:val="lowerRoman"/>
      <w:lvlText w:val="%3."/>
      <w:lvlJc w:val="right"/>
      <w:pPr>
        <w:ind w:left="2367" w:hanging="180"/>
      </w:pPr>
    </w:lvl>
    <w:lvl w:ilvl="3" w:tplc="FFFFFFFF" w:tentative="1">
      <w:start w:val="1"/>
      <w:numFmt w:val="decimal"/>
      <w:lvlText w:val="%4."/>
      <w:lvlJc w:val="left"/>
      <w:pPr>
        <w:ind w:left="3087" w:hanging="360"/>
      </w:pPr>
    </w:lvl>
    <w:lvl w:ilvl="4" w:tplc="FFFFFFFF" w:tentative="1">
      <w:start w:val="1"/>
      <w:numFmt w:val="lowerLetter"/>
      <w:lvlText w:val="%5."/>
      <w:lvlJc w:val="left"/>
      <w:pPr>
        <w:ind w:left="3807" w:hanging="360"/>
      </w:pPr>
    </w:lvl>
    <w:lvl w:ilvl="5" w:tplc="FFFFFFFF" w:tentative="1">
      <w:start w:val="1"/>
      <w:numFmt w:val="lowerRoman"/>
      <w:lvlText w:val="%6."/>
      <w:lvlJc w:val="right"/>
      <w:pPr>
        <w:ind w:left="4527" w:hanging="180"/>
      </w:pPr>
    </w:lvl>
    <w:lvl w:ilvl="6" w:tplc="FFFFFFFF" w:tentative="1">
      <w:start w:val="1"/>
      <w:numFmt w:val="decimal"/>
      <w:lvlText w:val="%7."/>
      <w:lvlJc w:val="left"/>
      <w:pPr>
        <w:ind w:left="5247" w:hanging="360"/>
      </w:pPr>
    </w:lvl>
    <w:lvl w:ilvl="7" w:tplc="FFFFFFFF" w:tentative="1">
      <w:start w:val="1"/>
      <w:numFmt w:val="lowerLetter"/>
      <w:lvlText w:val="%8."/>
      <w:lvlJc w:val="left"/>
      <w:pPr>
        <w:ind w:left="5967" w:hanging="360"/>
      </w:pPr>
    </w:lvl>
    <w:lvl w:ilvl="8" w:tplc="FFFFFFFF" w:tentative="1">
      <w:start w:val="1"/>
      <w:numFmt w:val="lowerRoman"/>
      <w:lvlText w:val="%9."/>
      <w:lvlJc w:val="right"/>
      <w:pPr>
        <w:ind w:left="6687" w:hanging="180"/>
      </w:pPr>
    </w:lvl>
  </w:abstractNum>
  <w:abstractNum w:abstractNumId="7" w15:restartNumberingAfterBreak="0">
    <w:nsid w:val="1F5E08CB"/>
    <w:multiLevelType w:val="hybridMultilevel"/>
    <w:tmpl w:val="66AC5C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BE018D"/>
    <w:multiLevelType w:val="hybridMultilevel"/>
    <w:tmpl w:val="25D235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6448FD"/>
    <w:multiLevelType w:val="hybridMultilevel"/>
    <w:tmpl w:val="CAC0CC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EC763E"/>
    <w:multiLevelType w:val="hybridMultilevel"/>
    <w:tmpl w:val="F9E0C1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920572"/>
    <w:multiLevelType w:val="hybridMultilevel"/>
    <w:tmpl w:val="D74064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717A17"/>
    <w:multiLevelType w:val="hybridMultilevel"/>
    <w:tmpl w:val="2562638A"/>
    <w:lvl w:ilvl="0" w:tplc="F4D06FB0">
      <w:start w:val="2"/>
      <w:numFmt w:val="bullet"/>
      <w:pStyle w:val="Bullet"/>
      <w:lvlText w:val="+"/>
      <w:lvlJc w:val="left"/>
      <w:pPr>
        <w:tabs>
          <w:tab w:val="num" w:pos="1134"/>
        </w:tabs>
        <w:ind w:left="1134" w:hanging="283"/>
      </w:pPr>
      <w:rPr>
        <w:rFonts w:ascii="Times New Roman" w:eastAsiaTheme="minorEastAsia"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34C06484"/>
    <w:multiLevelType w:val="hybridMultilevel"/>
    <w:tmpl w:val="25D2359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55D6163"/>
    <w:multiLevelType w:val="hybridMultilevel"/>
    <w:tmpl w:val="F6721B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964343"/>
    <w:multiLevelType w:val="hybridMultilevel"/>
    <w:tmpl w:val="63A07FB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7C821EC"/>
    <w:multiLevelType w:val="hybridMultilevel"/>
    <w:tmpl w:val="63A07FB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9221BFB"/>
    <w:multiLevelType w:val="hybridMultilevel"/>
    <w:tmpl w:val="F738CC76"/>
    <w:lvl w:ilvl="0" w:tplc="1454379E">
      <w:start w:val="1"/>
      <w:numFmt w:val="bullet"/>
      <w:pStyle w:val="StyleCng"/>
      <w:lvlText w:val=""/>
      <w:lvlJc w:val="left"/>
      <w:pPr>
        <w:tabs>
          <w:tab w:val="num" w:pos="1134"/>
        </w:tabs>
        <w:ind w:left="1134"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2B7C75"/>
    <w:multiLevelType w:val="hybridMultilevel"/>
    <w:tmpl w:val="63A07FB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F2C4904"/>
    <w:multiLevelType w:val="hybridMultilevel"/>
    <w:tmpl w:val="D74064E6"/>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2707DCC"/>
    <w:multiLevelType w:val="hybridMultilevel"/>
    <w:tmpl w:val="25D2359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5576DF4"/>
    <w:multiLevelType w:val="hybridMultilevel"/>
    <w:tmpl w:val="63A07F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BC4A71"/>
    <w:multiLevelType w:val="hybridMultilevel"/>
    <w:tmpl w:val="25D2359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D5163EB"/>
    <w:multiLevelType w:val="hybridMultilevel"/>
    <w:tmpl w:val="25D2359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34431B0"/>
    <w:multiLevelType w:val="hybridMultilevel"/>
    <w:tmpl w:val="25D2359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AD7267B"/>
    <w:multiLevelType w:val="hybridMultilevel"/>
    <w:tmpl w:val="63A07FB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1373B3C"/>
    <w:multiLevelType w:val="hybridMultilevel"/>
    <w:tmpl w:val="63A07FB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5DC7B06"/>
    <w:multiLevelType w:val="hybridMultilevel"/>
    <w:tmpl w:val="63A07FB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9540C82"/>
    <w:multiLevelType w:val="hybridMultilevel"/>
    <w:tmpl w:val="63A07FB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6AF9204A"/>
    <w:multiLevelType w:val="hybridMultilevel"/>
    <w:tmpl w:val="25D2359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D1C085D"/>
    <w:multiLevelType w:val="hybridMultilevel"/>
    <w:tmpl w:val="255A6986"/>
    <w:lvl w:ilvl="0" w:tplc="6E542F70">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1" w15:restartNumberingAfterBreak="0">
    <w:nsid w:val="6DE95CFE"/>
    <w:multiLevelType w:val="hybridMultilevel"/>
    <w:tmpl w:val="63A07FB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E1B4CFE"/>
    <w:multiLevelType w:val="hybridMultilevel"/>
    <w:tmpl w:val="63A07FB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0B238E9"/>
    <w:multiLevelType w:val="hybridMultilevel"/>
    <w:tmpl w:val="63A07FB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13E30CB"/>
    <w:multiLevelType w:val="hybridMultilevel"/>
    <w:tmpl w:val="197C21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BE6302"/>
    <w:multiLevelType w:val="hybridMultilevel"/>
    <w:tmpl w:val="1C621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3E15BC4"/>
    <w:multiLevelType w:val="hybridMultilevel"/>
    <w:tmpl w:val="B94C2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6C83B9F"/>
    <w:multiLevelType w:val="hybridMultilevel"/>
    <w:tmpl w:val="63A07FB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3091886">
    <w:abstractNumId w:val="4"/>
  </w:num>
  <w:num w:numId="2" w16cid:durableId="917909086">
    <w:abstractNumId w:val="17"/>
  </w:num>
  <w:num w:numId="3" w16cid:durableId="1240022219">
    <w:abstractNumId w:val="0"/>
  </w:num>
  <w:num w:numId="4" w16cid:durableId="1359043980">
    <w:abstractNumId w:val="2"/>
  </w:num>
  <w:num w:numId="5" w16cid:durableId="1655988373">
    <w:abstractNumId w:val="12"/>
  </w:num>
  <w:num w:numId="6" w16cid:durableId="1302539523">
    <w:abstractNumId w:val="9"/>
  </w:num>
  <w:num w:numId="7" w16cid:durableId="2632445">
    <w:abstractNumId w:val="10"/>
  </w:num>
  <w:num w:numId="8" w16cid:durableId="673067837">
    <w:abstractNumId w:val="36"/>
  </w:num>
  <w:num w:numId="9" w16cid:durableId="258486030">
    <w:abstractNumId w:val="34"/>
  </w:num>
  <w:num w:numId="10" w16cid:durableId="753630230">
    <w:abstractNumId w:val="21"/>
  </w:num>
  <w:num w:numId="11" w16cid:durableId="2001545705">
    <w:abstractNumId w:val="8"/>
  </w:num>
  <w:num w:numId="12" w16cid:durableId="1959488519">
    <w:abstractNumId w:val="5"/>
  </w:num>
  <w:num w:numId="13" w16cid:durableId="1009217644">
    <w:abstractNumId w:val="31"/>
  </w:num>
  <w:num w:numId="14" w16cid:durableId="44568496">
    <w:abstractNumId w:val="32"/>
  </w:num>
  <w:num w:numId="15" w16cid:durableId="387535942">
    <w:abstractNumId w:val="28"/>
  </w:num>
  <w:num w:numId="16" w16cid:durableId="823274158">
    <w:abstractNumId w:val="15"/>
  </w:num>
  <w:num w:numId="17" w16cid:durableId="227114081">
    <w:abstractNumId w:val="33"/>
  </w:num>
  <w:num w:numId="18" w16cid:durableId="621419672">
    <w:abstractNumId w:val="16"/>
  </w:num>
  <w:num w:numId="19" w16cid:durableId="1904218814">
    <w:abstractNumId w:val="37"/>
  </w:num>
  <w:num w:numId="20" w16cid:durableId="1718237816">
    <w:abstractNumId w:val="27"/>
  </w:num>
  <w:num w:numId="21" w16cid:durableId="831988392">
    <w:abstractNumId w:val="3"/>
  </w:num>
  <w:num w:numId="22" w16cid:durableId="361592914">
    <w:abstractNumId w:val="22"/>
  </w:num>
  <w:num w:numId="23" w16cid:durableId="1909806940">
    <w:abstractNumId w:val="23"/>
  </w:num>
  <w:num w:numId="24" w16cid:durableId="1352535239">
    <w:abstractNumId w:val="20"/>
  </w:num>
  <w:num w:numId="25" w16cid:durableId="2090537147">
    <w:abstractNumId w:val="24"/>
  </w:num>
  <w:num w:numId="26" w16cid:durableId="1877959901">
    <w:abstractNumId w:val="13"/>
  </w:num>
  <w:num w:numId="27" w16cid:durableId="216282763">
    <w:abstractNumId w:val="7"/>
  </w:num>
  <w:num w:numId="28" w16cid:durableId="1216164885">
    <w:abstractNumId w:val="30"/>
  </w:num>
  <w:num w:numId="29" w16cid:durableId="907115096">
    <w:abstractNumId w:val="6"/>
  </w:num>
  <w:num w:numId="30" w16cid:durableId="461584353">
    <w:abstractNumId w:val="11"/>
  </w:num>
  <w:num w:numId="31" w16cid:durableId="390882303">
    <w:abstractNumId w:val="14"/>
  </w:num>
  <w:num w:numId="32" w16cid:durableId="1997998847">
    <w:abstractNumId w:val="25"/>
  </w:num>
  <w:num w:numId="33" w16cid:durableId="1513373768">
    <w:abstractNumId w:val="19"/>
  </w:num>
  <w:num w:numId="34" w16cid:durableId="16957691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738091868">
    <w:abstractNumId w:val="35"/>
  </w:num>
  <w:num w:numId="36" w16cid:durableId="2010332014">
    <w:abstractNumId w:val="29"/>
  </w:num>
  <w:num w:numId="37" w16cid:durableId="593123896">
    <w:abstractNumId w:val="1"/>
  </w:num>
  <w:num w:numId="38" w16cid:durableId="434908234">
    <w:abstractNumId w:val="26"/>
  </w:num>
  <w:num w:numId="39" w16cid:durableId="2036729609">
    <w:abstractNumId w:val="18"/>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4CBC"/>
    <w:rsid w:val="0000060E"/>
    <w:rsid w:val="00001155"/>
    <w:rsid w:val="0000284A"/>
    <w:rsid w:val="000035A4"/>
    <w:rsid w:val="00006575"/>
    <w:rsid w:val="000068A6"/>
    <w:rsid w:val="000069EE"/>
    <w:rsid w:val="000073E0"/>
    <w:rsid w:val="00010C2F"/>
    <w:rsid w:val="0001140A"/>
    <w:rsid w:val="00011B2B"/>
    <w:rsid w:val="000122FB"/>
    <w:rsid w:val="000136EE"/>
    <w:rsid w:val="000151F0"/>
    <w:rsid w:val="00015272"/>
    <w:rsid w:val="00015F69"/>
    <w:rsid w:val="00015FF1"/>
    <w:rsid w:val="000162C5"/>
    <w:rsid w:val="00016D4A"/>
    <w:rsid w:val="000176B6"/>
    <w:rsid w:val="00017965"/>
    <w:rsid w:val="00020FDE"/>
    <w:rsid w:val="00021C14"/>
    <w:rsid w:val="0002303F"/>
    <w:rsid w:val="000238E5"/>
    <w:rsid w:val="00023B8F"/>
    <w:rsid w:val="00024C43"/>
    <w:rsid w:val="000250FB"/>
    <w:rsid w:val="00032143"/>
    <w:rsid w:val="00034C32"/>
    <w:rsid w:val="00034EF1"/>
    <w:rsid w:val="00036561"/>
    <w:rsid w:val="0003671C"/>
    <w:rsid w:val="00036BBD"/>
    <w:rsid w:val="00037D2B"/>
    <w:rsid w:val="00040909"/>
    <w:rsid w:val="000420C2"/>
    <w:rsid w:val="00043647"/>
    <w:rsid w:val="000443C6"/>
    <w:rsid w:val="00044626"/>
    <w:rsid w:val="000477FE"/>
    <w:rsid w:val="00051813"/>
    <w:rsid w:val="000533E6"/>
    <w:rsid w:val="00061638"/>
    <w:rsid w:val="00062319"/>
    <w:rsid w:val="00062EC8"/>
    <w:rsid w:val="00062ED0"/>
    <w:rsid w:val="000639C1"/>
    <w:rsid w:val="00065344"/>
    <w:rsid w:val="0006587C"/>
    <w:rsid w:val="00065C0C"/>
    <w:rsid w:val="00066F37"/>
    <w:rsid w:val="00067DBA"/>
    <w:rsid w:val="000709FE"/>
    <w:rsid w:val="000712EC"/>
    <w:rsid w:val="00071F15"/>
    <w:rsid w:val="00072F44"/>
    <w:rsid w:val="000742F2"/>
    <w:rsid w:val="00076573"/>
    <w:rsid w:val="0007796E"/>
    <w:rsid w:val="000800D3"/>
    <w:rsid w:val="00080120"/>
    <w:rsid w:val="00080B17"/>
    <w:rsid w:val="00080BB1"/>
    <w:rsid w:val="00081073"/>
    <w:rsid w:val="000817CB"/>
    <w:rsid w:val="0008324D"/>
    <w:rsid w:val="00083902"/>
    <w:rsid w:val="0008397D"/>
    <w:rsid w:val="000847F0"/>
    <w:rsid w:val="00084A8B"/>
    <w:rsid w:val="000856C8"/>
    <w:rsid w:val="00085F4A"/>
    <w:rsid w:val="000900B4"/>
    <w:rsid w:val="000901B9"/>
    <w:rsid w:val="00091732"/>
    <w:rsid w:val="00091EC0"/>
    <w:rsid w:val="00094F04"/>
    <w:rsid w:val="00095C7F"/>
    <w:rsid w:val="00096169"/>
    <w:rsid w:val="000962F1"/>
    <w:rsid w:val="0009660E"/>
    <w:rsid w:val="00096CB0"/>
    <w:rsid w:val="00097466"/>
    <w:rsid w:val="00097B5F"/>
    <w:rsid w:val="000A2135"/>
    <w:rsid w:val="000A4ECF"/>
    <w:rsid w:val="000A61E3"/>
    <w:rsid w:val="000A6A0B"/>
    <w:rsid w:val="000B2456"/>
    <w:rsid w:val="000B299C"/>
    <w:rsid w:val="000B39C3"/>
    <w:rsid w:val="000B4949"/>
    <w:rsid w:val="000B5D82"/>
    <w:rsid w:val="000C039B"/>
    <w:rsid w:val="000C168C"/>
    <w:rsid w:val="000C19C5"/>
    <w:rsid w:val="000C1E92"/>
    <w:rsid w:val="000C3100"/>
    <w:rsid w:val="000C3EB4"/>
    <w:rsid w:val="000C433E"/>
    <w:rsid w:val="000C7C33"/>
    <w:rsid w:val="000D0190"/>
    <w:rsid w:val="000D0BA5"/>
    <w:rsid w:val="000D36EC"/>
    <w:rsid w:val="000D3E45"/>
    <w:rsid w:val="000D63DE"/>
    <w:rsid w:val="000D64FC"/>
    <w:rsid w:val="000E0176"/>
    <w:rsid w:val="000E0663"/>
    <w:rsid w:val="000E2942"/>
    <w:rsid w:val="000E2B27"/>
    <w:rsid w:val="000E2C01"/>
    <w:rsid w:val="000E52A6"/>
    <w:rsid w:val="000E6029"/>
    <w:rsid w:val="000E611E"/>
    <w:rsid w:val="000E6546"/>
    <w:rsid w:val="000E7535"/>
    <w:rsid w:val="000E7847"/>
    <w:rsid w:val="000F1C88"/>
    <w:rsid w:val="000F30E2"/>
    <w:rsid w:val="000F47A0"/>
    <w:rsid w:val="000F5CB8"/>
    <w:rsid w:val="000F6C02"/>
    <w:rsid w:val="000F6C69"/>
    <w:rsid w:val="000F74C2"/>
    <w:rsid w:val="00100789"/>
    <w:rsid w:val="00102363"/>
    <w:rsid w:val="00103238"/>
    <w:rsid w:val="00103B6F"/>
    <w:rsid w:val="00103D90"/>
    <w:rsid w:val="00103EAB"/>
    <w:rsid w:val="001041A9"/>
    <w:rsid w:val="00104305"/>
    <w:rsid w:val="001046F3"/>
    <w:rsid w:val="00104AFE"/>
    <w:rsid w:val="001055DB"/>
    <w:rsid w:val="00105BE3"/>
    <w:rsid w:val="001066B8"/>
    <w:rsid w:val="00106BC1"/>
    <w:rsid w:val="001103C5"/>
    <w:rsid w:val="001111B1"/>
    <w:rsid w:val="001120F5"/>
    <w:rsid w:val="0011226C"/>
    <w:rsid w:val="00112491"/>
    <w:rsid w:val="00114745"/>
    <w:rsid w:val="00116358"/>
    <w:rsid w:val="0011674F"/>
    <w:rsid w:val="001175D0"/>
    <w:rsid w:val="00117E2F"/>
    <w:rsid w:val="00121495"/>
    <w:rsid w:val="00122B1E"/>
    <w:rsid w:val="001237AE"/>
    <w:rsid w:val="00124065"/>
    <w:rsid w:val="00126487"/>
    <w:rsid w:val="001266DE"/>
    <w:rsid w:val="00127024"/>
    <w:rsid w:val="00130DC2"/>
    <w:rsid w:val="00130F67"/>
    <w:rsid w:val="0013214E"/>
    <w:rsid w:val="00133C74"/>
    <w:rsid w:val="0013443C"/>
    <w:rsid w:val="001402D2"/>
    <w:rsid w:val="0014111C"/>
    <w:rsid w:val="001419D9"/>
    <w:rsid w:val="00143421"/>
    <w:rsid w:val="001441A3"/>
    <w:rsid w:val="0014425E"/>
    <w:rsid w:val="00145A57"/>
    <w:rsid w:val="0014635E"/>
    <w:rsid w:val="00146E2F"/>
    <w:rsid w:val="00150DBA"/>
    <w:rsid w:val="00153BB9"/>
    <w:rsid w:val="00153DCC"/>
    <w:rsid w:val="00154A57"/>
    <w:rsid w:val="00156B84"/>
    <w:rsid w:val="00156CD6"/>
    <w:rsid w:val="0015728F"/>
    <w:rsid w:val="00157B0B"/>
    <w:rsid w:val="00160305"/>
    <w:rsid w:val="00160DF4"/>
    <w:rsid w:val="001612C5"/>
    <w:rsid w:val="00164156"/>
    <w:rsid w:val="001651E6"/>
    <w:rsid w:val="001668D3"/>
    <w:rsid w:val="0016698B"/>
    <w:rsid w:val="00166BA4"/>
    <w:rsid w:val="00166ECC"/>
    <w:rsid w:val="001708DB"/>
    <w:rsid w:val="0017092C"/>
    <w:rsid w:val="00170969"/>
    <w:rsid w:val="0017342D"/>
    <w:rsid w:val="0017454A"/>
    <w:rsid w:val="00174E5B"/>
    <w:rsid w:val="001760F2"/>
    <w:rsid w:val="00176E69"/>
    <w:rsid w:val="00177A19"/>
    <w:rsid w:val="00180CA1"/>
    <w:rsid w:val="0018143A"/>
    <w:rsid w:val="001818E5"/>
    <w:rsid w:val="00182735"/>
    <w:rsid w:val="0018379F"/>
    <w:rsid w:val="001853A1"/>
    <w:rsid w:val="001864F6"/>
    <w:rsid w:val="00186FCD"/>
    <w:rsid w:val="001875E8"/>
    <w:rsid w:val="001878FE"/>
    <w:rsid w:val="00187D17"/>
    <w:rsid w:val="00190EB8"/>
    <w:rsid w:val="0019115F"/>
    <w:rsid w:val="0019261E"/>
    <w:rsid w:val="0019553F"/>
    <w:rsid w:val="00195E29"/>
    <w:rsid w:val="0019623C"/>
    <w:rsid w:val="001968AD"/>
    <w:rsid w:val="001A0918"/>
    <w:rsid w:val="001A0B8C"/>
    <w:rsid w:val="001A2A3B"/>
    <w:rsid w:val="001A2E7E"/>
    <w:rsid w:val="001A36ED"/>
    <w:rsid w:val="001A64A8"/>
    <w:rsid w:val="001B071C"/>
    <w:rsid w:val="001B1E99"/>
    <w:rsid w:val="001B2373"/>
    <w:rsid w:val="001B297A"/>
    <w:rsid w:val="001B2E94"/>
    <w:rsid w:val="001B4995"/>
    <w:rsid w:val="001B4C6C"/>
    <w:rsid w:val="001C0BCC"/>
    <w:rsid w:val="001C557B"/>
    <w:rsid w:val="001C5708"/>
    <w:rsid w:val="001C72FD"/>
    <w:rsid w:val="001C73E2"/>
    <w:rsid w:val="001C7BE6"/>
    <w:rsid w:val="001C7E30"/>
    <w:rsid w:val="001D04B0"/>
    <w:rsid w:val="001D0AC0"/>
    <w:rsid w:val="001D282D"/>
    <w:rsid w:val="001D338E"/>
    <w:rsid w:val="001D3AC2"/>
    <w:rsid w:val="001D443B"/>
    <w:rsid w:val="001D67B1"/>
    <w:rsid w:val="001E0706"/>
    <w:rsid w:val="001E1F3B"/>
    <w:rsid w:val="001E2212"/>
    <w:rsid w:val="001E3BB9"/>
    <w:rsid w:val="001E4792"/>
    <w:rsid w:val="001E59A0"/>
    <w:rsid w:val="001E5CD2"/>
    <w:rsid w:val="001E6975"/>
    <w:rsid w:val="001F1070"/>
    <w:rsid w:val="001F14BB"/>
    <w:rsid w:val="001F1C58"/>
    <w:rsid w:val="001F3C58"/>
    <w:rsid w:val="001F433F"/>
    <w:rsid w:val="001F4D7C"/>
    <w:rsid w:val="0020130C"/>
    <w:rsid w:val="00202D50"/>
    <w:rsid w:val="00202EE6"/>
    <w:rsid w:val="00202FDC"/>
    <w:rsid w:val="0020409E"/>
    <w:rsid w:val="00204721"/>
    <w:rsid w:val="00204B13"/>
    <w:rsid w:val="00205C82"/>
    <w:rsid w:val="00205F97"/>
    <w:rsid w:val="00206767"/>
    <w:rsid w:val="00207199"/>
    <w:rsid w:val="0020777C"/>
    <w:rsid w:val="00211A00"/>
    <w:rsid w:val="00212DD1"/>
    <w:rsid w:val="002138D9"/>
    <w:rsid w:val="00214891"/>
    <w:rsid w:val="00217948"/>
    <w:rsid w:val="00217FB9"/>
    <w:rsid w:val="00222C94"/>
    <w:rsid w:val="0022385D"/>
    <w:rsid w:val="00223A6C"/>
    <w:rsid w:val="00226198"/>
    <w:rsid w:val="00226407"/>
    <w:rsid w:val="00226B00"/>
    <w:rsid w:val="002273EF"/>
    <w:rsid w:val="002274B6"/>
    <w:rsid w:val="002301DD"/>
    <w:rsid w:val="00230C60"/>
    <w:rsid w:val="00232948"/>
    <w:rsid w:val="00232B9C"/>
    <w:rsid w:val="00233AB1"/>
    <w:rsid w:val="00237461"/>
    <w:rsid w:val="00237CA3"/>
    <w:rsid w:val="00237E95"/>
    <w:rsid w:val="00242165"/>
    <w:rsid w:val="00242333"/>
    <w:rsid w:val="00242383"/>
    <w:rsid w:val="00242A5E"/>
    <w:rsid w:val="00243355"/>
    <w:rsid w:val="00244978"/>
    <w:rsid w:val="00246661"/>
    <w:rsid w:val="00250670"/>
    <w:rsid w:val="00251CA6"/>
    <w:rsid w:val="00252081"/>
    <w:rsid w:val="0025289F"/>
    <w:rsid w:val="00252AF6"/>
    <w:rsid w:val="0025316E"/>
    <w:rsid w:val="00253B92"/>
    <w:rsid w:val="00254D49"/>
    <w:rsid w:val="00255222"/>
    <w:rsid w:val="00256E3E"/>
    <w:rsid w:val="00256FDB"/>
    <w:rsid w:val="00257878"/>
    <w:rsid w:val="00257B88"/>
    <w:rsid w:val="00257C4F"/>
    <w:rsid w:val="00261640"/>
    <w:rsid w:val="00265F91"/>
    <w:rsid w:val="00266358"/>
    <w:rsid w:val="00267645"/>
    <w:rsid w:val="00270C2C"/>
    <w:rsid w:val="00271CE7"/>
    <w:rsid w:val="002727A3"/>
    <w:rsid w:val="002728C9"/>
    <w:rsid w:val="00273883"/>
    <w:rsid w:val="00273906"/>
    <w:rsid w:val="00274C50"/>
    <w:rsid w:val="00275251"/>
    <w:rsid w:val="00275468"/>
    <w:rsid w:val="002759DD"/>
    <w:rsid w:val="00276EAF"/>
    <w:rsid w:val="00282176"/>
    <w:rsid w:val="00282920"/>
    <w:rsid w:val="00282A6D"/>
    <w:rsid w:val="00284602"/>
    <w:rsid w:val="00285C54"/>
    <w:rsid w:val="00286347"/>
    <w:rsid w:val="00290031"/>
    <w:rsid w:val="00292BF6"/>
    <w:rsid w:val="00292D55"/>
    <w:rsid w:val="0029367D"/>
    <w:rsid w:val="002975FF"/>
    <w:rsid w:val="00297CE0"/>
    <w:rsid w:val="002A22EA"/>
    <w:rsid w:val="002A3254"/>
    <w:rsid w:val="002A3C0F"/>
    <w:rsid w:val="002A4E1D"/>
    <w:rsid w:val="002A5601"/>
    <w:rsid w:val="002A5E21"/>
    <w:rsid w:val="002A751B"/>
    <w:rsid w:val="002A777A"/>
    <w:rsid w:val="002B0282"/>
    <w:rsid w:val="002B164D"/>
    <w:rsid w:val="002B16AF"/>
    <w:rsid w:val="002B3B1E"/>
    <w:rsid w:val="002B6F9C"/>
    <w:rsid w:val="002B7764"/>
    <w:rsid w:val="002B7871"/>
    <w:rsid w:val="002B799B"/>
    <w:rsid w:val="002C00F4"/>
    <w:rsid w:val="002C1544"/>
    <w:rsid w:val="002C1A00"/>
    <w:rsid w:val="002C27F6"/>
    <w:rsid w:val="002C2A86"/>
    <w:rsid w:val="002C4ECD"/>
    <w:rsid w:val="002C691A"/>
    <w:rsid w:val="002C6D09"/>
    <w:rsid w:val="002C7883"/>
    <w:rsid w:val="002C7E82"/>
    <w:rsid w:val="002D2C26"/>
    <w:rsid w:val="002D36EB"/>
    <w:rsid w:val="002D6E1D"/>
    <w:rsid w:val="002D7A6F"/>
    <w:rsid w:val="002D7AE5"/>
    <w:rsid w:val="002D7D43"/>
    <w:rsid w:val="002E4226"/>
    <w:rsid w:val="002E4925"/>
    <w:rsid w:val="002E78F1"/>
    <w:rsid w:val="002F0434"/>
    <w:rsid w:val="002F0E19"/>
    <w:rsid w:val="002F2CFD"/>
    <w:rsid w:val="002F37D1"/>
    <w:rsid w:val="002F4982"/>
    <w:rsid w:val="002F49CB"/>
    <w:rsid w:val="002F6169"/>
    <w:rsid w:val="002F659E"/>
    <w:rsid w:val="00301DB9"/>
    <w:rsid w:val="00302758"/>
    <w:rsid w:val="00302FC3"/>
    <w:rsid w:val="0030322B"/>
    <w:rsid w:val="00303BE4"/>
    <w:rsid w:val="00304156"/>
    <w:rsid w:val="0030436E"/>
    <w:rsid w:val="003048C0"/>
    <w:rsid w:val="00304AF0"/>
    <w:rsid w:val="0030778A"/>
    <w:rsid w:val="0031105A"/>
    <w:rsid w:val="00314C07"/>
    <w:rsid w:val="003153AC"/>
    <w:rsid w:val="00315544"/>
    <w:rsid w:val="0031569E"/>
    <w:rsid w:val="0031569F"/>
    <w:rsid w:val="00315FAB"/>
    <w:rsid w:val="00317915"/>
    <w:rsid w:val="00317D7D"/>
    <w:rsid w:val="00317E02"/>
    <w:rsid w:val="00317F63"/>
    <w:rsid w:val="003201F7"/>
    <w:rsid w:val="00320779"/>
    <w:rsid w:val="00320FF0"/>
    <w:rsid w:val="0032529D"/>
    <w:rsid w:val="003270FC"/>
    <w:rsid w:val="00330156"/>
    <w:rsid w:val="00331E9E"/>
    <w:rsid w:val="00332ABA"/>
    <w:rsid w:val="00332F61"/>
    <w:rsid w:val="00333F64"/>
    <w:rsid w:val="003358A9"/>
    <w:rsid w:val="00335911"/>
    <w:rsid w:val="00336C7D"/>
    <w:rsid w:val="00337754"/>
    <w:rsid w:val="003414CB"/>
    <w:rsid w:val="003418E6"/>
    <w:rsid w:val="003434B3"/>
    <w:rsid w:val="00351D48"/>
    <w:rsid w:val="00352239"/>
    <w:rsid w:val="00355789"/>
    <w:rsid w:val="00355F26"/>
    <w:rsid w:val="00356C42"/>
    <w:rsid w:val="00356C62"/>
    <w:rsid w:val="0035723E"/>
    <w:rsid w:val="00357F2F"/>
    <w:rsid w:val="00360EE3"/>
    <w:rsid w:val="00361EAF"/>
    <w:rsid w:val="0036203F"/>
    <w:rsid w:val="0036215E"/>
    <w:rsid w:val="00362800"/>
    <w:rsid w:val="00362B63"/>
    <w:rsid w:val="00364229"/>
    <w:rsid w:val="00364FDC"/>
    <w:rsid w:val="00367B2C"/>
    <w:rsid w:val="00370C98"/>
    <w:rsid w:val="00371205"/>
    <w:rsid w:val="00371AB8"/>
    <w:rsid w:val="0037223D"/>
    <w:rsid w:val="0037370E"/>
    <w:rsid w:val="00374E4E"/>
    <w:rsid w:val="00375BB3"/>
    <w:rsid w:val="00375BD4"/>
    <w:rsid w:val="003772C4"/>
    <w:rsid w:val="00377700"/>
    <w:rsid w:val="003807F9"/>
    <w:rsid w:val="0038173B"/>
    <w:rsid w:val="00382CC8"/>
    <w:rsid w:val="003839B9"/>
    <w:rsid w:val="00385C37"/>
    <w:rsid w:val="00386BB6"/>
    <w:rsid w:val="00387C6B"/>
    <w:rsid w:val="00387D0E"/>
    <w:rsid w:val="003909F1"/>
    <w:rsid w:val="0039365F"/>
    <w:rsid w:val="00393AA0"/>
    <w:rsid w:val="00395050"/>
    <w:rsid w:val="00395B45"/>
    <w:rsid w:val="00395EFC"/>
    <w:rsid w:val="003A12AF"/>
    <w:rsid w:val="003A19B4"/>
    <w:rsid w:val="003A20B1"/>
    <w:rsid w:val="003A288B"/>
    <w:rsid w:val="003A31BC"/>
    <w:rsid w:val="003A46D1"/>
    <w:rsid w:val="003A7239"/>
    <w:rsid w:val="003B291D"/>
    <w:rsid w:val="003B3335"/>
    <w:rsid w:val="003B44CB"/>
    <w:rsid w:val="003B5155"/>
    <w:rsid w:val="003B5AAA"/>
    <w:rsid w:val="003B606E"/>
    <w:rsid w:val="003B6DE5"/>
    <w:rsid w:val="003B7122"/>
    <w:rsid w:val="003B72D6"/>
    <w:rsid w:val="003C2918"/>
    <w:rsid w:val="003C3F5F"/>
    <w:rsid w:val="003C426E"/>
    <w:rsid w:val="003C48B2"/>
    <w:rsid w:val="003C4B1C"/>
    <w:rsid w:val="003C715F"/>
    <w:rsid w:val="003C7E6B"/>
    <w:rsid w:val="003D1598"/>
    <w:rsid w:val="003D50A2"/>
    <w:rsid w:val="003D6A75"/>
    <w:rsid w:val="003E24D9"/>
    <w:rsid w:val="003E2611"/>
    <w:rsid w:val="003E3B66"/>
    <w:rsid w:val="003E46D7"/>
    <w:rsid w:val="003E5056"/>
    <w:rsid w:val="003E5822"/>
    <w:rsid w:val="003E6DCD"/>
    <w:rsid w:val="003E7B56"/>
    <w:rsid w:val="003F13CC"/>
    <w:rsid w:val="003F25C5"/>
    <w:rsid w:val="003F3B27"/>
    <w:rsid w:val="003F3C2E"/>
    <w:rsid w:val="003F50D8"/>
    <w:rsid w:val="003F57A7"/>
    <w:rsid w:val="003F7226"/>
    <w:rsid w:val="0040001D"/>
    <w:rsid w:val="0040125D"/>
    <w:rsid w:val="004017DD"/>
    <w:rsid w:val="00402A28"/>
    <w:rsid w:val="00402E25"/>
    <w:rsid w:val="004032D1"/>
    <w:rsid w:val="00403365"/>
    <w:rsid w:val="0040351F"/>
    <w:rsid w:val="00403792"/>
    <w:rsid w:val="00403E51"/>
    <w:rsid w:val="00404AB7"/>
    <w:rsid w:val="0040615C"/>
    <w:rsid w:val="00406179"/>
    <w:rsid w:val="00407701"/>
    <w:rsid w:val="00410624"/>
    <w:rsid w:val="00413B82"/>
    <w:rsid w:val="0041446C"/>
    <w:rsid w:val="00416365"/>
    <w:rsid w:val="004205D9"/>
    <w:rsid w:val="00421D42"/>
    <w:rsid w:val="00422491"/>
    <w:rsid w:val="00422867"/>
    <w:rsid w:val="004249F4"/>
    <w:rsid w:val="004255C8"/>
    <w:rsid w:val="0042578D"/>
    <w:rsid w:val="00425910"/>
    <w:rsid w:val="00426511"/>
    <w:rsid w:val="00427E3E"/>
    <w:rsid w:val="00430ACB"/>
    <w:rsid w:val="00431614"/>
    <w:rsid w:val="00432801"/>
    <w:rsid w:val="00435672"/>
    <w:rsid w:val="00436A7C"/>
    <w:rsid w:val="0043739B"/>
    <w:rsid w:val="004404DF"/>
    <w:rsid w:val="00440EAB"/>
    <w:rsid w:val="00444536"/>
    <w:rsid w:val="00444A09"/>
    <w:rsid w:val="00444EA4"/>
    <w:rsid w:val="00446547"/>
    <w:rsid w:val="00447202"/>
    <w:rsid w:val="004508C9"/>
    <w:rsid w:val="00451ED3"/>
    <w:rsid w:val="0045578F"/>
    <w:rsid w:val="00457672"/>
    <w:rsid w:val="004608D9"/>
    <w:rsid w:val="004619BB"/>
    <w:rsid w:val="004620D8"/>
    <w:rsid w:val="004632ED"/>
    <w:rsid w:val="0046451F"/>
    <w:rsid w:val="004648D8"/>
    <w:rsid w:val="00464AF5"/>
    <w:rsid w:val="00464B24"/>
    <w:rsid w:val="0046550C"/>
    <w:rsid w:val="0046597C"/>
    <w:rsid w:val="00465BAB"/>
    <w:rsid w:val="00465FDF"/>
    <w:rsid w:val="004663E6"/>
    <w:rsid w:val="00470E2E"/>
    <w:rsid w:val="0047145B"/>
    <w:rsid w:val="00473ADE"/>
    <w:rsid w:val="00474A1B"/>
    <w:rsid w:val="0047538A"/>
    <w:rsid w:val="00475417"/>
    <w:rsid w:val="00475F39"/>
    <w:rsid w:val="00476356"/>
    <w:rsid w:val="00476F42"/>
    <w:rsid w:val="0047706E"/>
    <w:rsid w:val="004771B9"/>
    <w:rsid w:val="00477C42"/>
    <w:rsid w:val="0048063F"/>
    <w:rsid w:val="004824BC"/>
    <w:rsid w:val="004857A9"/>
    <w:rsid w:val="00485975"/>
    <w:rsid w:val="00486F50"/>
    <w:rsid w:val="0049123F"/>
    <w:rsid w:val="00491D1F"/>
    <w:rsid w:val="00493F18"/>
    <w:rsid w:val="00495848"/>
    <w:rsid w:val="004961DB"/>
    <w:rsid w:val="00496649"/>
    <w:rsid w:val="004967A6"/>
    <w:rsid w:val="00496ABD"/>
    <w:rsid w:val="004971C7"/>
    <w:rsid w:val="00497377"/>
    <w:rsid w:val="0049766F"/>
    <w:rsid w:val="00497939"/>
    <w:rsid w:val="004A1A90"/>
    <w:rsid w:val="004A2EA1"/>
    <w:rsid w:val="004A2F5B"/>
    <w:rsid w:val="004A30A4"/>
    <w:rsid w:val="004A332F"/>
    <w:rsid w:val="004A4B63"/>
    <w:rsid w:val="004A4B66"/>
    <w:rsid w:val="004A60F9"/>
    <w:rsid w:val="004A6A85"/>
    <w:rsid w:val="004A6C51"/>
    <w:rsid w:val="004A6F6F"/>
    <w:rsid w:val="004A6F85"/>
    <w:rsid w:val="004A738E"/>
    <w:rsid w:val="004B0B8E"/>
    <w:rsid w:val="004B1995"/>
    <w:rsid w:val="004B517C"/>
    <w:rsid w:val="004C0437"/>
    <w:rsid w:val="004C1CF8"/>
    <w:rsid w:val="004C4139"/>
    <w:rsid w:val="004C4AB0"/>
    <w:rsid w:val="004C59A5"/>
    <w:rsid w:val="004C63AC"/>
    <w:rsid w:val="004C6492"/>
    <w:rsid w:val="004C6941"/>
    <w:rsid w:val="004C7AEA"/>
    <w:rsid w:val="004D0FED"/>
    <w:rsid w:val="004D4E15"/>
    <w:rsid w:val="004D53C4"/>
    <w:rsid w:val="004D5914"/>
    <w:rsid w:val="004D72D4"/>
    <w:rsid w:val="004E062B"/>
    <w:rsid w:val="004E1285"/>
    <w:rsid w:val="004E28CE"/>
    <w:rsid w:val="004E35E0"/>
    <w:rsid w:val="004E7A0B"/>
    <w:rsid w:val="004F1A1B"/>
    <w:rsid w:val="004F26A4"/>
    <w:rsid w:val="004F29FA"/>
    <w:rsid w:val="004F54A3"/>
    <w:rsid w:val="004F54C1"/>
    <w:rsid w:val="004F564F"/>
    <w:rsid w:val="004F59B8"/>
    <w:rsid w:val="004F5B25"/>
    <w:rsid w:val="004F726D"/>
    <w:rsid w:val="00500A12"/>
    <w:rsid w:val="0050147D"/>
    <w:rsid w:val="00502983"/>
    <w:rsid w:val="00504933"/>
    <w:rsid w:val="00505671"/>
    <w:rsid w:val="00505D40"/>
    <w:rsid w:val="00505F91"/>
    <w:rsid w:val="00506B51"/>
    <w:rsid w:val="005072EA"/>
    <w:rsid w:val="00511DAF"/>
    <w:rsid w:val="00511EA2"/>
    <w:rsid w:val="005121F2"/>
    <w:rsid w:val="00512DA9"/>
    <w:rsid w:val="005134AC"/>
    <w:rsid w:val="00514244"/>
    <w:rsid w:val="0051444B"/>
    <w:rsid w:val="00514FCB"/>
    <w:rsid w:val="005156AA"/>
    <w:rsid w:val="005167CC"/>
    <w:rsid w:val="00516F24"/>
    <w:rsid w:val="00517025"/>
    <w:rsid w:val="00521AE0"/>
    <w:rsid w:val="005236CF"/>
    <w:rsid w:val="005247B1"/>
    <w:rsid w:val="00524E21"/>
    <w:rsid w:val="00525587"/>
    <w:rsid w:val="00525696"/>
    <w:rsid w:val="00526C57"/>
    <w:rsid w:val="00526D25"/>
    <w:rsid w:val="0052708D"/>
    <w:rsid w:val="00534577"/>
    <w:rsid w:val="00540766"/>
    <w:rsid w:val="00541E46"/>
    <w:rsid w:val="00544424"/>
    <w:rsid w:val="005446E8"/>
    <w:rsid w:val="00545DD2"/>
    <w:rsid w:val="00545FB6"/>
    <w:rsid w:val="005465DB"/>
    <w:rsid w:val="005469F6"/>
    <w:rsid w:val="00547340"/>
    <w:rsid w:val="005502EF"/>
    <w:rsid w:val="005519EA"/>
    <w:rsid w:val="00551C10"/>
    <w:rsid w:val="00552182"/>
    <w:rsid w:val="005523BC"/>
    <w:rsid w:val="00553E25"/>
    <w:rsid w:val="0055594B"/>
    <w:rsid w:val="0055598B"/>
    <w:rsid w:val="00557290"/>
    <w:rsid w:val="005601EB"/>
    <w:rsid w:val="00560531"/>
    <w:rsid w:val="00560902"/>
    <w:rsid w:val="0056258D"/>
    <w:rsid w:val="00562AD5"/>
    <w:rsid w:val="00563384"/>
    <w:rsid w:val="00563525"/>
    <w:rsid w:val="005677D8"/>
    <w:rsid w:val="005703F4"/>
    <w:rsid w:val="00572C36"/>
    <w:rsid w:val="005731F8"/>
    <w:rsid w:val="00573F53"/>
    <w:rsid w:val="00574458"/>
    <w:rsid w:val="00575359"/>
    <w:rsid w:val="00575B67"/>
    <w:rsid w:val="00575C17"/>
    <w:rsid w:val="00575C4E"/>
    <w:rsid w:val="00575D2C"/>
    <w:rsid w:val="00575D6B"/>
    <w:rsid w:val="005768EA"/>
    <w:rsid w:val="00577185"/>
    <w:rsid w:val="00580AAB"/>
    <w:rsid w:val="005820A5"/>
    <w:rsid w:val="0058411D"/>
    <w:rsid w:val="00584AEB"/>
    <w:rsid w:val="00584C5D"/>
    <w:rsid w:val="00585EA4"/>
    <w:rsid w:val="0058631D"/>
    <w:rsid w:val="00586CBF"/>
    <w:rsid w:val="005872A5"/>
    <w:rsid w:val="00587853"/>
    <w:rsid w:val="00587D33"/>
    <w:rsid w:val="00590597"/>
    <w:rsid w:val="005909E7"/>
    <w:rsid w:val="005919DD"/>
    <w:rsid w:val="005920D8"/>
    <w:rsid w:val="00594351"/>
    <w:rsid w:val="00596490"/>
    <w:rsid w:val="00597DCD"/>
    <w:rsid w:val="005A05E1"/>
    <w:rsid w:val="005A0A16"/>
    <w:rsid w:val="005A158D"/>
    <w:rsid w:val="005A1AFD"/>
    <w:rsid w:val="005A1B54"/>
    <w:rsid w:val="005A2082"/>
    <w:rsid w:val="005A315F"/>
    <w:rsid w:val="005A381F"/>
    <w:rsid w:val="005A44DC"/>
    <w:rsid w:val="005A47FE"/>
    <w:rsid w:val="005A4B02"/>
    <w:rsid w:val="005A4D87"/>
    <w:rsid w:val="005A4E95"/>
    <w:rsid w:val="005A7B7B"/>
    <w:rsid w:val="005A7EAA"/>
    <w:rsid w:val="005B0C29"/>
    <w:rsid w:val="005B0D79"/>
    <w:rsid w:val="005B0E03"/>
    <w:rsid w:val="005B365A"/>
    <w:rsid w:val="005B385A"/>
    <w:rsid w:val="005B3EDE"/>
    <w:rsid w:val="005B44F1"/>
    <w:rsid w:val="005B4AE9"/>
    <w:rsid w:val="005B6BDE"/>
    <w:rsid w:val="005B6D4A"/>
    <w:rsid w:val="005B6F6B"/>
    <w:rsid w:val="005B7A23"/>
    <w:rsid w:val="005C1249"/>
    <w:rsid w:val="005C133F"/>
    <w:rsid w:val="005C15D0"/>
    <w:rsid w:val="005C2B2A"/>
    <w:rsid w:val="005C3493"/>
    <w:rsid w:val="005C4478"/>
    <w:rsid w:val="005C4C79"/>
    <w:rsid w:val="005C7BFE"/>
    <w:rsid w:val="005C7FFE"/>
    <w:rsid w:val="005D04E2"/>
    <w:rsid w:val="005D142D"/>
    <w:rsid w:val="005D19EC"/>
    <w:rsid w:val="005D1C0E"/>
    <w:rsid w:val="005D229F"/>
    <w:rsid w:val="005D2952"/>
    <w:rsid w:val="005D31E9"/>
    <w:rsid w:val="005D3583"/>
    <w:rsid w:val="005D5108"/>
    <w:rsid w:val="005D5126"/>
    <w:rsid w:val="005D5FDF"/>
    <w:rsid w:val="005D6918"/>
    <w:rsid w:val="005D72EF"/>
    <w:rsid w:val="005E04C3"/>
    <w:rsid w:val="005E04F0"/>
    <w:rsid w:val="005E10B4"/>
    <w:rsid w:val="005E126B"/>
    <w:rsid w:val="005E1628"/>
    <w:rsid w:val="005E1E41"/>
    <w:rsid w:val="005E2A36"/>
    <w:rsid w:val="005E2C76"/>
    <w:rsid w:val="005E3569"/>
    <w:rsid w:val="005E41AE"/>
    <w:rsid w:val="005E52AB"/>
    <w:rsid w:val="005E5DAE"/>
    <w:rsid w:val="005E682C"/>
    <w:rsid w:val="005E70E2"/>
    <w:rsid w:val="005E741A"/>
    <w:rsid w:val="005E7AE3"/>
    <w:rsid w:val="005F35E0"/>
    <w:rsid w:val="005F42D2"/>
    <w:rsid w:val="005F463C"/>
    <w:rsid w:val="005F46A3"/>
    <w:rsid w:val="005F4B8A"/>
    <w:rsid w:val="005F5388"/>
    <w:rsid w:val="005F77D6"/>
    <w:rsid w:val="006006D6"/>
    <w:rsid w:val="00600E4A"/>
    <w:rsid w:val="00601B10"/>
    <w:rsid w:val="00603766"/>
    <w:rsid w:val="0060626A"/>
    <w:rsid w:val="00607624"/>
    <w:rsid w:val="00607632"/>
    <w:rsid w:val="00607811"/>
    <w:rsid w:val="0061115A"/>
    <w:rsid w:val="00612833"/>
    <w:rsid w:val="00613DF9"/>
    <w:rsid w:val="00614160"/>
    <w:rsid w:val="00615A98"/>
    <w:rsid w:val="00616942"/>
    <w:rsid w:val="006200DB"/>
    <w:rsid w:val="00620C01"/>
    <w:rsid w:val="00621882"/>
    <w:rsid w:val="00622AA5"/>
    <w:rsid w:val="00622EED"/>
    <w:rsid w:val="00623A6A"/>
    <w:rsid w:val="006254C8"/>
    <w:rsid w:val="0062767E"/>
    <w:rsid w:val="0063069B"/>
    <w:rsid w:val="00630801"/>
    <w:rsid w:val="0063100D"/>
    <w:rsid w:val="006319E6"/>
    <w:rsid w:val="0063650D"/>
    <w:rsid w:val="00636CAB"/>
    <w:rsid w:val="00636D47"/>
    <w:rsid w:val="00637CA0"/>
    <w:rsid w:val="00640DCF"/>
    <w:rsid w:val="0064139C"/>
    <w:rsid w:val="00641A67"/>
    <w:rsid w:val="00642D50"/>
    <w:rsid w:val="00650048"/>
    <w:rsid w:val="00651742"/>
    <w:rsid w:val="00651C4B"/>
    <w:rsid w:val="006528B3"/>
    <w:rsid w:val="00652ACB"/>
    <w:rsid w:val="00653D0F"/>
    <w:rsid w:val="00653F79"/>
    <w:rsid w:val="00655D83"/>
    <w:rsid w:val="00660744"/>
    <w:rsid w:val="00660DFA"/>
    <w:rsid w:val="00663B6E"/>
    <w:rsid w:val="00665807"/>
    <w:rsid w:val="0066597E"/>
    <w:rsid w:val="006659AA"/>
    <w:rsid w:val="00665C0E"/>
    <w:rsid w:val="00665C58"/>
    <w:rsid w:val="0066788E"/>
    <w:rsid w:val="00667BA5"/>
    <w:rsid w:val="0067043A"/>
    <w:rsid w:val="00672847"/>
    <w:rsid w:val="00672B33"/>
    <w:rsid w:val="006732D7"/>
    <w:rsid w:val="00673B14"/>
    <w:rsid w:val="00674193"/>
    <w:rsid w:val="0067491C"/>
    <w:rsid w:val="0067695E"/>
    <w:rsid w:val="00680CFE"/>
    <w:rsid w:val="0068152B"/>
    <w:rsid w:val="006835C6"/>
    <w:rsid w:val="00684F3A"/>
    <w:rsid w:val="0068516D"/>
    <w:rsid w:val="00685552"/>
    <w:rsid w:val="00686334"/>
    <w:rsid w:val="00686908"/>
    <w:rsid w:val="00687342"/>
    <w:rsid w:val="00687E96"/>
    <w:rsid w:val="00687F9A"/>
    <w:rsid w:val="00690AFE"/>
    <w:rsid w:val="00691419"/>
    <w:rsid w:val="00691720"/>
    <w:rsid w:val="00692340"/>
    <w:rsid w:val="00692409"/>
    <w:rsid w:val="0069279A"/>
    <w:rsid w:val="00694FAA"/>
    <w:rsid w:val="00695B21"/>
    <w:rsid w:val="00695FCF"/>
    <w:rsid w:val="006968ED"/>
    <w:rsid w:val="00696E79"/>
    <w:rsid w:val="006A12E1"/>
    <w:rsid w:val="006A4368"/>
    <w:rsid w:val="006A5272"/>
    <w:rsid w:val="006A6495"/>
    <w:rsid w:val="006A6728"/>
    <w:rsid w:val="006A678B"/>
    <w:rsid w:val="006A6FC9"/>
    <w:rsid w:val="006B106F"/>
    <w:rsid w:val="006B22FE"/>
    <w:rsid w:val="006B3273"/>
    <w:rsid w:val="006B6520"/>
    <w:rsid w:val="006B6535"/>
    <w:rsid w:val="006B757D"/>
    <w:rsid w:val="006B7DFA"/>
    <w:rsid w:val="006C235D"/>
    <w:rsid w:val="006C2E3D"/>
    <w:rsid w:val="006C4667"/>
    <w:rsid w:val="006C5D6C"/>
    <w:rsid w:val="006C5DB3"/>
    <w:rsid w:val="006C635E"/>
    <w:rsid w:val="006C7EC7"/>
    <w:rsid w:val="006D1150"/>
    <w:rsid w:val="006D12AE"/>
    <w:rsid w:val="006D14ED"/>
    <w:rsid w:val="006D1790"/>
    <w:rsid w:val="006D19EF"/>
    <w:rsid w:val="006D1D7B"/>
    <w:rsid w:val="006D2CE2"/>
    <w:rsid w:val="006D3969"/>
    <w:rsid w:val="006E2339"/>
    <w:rsid w:val="006E33B7"/>
    <w:rsid w:val="006E3632"/>
    <w:rsid w:val="006E3EEA"/>
    <w:rsid w:val="006E4637"/>
    <w:rsid w:val="006E50AB"/>
    <w:rsid w:val="006F046C"/>
    <w:rsid w:val="006F07FB"/>
    <w:rsid w:val="006F0951"/>
    <w:rsid w:val="006F0F4F"/>
    <w:rsid w:val="006F1359"/>
    <w:rsid w:val="006F3095"/>
    <w:rsid w:val="006F358C"/>
    <w:rsid w:val="006F364C"/>
    <w:rsid w:val="006F36F1"/>
    <w:rsid w:val="006F6AF5"/>
    <w:rsid w:val="006F72A1"/>
    <w:rsid w:val="006F76A0"/>
    <w:rsid w:val="00700AF5"/>
    <w:rsid w:val="00701298"/>
    <w:rsid w:val="007019A0"/>
    <w:rsid w:val="00702CA9"/>
    <w:rsid w:val="00704AD8"/>
    <w:rsid w:val="007071C2"/>
    <w:rsid w:val="007075A1"/>
    <w:rsid w:val="007079C4"/>
    <w:rsid w:val="00707C9B"/>
    <w:rsid w:val="007103DA"/>
    <w:rsid w:val="00710EFB"/>
    <w:rsid w:val="0071155E"/>
    <w:rsid w:val="007128DA"/>
    <w:rsid w:val="00713B82"/>
    <w:rsid w:val="00715CC7"/>
    <w:rsid w:val="0071768E"/>
    <w:rsid w:val="00717A59"/>
    <w:rsid w:val="00723905"/>
    <w:rsid w:val="00723CCF"/>
    <w:rsid w:val="00724BEC"/>
    <w:rsid w:val="00724F60"/>
    <w:rsid w:val="007254FD"/>
    <w:rsid w:val="0072565F"/>
    <w:rsid w:val="0073025A"/>
    <w:rsid w:val="00731220"/>
    <w:rsid w:val="007324A3"/>
    <w:rsid w:val="00732A8D"/>
    <w:rsid w:val="00732B7E"/>
    <w:rsid w:val="00732C4B"/>
    <w:rsid w:val="00732FFC"/>
    <w:rsid w:val="00733C82"/>
    <w:rsid w:val="0073407B"/>
    <w:rsid w:val="00737994"/>
    <w:rsid w:val="00740FE6"/>
    <w:rsid w:val="00742291"/>
    <w:rsid w:val="00744E54"/>
    <w:rsid w:val="00746013"/>
    <w:rsid w:val="00751A03"/>
    <w:rsid w:val="007543F7"/>
    <w:rsid w:val="00755F8C"/>
    <w:rsid w:val="00756DCC"/>
    <w:rsid w:val="00756DFF"/>
    <w:rsid w:val="0075772C"/>
    <w:rsid w:val="007602EE"/>
    <w:rsid w:val="00761413"/>
    <w:rsid w:val="0076168C"/>
    <w:rsid w:val="00761E42"/>
    <w:rsid w:val="007624AF"/>
    <w:rsid w:val="0076295B"/>
    <w:rsid w:val="007631DF"/>
    <w:rsid w:val="00763D69"/>
    <w:rsid w:val="00764386"/>
    <w:rsid w:val="00764C06"/>
    <w:rsid w:val="007653D9"/>
    <w:rsid w:val="00765E13"/>
    <w:rsid w:val="00766C31"/>
    <w:rsid w:val="007672D8"/>
    <w:rsid w:val="007707D8"/>
    <w:rsid w:val="00771EBE"/>
    <w:rsid w:val="00773968"/>
    <w:rsid w:val="0077402C"/>
    <w:rsid w:val="00775630"/>
    <w:rsid w:val="00775B49"/>
    <w:rsid w:val="00776FC8"/>
    <w:rsid w:val="0077742A"/>
    <w:rsid w:val="00777692"/>
    <w:rsid w:val="00781DF4"/>
    <w:rsid w:val="007827FE"/>
    <w:rsid w:val="00782997"/>
    <w:rsid w:val="007838A7"/>
    <w:rsid w:val="007843EB"/>
    <w:rsid w:val="00785F5E"/>
    <w:rsid w:val="00787CD8"/>
    <w:rsid w:val="0079117E"/>
    <w:rsid w:val="00791C0F"/>
    <w:rsid w:val="00793191"/>
    <w:rsid w:val="00793268"/>
    <w:rsid w:val="00793403"/>
    <w:rsid w:val="007935BD"/>
    <w:rsid w:val="00794A4D"/>
    <w:rsid w:val="00795EAC"/>
    <w:rsid w:val="0079725B"/>
    <w:rsid w:val="00797AF7"/>
    <w:rsid w:val="007A002C"/>
    <w:rsid w:val="007A0F25"/>
    <w:rsid w:val="007A50EE"/>
    <w:rsid w:val="007A5139"/>
    <w:rsid w:val="007A6192"/>
    <w:rsid w:val="007A7ACB"/>
    <w:rsid w:val="007B2B5C"/>
    <w:rsid w:val="007B4C56"/>
    <w:rsid w:val="007B4C5D"/>
    <w:rsid w:val="007B5F83"/>
    <w:rsid w:val="007B7D09"/>
    <w:rsid w:val="007C07FC"/>
    <w:rsid w:val="007C08D3"/>
    <w:rsid w:val="007C10A6"/>
    <w:rsid w:val="007C2739"/>
    <w:rsid w:val="007C4336"/>
    <w:rsid w:val="007C44FD"/>
    <w:rsid w:val="007C479C"/>
    <w:rsid w:val="007C55C4"/>
    <w:rsid w:val="007C717D"/>
    <w:rsid w:val="007D55C9"/>
    <w:rsid w:val="007D767E"/>
    <w:rsid w:val="007E0943"/>
    <w:rsid w:val="007E369A"/>
    <w:rsid w:val="007E3A40"/>
    <w:rsid w:val="007E54ED"/>
    <w:rsid w:val="007F0532"/>
    <w:rsid w:val="007F0EC0"/>
    <w:rsid w:val="007F1052"/>
    <w:rsid w:val="007F14FA"/>
    <w:rsid w:val="007F17E9"/>
    <w:rsid w:val="007F37BD"/>
    <w:rsid w:val="007F55E2"/>
    <w:rsid w:val="007F5C41"/>
    <w:rsid w:val="007F6D27"/>
    <w:rsid w:val="00800493"/>
    <w:rsid w:val="008014BB"/>
    <w:rsid w:val="00801F10"/>
    <w:rsid w:val="00802A80"/>
    <w:rsid w:val="00802AF4"/>
    <w:rsid w:val="00803D2F"/>
    <w:rsid w:val="0080516D"/>
    <w:rsid w:val="00805987"/>
    <w:rsid w:val="00805C7B"/>
    <w:rsid w:val="00805EA4"/>
    <w:rsid w:val="00806BE7"/>
    <w:rsid w:val="00807D6F"/>
    <w:rsid w:val="00811CE3"/>
    <w:rsid w:val="00812502"/>
    <w:rsid w:val="008128D4"/>
    <w:rsid w:val="00812A01"/>
    <w:rsid w:val="008168A5"/>
    <w:rsid w:val="00817D26"/>
    <w:rsid w:val="00817EEF"/>
    <w:rsid w:val="00820874"/>
    <w:rsid w:val="00821079"/>
    <w:rsid w:val="00824723"/>
    <w:rsid w:val="008252BD"/>
    <w:rsid w:val="00826823"/>
    <w:rsid w:val="008275FB"/>
    <w:rsid w:val="00830DD5"/>
    <w:rsid w:val="008313BC"/>
    <w:rsid w:val="0083198F"/>
    <w:rsid w:val="008341BB"/>
    <w:rsid w:val="008351C0"/>
    <w:rsid w:val="0083541E"/>
    <w:rsid w:val="008363BD"/>
    <w:rsid w:val="00836E14"/>
    <w:rsid w:val="0083728B"/>
    <w:rsid w:val="008379D2"/>
    <w:rsid w:val="008379E4"/>
    <w:rsid w:val="00840105"/>
    <w:rsid w:val="0084042D"/>
    <w:rsid w:val="00840812"/>
    <w:rsid w:val="0084099D"/>
    <w:rsid w:val="008411C7"/>
    <w:rsid w:val="0084370C"/>
    <w:rsid w:val="0084602C"/>
    <w:rsid w:val="0084698B"/>
    <w:rsid w:val="00846F71"/>
    <w:rsid w:val="008515A3"/>
    <w:rsid w:val="00851870"/>
    <w:rsid w:val="00852462"/>
    <w:rsid w:val="0085541B"/>
    <w:rsid w:val="00855FB4"/>
    <w:rsid w:val="0085778F"/>
    <w:rsid w:val="00857CC6"/>
    <w:rsid w:val="00860517"/>
    <w:rsid w:val="00862591"/>
    <w:rsid w:val="008629D6"/>
    <w:rsid w:val="0086416C"/>
    <w:rsid w:val="00865605"/>
    <w:rsid w:val="00865C95"/>
    <w:rsid w:val="00866D5F"/>
    <w:rsid w:val="00866F29"/>
    <w:rsid w:val="00867FA1"/>
    <w:rsid w:val="00870ADB"/>
    <w:rsid w:val="00870C8B"/>
    <w:rsid w:val="00870DB5"/>
    <w:rsid w:val="00871C6B"/>
    <w:rsid w:val="00871DE1"/>
    <w:rsid w:val="00873005"/>
    <w:rsid w:val="0087516C"/>
    <w:rsid w:val="00875210"/>
    <w:rsid w:val="00875F0C"/>
    <w:rsid w:val="0088136F"/>
    <w:rsid w:val="0088160E"/>
    <w:rsid w:val="00881A81"/>
    <w:rsid w:val="008825A7"/>
    <w:rsid w:val="00883A94"/>
    <w:rsid w:val="0088404C"/>
    <w:rsid w:val="008845FB"/>
    <w:rsid w:val="00884A2E"/>
    <w:rsid w:val="00884C64"/>
    <w:rsid w:val="00885404"/>
    <w:rsid w:val="00886AB2"/>
    <w:rsid w:val="0088744D"/>
    <w:rsid w:val="008876BB"/>
    <w:rsid w:val="00890C22"/>
    <w:rsid w:val="008921A9"/>
    <w:rsid w:val="00893333"/>
    <w:rsid w:val="008943B6"/>
    <w:rsid w:val="00894959"/>
    <w:rsid w:val="00895179"/>
    <w:rsid w:val="008968BC"/>
    <w:rsid w:val="00897644"/>
    <w:rsid w:val="00897734"/>
    <w:rsid w:val="008A1058"/>
    <w:rsid w:val="008A12D3"/>
    <w:rsid w:val="008A17CB"/>
    <w:rsid w:val="008A2B83"/>
    <w:rsid w:val="008A3751"/>
    <w:rsid w:val="008A37F6"/>
    <w:rsid w:val="008A3943"/>
    <w:rsid w:val="008A3C66"/>
    <w:rsid w:val="008A3ECF"/>
    <w:rsid w:val="008A47A0"/>
    <w:rsid w:val="008A5007"/>
    <w:rsid w:val="008A5D2E"/>
    <w:rsid w:val="008A73A0"/>
    <w:rsid w:val="008B0694"/>
    <w:rsid w:val="008B1AC4"/>
    <w:rsid w:val="008B4741"/>
    <w:rsid w:val="008B4A57"/>
    <w:rsid w:val="008B78CC"/>
    <w:rsid w:val="008B7F9D"/>
    <w:rsid w:val="008C0D1A"/>
    <w:rsid w:val="008C17FB"/>
    <w:rsid w:val="008C1DFA"/>
    <w:rsid w:val="008C4A02"/>
    <w:rsid w:val="008C4F28"/>
    <w:rsid w:val="008C51C3"/>
    <w:rsid w:val="008C5F13"/>
    <w:rsid w:val="008C69AF"/>
    <w:rsid w:val="008C6CAC"/>
    <w:rsid w:val="008C7100"/>
    <w:rsid w:val="008D2968"/>
    <w:rsid w:val="008D3736"/>
    <w:rsid w:val="008D60E3"/>
    <w:rsid w:val="008D63CD"/>
    <w:rsid w:val="008D78CE"/>
    <w:rsid w:val="008E03A2"/>
    <w:rsid w:val="008E0F93"/>
    <w:rsid w:val="008E1114"/>
    <w:rsid w:val="008E1A9B"/>
    <w:rsid w:val="008E3EB3"/>
    <w:rsid w:val="008E49A3"/>
    <w:rsid w:val="008E5AB3"/>
    <w:rsid w:val="008F048B"/>
    <w:rsid w:val="008F1065"/>
    <w:rsid w:val="008F1C08"/>
    <w:rsid w:val="008F1E7D"/>
    <w:rsid w:val="008F2E0B"/>
    <w:rsid w:val="008F47E1"/>
    <w:rsid w:val="008F5205"/>
    <w:rsid w:val="008F52D1"/>
    <w:rsid w:val="008F56F6"/>
    <w:rsid w:val="008F597D"/>
    <w:rsid w:val="008F5FBE"/>
    <w:rsid w:val="008F60C8"/>
    <w:rsid w:val="008F638A"/>
    <w:rsid w:val="00900430"/>
    <w:rsid w:val="0090088B"/>
    <w:rsid w:val="00900D7E"/>
    <w:rsid w:val="009012FD"/>
    <w:rsid w:val="009019AF"/>
    <w:rsid w:val="00902DE9"/>
    <w:rsid w:val="00902E83"/>
    <w:rsid w:val="009033FE"/>
    <w:rsid w:val="00903578"/>
    <w:rsid w:val="00905271"/>
    <w:rsid w:val="009057DE"/>
    <w:rsid w:val="0090790C"/>
    <w:rsid w:val="009108DE"/>
    <w:rsid w:val="00912D9D"/>
    <w:rsid w:val="00913519"/>
    <w:rsid w:val="0091375A"/>
    <w:rsid w:val="00913955"/>
    <w:rsid w:val="009142FF"/>
    <w:rsid w:val="00915026"/>
    <w:rsid w:val="00915385"/>
    <w:rsid w:val="00915986"/>
    <w:rsid w:val="00915BF8"/>
    <w:rsid w:val="00922A80"/>
    <w:rsid w:val="0092383E"/>
    <w:rsid w:val="00926AF3"/>
    <w:rsid w:val="00926C5A"/>
    <w:rsid w:val="00926F6B"/>
    <w:rsid w:val="00927BDC"/>
    <w:rsid w:val="00927D65"/>
    <w:rsid w:val="0093053D"/>
    <w:rsid w:val="00931991"/>
    <w:rsid w:val="00931CD7"/>
    <w:rsid w:val="00931D37"/>
    <w:rsid w:val="0093330B"/>
    <w:rsid w:val="00933BA6"/>
    <w:rsid w:val="0093421F"/>
    <w:rsid w:val="00934BF4"/>
    <w:rsid w:val="00934E75"/>
    <w:rsid w:val="00937F93"/>
    <w:rsid w:val="00940D28"/>
    <w:rsid w:val="00941830"/>
    <w:rsid w:val="009418C7"/>
    <w:rsid w:val="00941E11"/>
    <w:rsid w:val="009425E2"/>
    <w:rsid w:val="00942ED6"/>
    <w:rsid w:val="00945304"/>
    <w:rsid w:val="00945E96"/>
    <w:rsid w:val="009462BD"/>
    <w:rsid w:val="0095007A"/>
    <w:rsid w:val="009505D0"/>
    <w:rsid w:val="00950616"/>
    <w:rsid w:val="009507B4"/>
    <w:rsid w:val="00950EDF"/>
    <w:rsid w:val="00951842"/>
    <w:rsid w:val="00951D37"/>
    <w:rsid w:val="0095212D"/>
    <w:rsid w:val="009525F3"/>
    <w:rsid w:val="009545D7"/>
    <w:rsid w:val="009546E5"/>
    <w:rsid w:val="00954C92"/>
    <w:rsid w:val="00954CAD"/>
    <w:rsid w:val="0095612B"/>
    <w:rsid w:val="0095701B"/>
    <w:rsid w:val="00957EA5"/>
    <w:rsid w:val="00960C5E"/>
    <w:rsid w:val="00961BA8"/>
    <w:rsid w:val="009627AB"/>
    <w:rsid w:val="00962C2B"/>
    <w:rsid w:val="00963240"/>
    <w:rsid w:val="009635D7"/>
    <w:rsid w:val="00965292"/>
    <w:rsid w:val="00965691"/>
    <w:rsid w:val="00966AF0"/>
    <w:rsid w:val="00967DFD"/>
    <w:rsid w:val="0097180E"/>
    <w:rsid w:val="0097255C"/>
    <w:rsid w:val="00973E4B"/>
    <w:rsid w:val="00974511"/>
    <w:rsid w:val="00974D9D"/>
    <w:rsid w:val="00975710"/>
    <w:rsid w:val="00975F6B"/>
    <w:rsid w:val="00980DA9"/>
    <w:rsid w:val="00981BE1"/>
    <w:rsid w:val="00983E8A"/>
    <w:rsid w:val="00985922"/>
    <w:rsid w:val="00985CFB"/>
    <w:rsid w:val="00985E39"/>
    <w:rsid w:val="00986629"/>
    <w:rsid w:val="00987052"/>
    <w:rsid w:val="00990571"/>
    <w:rsid w:val="00990AB6"/>
    <w:rsid w:val="00990CF0"/>
    <w:rsid w:val="00991885"/>
    <w:rsid w:val="00991D78"/>
    <w:rsid w:val="00992086"/>
    <w:rsid w:val="00995786"/>
    <w:rsid w:val="009959A3"/>
    <w:rsid w:val="009A0819"/>
    <w:rsid w:val="009A0E03"/>
    <w:rsid w:val="009A30C2"/>
    <w:rsid w:val="009A3E11"/>
    <w:rsid w:val="009A5371"/>
    <w:rsid w:val="009A54AF"/>
    <w:rsid w:val="009A59F0"/>
    <w:rsid w:val="009A5D22"/>
    <w:rsid w:val="009A6262"/>
    <w:rsid w:val="009A6809"/>
    <w:rsid w:val="009B18A5"/>
    <w:rsid w:val="009B2FA7"/>
    <w:rsid w:val="009B3FF0"/>
    <w:rsid w:val="009B4655"/>
    <w:rsid w:val="009B4C19"/>
    <w:rsid w:val="009C2E96"/>
    <w:rsid w:val="009C4750"/>
    <w:rsid w:val="009C5C11"/>
    <w:rsid w:val="009C78EB"/>
    <w:rsid w:val="009D1D5B"/>
    <w:rsid w:val="009D3328"/>
    <w:rsid w:val="009D3BF6"/>
    <w:rsid w:val="009D6214"/>
    <w:rsid w:val="009D71EC"/>
    <w:rsid w:val="009E0B3E"/>
    <w:rsid w:val="009E16F8"/>
    <w:rsid w:val="009E3645"/>
    <w:rsid w:val="009E4B68"/>
    <w:rsid w:val="009E5775"/>
    <w:rsid w:val="009E6357"/>
    <w:rsid w:val="009E6643"/>
    <w:rsid w:val="009E6D4A"/>
    <w:rsid w:val="009F1846"/>
    <w:rsid w:val="009F37F2"/>
    <w:rsid w:val="009F42E3"/>
    <w:rsid w:val="009F59EB"/>
    <w:rsid w:val="009F6520"/>
    <w:rsid w:val="009F7B32"/>
    <w:rsid w:val="00A008F0"/>
    <w:rsid w:val="00A01923"/>
    <w:rsid w:val="00A0302E"/>
    <w:rsid w:val="00A0735C"/>
    <w:rsid w:val="00A108D0"/>
    <w:rsid w:val="00A10C88"/>
    <w:rsid w:val="00A1187F"/>
    <w:rsid w:val="00A12E09"/>
    <w:rsid w:val="00A1341F"/>
    <w:rsid w:val="00A14C59"/>
    <w:rsid w:val="00A15B8D"/>
    <w:rsid w:val="00A17E12"/>
    <w:rsid w:val="00A21218"/>
    <w:rsid w:val="00A214E1"/>
    <w:rsid w:val="00A2362A"/>
    <w:rsid w:val="00A259F3"/>
    <w:rsid w:val="00A274E7"/>
    <w:rsid w:val="00A313F2"/>
    <w:rsid w:val="00A316F1"/>
    <w:rsid w:val="00A319B3"/>
    <w:rsid w:val="00A336C6"/>
    <w:rsid w:val="00A345BC"/>
    <w:rsid w:val="00A3460B"/>
    <w:rsid w:val="00A35559"/>
    <w:rsid w:val="00A3592E"/>
    <w:rsid w:val="00A366FE"/>
    <w:rsid w:val="00A36D56"/>
    <w:rsid w:val="00A37BE8"/>
    <w:rsid w:val="00A37D7D"/>
    <w:rsid w:val="00A40C6D"/>
    <w:rsid w:val="00A41EF1"/>
    <w:rsid w:val="00A42FE1"/>
    <w:rsid w:val="00A452C5"/>
    <w:rsid w:val="00A46039"/>
    <w:rsid w:val="00A4701B"/>
    <w:rsid w:val="00A47622"/>
    <w:rsid w:val="00A4762B"/>
    <w:rsid w:val="00A47FE7"/>
    <w:rsid w:val="00A503C9"/>
    <w:rsid w:val="00A5072F"/>
    <w:rsid w:val="00A51135"/>
    <w:rsid w:val="00A52F27"/>
    <w:rsid w:val="00A52F74"/>
    <w:rsid w:val="00A53CEC"/>
    <w:rsid w:val="00A53DAE"/>
    <w:rsid w:val="00A53FEE"/>
    <w:rsid w:val="00A60253"/>
    <w:rsid w:val="00A60335"/>
    <w:rsid w:val="00A60750"/>
    <w:rsid w:val="00A60CAA"/>
    <w:rsid w:val="00A61576"/>
    <w:rsid w:val="00A617CE"/>
    <w:rsid w:val="00A61EC8"/>
    <w:rsid w:val="00A63D54"/>
    <w:rsid w:val="00A67687"/>
    <w:rsid w:val="00A67CFA"/>
    <w:rsid w:val="00A704AC"/>
    <w:rsid w:val="00A70732"/>
    <w:rsid w:val="00A716E2"/>
    <w:rsid w:val="00A72D97"/>
    <w:rsid w:val="00A74952"/>
    <w:rsid w:val="00A74B57"/>
    <w:rsid w:val="00A75140"/>
    <w:rsid w:val="00A760AC"/>
    <w:rsid w:val="00A76BAA"/>
    <w:rsid w:val="00A771D1"/>
    <w:rsid w:val="00A778AB"/>
    <w:rsid w:val="00A8006B"/>
    <w:rsid w:val="00A80F22"/>
    <w:rsid w:val="00A815BE"/>
    <w:rsid w:val="00A816BA"/>
    <w:rsid w:val="00A81B7E"/>
    <w:rsid w:val="00A84E6F"/>
    <w:rsid w:val="00A86851"/>
    <w:rsid w:val="00A903AC"/>
    <w:rsid w:val="00A90EF5"/>
    <w:rsid w:val="00A9148C"/>
    <w:rsid w:val="00A91B58"/>
    <w:rsid w:val="00A92437"/>
    <w:rsid w:val="00A924FA"/>
    <w:rsid w:val="00A947F1"/>
    <w:rsid w:val="00AA0F20"/>
    <w:rsid w:val="00AA1B0B"/>
    <w:rsid w:val="00AA3719"/>
    <w:rsid w:val="00AA3A13"/>
    <w:rsid w:val="00AA4069"/>
    <w:rsid w:val="00AA4486"/>
    <w:rsid w:val="00AA484E"/>
    <w:rsid w:val="00AB1EFE"/>
    <w:rsid w:val="00AB37FA"/>
    <w:rsid w:val="00AB5782"/>
    <w:rsid w:val="00AB5F6D"/>
    <w:rsid w:val="00AB67CF"/>
    <w:rsid w:val="00AB6810"/>
    <w:rsid w:val="00AB7CE0"/>
    <w:rsid w:val="00AC1475"/>
    <w:rsid w:val="00AC1FBC"/>
    <w:rsid w:val="00AC2F32"/>
    <w:rsid w:val="00AC3BB1"/>
    <w:rsid w:val="00AC48EA"/>
    <w:rsid w:val="00AD289E"/>
    <w:rsid w:val="00AD3D14"/>
    <w:rsid w:val="00AD4186"/>
    <w:rsid w:val="00AD5504"/>
    <w:rsid w:val="00AD5840"/>
    <w:rsid w:val="00AD6AAC"/>
    <w:rsid w:val="00AD7C81"/>
    <w:rsid w:val="00AE02A7"/>
    <w:rsid w:val="00AE0610"/>
    <w:rsid w:val="00AE4658"/>
    <w:rsid w:val="00AE47A8"/>
    <w:rsid w:val="00AE5152"/>
    <w:rsid w:val="00AE52EB"/>
    <w:rsid w:val="00AF0ED1"/>
    <w:rsid w:val="00AF17CE"/>
    <w:rsid w:val="00AF1909"/>
    <w:rsid w:val="00AF3337"/>
    <w:rsid w:val="00AF3441"/>
    <w:rsid w:val="00AF4DE3"/>
    <w:rsid w:val="00AF61B4"/>
    <w:rsid w:val="00AF6343"/>
    <w:rsid w:val="00B00B6C"/>
    <w:rsid w:val="00B051DD"/>
    <w:rsid w:val="00B057BF"/>
    <w:rsid w:val="00B0703D"/>
    <w:rsid w:val="00B10E99"/>
    <w:rsid w:val="00B11918"/>
    <w:rsid w:val="00B12FDA"/>
    <w:rsid w:val="00B145A9"/>
    <w:rsid w:val="00B14D99"/>
    <w:rsid w:val="00B1530D"/>
    <w:rsid w:val="00B17407"/>
    <w:rsid w:val="00B22495"/>
    <w:rsid w:val="00B23356"/>
    <w:rsid w:val="00B247F4"/>
    <w:rsid w:val="00B24EE1"/>
    <w:rsid w:val="00B24F0F"/>
    <w:rsid w:val="00B25869"/>
    <w:rsid w:val="00B25DEE"/>
    <w:rsid w:val="00B27899"/>
    <w:rsid w:val="00B302BF"/>
    <w:rsid w:val="00B3113B"/>
    <w:rsid w:val="00B3135D"/>
    <w:rsid w:val="00B32086"/>
    <w:rsid w:val="00B322C5"/>
    <w:rsid w:val="00B34088"/>
    <w:rsid w:val="00B346C4"/>
    <w:rsid w:val="00B352E2"/>
    <w:rsid w:val="00B35FA9"/>
    <w:rsid w:val="00B3609F"/>
    <w:rsid w:val="00B361AE"/>
    <w:rsid w:val="00B37AB4"/>
    <w:rsid w:val="00B41842"/>
    <w:rsid w:val="00B41C3B"/>
    <w:rsid w:val="00B422F0"/>
    <w:rsid w:val="00B4333F"/>
    <w:rsid w:val="00B433E3"/>
    <w:rsid w:val="00B43540"/>
    <w:rsid w:val="00B43803"/>
    <w:rsid w:val="00B43E09"/>
    <w:rsid w:val="00B43E72"/>
    <w:rsid w:val="00B44157"/>
    <w:rsid w:val="00B4430D"/>
    <w:rsid w:val="00B4456C"/>
    <w:rsid w:val="00B452DE"/>
    <w:rsid w:val="00B459A0"/>
    <w:rsid w:val="00B46E0C"/>
    <w:rsid w:val="00B515AF"/>
    <w:rsid w:val="00B535A9"/>
    <w:rsid w:val="00B55062"/>
    <w:rsid w:val="00B56C5A"/>
    <w:rsid w:val="00B5794D"/>
    <w:rsid w:val="00B57C89"/>
    <w:rsid w:val="00B60C86"/>
    <w:rsid w:val="00B61859"/>
    <w:rsid w:val="00B62DB9"/>
    <w:rsid w:val="00B63C10"/>
    <w:rsid w:val="00B660F8"/>
    <w:rsid w:val="00B67E87"/>
    <w:rsid w:val="00B7308F"/>
    <w:rsid w:val="00B73AFB"/>
    <w:rsid w:val="00B74BF5"/>
    <w:rsid w:val="00B74F31"/>
    <w:rsid w:val="00B75023"/>
    <w:rsid w:val="00B75CE2"/>
    <w:rsid w:val="00B7634A"/>
    <w:rsid w:val="00B77408"/>
    <w:rsid w:val="00B805F7"/>
    <w:rsid w:val="00B81048"/>
    <w:rsid w:val="00B8144B"/>
    <w:rsid w:val="00B8255A"/>
    <w:rsid w:val="00B8374D"/>
    <w:rsid w:val="00B83F81"/>
    <w:rsid w:val="00B84542"/>
    <w:rsid w:val="00B8488E"/>
    <w:rsid w:val="00B85923"/>
    <w:rsid w:val="00B90EA6"/>
    <w:rsid w:val="00B91202"/>
    <w:rsid w:val="00B92366"/>
    <w:rsid w:val="00B93C5C"/>
    <w:rsid w:val="00B94891"/>
    <w:rsid w:val="00B94B0F"/>
    <w:rsid w:val="00B94BE5"/>
    <w:rsid w:val="00B95546"/>
    <w:rsid w:val="00BA08E0"/>
    <w:rsid w:val="00BA0A0B"/>
    <w:rsid w:val="00BA1D8B"/>
    <w:rsid w:val="00BA3147"/>
    <w:rsid w:val="00BA455B"/>
    <w:rsid w:val="00BA4CF5"/>
    <w:rsid w:val="00BA60B1"/>
    <w:rsid w:val="00BA6AF8"/>
    <w:rsid w:val="00BB0A4D"/>
    <w:rsid w:val="00BB0C70"/>
    <w:rsid w:val="00BB260A"/>
    <w:rsid w:val="00BB2693"/>
    <w:rsid w:val="00BB3336"/>
    <w:rsid w:val="00BB511C"/>
    <w:rsid w:val="00BB52AA"/>
    <w:rsid w:val="00BB6242"/>
    <w:rsid w:val="00BB6CE2"/>
    <w:rsid w:val="00BB7876"/>
    <w:rsid w:val="00BC08D3"/>
    <w:rsid w:val="00BC0DEE"/>
    <w:rsid w:val="00BC1710"/>
    <w:rsid w:val="00BC482D"/>
    <w:rsid w:val="00BC48B2"/>
    <w:rsid w:val="00BC746E"/>
    <w:rsid w:val="00BC759D"/>
    <w:rsid w:val="00BC7781"/>
    <w:rsid w:val="00BD3536"/>
    <w:rsid w:val="00BD3659"/>
    <w:rsid w:val="00BD6AA7"/>
    <w:rsid w:val="00BD794C"/>
    <w:rsid w:val="00BE337A"/>
    <w:rsid w:val="00BE389E"/>
    <w:rsid w:val="00BE4BD4"/>
    <w:rsid w:val="00BE6536"/>
    <w:rsid w:val="00BE77C6"/>
    <w:rsid w:val="00BF0424"/>
    <w:rsid w:val="00BF1292"/>
    <w:rsid w:val="00BF15D5"/>
    <w:rsid w:val="00BF48D5"/>
    <w:rsid w:val="00BF5E6C"/>
    <w:rsid w:val="00BF6E7C"/>
    <w:rsid w:val="00BF75CD"/>
    <w:rsid w:val="00BF768A"/>
    <w:rsid w:val="00BF769E"/>
    <w:rsid w:val="00C00B7B"/>
    <w:rsid w:val="00C00D6F"/>
    <w:rsid w:val="00C00E7B"/>
    <w:rsid w:val="00C02068"/>
    <w:rsid w:val="00C030DF"/>
    <w:rsid w:val="00C03D4E"/>
    <w:rsid w:val="00C11671"/>
    <w:rsid w:val="00C12B5D"/>
    <w:rsid w:val="00C13BA0"/>
    <w:rsid w:val="00C140EF"/>
    <w:rsid w:val="00C154DE"/>
    <w:rsid w:val="00C16AFE"/>
    <w:rsid w:val="00C20A79"/>
    <w:rsid w:val="00C239BD"/>
    <w:rsid w:val="00C24C77"/>
    <w:rsid w:val="00C24E0E"/>
    <w:rsid w:val="00C24ECB"/>
    <w:rsid w:val="00C26682"/>
    <w:rsid w:val="00C26797"/>
    <w:rsid w:val="00C3015D"/>
    <w:rsid w:val="00C3035E"/>
    <w:rsid w:val="00C30873"/>
    <w:rsid w:val="00C30C05"/>
    <w:rsid w:val="00C31675"/>
    <w:rsid w:val="00C33DAF"/>
    <w:rsid w:val="00C34CBF"/>
    <w:rsid w:val="00C34D38"/>
    <w:rsid w:val="00C35A59"/>
    <w:rsid w:val="00C35C2A"/>
    <w:rsid w:val="00C35CE8"/>
    <w:rsid w:val="00C41747"/>
    <w:rsid w:val="00C4304D"/>
    <w:rsid w:val="00C432CA"/>
    <w:rsid w:val="00C45992"/>
    <w:rsid w:val="00C47535"/>
    <w:rsid w:val="00C47553"/>
    <w:rsid w:val="00C47A9A"/>
    <w:rsid w:val="00C47BFF"/>
    <w:rsid w:val="00C50BEF"/>
    <w:rsid w:val="00C55C22"/>
    <w:rsid w:val="00C561B5"/>
    <w:rsid w:val="00C56F62"/>
    <w:rsid w:val="00C573CF"/>
    <w:rsid w:val="00C6073E"/>
    <w:rsid w:val="00C61685"/>
    <w:rsid w:val="00C629DA"/>
    <w:rsid w:val="00C62E51"/>
    <w:rsid w:val="00C62F8C"/>
    <w:rsid w:val="00C63D30"/>
    <w:rsid w:val="00C649CA"/>
    <w:rsid w:val="00C6514C"/>
    <w:rsid w:val="00C672BE"/>
    <w:rsid w:val="00C67315"/>
    <w:rsid w:val="00C71394"/>
    <w:rsid w:val="00C72205"/>
    <w:rsid w:val="00C7260E"/>
    <w:rsid w:val="00C726B8"/>
    <w:rsid w:val="00C72D99"/>
    <w:rsid w:val="00C7541C"/>
    <w:rsid w:val="00C7600A"/>
    <w:rsid w:val="00C760F9"/>
    <w:rsid w:val="00C7614D"/>
    <w:rsid w:val="00C76701"/>
    <w:rsid w:val="00C769A2"/>
    <w:rsid w:val="00C777FB"/>
    <w:rsid w:val="00C77A44"/>
    <w:rsid w:val="00C80F36"/>
    <w:rsid w:val="00C81F9A"/>
    <w:rsid w:val="00C8238C"/>
    <w:rsid w:val="00C82EAE"/>
    <w:rsid w:val="00C8523B"/>
    <w:rsid w:val="00C85722"/>
    <w:rsid w:val="00C859CA"/>
    <w:rsid w:val="00C85A17"/>
    <w:rsid w:val="00C85E47"/>
    <w:rsid w:val="00C86C8F"/>
    <w:rsid w:val="00C914A5"/>
    <w:rsid w:val="00C924BD"/>
    <w:rsid w:val="00C9385A"/>
    <w:rsid w:val="00C93FFD"/>
    <w:rsid w:val="00C94745"/>
    <w:rsid w:val="00CA0C7D"/>
    <w:rsid w:val="00CA1A81"/>
    <w:rsid w:val="00CA1A87"/>
    <w:rsid w:val="00CA1F5D"/>
    <w:rsid w:val="00CA217A"/>
    <w:rsid w:val="00CA21BD"/>
    <w:rsid w:val="00CA22A0"/>
    <w:rsid w:val="00CA47F3"/>
    <w:rsid w:val="00CA4D42"/>
    <w:rsid w:val="00CA4F59"/>
    <w:rsid w:val="00CA5025"/>
    <w:rsid w:val="00CA6016"/>
    <w:rsid w:val="00CA6C65"/>
    <w:rsid w:val="00CB2911"/>
    <w:rsid w:val="00CB33C0"/>
    <w:rsid w:val="00CB40F4"/>
    <w:rsid w:val="00CB6131"/>
    <w:rsid w:val="00CC0E35"/>
    <w:rsid w:val="00CC0F9F"/>
    <w:rsid w:val="00CC1314"/>
    <w:rsid w:val="00CC2A02"/>
    <w:rsid w:val="00CC3557"/>
    <w:rsid w:val="00CC355F"/>
    <w:rsid w:val="00CC3E53"/>
    <w:rsid w:val="00CC4230"/>
    <w:rsid w:val="00CC4D34"/>
    <w:rsid w:val="00CC6B2A"/>
    <w:rsid w:val="00CC6D15"/>
    <w:rsid w:val="00CC789F"/>
    <w:rsid w:val="00CC79A4"/>
    <w:rsid w:val="00CD07AE"/>
    <w:rsid w:val="00CD1451"/>
    <w:rsid w:val="00CD2B04"/>
    <w:rsid w:val="00CD2D69"/>
    <w:rsid w:val="00CD35E9"/>
    <w:rsid w:val="00CD4548"/>
    <w:rsid w:val="00CD5716"/>
    <w:rsid w:val="00CD584C"/>
    <w:rsid w:val="00CD738B"/>
    <w:rsid w:val="00CD776B"/>
    <w:rsid w:val="00CD7C6C"/>
    <w:rsid w:val="00CE01D9"/>
    <w:rsid w:val="00CE0352"/>
    <w:rsid w:val="00CE3F35"/>
    <w:rsid w:val="00CE5678"/>
    <w:rsid w:val="00CE56A3"/>
    <w:rsid w:val="00CE591A"/>
    <w:rsid w:val="00CF0885"/>
    <w:rsid w:val="00CF1B2F"/>
    <w:rsid w:val="00CF1C14"/>
    <w:rsid w:val="00CF57C3"/>
    <w:rsid w:val="00CF5C97"/>
    <w:rsid w:val="00CF6A78"/>
    <w:rsid w:val="00CF710E"/>
    <w:rsid w:val="00D00099"/>
    <w:rsid w:val="00D00CDD"/>
    <w:rsid w:val="00D00F55"/>
    <w:rsid w:val="00D0150B"/>
    <w:rsid w:val="00D02435"/>
    <w:rsid w:val="00D036F7"/>
    <w:rsid w:val="00D0506F"/>
    <w:rsid w:val="00D067CF"/>
    <w:rsid w:val="00D0721A"/>
    <w:rsid w:val="00D079BE"/>
    <w:rsid w:val="00D1013C"/>
    <w:rsid w:val="00D15B5D"/>
    <w:rsid w:val="00D16139"/>
    <w:rsid w:val="00D2090F"/>
    <w:rsid w:val="00D20E4A"/>
    <w:rsid w:val="00D22721"/>
    <w:rsid w:val="00D259FE"/>
    <w:rsid w:val="00D25D55"/>
    <w:rsid w:val="00D26595"/>
    <w:rsid w:val="00D26656"/>
    <w:rsid w:val="00D26E84"/>
    <w:rsid w:val="00D27D8B"/>
    <w:rsid w:val="00D3017F"/>
    <w:rsid w:val="00D30730"/>
    <w:rsid w:val="00D309BA"/>
    <w:rsid w:val="00D31A53"/>
    <w:rsid w:val="00D31BF8"/>
    <w:rsid w:val="00D31FFD"/>
    <w:rsid w:val="00D3495D"/>
    <w:rsid w:val="00D3555B"/>
    <w:rsid w:val="00D369FB"/>
    <w:rsid w:val="00D3791B"/>
    <w:rsid w:val="00D407D2"/>
    <w:rsid w:val="00D409B5"/>
    <w:rsid w:val="00D41AED"/>
    <w:rsid w:val="00D4256E"/>
    <w:rsid w:val="00D43474"/>
    <w:rsid w:val="00D43D9C"/>
    <w:rsid w:val="00D43E99"/>
    <w:rsid w:val="00D4436A"/>
    <w:rsid w:val="00D4438C"/>
    <w:rsid w:val="00D45B92"/>
    <w:rsid w:val="00D461F1"/>
    <w:rsid w:val="00D465D2"/>
    <w:rsid w:val="00D46E59"/>
    <w:rsid w:val="00D52DE4"/>
    <w:rsid w:val="00D5365B"/>
    <w:rsid w:val="00D53CB8"/>
    <w:rsid w:val="00D54008"/>
    <w:rsid w:val="00D549D6"/>
    <w:rsid w:val="00D5548E"/>
    <w:rsid w:val="00D56234"/>
    <w:rsid w:val="00D563E6"/>
    <w:rsid w:val="00D56592"/>
    <w:rsid w:val="00D57F21"/>
    <w:rsid w:val="00D629CF"/>
    <w:rsid w:val="00D63A85"/>
    <w:rsid w:val="00D640B0"/>
    <w:rsid w:val="00D646FE"/>
    <w:rsid w:val="00D66048"/>
    <w:rsid w:val="00D67040"/>
    <w:rsid w:val="00D67862"/>
    <w:rsid w:val="00D67D08"/>
    <w:rsid w:val="00D702E7"/>
    <w:rsid w:val="00D70584"/>
    <w:rsid w:val="00D72952"/>
    <w:rsid w:val="00D73BAC"/>
    <w:rsid w:val="00D73F9F"/>
    <w:rsid w:val="00D74C05"/>
    <w:rsid w:val="00D76331"/>
    <w:rsid w:val="00D77BD0"/>
    <w:rsid w:val="00D77E29"/>
    <w:rsid w:val="00D80DDB"/>
    <w:rsid w:val="00D835DF"/>
    <w:rsid w:val="00D90B73"/>
    <w:rsid w:val="00D90CB3"/>
    <w:rsid w:val="00D949FA"/>
    <w:rsid w:val="00D9544B"/>
    <w:rsid w:val="00D95E85"/>
    <w:rsid w:val="00D97F51"/>
    <w:rsid w:val="00DA0FB9"/>
    <w:rsid w:val="00DA1BB2"/>
    <w:rsid w:val="00DA1D0B"/>
    <w:rsid w:val="00DA29CC"/>
    <w:rsid w:val="00DA3589"/>
    <w:rsid w:val="00DA3A84"/>
    <w:rsid w:val="00DA3B84"/>
    <w:rsid w:val="00DA3DE8"/>
    <w:rsid w:val="00DA4B2D"/>
    <w:rsid w:val="00DA5945"/>
    <w:rsid w:val="00DA5C66"/>
    <w:rsid w:val="00DB03BE"/>
    <w:rsid w:val="00DB0D85"/>
    <w:rsid w:val="00DB201D"/>
    <w:rsid w:val="00DB359A"/>
    <w:rsid w:val="00DB5691"/>
    <w:rsid w:val="00DB79E6"/>
    <w:rsid w:val="00DC1F69"/>
    <w:rsid w:val="00DC391A"/>
    <w:rsid w:val="00DC53DF"/>
    <w:rsid w:val="00DC53E6"/>
    <w:rsid w:val="00DC585C"/>
    <w:rsid w:val="00DC599F"/>
    <w:rsid w:val="00DC5EB5"/>
    <w:rsid w:val="00DC6821"/>
    <w:rsid w:val="00DC71DD"/>
    <w:rsid w:val="00DC753A"/>
    <w:rsid w:val="00DC7C2C"/>
    <w:rsid w:val="00DC7E43"/>
    <w:rsid w:val="00DD1FBA"/>
    <w:rsid w:val="00DD2084"/>
    <w:rsid w:val="00DD21EE"/>
    <w:rsid w:val="00DD25BB"/>
    <w:rsid w:val="00DD32DE"/>
    <w:rsid w:val="00DD3C66"/>
    <w:rsid w:val="00DD4D39"/>
    <w:rsid w:val="00DD6C34"/>
    <w:rsid w:val="00DD6EFD"/>
    <w:rsid w:val="00DE1563"/>
    <w:rsid w:val="00DE26D1"/>
    <w:rsid w:val="00DE416D"/>
    <w:rsid w:val="00DE4B15"/>
    <w:rsid w:val="00DE6EC9"/>
    <w:rsid w:val="00DE7D26"/>
    <w:rsid w:val="00DF09E7"/>
    <w:rsid w:val="00DF487E"/>
    <w:rsid w:val="00DF4E57"/>
    <w:rsid w:val="00DF525A"/>
    <w:rsid w:val="00DF66A0"/>
    <w:rsid w:val="00DF7A69"/>
    <w:rsid w:val="00E00801"/>
    <w:rsid w:val="00E00A58"/>
    <w:rsid w:val="00E0133D"/>
    <w:rsid w:val="00E01E41"/>
    <w:rsid w:val="00E01F06"/>
    <w:rsid w:val="00E02641"/>
    <w:rsid w:val="00E02F09"/>
    <w:rsid w:val="00E0378B"/>
    <w:rsid w:val="00E038B3"/>
    <w:rsid w:val="00E04019"/>
    <w:rsid w:val="00E058F7"/>
    <w:rsid w:val="00E06D57"/>
    <w:rsid w:val="00E07FE1"/>
    <w:rsid w:val="00E104C9"/>
    <w:rsid w:val="00E10DF5"/>
    <w:rsid w:val="00E12169"/>
    <w:rsid w:val="00E13695"/>
    <w:rsid w:val="00E13EA1"/>
    <w:rsid w:val="00E15E4E"/>
    <w:rsid w:val="00E168C8"/>
    <w:rsid w:val="00E17C9B"/>
    <w:rsid w:val="00E210E1"/>
    <w:rsid w:val="00E21D64"/>
    <w:rsid w:val="00E221C8"/>
    <w:rsid w:val="00E22CD8"/>
    <w:rsid w:val="00E24C2C"/>
    <w:rsid w:val="00E24E91"/>
    <w:rsid w:val="00E253E3"/>
    <w:rsid w:val="00E25A22"/>
    <w:rsid w:val="00E25C26"/>
    <w:rsid w:val="00E26FD1"/>
    <w:rsid w:val="00E27E72"/>
    <w:rsid w:val="00E27FB7"/>
    <w:rsid w:val="00E30135"/>
    <w:rsid w:val="00E30A95"/>
    <w:rsid w:val="00E31CA5"/>
    <w:rsid w:val="00E321C8"/>
    <w:rsid w:val="00E33500"/>
    <w:rsid w:val="00E3531C"/>
    <w:rsid w:val="00E35F2C"/>
    <w:rsid w:val="00E36EA7"/>
    <w:rsid w:val="00E372E5"/>
    <w:rsid w:val="00E3744A"/>
    <w:rsid w:val="00E4057F"/>
    <w:rsid w:val="00E41B0A"/>
    <w:rsid w:val="00E41B20"/>
    <w:rsid w:val="00E4264F"/>
    <w:rsid w:val="00E43C8F"/>
    <w:rsid w:val="00E4423D"/>
    <w:rsid w:val="00E47A7D"/>
    <w:rsid w:val="00E51A05"/>
    <w:rsid w:val="00E51B6C"/>
    <w:rsid w:val="00E52614"/>
    <w:rsid w:val="00E52C64"/>
    <w:rsid w:val="00E53114"/>
    <w:rsid w:val="00E53820"/>
    <w:rsid w:val="00E53AF5"/>
    <w:rsid w:val="00E53B08"/>
    <w:rsid w:val="00E53E47"/>
    <w:rsid w:val="00E57F89"/>
    <w:rsid w:val="00E60485"/>
    <w:rsid w:val="00E60825"/>
    <w:rsid w:val="00E61E95"/>
    <w:rsid w:val="00E62727"/>
    <w:rsid w:val="00E6407C"/>
    <w:rsid w:val="00E6490F"/>
    <w:rsid w:val="00E6577D"/>
    <w:rsid w:val="00E65888"/>
    <w:rsid w:val="00E71837"/>
    <w:rsid w:val="00E72137"/>
    <w:rsid w:val="00E7266A"/>
    <w:rsid w:val="00E72E1E"/>
    <w:rsid w:val="00E73099"/>
    <w:rsid w:val="00E73F05"/>
    <w:rsid w:val="00E74D92"/>
    <w:rsid w:val="00E7751D"/>
    <w:rsid w:val="00E803C9"/>
    <w:rsid w:val="00E814C6"/>
    <w:rsid w:val="00E8322A"/>
    <w:rsid w:val="00E8362F"/>
    <w:rsid w:val="00E8482E"/>
    <w:rsid w:val="00E84FB2"/>
    <w:rsid w:val="00E8514B"/>
    <w:rsid w:val="00E861D6"/>
    <w:rsid w:val="00E86A67"/>
    <w:rsid w:val="00E87733"/>
    <w:rsid w:val="00E9179A"/>
    <w:rsid w:val="00E91F9F"/>
    <w:rsid w:val="00E94789"/>
    <w:rsid w:val="00E95E95"/>
    <w:rsid w:val="00E95EFD"/>
    <w:rsid w:val="00E964B6"/>
    <w:rsid w:val="00E96F35"/>
    <w:rsid w:val="00E97A07"/>
    <w:rsid w:val="00E97F52"/>
    <w:rsid w:val="00EA2CDD"/>
    <w:rsid w:val="00EA36B0"/>
    <w:rsid w:val="00EA3D84"/>
    <w:rsid w:val="00EA3EF9"/>
    <w:rsid w:val="00EA60A1"/>
    <w:rsid w:val="00EA72D1"/>
    <w:rsid w:val="00EA7878"/>
    <w:rsid w:val="00EA78C2"/>
    <w:rsid w:val="00EB011E"/>
    <w:rsid w:val="00EB10F7"/>
    <w:rsid w:val="00EB12FC"/>
    <w:rsid w:val="00EB197A"/>
    <w:rsid w:val="00EB24BF"/>
    <w:rsid w:val="00EB2EBA"/>
    <w:rsid w:val="00EB333D"/>
    <w:rsid w:val="00EB37AF"/>
    <w:rsid w:val="00EB3883"/>
    <w:rsid w:val="00EB3A14"/>
    <w:rsid w:val="00EB44A8"/>
    <w:rsid w:val="00EB47E2"/>
    <w:rsid w:val="00EB5A23"/>
    <w:rsid w:val="00EB6E33"/>
    <w:rsid w:val="00EC1585"/>
    <w:rsid w:val="00EC286D"/>
    <w:rsid w:val="00EC3085"/>
    <w:rsid w:val="00EC442C"/>
    <w:rsid w:val="00EC46A8"/>
    <w:rsid w:val="00EC5A2A"/>
    <w:rsid w:val="00ED02F5"/>
    <w:rsid w:val="00ED049A"/>
    <w:rsid w:val="00ED183A"/>
    <w:rsid w:val="00ED4812"/>
    <w:rsid w:val="00ED4A3C"/>
    <w:rsid w:val="00ED4CBC"/>
    <w:rsid w:val="00ED4DD2"/>
    <w:rsid w:val="00ED4F2D"/>
    <w:rsid w:val="00ED4FB4"/>
    <w:rsid w:val="00ED5620"/>
    <w:rsid w:val="00ED5688"/>
    <w:rsid w:val="00ED59A5"/>
    <w:rsid w:val="00ED6783"/>
    <w:rsid w:val="00ED7EF0"/>
    <w:rsid w:val="00EE0B0F"/>
    <w:rsid w:val="00EE1D74"/>
    <w:rsid w:val="00EE2368"/>
    <w:rsid w:val="00EE32F3"/>
    <w:rsid w:val="00EE3A95"/>
    <w:rsid w:val="00EE458A"/>
    <w:rsid w:val="00EE5DA6"/>
    <w:rsid w:val="00EE5E90"/>
    <w:rsid w:val="00EE6080"/>
    <w:rsid w:val="00EE6628"/>
    <w:rsid w:val="00EF017E"/>
    <w:rsid w:val="00EF01AB"/>
    <w:rsid w:val="00EF0687"/>
    <w:rsid w:val="00EF0E21"/>
    <w:rsid w:val="00EF1881"/>
    <w:rsid w:val="00EF3B48"/>
    <w:rsid w:val="00EF3D5A"/>
    <w:rsid w:val="00EF4D33"/>
    <w:rsid w:val="00EF59FD"/>
    <w:rsid w:val="00F009A7"/>
    <w:rsid w:val="00F01321"/>
    <w:rsid w:val="00F031B9"/>
    <w:rsid w:val="00F037C6"/>
    <w:rsid w:val="00F04625"/>
    <w:rsid w:val="00F05332"/>
    <w:rsid w:val="00F055D4"/>
    <w:rsid w:val="00F06AA9"/>
    <w:rsid w:val="00F07A27"/>
    <w:rsid w:val="00F108AD"/>
    <w:rsid w:val="00F10D79"/>
    <w:rsid w:val="00F11B13"/>
    <w:rsid w:val="00F1240D"/>
    <w:rsid w:val="00F14278"/>
    <w:rsid w:val="00F15304"/>
    <w:rsid w:val="00F15560"/>
    <w:rsid w:val="00F168B9"/>
    <w:rsid w:val="00F216D5"/>
    <w:rsid w:val="00F217AB"/>
    <w:rsid w:val="00F22383"/>
    <w:rsid w:val="00F22BDA"/>
    <w:rsid w:val="00F239A2"/>
    <w:rsid w:val="00F3121D"/>
    <w:rsid w:val="00F31A4B"/>
    <w:rsid w:val="00F32C6F"/>
    <w:rsid w:val="00F33B73"/>
    <w:rsid w:val="00F348D5"/>
    <w:rsid w:val="00F366F2"/>
    <w:rsid w:val="00F37DA2"/>
    <w:rsid w:val="00F404B7"/>
    <w:rsid w:val="00F411E7"/>
    <w:rsid w:val="00F43A54"/>
    <w:rsid w:val="00F44A52"/>
    <w:rsid w:val="00F4542F"/>
    <w:rsid w:val="00F45959"/>
    <w:rsid w:val="00F46995"/>
    <w:rsid w:val="00F50937"/>
    <w:rsid w:val="00F50C5F"/>
    <w:rsid w:val="00F51DDB"/>
    <w:rsid w:val="00F524D2"/>
    <w:rsid w:val="00F52CCD"/>
    <w:rsid w:val="00F52E82"/>
    <w:rsid w:val="00F53F20"/>
    <w:rsid w:val="00F54DA1"/>
    <w:rsid w:val="00F555E9"/>
    <w:rsid w:val="00F55A67"/>
    <w:rsid w:val="00F564E7"/>
    <w:rsid w:val="00F570C5"/>
    <w:rsid w:val="00F57A3C"/>
    <w:rsid w:val="00F63298"/>
    <w:rsid w:val="00F643B4"/>
    <w:rsid w:val="00F66295"/>
    <w:rsid w:val="00F666FB"/>
    <w:rsid w:val="00F670A3"/>
    <w:rsid w:val="00F671EE"/>
    <w:rsid w:val="00F71837"/>
    <w:rsid w:val="00F71F9D"/>
    <w:rsid w:val="00F725EE"/>
    <w:rsid w:val="00F75053"/>
    <w:rsid w:val="00F765C6"/>
    <w:rsid w:val="00F77B35"/>
    <w:rsid w:val="00F77D98"/>
    <w:rsid w:val="00F811EF"/>
    <w:rsid w:val="00F821C9"/>
    <w:rsid w:val="00F82F4A"/>
    <w:rsid w:val="00F8487D"/>
    <w:rsid w:val="00F851C3"/>
    <w:rsid w:val="00F8542F"/>
    <w:rsid w:val="00F90113"/>
    <w:rsid w:val="00F90992"/>
    <w:rsid w:val="00F90A36"/>
    <w:rsid w:val="00F90EA8"/>
    <w:rsid w:val="00F92536"/>
    <w:rsid w:val="00F95A5F"/>
    <w:rsid w:val="00F95C04"/>
    <w:rsid w:val="00F968F3"/>
    <w:rsid w:val="00F97207"/>
    <w:rsid w:val="00FA17F7"/>
    <w:rsid w:val="00FA2FB6"/>
    <w:rsid w:val="00FA4027"/>
    <w:rsid w:val="00FA6943"/>
    <w:rsid w:val="00FA7A23"/>
    <w:rsid w:val="00FA7F51"/>
    <w:rsid w:val="00FB0167"/>
    <w:rsid w:val="00FB1586"/>
    <w:rsid w:val="00FB2560"/>
    <w:rsid w:val="00FB25FE"/>
    <w:rsid w:val="00FB3451"/>
    <w:rsid w:val="00FB43FD"/>
    <w:rsid w:val="00FB46E2"/>
    <w:rsid w:val="00FB5F02"/>
    <w:rsid w:val="00FB6C7E"/>
    <w:rsid w:val="00FB79D8"/>
    <w:rsid w:val="00FC0704"/>
    <w:rsid w:val="00FC3C5C"/>
    <w:rsid w:val="00FC3F6F"/>
    <w:rsid w:val="00FC6820"/>
    <w:rsid w:val="00FC6B0E"/>
    <w:rsid w:val="00FC7A6F"/>
    <w:rsid w:val="00FC7E1B"/>
    <w:rsid w:val="00FD1ACC"/>
    <w:rsid w:val="00FD1BA0"/>
    <w:rsid w:val="00FD6AC1"/>
    <w:rsid w:val="00FD6ED9"/>
    <w:rsid w:val="00FD7DEE"/>
    <w:rsid w:val="00FE0287"/>
    <w:rsid w:val="00FE1E5C"/>
    <w:rsid w:val="00FE2A9D"/>
    <w:rsid w:val="00FE4367"/>
    <w:rsid w:val="00FE4520"/>
    <w:rsid w:val="00FE4AD1"/>
    <w:rsid w:val="00FE504E"/>
    <w:rsid w:val="00FF129C"/>
    <w:rsid w:val="00FF5688"/>
    <w:rsid w:val="00FF637D"/>
    <w:rsid w:val="02E5DB72"/>
    <w:rsid w:val="0CF9E0B6"/>
    <w:rsid w:val="0F88E7C9"/>
    <w:rsid w:val="119D35BD"/>
    <w:rsid w:val="1369A375"/>
    <w:rsid w:val="1380D9EA"/>
    <w:rsid w:val="165DF57B"/>
    <w:rsid w:val="16813B9A"/>
    <w:rsid w:val="17B9764A"/>
    <w:rsid w:val="18E4F8E2"/>
    <w:rsid w:val="198BD7DF"/>
    <w:rsid w:val="211F6988"/>
    <w:rsid w:val="21CDD07E"/>
    <w:rsid w:val="239C2101"/>
    <w:rsid w:val="240AF09B"/>
    <w:rsid w:val="25F165C6"/>
    <w:rsid w:val="2BA77772"/>
    <w:rsid w:val="2C35C691"/>
    <w:rsid w:val="2E1AF17E"/>
    <w:rsid w:val="321EF998"/>
    <w:rsid w:val="355AB66E"/>
    <w:rsid w:val="3647745A"/>
    <w:rsid w:val="3DCF7C90"/>
    <w:rsid w:val="40751E52"/>
    <w:rsid w:val="42720FD7"/>
    <w:rsid w:val="42ADEA3C"/>
    <w:rsid w:val="495AEE1B"/>
    <w:rsid w:val="526F7EA7"/>
    <w:rsid w:val="5300C085"/>
    <w:rsid w:val="5407DE88"/>
    <w:rsid w:val="54426C28"/>
    <w:rsid w:val="5695C1BD"/>
    <w:rsid w:val="571197E9"/>
    <w:rsid w:val="579CE79E"/>
    <w:rsid w:val="57A98FF6"/>
    <w:rsid w:val="59D5DAA9"/>
    <w:rsid w:val="5B696B0B"/>
    <w:rsid w:val="5C2BEA71"/>
    <w:rsid w:val="5CA39CD1"/>
    <w:rsid w:val="5D177AD7"/>
    <w:rsid w:val="615B1AD1"/>
    <w:rsid w:val="627C2344"/>
    <w:rsid w:val="69EF7355"/>
    <w:rsid w:val="6A59354C"/>
    <w:rsid w:val="6C54D59A"/>
    <w:rsid w:val="6EAB4E3C"/>
    <w:rsid w:val="6F4C4C57"/>
    <w:rsid w:val="6FFCF231"/>
    <w:rsid w:val="70F468BE"/>
    <w:rsid w:val="718084A2"/>
    <w:rsid w:val="734F4C22"/>
    <w:rsid w:val="737CFC54"/>
    <w:rsid w:val="738F28D0"/>
    <w:rsid w:val="78E354F9"/>
    <w:rsid w:val="7C3D5ACC"/>
    <w:rsid w:val="7C9C9055"/>
    <w:rsid w:val="7CD179EF"/>
    <w:rsid w:val="7F74F7E3"/>
    <w:rsid w:val="7FC8DF9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226CA0"/>
  <w15:chartTrackingRefBased/>
  <w15:docId w15:val="{81B381DE-C270-4EDD-937F-6432D886C6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5050"/>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250670"/>
    <w:pPr>
      <w:keepNext/>
      <w:keepLines/>
      <w:pageBreakBefore/>
      <w:numPr>
        <w:numId w:val="3"/>
      </w:numP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250670"/>
    <w:pPr>
      <w:keepNext/>
      <w:keepLines/>
      <w:numPr>
        <w:ilvl w:val="1"/>
        <w:numId w:val="3"/>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250670"/>
    <w:pPr>
      <w:keepNext/>
      <w:keepLines/>
      <w:numPr>
        <w:ilvl w:val="2"/>
        <w:numId w:val="3"/>
      </w:numPr>
      <w:outlineLvl w:val="2"/>
    </w:pPr>
    <w:rPr>
      <w:rFonts w:eastAsiaTheme="majorEastAsia" w:cstheme="majorBidi"/>
      <w:b/>
      <w:i/>
      <w:szCs w:val="24"/>
    </w:rPr>
  </w:style>
  <w:style w:type="paragraph" w:styleId="Heading4">
    <w:name w:val="heading 4"/>
    <w:basedOn w:val="Normal"/>
    <w:next w:val="Normal"/>
    <w:link w:val="Heading4Char"/>
    <w:uiPriority w:val="9"/>
    <w:unhideWhenUsed/>
    <w:qFormat/>
    <w:rsid w:val="00250670"/>
    <w:pPr>
      <w:keepNext/>
      <w:keepLines/>
      <w:numPr>
        <w:ilvl w:val="3"/>
        <w:numId w:val="3"/>
      </w:numPr>
      <w:outlineLvl w:val="3"/>
    </w:pPr>
    <w:rPr>
      <w:rFonts w:eastAsiaTheme="majorEastAsia" w:cstheme="majorBidi"/>
      <w:i/>
      <w:iCs/>
    </w:rPr>
  </w:style>
  <w:style w:type="paragraph" w:styleId="Heading5">
    <w:name w:val="heading 5"/>
    <w:basedOn w:val="Normal"/>
    <w:next w:val="Normal"/>
    <w:link w:val="Heading5Char"/>
    <w:uiPriority w:val="9"/>
    <w:unhideWhenUsed/>
    <w:qFormat/>
    <w:rsid w:val="00333F64"/>
    <w:pPr>
      <w:keepNext/>
      <w:keepLines/>
      <w:numPr>
        <w:ilvl w:val="4"/>
        <w:numId w:val="3"/>
      </w:numPr>
      <w:spacing w:before="40" w:after="0"/>
      <w:outlineLvl w:val="4"/>
    </w:pPr>
    <w:rPr>
      <w:rFonts w:eastAsiaTheme="majorEastAsia" w:cstheme="majorBidi"/>
    </w:rPr>
  </w:style>
  <w:style w:type="paragraph" w:styleId="Heading6">
    <w:name w:val="heading 6"/>
    <w:basedOn w:val="Normal"/>
    <w:next w:val="Normal"/>
    <w:link w:val="Heading6Char"/>
    <w:uiPriority w:val="9"/>
    <w:unhideWhenUsed/>
    <w:qFormat/>
    <w:rsid w:val="00ED4CBC"/>
    <w:pPr>
      <w:keepNext/>
      <w:keepLines/>
      <w:numPr>
        <w:ilvl w:val="5"/>
        <w:numId w:val="3"/>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ED4CBC"/>
    <w:pPr>
      <w:keepNext/>
      <w:keepLines/>
      <w:numPr>
        <w:ilvl w:val="6"/>
        <w:numId w:val="3"/>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ED4CBC"/>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D4CBC"/>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0670"/>
    <w:rPr>
      <w:rFonts w:ascii="Times New Roman" w:eastAsiaTheme="majorEastAsia" w:hAnsi="Times New Roman" w:cstheme="majorBidi"/>
      <w:b/>
      <w:caps/>
      <w:sz w:val="26"/>
      <w:szCs w:val="32"/>
    </w:rPr>
  </w:style>
  <w:style w:type="character" w:customStyle="1" w:styleId="Heading2Char">
    <w:name w:val="Heading 2 Char"/>
    <w:basedOn w:val="DefaultParagraphFont"/>
    <w:link w:val="Heading2"/>
    <w:uiPriority w:val="9"/>
    <w:rsid w:val="00250670"/>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250670"/>
    <w:rPr>
      <w:rFonts w:ascii="Times New Roman" w:eastAsiaTheme="majorEastAsia" w:hAnsi="Times New Roman" w:cstheme="majorBidi"/>
      <w:b/>
      <w:i/>
      <w:sz w:val="26"/>
      <w:szCs w:val="24"/>
    </w:rPr>
  </w:style>
  <w:style w:type="paragraph" w:customStyle="1" w:styleId="DoanVB">
    <w:name w:val="DoanVB"/>
    <w:basedOn w:val="Normal"/>
    <w:qFormat/>
    <w:rsid w:val="00395050"/>
    <w:pPr>
      <w:ind w:firstLine="567"/>
    </w:pPr>
    <w:rPr>
      <w:rFonts w:eastAsiaTheme="majorEastAsia" w:cstheme="majorBidi"/>
      <w:szCs w:val="26"/>
    </w:rPr>
  </w:style>
  <w:style w:type="paragraph" w:customStyle="1" w:styleId="StyleTr">
    <w:name w:val="Style Trừ"/>
    <w:basedOn w:val="Normal"/>
    <w:qFormat/>
    <w:rsid w:val="00395050"/>
    <w:pPr>
      <w:numPr>
        <w:numId w:val="1"/>
      </w:numPr>
    </w:pPr>
  </w:style>
  <w:style w:type="paragraph" w:customStyle="1" w:styleId="StyleCng">
    <w:name w:val="Style Cộng"/>
    <w:basedOn w:val="Normal"/>
    <w:qFormat/>
    <w:rsid w:val="00395050"/>
    <w:pPr>
      <w:numPr>
        <w:numId w:val="2"/>
      </w:numPr>
    </w:pPr>
  </w:style>
  <w:style w:type="table" w:styleId="TableGrid">
    <w:name w:val="Table Grid"/>
    <w:basedOn w:val="TableNormal"/>
    <w:uiPriority w:val="39"/>
    <w:rsid w:val="00ED4D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50670"/>
    <w:rPr>
      <w:rFonts w:ascii="Times New Roman" w:eastAsiaTheme="majorEastAsia" w:hAnsi="Times New Roman" w:cstheme="majorBidi"/>
      <w:i/>
      <w:iCs/>
      <w:sz w:val="26"/>
    </w:rPr>
  </w:style>
  <w:style w:type="character" w:customStyle="1" w:styleId="Heading5Char">
    <w:name w:val="Heading 5 Char"/>
    <w:basedOn w:val="DefaultParagraphFont"/>
    <w:link w:val="Heading5"/>
    <w:uiPriority w:val="9"/>
    <w:rsid w:val="00333F64"/>
    <w:rPr>
      <w:rFonts w:ascii="Times New Roman" w:eastAsiaTheme="majorEastAsia" w:hAnsi="Times New Roman" w:cstheme="majorBidi"/>
      <w:sz w:val="26"/>
    </w:rPr>
  </w:style>
  <w:style w:type="character" w:customStyle="1" w:styleId="Heading6Char">
    <w:name w:val="Heading 6 Char"/>
    <w:basedOn w:val="DefaultParagraphFont"/>
    <w:link w:val="Heading6"/>
    <w:uiPriority w:val="9"/>
    <w:rsid w:val="00ED4CBC"/>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rsid w:val="00ED4CBC"/>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rsid w:val="00ED4C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D4CBC"/>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250670"/>
    <w:pPr>
      <w:jc w:val="center"/>
    </w:pPr>
    <w:rPr>
      <w:i/>
      <w:iCs/>
      <w:szCs w:val="18"/>
    </w:rPr>
  </w:style>
  <w:style w:type="paragraph" w:styleId="TOC1">
    <w:name w:val="toc 1"/>
    <w:basedOn w:val="Normal"/>
    <w:next w:val="Normal"/>
    <w:autoRedefine/>
    <w:uiPriority w:val="39"/>
    <w:unhideWhenUsed/>
    <w:rsid w:val="00251CA6"/>
    <w:pPr>
      <w:tabs>
        <w:tab w:val="left" w:pos="1540"/>
        <w:tab w:val="right" w:leader="dot" w:pos="9062"/>
      </w:tabs>
      <w:ind w:left="851" w:hanging="851"/>
    </w:pPr>
    <w:rPr>
      <w:b/>
      <w:caps/>
      <w:noProof/>
    </w:rPr>
  </w:style>
  <w:style w:type="paragraph" w:styleId="TOC2">
    <w:name w:val="toc 2"/>
    <w:basedOn w:val="Normal"/>
    <w:next w:val="Normal"/>
    <w:autoRedefine/>
    <w:uiPriority w:val="39"/>
    <w:unhideWhenUsed/>
    <w:rsid w:val="00D57F21"/>
    <w:pPr>
      <w:ind w:left="284"/>
    </w:pPr>
    <w:rPr>
      <w:b/>
    </w:rPr>
  </w:style>
  <w:style w:type="paragraph" w:styleId="TOC3">
    <w:name w:val="toc 3"/>
    <w:basedOn w:val="Normal"/>
    <w:next w:val="Normal"/>
    <w:autoRedefine/>
    <w:uiPriority w:val="39"/>
    <w:unhideWhenUsed/>
    <w:rsid w:val="00D57F21"/>
    <w:pPr>
      <w:tabs>
        <w:tab w:val="left" w:pos="1540"/>
        <w:tab w:val="right" w:leader="dot" w:pos="9062"/>
      </w:tabs>
      <w:ind w:left="1276" w:hanging="709"/>
    </w:pPr>
    <w:rPr>
      <w:i/>
    </w:rPr>
  </w:style>
  <w:style w:type="character" w:styleId="Hyperlink">
    <w:name w:val="Hyperlink"/>
    <w:basedOn w:val="DefaultParagraphFont"/>
    <w:uiPriority w:val="99"/>
    <w:unhideWhenUsed/>
    <w:rsid w:val="000A2135"/>
    <w:rPr>
      <w:color w:val="0563C1" w:themeColor="hyperlink"/>
      <w:u w:val="single"/>
    </w:rPr>
  </w:style>
  <w:style w:type="paragraph" w:styleId="Header">
    <w:name w:val="header"/>
    <w:basedOn w:val="Normal"/>
    <w:link w:val="HeaderChar"/>
    <w:uiPriority w:val="99"/>
    <w:unhideWhenUsed/>
    <w:rsid w:val="00D57F2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57F21"/>
    <w:rPr>
      <w:rFonts w:ascii="Times New Roman" w:hAnsi="Times New Roman"/>
      <w:sz w:val="26"/>
    </w:rPr>
  </w:style>
  <w:style w:type="paragraph" w:styleId="Footer">
    <w:name w:val="footer"/>
    <w:basedOn w:val="Normal"/>
    <w:link w:val="FooterChar"/>
    <w:uiPriority w:val="99"/>
    <w:unhideWhenUsed/>
    <w:rsid w:val="00D57F2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57F21"/>
    <w:rPr>
      <w:rFonts w:ascii="Times New Roman" w:hAnsi="Times New Roman"/>
      <w:sz w:val="26"/>
    </w:rPr>
  </w:style>
  <w:style w:type="paragraph" w:styleId="TableofFigures">
    <w:name w:val="table of figures"/>
    <w:basedOn w:val="Normal"/>
    <w:next w:val="Normal"/>
    <w:uiPriority w:val="99"/>
    <w:unhideWhenUsed/>
    <w:rsid w:val="00CD35E9"/>
    <w:pPr>
      <w:spacing w:after="0"/>
    </w:pPr>
  </w:style>
  <w:style w:type="table" w:customStyle="1" w:styleId="TableGrid1">
    <w:name w:val="Table Grid1"/>
    <w:basedOn w:val="TableNormal"/>
    <w:next w:val="TableGrid"/>
    <w:uiPriority w:val="39"/>
    <w:rsid w:val="005D19EC"/>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E4637"/>
    <w:pPr>
      <w:ind w:left="720"/>
      <w:contextualSpacing/>
    </w:pPr>
  </w:style>
  <w:style w:type="paragraph" w:styleId="NormalWeb">
    <w:name w:val="Normal (Web)"/>
    <w:basedOn w:val="Normal"/>
    <w:uiPriority w:val="99"/>
    <w:semiHidden/>
    <w:unhideWhenUsed/>
    <w:rsid w:val="00F10D79"/>
    <w:pPr>
      <w:spacing w:before="100" w:beforeAutospacing="1" w:after="100" w:afterAutospacing="1" w:line="240" w:lineRule="auto"/>
      <w:jc w:val="left"/>
    </w:pPr>
    <w:rPr>
      <w:rFonts w:eastAsia="Times New Roman" w:cs="Times New Roman"/>
      <w:sz w:val="24"/>
      <w:szCs w:val="24"/>
    </w:rPr>
  </w:style>
  <w:style w:type="character" w:styleId="UnresolvedMention">
    <w:name w:val="Unresolved Mention"/>
    <w:basedOn w:val="DefaultParagraphFont"/>
    <w:uiPriority w:val="99"/>
    <w:semiHidden/>
    <w:unhideWhenUsed/>
    <w:rsid w:val="005519EA"/>
    <w:rPr>
      <w:color w:val="605E5C"/>
      <w:shd w:val="clear" w:color="auto" w:fill="E1DFDD"/>
    </w:rPr>
  </w:style>
  <w:style w:type="paragraph" w:customStyle="1" w:styleId="Bullet-">
    <w:name w:val="Bullet -"/>
    <w:basedOn w:val="Normal"/>
    <w:next w:val="Normal"/>
    <w:link w:val="Bullet-Char"/>
    <w:qFormat/>
    <w:rsid w:val="008F52D1"/>
    <w:pPr>
      <w:numPr>
        <w:numId w:val="4"/>
      </w:numPr>
      <w:spacing w:before="60" w:after="60" w:line="312" w:lineRule="auto"/>
    </w:pPr>
    <w:rPr>
      <w:kern w:val="2"/>
      <w14:ligatures w14:val="standardContextual"/>
    </w:rPr>
  </w:style>
  <w:style w:type="character" w:customStyle="1" w:styleId="Bullet-Char">
    <w:name w:val="Bullet - Char"/>
    <w:basedOn w:val="DefaultParagraphFont"/>
    <w:link w:val="Bullet-"/>
    <w:rsid w:val="008F52D1"/>
    <w:rPr>
      <w:rFonts w:ascii="Times New Roman" w:hAnsi="Times New Roman"/>
      <w:kern w:val="2"/>
      <w:sz w:val="26"/>
      <w14:ligatures w14:val="standardContextual"/>
    </w:rPr>
  </w:style>
  <w:style w:type="paragraph" w:customStyle="1" w:styleId="Bullet">
    <w:name w:val="Bullet +"/>
    <w:basedOn w:val="Normal"/>
    <w:next w:val="Normal"/>
    <w:link w:val="BulletChar"/>
    <w:qFormat/>
    <w:rsid w:val="008F52D1"/>
    <w:pPr>
      <w:numPr>
        <w:numId w:val="5"/>
      </w:numPr>
      <w:spacing w:before="60" w:after="60" w:line="312" w:lineRule="auto"/>
    </w:pPr>
    <w:rPr>
      <w:kern w:val="2"/>
      <w14:ligatures w14:val="standardContextual"/>
    </w:rPr>
  </w:style>
  <w:style w:type="character" w:customStyle="1" w:styleId="BulletChar">
    <w:name w:val="Bullet + Char"/>
    <w:basedOn w:val="Bullet-Char"/>
    <w:link w:val="Bullet"/>
    <w:rsid w:val="008F52D1"/>
    <w:rPr>
      <w:rFonts w:ascii="Times New Roman" w:hAnsi="Times New Roman"/>
      <w:kern w:val="2"/>
      <w:sz w:val="26"/>
      <w14:ligatures w14:val="standardContextual"/>
    </w:rPr>
  </w:style>
  <w:style w:type="character" w:styleId="Strong">
    <w:name w:val="Strong"/>
    <w:basedOn w:val="DefaultParagraphFont"/>
    <w:uiPriority w:val="22"/>
    <w:qFormat/>
    <w:rsid w:val="009C78EB"/>
    <w:rPr>
      <w:b/>
      <w:bCs/>
    </w:rPr>
  </w:style>
  <w:style w:type="character" w:styleId="CommentReference">
    <w:name w:val="annotation reference"/>
    <w:basedOn w:val="DefaultParagraphFont"/>
    <w:uiPriority w:val="99"/>
    <w:semiHidden/>
    <w:unhideWhenUsed/>
    <w:rsid w:val="00BB3336"/>
    <w:rPr>
      <w:sz w:val="16"/>
      <w:szCs w:val="16"/>
    </w:rPr>
  </w:style>
  <w:style w:type="paragraph" w:styleId="CommentText">
    <w:name w:val="annotation text"/>
    <w:basedOn w:val="Normal"/>
    <w:link w:val="CommentTextChar"/>
    <w:uiPriority w:val="99"/>
    <w:unhideWhenUsed/>
    <w:rsid w:val="00BB3336"/>
    <w:pPr>
      <w:spacing w:line="240" w:lineRule="auto"/>
    </w:pPr>
    <w:rPr>
      <w:sz w:val="20"/>
      <w:szCs w:val="20"/>
    </w:rPr>
  </w:style>
  <w:style w:type="character" w:customStyle="1" w:styleId="CommentTextChar">
    <w:name w:val="Comment Text Char"/>
    <w:basedOn w:val="DefaultParagraphFont"/>
    <w:link w:val="CommentText"/>
    <w:uiPriority w:val="99"/>
    <w:rsid w:val="00BB333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B3336"/>
    <w:rPr>
      <w:b/>
      <w:bCs/>
    </w:rPr>
  </w:style>
  <w:style w:type="character" w:customStyle="1" w:styleId="CommentSubjectChar">
    <w:name w:val="Comment Subject Char"/>
    <w:basedOn w:val="CommentTextChar"/>
    <w:link w:val="CommentSubject"/>
    <w:uiPriority w:val="99"/>
    <w:semiHidden/>
    <w:rsid w:val="00BB3336"/>
    <w:rPr>
      <w:rFonts w:ascii="Times New Roman" w:hAnsi="Times New Roman"/>
      <w:b/>
      <w:bCs/>
      <w:sz w:val="20"/>
      <w:szCs w:val="20"/>
    </w:rPr>
  </w:style>
  <w:style w:type="paragraph" w:customStyle="1" w:styleId="ace-line">
    <w:name w:val="ace-line"/>
    <w:basedOn w:val="Normal"/>
    <w:rsid w:val="00404AB7"/>
    <w:pPr>
      <w:spacing w:before="100" w:beforeAutospacing="1" w:after="100" w:afterAutospacing="1" w:line="240" w:lineRule="auto"/>
      <w:jc w:val="left"/>
    </w:pPr>
    <w:rPr>
      <w:rFonts w:eastAsia="Times New Roman" w:cs="Times New Roman"/>
      <w:sz w:val="24"/>
      <w:szCs w:val="24"/>
      <w:lang w:eastAsia="ja-JP"/>
    </w:rPr>
  </w:style>
  <w:style w:type="paragraph" w:styleId="TOCHeading">
    <w:name w:val="TOC Heading"/>
    <w:basedOn w:val="Heading1"/>
    <w:next w:val="Normal"/>
    <w:uiPriority w:val="39"/>
    <w:unhideWhenUsed/>
    <w:qFormat/>
    <w:rsid w:val="0051444B"/>
    <w:pPr>
      <w:pageBreakBefore w:val="0"/>
      <w:numPr>
        <w:numId w:val="0"/>
      </w:numPr>
      <w:spacing w:before="240" w:after="0" w:line="259" w:lineRule="auto"/>
      <w:jc w:val="left"/>
      <w:outlineLvl w:val="9"/>
    </w:pPr>
    <w:rPr>
      <w:rFonts w:asciiTheme="majorHAnsi" w:hAnsiTheme="majorHAnsi"/>
      <w:b w:val="0"/>
      <w:caps w:val="0"/>
      <w:color w:val="2F5496" w:themeColor="accent1" w:themeShade="BF"/>
      <w:sz w:val="32"/>
    </w:rPr>
  </w:style>
  <w:style w:type="paragraph" w:styleId="BalloonText">
    <w:name w:val="Balloon Text"/>
    <w:basedOn w:val="Normal"/>
    <w:link w:val="BalloonTextChar"/>
    <w:uiPriority w:val="99"/>
    <w:semiHidden/>
    <w:unhideWhenUsed/>
    <w:rsid w:val="00DE1563"/>
    <w:pPr>
      <w:spacing w:before="0"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DE1563"/>
    <w:rPr>
      <w:rFonts w:ascii="Times New Roman" w:hAnsi="Times New Roman" w:cs="Times New Roman"/>
      <w:sz w:val="18"/>
      <w:szCs w:val="18"/>
    </w:rPr>
  </w:style>
  <w:style w:type="paragraph" w:customStyle="1" w:styleId="paragraph">
    <w:name w:val="paragraph"/>
    <w:basedOn w:val="Normal"/>
    <w:rsid w:val="004A738E"/>
    <w:pPr>
      <w:spacing w:before="100" w:beforeAutospacing="1" w:after="100" w:afterAutospacing="1" w:line="240" w:lineRule="auto"/>
      <w:jc w:val="left"/>
    </w:pPr>
    <w:rPr>
      <w:rFonts w:eastAsia="Times New Roman" w:cs="Times New Roman"/>
      <w:sz w:val="24"/>
      <w:szCs w:val="24"/>
      <w:lang w:eastAsia="ja-JP"/>
    </w:rPr>
  </w:style>
  <w:style w:type="character" w:customStyle="1" w:styleId="normaltextrun">
    <w:name w:val="normaltextrun"/>
    <w:basedOn w:val="DefaultParagraphFont"/>
    <w:rsid w:val="004A738E"/>
  </w:style>
  <w:style w:type="character" w:customStyle="1" w:styleId="eop">
    <w:name w:val="eop"/>
    <w:basedOn w:val="DefaultParagraphFont"/>
    <w:rsid w:val="004A738E"/>
  </w:style>
  <w:style w:type="character" w:styleId="FollowedHyperlink">
    <w:name w:val="FollowedHyperlink"/>
    <w:basedOn w:val="DefaultParagraphFont"/>
    <w:uiPriority w:val="99"/>
    <w:semiHidden/>
    <w:unhideWhenUsed/>
    <w:rsid w:val="009C5C1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3540">
      <w:bodyDiv w:val="1"/>
      <w:marLeft w:val="0"/>
      <w:marRight w:val="0"/>
      <w:marTop w:val="0"/>
      <w:marBottom w:val="0"/>
      <w:divBdr>
        <w:top w:val="none" w:sz="0" w:space="0" w:color="auto"/>
        <w:left w:val="none" w:sz="0" w:space="0" w:color="auto"/>
        <w:bottom w:val="none" w:sz="0" w:space="0" w:color="auto"/>
        <w:right w:val="none" w:sz="0" w:space="0" w:color="auto"/>
      </w:divBdr>
    </w:div>
    <w:div w:id="26756070">
      <w:bodyDiv w:val="1"/>
      <w:marLeft w:val="0"/>
      <w:marRight w:val="0"/>
      <w:marTop w:val="0"/>
      <w:marBottom w:val="0"/>
      <w:divBdr>
        <w:top w:val="none" w:sz="0" w:space="0" w:color="auto"/>
        <w:left w:val="none" w:sz="0" w:space="0" w:color="auto"/>
        <w:bottom w:val="none" w:sz="0" w:space="0" w:color="auto"/>
        <w:right w:val="none" w:sz="0" w:space="0" w:color="auto"/>
      </w:divBdr>
    </w:div>
    <w:div w:id="69351719">
      <w:bodyDiv w:val="1"/>
      <w:marLeft w:val="0"/>
      <w:marRight w:val="0"/>
      <w:marTop w:val="0"/>
      <w:marBottom w:val="0"/>
      <w:divBdr>
        <w:top w:val="none" w:sz="0" w:space="0" w:color="auto"/>
        <w:left w:val="none" w:sz="0" w:space="0" w:color="auto"/>
        <w:bottom w:val="none" w:sz="0" w:space="0" w:color="auto"/>
        <w:right w:val="none" w:sz="0" w:space="0" w:color="auto"/>
      </w:divBdr>
    </w:div>
    <w:div w:id="74015805">
      <w:bodyDiv w:val="1"/>
      <w:marLeft w:val="0"/>
      <w:marRight w:val="0"/>
      <w:marTop w:val="0"/>
      <w:marBottom w:val="0"/>
      <w:divBdr>
        <w:top w:val="none" w:sz="0" w:space="0" w:color="auto"/>
        <w:left w:val="none" w:sz="0" w:space="0" w:color="auto"/>
        <w:bottom w:val="none" w:sz="0" w:space="0" w:color="auto"/>
        <w:right w:val="none" w:sz="0" w:space="0" w:color="auto"/>
      </w:divBdr>
    </w:div>
    <w:div w:id="74132474">
      <w:bodyDiv w:val="1"/>
      <w:marLeft w:val="0"/>
      <w:marRight w:val="0"/>
      <w:marTop w:val="0"/>
      <w:marBottom w:val="0"/>
      <w:divBdr>
        <w:top w:val="none" w:sz="0" w:space="0" w:color="auto"/>
        <w:left w:val="none" w:sz="0" w:space="0" w:color="auto"/>
        <w:bottom w:val="none" w:sz="0" w:space="0" w:color="auto"/>
        <w:right w:val="none" w:sz="0" w:space="0" w:color="auto"/>
      </w:divBdr>
    </w:div>
    <w:div w:id="78216840">
      <w:bodyDiv w:val="1"/>
      <w:marLeft w:val="0"/>
      <w:marRight w:val="0"/>
      <w:marTop w:val="0"/>
      <w:marBottom w:val="0"/>
      <w:divBdr>
        <w:top w:val="none" w:sz="0" w:space="0" w:color="auto"/>
        <w:left w:val="none" w:sz="0" w:space="0" w:color="auto"/>
        <w:bottom w:val="none" w:sz="0" w:space="0" w:color="auto"/>
        <w:right w:val="none" w:sz="0" w:space="0" w:color="auto"/>
      </w:divBdr>
      <w:divsChild>
        <w:div w:id="1762800153">
          <w:marLeft w:val="0"/>
          <w:marRight w:val="0"/>
          <w:marTop w:val="0"/>
          <w:marBottom w:val="0"/>
          <w:divBdr>
            <w:top w:val="none" w:sz="0" w:space="0" w:color="auto"/>
            <w:left w:val="none" w:sz="0" w:space="0" w:color="auto"/>
            <w:bottom w:val="none" w:sz="0" w:space="0" w:color="auto"/>
            <w:right w:val="none" w:sz="0" w:space="0" w:color="auto"/>
          </w:divBdr>
          <w:divsChild>
            <w:div w:id="220947729">
              <w:marLeft w:val="0"/>
              <w:marRight w:val="0"/>
              <w:marTop w:val="0"/>
              <w:marBottom w:val="0"/>
              <w:divBdr>
                <w:top w:val="none" w:sz="0" w:space="0" w:color="auto"/>
                <w:left w:val="none" w:sz="0" w:space="0" w:color="auto"/>
                <w:bottom w:val="none" w:sz="0" w:space="0" w:color="auto"/>
                <w:right w:val="none" w:sz="0" w:space="0" w:color="auto"/>
              </w:divBdr>
              <w:divsChild>
                <w:div w:id="1055654">
                  <w:marLeft w:val="0"/>
                  <w:marRight w:val="0"/>
                  <w:marTop w:val="0"/>
                  <w:marBottom w:val="0"/>
                  <w:divBdr>
                    <w:top w:val="none" w:sz="0" w:space="0" w:color="auto"/>
                    <w:left w:val="none" w:sz="0" w:space="0" w:color="auto"/>
                    <w:bottom w:val="none" w:sz="0" w:space="0" w:color="auto"/>
                    <w:right w:val="none" w:sz="0" w:space="0" w:color="auto"/>
                  </w:divBdr>
                </w:div>
                <w:div w:id="14156276">
                  <w:marLeft w:val="0"/>
                  <w:marRight w:val="0"/>
                  <w:marTop w:val="0"/>
                  <w:marBottom w:val="0"/>
                  <w:divBdr>
                    <w:top w:val="none" w:sz="0" w:space="0" w:color="auto"/>
                    <w:left w:val="none" w:sz="0" w:space="0" w:color="auto"/>
                    <w:bottom w:val="none" w:sz="0" w:space="0" w:color="auto"/>
                    <w:right w:val="none" w:sz="0" w:space="0" w:color="auto"/>
                  </w:divBdr>
                </w:div>
                <w:div w:id="17970454">
                  <w:marLeft w:val="0"/>
                  <w:marRight w:val="0"/>
                  <w:marTop w:val="0"/>
                  <w:marBottom w:val="0"/>
                  <w:divBdr>
                    <w:top w:val="none" w:sz="0" w:space="0" w:color="auto"/>
                    <w:left w:val="none" w:sz="0" w:space="0" w:color="auto"/>
                    <w:bottom w:val="none" w:sz="0" w:space="0" w:color="auto"/>
                    <w:right w:val="none" w:sz="0" w:space="0" w:color="auto"/>
                  </w:divBdr>
                </w:div>
                <w:div w:id="23286653">
                  <w:marLeft w:val="0"/>
                  <w:marRight w:val="0"/>
                  <w:marTop w:val="0"/>
                  <w:marBottom w:val="0"/>
                  <w:divBdr>
                    <w:top w:val="none" w:sz="0" w:space="0" w:color="auto"/>
                    <w:left w:val="none" w:sz="0" w:space="0" w:color="auto"/>
                    <w:bottom w:val="none" w:sz="0" w:space="0" w:color="auto"/>
                    <w:right w:val="none" w:sz="0" w:space="0" w:color="auto"/>
                  </w:divBdr>
                </w:div>
                <w:div w:id="39132651">
                  <w:marLeft w:val="0"/>
                  <w:marRight w:val="0"/>
                  <w:marTop w:val="0"/>
                  <w:marBottom w:val="0"/>
                  <w:divBdr>
                    <w:top w:val="none" w:sz="0" w:space="0" w:color="auto"/>
                    <w:left w:val="none" w:sz="0" w:space="0" w:color="auto"/>
                    <w:bottom w:val="none" w:sz="0" w:space="0" w:color="auto"/>
                    <w:right w:val="none" w:sz="0" w:space="0" w:color="auto"/>
                  </w:divBdr>
                </w:div>
                <w:div w:id="229196057">
                  <w:marLeft w:val="0"/>
                  <w:marRight w:val="0"/>
                  <w:marTop w:val="0"/>
                  <w:marBottom w:val="0"/>
                  <w:divBdr>
                    <w:top w:val="none" w:sz="0" w:space="0" w:color="auto"/>
                    <w:left w:val="none" w:sz="0" w:space="0" w:color="auto"/>
                    <w:bottom w:val="none" w:sz="0" w:space="0" w:color="auto"/>
                    <w:right w:val="none" w:sz="0" w:space="0" w:color="auto"/>
                  </w:divBdr>
                </w:div>
                <w:div w:id="258291968">
                  <w:marLeft w:val="0"/>
                  <w:marRight w:val="0"/>
                  <w:marTop w:val="0"/>
                  <w:marBottom w:val="0"/>
                  <w:divBdr>
                    <w:top w:val="none" w:sz="0" w:space="0" w:color="auto"/>
                    <w:left w:val="none" w:sz="0" w:space="0" w:color="auto"/>
                    <w:bottom w:val="none" w:sz="0" w:space="0" w:color="auto"/>
                    <w:right w:val="none" w:sz="0" w:space="0" w:color="auto"/>
                  </w:divBdr>
                </w:div>
                <w:div w:id="285544696">
                  <w:marLeft w:val="0"/>
                  <w:marRight w:val="0"/>
                  <w:marTop w:val="0"/>
                  <w:marBottom w:val="0"/>
                  <w:divBdr>
                    <w:top w:val="none" w:sz="0" w:space="0" w:color="auto"/>
                    <w:left w:val="none" w:sz="0" w:space="0" w:color="auto"/>
                    <w:bottom w:val="none" w:sz="0" w:space="0" w:color="auto"/>
                    <w:right w:val="none" w:sz="0" w:space="0" w:color="auto"/>
                  </w:divBdr>
                </w:div>
                <w:div w:id="355430168">
                  <w:marLeft w:val="0"/>
                  <w:marRight w:val="0"/>
                  <w:marTop w:val="0"/>
                  <w:marBottom w:val="0"/>
                  <w:divBdr>
                    <w:top w:val="none" w:sz="0" w:space="0" w:color="auto"/>
                    <w:left w:val="none" w:sz="0" w:space="0" w:color="auto"/>
                    <w:bottom w:val="none" w:sz="0" w:space="0" w:color="auto"/>
                    <w:right w:val="none" w:sz="0" w:space="0" w:color="auto"/>
                  </w:divBdr>
                </w:div>
                <w:div w:id="400519312">
                  <w:marLeft w:val="0"/>
                  <w:marRight w:val="0"/>
                  <w:marTop w:val="0"/>
                  <w:marBottom w:val="0"/>
                  <w:divBdr>
                    <w:top w:val="none" w:sz="0" w:space="0" w:color="auto"/>
                    <w:left w:val="none" w:sz="0" w:space="0" w:color="auto"/>
                    <w:bottom w:val="none" w:sz="0" w:space="0" w:color="auto"/>
                    <w:right w:val="none" w:sz="0" w:space="0" w:color="auto"/>
                  </w:divBdr>
                </w:div>
                <w:div w:id="449980203">
                  <w:marLeft w:val="0"/>
                  <w:marRight w:val="0"/>
                  <w:marTop w:val="0"/>
                  <w:marBottom w:val="0"/>
                  <w:divBdr>
                    <w:top w:val="none" w:sz="0" w:space="0" w:color="auto"/>
                    <w:left w:val="none" w:sz="0" w:space="0" w:color="auto"/>
                    <w:bottom w:val="none" w:sz="0" w:space="0" w:color="auto"/>
                    <w:right w:val="none" w:sz="0" w:space="0" w:color="auto"/>
                  </w:divBdr>
                </w:div>
                <w:div w:id="471140960">
                  <w:marLeft w:val="0"/>
                  <w:marRight w:val="0"/>
                  <w:marTop w:val="0"/>
                  <w:marBottom w:val="0"/>
                  <w:divBdr>
                    <w:top w:val="none" w:sz="0" w:space="0" w:color="auto"/>
                    <w:left w:val="none" w:sz="0" w:space="0" w:color="auto"/>
                    <w:bottom w:val="none" w:sz="0" w:space="0" w:color="auto"/>
                    <w:right w:val="none" w:sz="0" w:space="0" w:color="auto"/>
                  </w:divBdr>
                </w:div>
                <w:div w:id="620840346">
                  <w:marLeft w:val="0"/>
                  <w:marRight w:val="0"/>
                  <w:marTop w:val="0"/>
                  <w:marBottom w:val="0"/>
                  <w:divBdr>
                    <w:top w:val="none" w:sz="0" w:space="0" w:color="auto"/>
                    <w:left w:val="none" w:sz="0" w:space="0" w:color="auto"/>
                    <w:bottom w:val="none" w:sz="0" w:space="0" w:color="auto"/>
                    <w:right w:val="none" w:sz="0" w:space="0" w:color="auto"/>
                  </w:divBdr>
                </w:div>
                <w:div w:id="731932562">
                  <w:marLeft w:val="0"/>
                  <w:marRight w:val="0"/>
                  <w:marTop w:val="0"/>
                  <w:marBottom w:val="0"/>
                  <w:divBdr>
                    <w:top w:val="none" w:sz="0" w:space="0" w:color="auto"/>
                    <w:left w:val="none" w:sz="0" w:space="0" w:color="auto"/>
                    <w:bottom w:val="none" w:sz="0" w:space="0" w:color="auto"/>
                    <w:right w:val="none" w:sz="0" w:space="0" w:color="auto"/>
                  </w:divBdr>
                </w:div>
                <w:div w:id="825047794">
                  <w:marLeft w:val="0"/>
                  <w:marRight w:val="0"/>
                  <w:marTop w:val="0"/>
                  <w:marBottom w:val="0"/>
                  <w:divBdr>
                    <w:top w:val="none" w:sz="0" w:space="0" w:color="auto"/>
                    <w:left w:val="none" w:sz="0" w:space="0" w:color="auto"/>
                    <w:bottom w:val="none" w:sz="0" w:space="0" w:color="auto"/>
                    <w:right w:val="none" w:sz="0" w:space="0" w:color="auto"/>
                  </w:divBdr>
                </w:div>
                <w:div w:id="908879181">
                  <w:marLeft w:val="0"/>
                  <w:marRight w:val="0"/>
                  <w:marTop w:val="0"/>
                  <w:marBottom w:val="0"/>
                  <w:divBdr>
                    <w:top w:val="none" w:sz="0" w:space="0" w:color="auto"/>
                    <w:left w:val="none" w:sz="0" w:space="0" w:color="auto"/>
                    <w:bottom w:val="none" w:sz="0" w:space="0" w:color="auto"/>
                    <w:right w:val="none" w:sz="0" w:space="0" w:color="auto"/>
                  </w:divBdr>
                </w:div>
                <w:div w:id="964887476">
                  <w:marLeft w:val="0"/>
                  <w:marRight w:val="0"/>
                  <w:marTop w:val="0"/>
                  <w:marBottom w:val="0"/>
                  <w:divBdr>
                    <w:top w:val="none" w:sz="0" w:space="0" w:color="auto"/>
                    <w:left w:val="none" w:sz="0" w:space="0" w:color="auto"/>
                    <w:bottom w:val="none" w:sz="0" w:space="0" w:color="auto"/>
                    <w:right w:val="none" w:sz="0" w:space="0" w:color="auto"/>
                  </w:divBdr>
                </w:div>
                <w:div w:id="1070542690">
                  <w:marLeft w:val="0"/>
                  <w:marRight w:val="0"/>
                  <w:marTop w:val="0"/>
                  <w:marBottom w:val="0"/>
                  <w:divBdr>
                    <w:top w:val="none" w:sz="0" w:space="0" w:color="auto"/>
                    <w:left w:val="none" w:sz="0" w:space="0" w:color="auto"/>
                    <w:bottom w:val="none" w:sz="0" w:space="0" w:color="auto"/>
                    <w:right w:val="none" w:sz="0" w:space="0" w:color="auto"/>
                  </w:divBdr>
                </w:div>
                <w:div w:id="1120030982">
                  <w:marLeft w:val="0"/>
                  <w:marRight w:val="0"/>
                  <w:marTop w:val="0"/>
                  <w:marBottom w:val="0"/>
                  <w:divBdr>
                    <w:top w:val="none" w:sz="0" w:space="0" w:color="auto"/>
                    <w:left w:val="none" w:sz="0" w:space="0" w:color="auto"/>
                    <w:bottom w:val="none" w:sz="0" w:space="0" w:color="auto"/>
                    <w:right w:val="none" w:sz="0" w:space="0" w:color="auto"/>
                  </w:divBdr>
                </w:div>
                <w:div w:id="1141770701">
                  <w:marLeft w:val="0"/>
                  <w:marRight w:val="0"/>
                  <w:marTop w:val="0"/>
                  <w:marBottom w:val="0"/>
                  <w:divBdr>
                    <w:top w:val="none" w:sz="0" w:space="0" w:color="auto"/>
                    <w:left w:val="none" w:sz="0" w:space="0" w:color="auto"/>
                    <w:bottom w:val="none" w:sz="0" w:space="0" w:color="auto"/>
                    <w:right w:val="none" w:sz="0" w:space="0" w:color="auto"/>
                  </w:divBdr>
                </w:div>
                <w:div w:id="1462651140">
                  <w:marLeft w:val="0"/>
                  <w:marRight w:val="0"/>
                  <w:marTop w:val="0"/>
                  <w:marBottom w:val="0"/>
                  <w:divBdr>
                    <w:top w:val="none" w:sz="0" w:space="0" w:color="auto"/>
                    <w:left w:val="none" w:sz="0" w:space="0" w:color="auto"/>
                    <w:bottom w:val="none" w:sz="0" w:space="0" w:color="auto"/>
                    <w:right w:val="none" w:sz="0" w:space="0" w:color="auto"/>
                  </w:divBdr>
                </w:div>
                <w:div w:id="1533810823">
                  <w:marLeft w:val="0"/>
                  <w:marRight w:val="0"/>
                  <w:marTop w:val="0"/>
                  <w:marBottom w:val="0"/>
                  <w:divBdr>
                    <w:top w:val="none" w:sz="0" w:space="0" w:color="auto"/>
                    <w:left w:val="none" w:sz="0" w:space="0" w:color="auto"/>
                    <w:bottom w:val="none" w:sz="0" w:space="0" w:color="auto"/>
                    <w:right w:val="none" w:sz="0" w:space="0" w:color="auto"/>
                  </w:divBdr>
                </w:div>
                <w:div w:id="1750080776">
                  <w:marLeft w:val="0"/>
                  <w:marRight w:val="0"/>
                  <w:marTop w:val="0"/>
                  <w:marBottom w:val="0"/>
                  <w:divBdr>
                    <w:top w:val="none" w:sz="0" w:space="0" w:color="auto"/>
                    <w:left w:val="none" w:sz="0" w:space="0" w:color="auto"/>
                    <w:bottom w:val="none" w:sz="0" w:space="0" w:color="auto"/>
                    <w:right w:val="none" w:sz="0" w:space="0" w:color="auto"/>
                  </w:divBdr>
                </w:div>
                <w:div w:id="1752509678">
                  <w:marLeft w:val="0"/>
                  <w:marRight w:val="0"/>
                  <w:marTop w:val="0"/>
                  <w:marBottom w:val="0"/>
                  <w:divBdr>
                    <w:top w:val="none" w:sz="0" w:space="0" w:color="auto"/>
                    <w:left w:val="none" w:sz="0" w:space="0" w:color="auto"/>
                    <w:bottom w:val="none" w:sz="0" w:space="0" w:color="auto"/>
                    <w:right w:val="none" w:sz="0" w:space="0" w:color="auto"/>
                  </w:divBdr>
                </w:div>
                <w:div w:id="1775636588">
                  <w:marLeft w:val="0"/>
                  <w:marRight w:val="0"/>
                  <w:marTop w:val="0"/>
                  <w:marBottom w:val="0"/>
                  <w:divBdr>
                    <w:top w:val="none" w:sz="0" w:space="0" w:color="auto"/>
                    <w:left w:val="none" w:sz="0" w:space="0" w:color="auto"/>
                    <w:bottom w:val="none" w:sz="0" w:space="0" w:color="auto"/>
                    <w:right w:val="none" w:sz="0" w:space="0" w:color="auto"/>
                  </w:divBdr>
                </w:div>
                <w:div w:id="1886602682">
                  <w:marLeft w:val="0"/>
                  <w:marRight w:val="0"/>
                  <w:marTop w:val="0"/>
                  <w:marBottom w:val="0"/>
                  <w:divBdr>
                    <w:top w:val="none" w:sz="0" w:space="0" w:color="auto"/>
                    <w:left w:val="none" w:sz="0" w:space="0" w:color="auto"/>
                    <w:bottom w:val="none" w:sz="0" w:space="0" w:color="auto"/>
                    <w:right w:val="none" w:sz="0" w:space="0" w:color="auto"/>
                  </w:divBdr>
                </w:div>
                <w:div w:id="1958637816">
                  <w:marLeft w:val="0"/>
                  <w:marRight w:val="0"/>
                  <w:marTop w:val="0"/>
                  <w:marBottom w:val="0"/>
                  <w:divBdr>
                    <w:top w:val="none" w:sz="0" w:space="0" w:color="auto"/>
                    <w:left w:val="none" w:sz="0" w:space="0" w:color="auto"/>
                    <w:bottom w:val="none" w:sz="0" w:space="0" w:color="auto"/>
                    <w:right w:val="none" w:sz="0" w:space="0" w:color="auto"/>
                  </w:divBdr>
                </w:div>
                <w:div w:id="211323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765615">
      <w:bodyDiv w:val="1"/>
      <w:marLeft w:val="0"/>
      <w:marRight w:val="0"/>
      <w:marTop w:val="0"/>
      <w:marBottom w:val="0"/>
      <w:divBdr>
        <w:top w:val="none" w:sz="0" w:space="0" w:color="auto"/>
        <w:left w:val="none" w:sz="0" w:space="0" w:color="auto"/>
        <w:bottom w:val="none" w:sz="0" w:space="0" w:color="auto"/>
        <w:right w:val="none" w:sz="0" w:space="0" w:color="auto"/>
      </w:divBdr>
    </w:div>
    <w:div w:id="96100852">
      <w:bodyDiv w:val="1"/>
      <w:marLeft w:val="0"/>
      <w:marRight w:val="0"/>
      <w:marTop w:val="0"/>
      <w:marBottom w:val="0"/>
      <w:divBdr>
        <w:top w:val="none" w:sz="0" w:space="0" w:color="auto"/>
        <w:left w:val="none" w:sz="0" w:space="0" w:color="auto"/>
        <w:bottom w:val="none" w:sz="0" w:space="0" w:color="auto"/>
        <w:right w:val="none" w:sz="0" w:space="0" w:color="auto"/>
      </w:divBdr>
    </w:div>
    <w:div w:id="116487806">
      <w:bodyDiv w:val="1"/>
      <w:marLeft w:val="0"/>
      <w:marRight w:val="0"/>
      <w:marTop w:val="0"/>
      <w:marBottom w:val="0"/>
      <w:divBdr>
        <w:top w:val="none" w:sz="0" w:space="0" w:color="auto"/>
        <w:left w:val="none" w:sz="0" w:space="0" w:color="auto"/>
        <w:bottom w:val="none" w:sz="0" w:space="0" w:color="auto"/>
        <w:right w:val="none" w:sz="0" w:space="0" w:color="auto"/>
      </w:divBdr>
      <w:divsChild>
        <w:div w:id="1282227248">
          <w:marLeft w:val="0"/>
          <w:marRight w:val="0"/>
          <w:marTop w:val="0"/>
          <w:marBottom w:val="0"/>
          <w:divBdr>
            <w:top w:val="none" w:sz="0" w:space="0" w:color="auto"/>
            <w:left w:val="none" w:sz="0" w:space="0" w:color="auto"/>
            <w:bottom w:val="none" w:sz="0" w:space="0" w:color="auto"/>
            <w:right w:val="none" w:sz="0" w:space="0" w:color="auto"/>
          </w:divBdr>
          <w:divsChild>
            <w:div w:id="1139416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05825">
      <w:bodyDiv w:val="1"/>
      <w:marLeft w:val="0"/>
      <w:marRight w:val="0"/>
      <w:marTop w:val="0"/>
      <w:marBottom w:val="0"/>
      <w:divBdr>
        <w:top w:val="none" w:sz="0" w:space="0" w:color="auto"/>
        <w:left w:val="none" w:sz="0" w:space="0" w:color="auto"/>
        <w:bottom w:val="none" w:sz="0" w:space="0" w:color="auto"/>
        <w:right w:val="none" w:sz="0" w:space="0" w:color="auto"/>
      </w:divBdr>
    </w:div>
    <w:div w:id="156072226">
      <w:bodyDiv w:val="1"/>
      <w:marLeft w:val="0"/>
      <w:marRight w:val="0"/>
      <w:marTop w:val="0"/>
      <w:marBottom w:val="0"/>
      <w:divBdr>
        <w:top w:val="none" w:sz="0" w:space="0" w:color="auto"/>
        <w:left w:val="none" w:sz="0" w:space="0" w:color="auto"/>
        <w:bottom w:val="none" w:sz="0" w:space="0" w:color="auto"/>
        <w:right w:val="none" w:sz="0" w:space="0" w:color="auto"/>
      </w:divBdr>
      <w:divsChild>
        <w:div w:id="982582262">
          <w:marLeft w:val="0"/>
          <w:marRight w:val="0"/>
          <w:marTop w:val="0"/>
          <w:marBottom w:val="0"/>
          <w:divBdr>
            <w:top w:val="none" w:sz="0" w:space="0" w:color="auto"/>
            <w:left w:val="none" w:sz="0" w:space="0" w:color="auto"/>
            <w:bottom w:val="none" w:sz="0" w:space="0" w:color="auto"/>
            <w:right w:val="none" w:sz="0" w:space="0" w:color="auto"/>
          </w:divBdr>
          <w:divsChild>
            <w:div w:id="1684933467">
              <w:marLeft w:val="0"/>
              <w:marRight w:val="0"/>
              <w:marTop w:val="0"/>
              <w:marBottom w:val="0"/>
              <w:divBdr>
                <w:top w:val="none" w:sz="0" w:space="0" w:color="auto"/>
                <w:left w:val="none" w:sz="0" w:space="0" w:color="auto"/>
                <w:bottom w:val="none" w:sz="0" w:space="0" w:color="auto"/>
                <w:right w:val="none" w:sz="0" w:space="0" w:color="auto"/>
              </w:divBdr>
              <w:divsChild>
                <w:div w:id="1019965804">
                  <w:marLeft w:val="0"/>
                  <w:marRight w:val="0"/>
                  <w:marTop w:val="0"/>
                  <w:marBottom w:val="0"/>
                  <w:divBdr>
                    <w:top w:val="none" w:sz="0" w:space="0" w:color="auto"/>
                    <w:left w:val="none" w:sz="0" w:space="0" w:color="auto"/>
                    <w:bottom w:val="none" w:sz="0" w:space="0" w:color="auto"/>
                    <w:right w:val="none" w:sz="0" w:space="0" w:color="auto"/>
                  </w:divBdr>
                  <w:divsChild>
                    <w:div w:id="32921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8627936">
          <w:marLeft w:val="0"/>
          <w:marRight w:val="0"/>
          <w:marTop w:val="0"/>
          <w:marBottom w:val="0"/>
          <w:divBdr>
            <w:top w:val="none" w:sz="0" w:space="0" w:color="auto"/>
            <w:left w:val="none" w:sz="0" w:space="0" w:color="auto"/>
            <w:bottom w:val="none" w:sz="0" w:space="0" w:color="auto"/>
            <w:right w:val="none" w:sz="0" w:space="0" w:color="auto"/>
          </w:divBdr>
          <w:divsChild>
            <w:div w:id="793447383">
              <w:marLeft w:val="0"/>
              <w:marRight w:val="0"/>
              <w:marTop w:val="0"/>
              <w:marBottom w:val="0"/>
              <w:divBdr>
                <w:top w:val="none" w:sz="0" w:space="0" w:color="auto"/>
                <w:left w:val="none" w:sz="0" w:space="0" w:color="auto"/>
                <w:bottom w:val="none" w:sz="0" w:space="0" w:color="auto"/>
                <w:right w:val="none" w:sz="0" w:space="0" w:color="auto"/>
              </w:divBdr>
              <w:divsChild>
                <w:div w:id="341251031">
                  <w:marLeft w:val="0"/>
                  <w:marRight w:val="0"/>
                  <w:marTop w:val="0"/>
                  <w:marBottom w:val="0"/>
                  <w:divBdr>
                    <w:top w:val="none" w:sz="0" w:space="0" w:color="auto"/>
                    <w:left w:val="none" w:sz="0" w:space="0" w:color="auto"/>
                    <w:bottom w:val="none" w:sz="0" w:space="0" w:color="auto"/>
                    <w:right w:val="none" w:sz="0" w:space="0" w:color="auto"/>
                  </w:divBdr>
                  <w:divsChild>
                    <w:div w:id="1499423975">
                      <w:marLeft w:val="0"/>
                      <w:marRight w:val="0"/>
                      <w:marTop w:val="0"/>
                      <w:marBottom w:val="0"/>
                      <w:divBdr>
                        <w:top w:val="none" w:sz="0" w:space="0" w:color="auto"/>
                        <w:left w:val="none" w:sz="0" w:space="0" w:color="auto"/>
                        <w:bottom w:val="none" w:sz="0" w:space="0" w:color="auto"/>
                        <w:right w:val="none" w:sz="0" w:space="0" w:color="auto"/>
                      </w:divBdr>
                      <w:divsChild>
                        <w:div w:id="124279146">
                          <w:marLeft w:val="0"/>
                          <w:marRight w:val="0"/>
                          <w:marTop w:val="0"/>
                          <w:marBottom w:val="0"/>
                          <w:divBdr>
                            <w:top w:val="none" w:sz="0" w:space="0" w:color="auto"/>
                            <w:left w:val="none" w:sz="0" w:space="0" w:color="auto"/>
                            <w:bottom w:val="none" w:sz="0" w:space="0" w:color="auto"/>
                            <w:right w:val="none" w:sz="0" w:space="0" w:color="auto"/>
                          </w:divBdr>
                          <w:divsChild>
                            <w:div w:id="1580358596">
                              <w:marLeft w:val="0"/>
                              <w:marRight w:val="0"/>
                              <w:marTop w:val="0"/>
                              <w:marBottom w:val="0"/>
                              <w:divBdr>
                                <w:top w:val="none" w:sz="0" w:space="0" w:color="auto"/>
                                <w:left w:val="none" w:sz="0" w:space="0" w:color="auto"/>
                                <w:bottom w:val="none" w:sz="0" w:space="0" w:color="auto"/>
                                <w:right w:val="none" w:sz="0" w:space="0" w:color="auto"/>
                              </w:divBdr>
                              <w:divsChild>
                                <w:div w:id="1945840268">
                                  <w:marLeft w:val="0"/>
                                  <w:marRight w:val="0"/>
                                  <w:marTop w:val="0"/>
                                  <w:marBottom w:val="0"/>
                                  <w:divBdr>
                                    <w:top w:val="none" w:sz="0" w:space="0" w:color="auto"/>
                                    <w:left w:val="none" w:sz="0" w:space="0" w:color="auto"/>
                                    <w:bottom w:val="none" w:sz="0" w:space="0" w:color="auto"/>
                                    <w:right w:val="none" w:sz="0" w:space="0" w:color="auto"/>
                                  </w:divBdr>
                                  <w:divsChild>
                                    <w:div w:id="483863508">
                                      <w:marLeft w:val="0"/>
                                      <w:marRight w:val="0"/>
                                      <w:marTop w:val="0"/>
                                      <w:marBottom w:val="0"/>
                                      <w:divBdr>
                                        <w:top w:val="none" w:sz="0" w:space="0" w:color="auto"/>
                                        <w:left w:val="none" w:sz="0" w:space="0" w:color="auto"/>
                                        <w:bottom w:val="none" w:sz="0" w:space="0" w:color="auto"/>
                                        <w:right w:val="none" w:sz="0" w:space="0" w:color="auto"/>
                                      </w:divBdr>
                                      <w:divsChild>
                                        <w:div w:id="291639328">
                                          <w:marLeft w:val="0"/>
                                          <w:marRight w:val="0"/>
                                          <w:marTop w:val="0"/>
                                          <w:marBottom w:val="0"/>
                                          <w:divBdr>
                                            <w:top w:val="none" w:sz="0" w:space="0" w:color="auto"/>
                                            <w:left w:val="none" w:sz="0" w:space="0" w:color="auto"/>
                                            <w:bottom w:val="none" w:sz="0" w:space="0" w:color="auto"/>
                                            <w:right w:val="none" w:sz="0" w:space="0" w:color="auto"/>
                                          </w:divBdr>
                                          <w:divsChild>
                                            <w:div w:id="1579561571">
                                              <w:marLeft w:val="0"/>
                                              <w:marRight w:val="0"/>
                                              <w:marTop w:val="0"/>
                                              <w:marBottom w:val="0"/>
                                              <w:divBdr>
                                                <w:top w:val="none" w:sz="0" w:space="0" w:color="auto"/>
                                                <w:left w:val="none" w:sz="0" w:space="0" w:color="auto"/>
                                                <w:bottom w:val="none" w:sz="0" w:space="0" w:color="auto"/>
                                                <w:right w:val="none" w:sz="0" w:space="0" w:color="auto"/>
                                              </w:divBdr>
                                              <w:divsChild>
                                                <w:div w:id="2126850650">
                                                  <w:marLeft w:val="0"/>
                                                  <w:marRight w:val="0"/>
                                                  <w:marTop w:val="0"/>
                                                  <w:marBottom w:val="0"/>
                                                  <w:divBdr>
                                                    <w:top w:val="none" w:sz="0" w:space="0" w:color="auto"/>
                                                    <w:left w:val="none" w:sz="0" w:space="0" w:color="auto"/>
                                                    <w:bottom w:val="none" w:sz="0" w:space="0" w:color="auto"/>
                                                    <w:right w:val="none" w:sz="0" w:space="0" w:color="auto"/>
                                                  </w:divBdr>
                                                  <w:divsChild>
                                                    <w:div w:id="867570699">
                                                      <w:marLeft w:val="0"/>
                                                      <w:marRight w:val="0"/>
                                                      <w:marTop w:val="0"/>
                                                      <w:marBottom w:val="0"/>
                                                      <w:divBdr>
                                                        <w:top w:val="none" w:sz="0" w:space="0" w:color="auto"/>
                                                        <w:left w:val="none" w:sz="0" w:space="0" w:color="auto"/>
                                                        <w:bottom w:val="none" w:sz="0" w:space="0" w:color="auto"/>
                                                        <w:right w:val="none" w:sz="0" w:space="0" w:color="auto"/>
                                                      </w:divBdr>
                                                      <w:divsChild>
                                                        <w:div w:id="15434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446962">
                                              <w:marLeft w:val="0"/>
                                              <w:marRight w:val="0"/>
                                              <w:marTop w:val="0"/>
                                              <w:marBottom w:val="0"/>
                                              <w:divBdr>
                                                <w:top w:val="none" w:sz="0" w:space="0" w:color="auto"/>
                                                <w:left w:val="none" w:sz="0" w:space="0" w:color="auto"/>
                                                <w:bottom w:val="none" w:sz="0" w:space="0" w:color="auto"/>
                                                <w:right w:val="none" w:sz="0" w:space="0" w:color="auto"/>
                                              </w:divBdr>
                                              <w:divsChild>
                                                <w:div w:id="1877572516">
                                                  <w:marLeft w:val="0"/>
                                                  <w:marRight w:val="0"/>
                                                  <w:marTop w:val="0"/>
                                                  <w:marBottom w:val="0"/>
                                                  <w:divBdr>
                                                    <w:top w:val="none" w:sz="0" w:space="0" w:color="auto"/>
                                                    <w:left w:val="none" w:sz="0" w:space="0" w:color="auto"/>
                                                    <w:bottom w:val="none" w:sz="0" w:space="0" w:color="auto"/>
                                                    <w:right w:val="none" w:sz="0" w:space="0" w:color="auto"/>
                                                  </w:divBdr>
                                                  <w:divsChild>
                                                    <w:div w:id="230508498">
                                                      <w:marLeft w:val="0"/>
                                                      <w:marRight w:val="0"/>
                                                      <w:marTop w:val="0"/>
                                                      <w:marBottom w:val="0"/>
                                                      <w:divBdr>
                                                        <w:top w:val="none" w:sz="0" w:space="0" w:color="auto"/>
                                                        <w:left w:val="none" w:sz="0" w:space="0" w:color="auto"/>
                                                        <w:bottom w:val="none" w:sz="0" w:space="0" w:color="auto"/>
                                                        <w:right w:val="none" w:sz="0" w:space="0" w:color="auto"/>
                                                      </w:divBdr>
                                                      <w:divsChild>
                                                        <w:div w:id="49041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21915556">
      <w:bodyDiv w:val="1"/>
      <w:marLeft w:val="0"/>
      <w:marRight w:val="0"/>
      <w:marTop w:val="0"/>
      <w:marBottom w:val="0"/>
      <w:divBdr>
        <w:top w:val="none" w:sz="0" w:space="0" w:color="auto"/>
        <w:left w:val="none" w:sz="0" w:space="0" w:color="auto"/>
        <w:bottom w:val="none" w:sz="0" w:space="0" w:color="auto"/>
        <w:right w:val="none" w:sz="0" w:space="0" w:color="auto"/>
      </w:divBdr>
    </w:div>
    <w:div w:id="229970592">
      <w:bodyDiv w:val="1"/>
      <w:marLeft w:val="0"/>
      <w:marRight w:val="0"/>
      <w:marTop w:val="0"/>
      <w:marBottom w:val="0"/>
      <w:divBdr>
        <w:top w:val="none" w:sz="0" w:space="0" w:color="auto"/>
        <w:left w:val="none" w:sz="0" w:space="0" w:color="auto"/>
        <w:bottom w:val="none" w:sz="0" w:space="0" w:color="auto"/>
        <w:right w:val="none" w:sz="0" w:space="0" w:color="auto"/>
      </w:divBdr>
      <w:divsChild>
        <w:div w:id="1755928859">
          <w:marLeft w:val="0"/>
          <w:marRight w:val="0"/>
          <w:marTop w:val="0"/>
          <w:marBottom w:val="0"/>
          <w:divBdr>
            <w:top w:val="none" w:sz="0" w:space="0" w:color="auto"/>
            <w:left w:val="none" w:sz="0" w:space="0" w:color="auto"/>
            <w:bottom w:val="none" w:sz="0" w:space="0" w:color="auto"/>
            <w:right w:val="none" w:sz="0" w:space="0" w:color="auto"/>
          </w:divBdr>
          <w:divsChild>
            <w:div w:id="96752035">
              <w:marLeft w:val="0"/>
              <w:marRight w:val="0"/>
              <w:marTop w:val="0"/>
              <w:marBottom w:val="0"/>
              <w:divBdr>
                <w:top w:val="none" w:sz="0" w:space="0" w:color="auto"/>
                <w:left w:val="none" w:sz="0" w:space="0" w:color="auto"/>
                <w:bottom w:val="none" w:sz="0" w:space="0" w:color="auto"/>
                <w:right w:val="none" w:sz="0" w:space="0" w:color="auto"/>
              </w:divBdr>
              <w:divsChild>
                <w:div w:id="12658791">
                  <w:marLeft w:val="0"/>
                  <w:marRight w:val="0"/>
                  <w:marTop w:val="0"/>
                  <w:marBottom w:val="0"/>
                  <w:divBdr>
                    <w:top w:val="none" w:sz="0" w:space="0" w:color="auto"/>
                    <w:left w:val="none" w:sz="0" w:space="0" w:color="auto"/>
                    <w:bottom w:val="none" w:sz="0" w:space="0" w:color="auto"/>
                    <w:right w:val="none" w:sz="0" w:space="0" w:color="auto"/>
                  </w:divBdr>
                </w:div>
                <w:div w:id="132984671">
                  <w:marLeft w:val="0"/>
                  <w:marRight w:val="0"/>
                  <w:marTop w:val="0"/>
                  <w:marBottom w:val="0"/>
                  <w:divBdr>
                    <w:top w:val="none" w:sz="0" w:space="0" w:color="auto"/>
                    <w:left w:val="none" w:sz="0" w:space="0" w:color="auto"/>
                    <w:bottom w:val="none" w:sz="0" w:space="0" w:color="auto"/>
                    <w:right w:val="none" w:sz="0" w:space="0" w:color="auto"/>
                  </w:divBdr>
                </w:div>
                <w:div w:id="292565978">
                  <w:marLeft w:val="0"/>
                  <w:marRight w:val="0"/>
                  <w:marTop w:val="0"/>
                  <w:marBottom w:val="0"/>
                  <w:divBdr>
                    <w:top w:val="none" w:sz="0" w:space="0" w:color="auto"/>
                    <w:left w:val="none" w:sz="0" w:space="0" w:color="auto"/>
                    <w:bottom w:val="none" w:sz="0" w:space="0" w:color="auto"/>
                    <w:right w:val="none" w:sz="0" w:space="0" w:color="auto"/>
                  </w:divBdr>
                </w:div>
                <w:div w:id="380247231">
                  <w:marLeft w:val="0"/>
                  <w:marRight w:val="0"/>
                  <w:marTop w:val="0"/>
                  <w:marBottom w:val="0"/>
                  <w:divBdr>
                    <w:top w:val="none" w:sz="0" w:space="0" w:color="auto"/>
                    <w:left w:val="none" w:sz="0" w:space="0" w:color="auto"/>
                    <w:bottom w:val="none" w:sz="0" w:space="0" w:color="auto"/>
                    <w:right w:val="none" w:sz="0" w:space="0" w:color="auto"/>
                  </w:divBdr>
                </w:div>
                <w:div w:id="453594280">
                  <w:marLeft w:val="0"/>
                  <w:marRight w:val="0"/>
                  <w:marTop w:val="0"/>
                  <w:marBottom w:val="0"/>
                  <w:divBdr>
                    <w:top w:val="none" w:sz="0" w:space="0" w:color="auto"/>
                    <w:left w:val="none" w:sz="0" w:space="0" w:color="auto"/>
                    <w:bottom w:val="none" w:sz="0" w:space="0" w:color="auto"/>
                    <w:right w:val="none" w:sz="0" w:space="0" w:color="auto"/>
                  </w:divBdr>
                </w:div>
                <w:div w:id="504980682">
                  <w:marLeft w:val="0"/>
                  <w:marRight w:val="0"/>
                  <w:marTop w:val="0"/>
                  <w:marBottom w:val="0"/>
                  <w:divBdr>
                    <w:top w:val="none" w:sz="0" w:space="0" w:color="auto"/>
                    <w:left w:val="none" w:sz="0" w:space="0" w:color="auto"/>
                    <w:bottom w:val="none" w:sz="0" w:space="0" w:color="auto"/>
                    <w:right w:val="none" w:sz="0" w:space="0" w:color="auto"/>
                  </w:divBdr>
                </w:div>
                <w:div w:id="665321839">
                  <w:marLeft w:val="0"/>
                  <w:marRight w:val="0"/>
                  <w:marTop w:val="0"/>
                  <w:marBottom w:val="0"/>
                  <w:divBdr>
                    <w:top w:val="none" w:sz="0" w:space="0" w:color="auto"/>
                    <w:left w:val="none" w:sz="0" w:space="0" w:color="auto"/>
                    <w:bottom w:val="none" w:sz="0" w:space="0" w:color="auto"/>
                    <w:right w:val="none" w:sz="0" w:space="0" w:color="auto"/>
                  </w:divBdr>
                </w:div>
                <w:div w:id="839858021">
                  <w:marLeft w:val="0"/>
                  <w:marRight w:val="0"/>
                  <w:marTop w:val="0"/>
                  <w:marBottom w:val="0"/>
                  <w:divBdr>
                    <w:top w:val="none" w:sz="0" w:space="0" w:color="auto"/>
                    <w:left w:val="none" w:sz="0" w:space="0" w:color="auto"/>
                    <w:bottom w:val="none" w:sz="0" w:space="0" w:color="auto"/>
                    <w:right w:val="none" w:sz="0" w:space="0" w:color="auto"/>
                  </w:divBdr>
                </w:div>
                <w:div w:id="872036963">
                  <w:marLeft w:val="0"/>
                  <w:marRight w:val="0"/>
                  <w:marTop w:val="0"/>
                  <w:marBottom w:val="0"/>
                  <w:divBdr>
                    <w:top w:val="none" w:sz="0" w:space="0" w:color="auto"/>
                    <w:left w:val="none" w:sz="0" w:space="0" w:color="auto"/>
                    <w:bottom w:val="none" w:sz="0" w:space="0" w:color="auto"/>
                    <w:right w:val="none" w:sz="0" w:space="0" w:color="auto"/>
                  </w:divBdr>
                </w:div>
                <w:div w:id="1008286776">
                  <w:marLeft w:val="0"/>
                  <w:marRight w:val="0"/>
                  <w:marTop w:val="0"/>
                  <w:marBottom w:val="0"/>
                  <w:divBdr>
                    <w:top w:val="none" w:sz="0" w:space="0" w:color="auto"/>
                    <w:left w:val="none" w:sz="0" w:space="0" w:color="auto"/>
                    <w:bottom w:val="none" w:sz="0" w:space="0" w:color="auto"/>
                    <w:right w:val="none" w:sz="0" w:space="0" w:color="auto"/>
                  </w:divBdr>
                </w:div>
                <w:div w:id="1047073745">
                  <w:marLeft w:val="0"/>
                  <w:marRight w:val="0"/>
                  <w:marTop w:val="0"/>
                  <w:marBottom w:val="0"/>
                  <w:divBdr>
                    <w:top w:val="none" w:sz="0" w:space="0" w:color="auto"/>
                    <w:left w:val="none" w:sz="0" w:space="0" w:color="auto"/>
                    <w:bottom w:val="none" w:sz="0" w:space="0" w:color="auto"/>
                    <w:right w:val="none" w:sz="0" w:space="0" w:color="auto"/>
                  </w:divBdr>
                </w:div>
                <w:div w:id="1086341129">
                  <w:marLeft w:val="0"/>
                  <w:marRight w:val="0"/>
                  <w:marTop w:val="0"/>
                  <w:marBottom w:val="0"/>
                  <w:divBdr>
                    <w:top w:val="none" w:sz="0" w:space="0" w:color="auto"/>
                    <w:left w:val="none" w:sz="0" w:space="0" w:color="auto"/>
                    <w:bottom w:val="none" w:sz="0" w:space="0" w:color="auto"/>
                    <w:right w:val="none" w:sz="0" w:space="0" w:color="auto"/>
                  </w:divBdr>
                </w:div>
                <w:div w:id="1096637102">
                  <w:marLeft w:val="0"/>
                  <w:marRight w:val="0"/>
                  <w:marTop w:val="0"/>
                  <w:marBottom w:val="0"/>
                  <w:divBdr>
                    <w:top w:val="none" w:sz="0" w:space="0" w:color="auto"/>
                    <w:left w:val="none" w:sz="0" w:space="0" w:color="auto"/>
                    <w:bottom w:val="none" w:sz="0" w:space="0" w:color="auto"/>
                    <w:right w:val="none" w:sz="0" w:space="0" w:color="auto"/>
                  </w:divBdr>
                </w:div>
                <w:div w:id="1143935726">
                  <w:marLeft w:val="0"/>
                  <w:marRight w:val="0"/>
                  <w:marTop w:val="0"/>
                  <w:marBottom w:val="0"/>
                  <w:divBdr>
                    <w:top w:val="none" w:sz="0" w:space="0" w:color="auto"/>
                    <w:left w:val="none" w:sz="0" w:space="0" w:color="auto"/>
                    <w:bottom w:val="none" w:sz="0" w:space="0" w:color="auto"/>
                    <w:right w:val="none" w:sz="0" w:space="0" w:color="auto"/>
                  </w:divBdr>
                </w:div>
                <w:div w:id="1156872798">
                  <w:marLeft w:val="0"/>
                  <w:marRight w:val="0"/>
                  <w:marTop w:val="0"/>
                  <w:marBottom w:val="0"/>
                  <w:divBdr>
                    <w:top w:val="none" w:sz="0" w:space="0" w:color="auto"/>
                    <w:left w:val="none" w:sz="0" w:space="0" w:color="auto"/>
                    <w:bottom w:val="none" w:sz="0" w:space="0" w:color="auto"/>
                    <w:right w:val="none" w:sz="0" w:space="0" w:color="auto"/>
                  </w:divBdr>
                </w:div>
                <w:div w:id="1343166478">
                  <w:marLeft w:val="0"/>
                  <w:marRight w:val="0"/>
                  <w:marTop w:val="0"/>
                  <w:marBottom w:val="0"/>
                  <w:divBdr>
                    <w:top w:val="none" w:sz="0" w:space="0" w:color="auto"/>
                    <w:left w:val="none" w:sz="0" w:space="0" w:color="auto"/>
                    <w:bottom w:val="none" w:sz="0" w:space="0" w:color="auto"/>
                    <w:right w:val="none" w:sz="0" w:space="0" w:color="auto"/>
                  </w:divBdr>
                </w:div>
                <w:div w:id="1453161511">
                  <w:marLeft w:val="0"/>
                  <w:marRight w:val="0"/>
                  <w:marTop w:val="0"/>
                  <w:marBottom w:val="0"/>
                  <w:divBdr>
                    <w:top w:val="none" w:sz="0" w:space="0" w:color="auto"/>
                    <w:left w:val="none" w:sz="0" w:space="0" w:color="auto"/>
                    <w:bottom w:val="none" w:sz="0" w:space="0" w:color="auto"/>
                    <w:right w:val="none" w:sz="0" w:space="0" w:color="auto"/>
                  </w:divBdr>
                </w:div>
                <w:div w:id="1457679724">
                  <w:marLeft w:val="0"/>
                  <w:marRight w:val="0"/>
                  <w:marTop w:val="0"/>
                  <w:marBottom w:val="0"/>
                  <w:divBdr>
                    <w:top w:val="none" w:sz="0" w:space="0" w:color="auto"/>
                    <w:left w:val="none" w:sz="0" w:space="0" w:color="auto"/>
                    <w:bottom w:val="none" w:sz="0" w:space="0" w:color="auto"/>
                    <w:right w:val="none" w:sz="0" w:space="0" w:color="auto"/>
                  </w:divBdr>
                </w:div>
                <w:div w:id="1542550010">
                  <w:marLeft w:val="0"/>
                  <w:marRight w:val="0"/>
                  <w:marTop w:val="0"/>
                  <w:marBottom w:val="0"/>
                  <w:divBdr>
                    <w:top w:val="none" w:sz="0" w:space="0" w:color="auto"/>
                    <w:left w:val="none" w:sz="0" w:space="0" w:color="auto"/>
                    <w:bottom w:val="none" w:sz="0" w:space="0" w:color="auto"/>
                    <w:right w:val="none" w:sz="0" w:space="0" w:color="auto"/>
                  </w:divBdr>
                </w:div>
                <w:div w:id="1618412057">
                  <w:marLeft w:val="0"/>
                  <w:marRight w:val="0"/>
                  <w:marTop w:val="0"/>
                  <w:marBottom w:val="0"/>
                  <w:divBdr>
                    <w:top w:val="none" w:sz="0" w:space="0" w:color="auto"/>
                    <w:left w:val="none" w:sz="0" w:space="0" w:color="auto"/>
                    <w:bottom w:val="none" w:sz="0" w:space="0" w:color="auto"/>
                    <w:right w:val="none" w:sz="0" w:space="0" w:color="auto"/>
                  </w:divBdr>
                </w:div>
                <w:div w:id="1709792146">
                  <w:marLeft w:val="0"/>
                  <w:marRight w:val="0"/>
                  <w:marTop w:val="0"/>
                  <w:marBottom w:val="0"/>
                  <w:divBdr>
                    <w:top w:val="none" w:sz="0" w:space="0" w:color="auto"/>
                    <w:left w:val="none" w:sz="0" w:space="0" w:color="auto"/>
                    <w:bottom w:val="none" w:sz="0" w:space="0" w:color="auto"/>
                    <w:right w:val="none" w:sz="0" w:space="0" w:color="auto"/>
                  </w:divBdr>
                </w:div>
                <w:div w:id="1748305442">
                  <w:marLeft w:val="0"/>
                  <w:marRight w:val="0"/>
                  <w:marTop w:val="0"/>
                  <w:marBottom w:val="0"/>
                  <w:divBdr>
                    <w:top w:val="none" w:sz="0" w:space="0" w:color="auto"/>
                    <w:left w:val="none" w:sz="0" w:space="0" w:color="auto"/>
                    <w:bottom w:val="none" w:sz="0" w:space="0" w:color="auto"/>
                    <w:right w:val="none" w:sz="0" w:space="0" w:color="auto"/>
                  </w:divBdr>
                </w:div>
                <w:div w:id="1759790478">
                  <w:marLeft w:val="0"/>
                  <w:marRight w:val="0"/>
                  <w:marTop w:val="0"/>
                  <w:marBottom w:val="0"/>
                  <w:divBdr>
                    <w:top w:val="none" w:sz="0" w:space="0" w:color="auto"/>
                    <w:left w:val="none" w:sz="0" w:space="0" w:color="auto"/>
                    <w:bottom w:val="none" w:sz="0" w:space="0" w:color="auto"/>
                    <w:right w:val="none" w:sz="0" w:space="0" w:color="auto"/>
                  </w:divBdr>
                </w:div>
                <w:div w:id="1885755956">
                  <w:marLeft w:val="0"/>
                  <w:marRight w:val="0"/>
                  <w:marTop w:val="0"/>
                  <w:marBottom w:val="0"/>
                  <w:divBdr>
                    <w:top w:val="none" w:sz="0" w:space="0" w:color="auto"/>
                    <w:left w:val="none" w:sz="0" w:space="0" w:color="auto"/>
                    <w:bottom w:val="none" w:sz="0" w:space="0" w:color="auto"/>
                    <w:right w:val="none" w:sz="0" w:space="0" w:color="auto"/>
                  </w:divBdr>
                </w:div>
                <w:div w:id="2004580251">
                  <w:marLeft w:val="0"/>
                  <w:marRight w:val="0"/>
                  <w:marTop w:val="0"/>
                  <w:marBottom w:val="0"/>
                  <w:divBdr>
                    <w:top w:val="none" w:sz="0" w:space="0" w:color="auto"/>
                    <w:left w:val="none" w:sz="0" w:space="0" w:color="auto"/>
                    <w:bottom w:val="none" w:sz="0" w:space="0" w:color="auto"/>
                    <w:right w:val="none" w:sz="0" w:space="0" w:color="auto"/>
                  </w:divBdr>
                </w:div>
                <w:div w:id="2024281873">
                  <w:marLeft w:val="0"/>
                  <w:marRight w:val="0"/>
                  <w:marTop w:val="0"/>
                  <w:marBottom w:val="0"/>
                  <w:divBdr>
                    <w:top w:val="none" w:sz="0" w:space="0" w:color="auto"/>
                    <w:left w:val="none" w:sz="0" w:space="0" w:color="auto"/>
                    <w:bottom w:val="none" w:sz="0" w:space="0" w:color="auto"/>
                    <w:right w:val="none" w:sz="0" w:space="0" w:color="auto"/>
                  </w:divBdr>
                </w:div>
                <w:div w:id="2074572417">
                  <w:marLeft w:val="0"/>
                  <w:marRight w:val="0"/>
                  <w:marTop w:val="0"/>
                  <w:marBottom w:val="0"/>
                  <w:divBdr>
                    <w:top w:val="none" w:sz="0" w:space="0" w:color="auto"/>
                    <w:left w:val="none" w:sz="0" w:space="0" w:color="auto"/>
                    <w:bottom w:val="none" w:sz="0" w:space="0" w:color="auto"/>
                    <w:right w:val="none" w:sz="0" w:space="0" w:color="auto"/>
                  </w:divBdr>
                </w:div>
                <w:div w:id="2123453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3123190">
      <w:bodyDiv w:val="1"/>
      <w:marLeft w:val="0"/>
      <w:marRight w:val="0"/>
      <w:marTop w:val="0"/>
      <w:marBottom w:val="0"/>
      <w:divBdr>
        <w:top w:val="none" w:sz="0" w:space="0" w:color="auto"/>
        <w:left w:val="none" w:sz="0" w:space="0" w:color="auto"/>
        <w:bottom w:val="none" w:sz="0" w:space="0" w:color="auto"/>
        <w:right w:val="none" w:sz="0" w:space="0" w:color="auto"/>
      </w:divBdr>
    </w:div>
    <w:div w:id="257639154">
      <w:bodyDiv w:val="1"/>
      <w:marLeft w:val="0"/>
      <w:marRight w:val="0"/>
      <w:marTop w:val="0"/>
      <w:marBottom w:val="0"/>
      <w:divBdr>
        <w:top w:val="none" w:sz="0" w:space="0" w:color="auto"/>
        <w:left w:val="none" w:sz="0" w:space="0" w:color="auto"/>
        <w:bottom w:val="none" w:sz="0" w:space="0" w:color="auto"/>
        <w:right w:val="none" w:sz="0" w:space="0" w:color="auto"/>
      </w:divBdr>
    </w:div>
    <w:div w:id="273446502">
      <w:bodyDiv w:val="1"/>
      <w:marLeft w:val="0"/>
      <w:marRight w:val="0"/>
      <w:marTop w:val="0"/>
      <w:marBottom w:val="0"/>
      <w:divBdr>
        <w:top w:val="none" w:sz="0" w:space="0" w:color="auto"/>
        <w:left w:val="none" w:sz="0" w:space="0" w:color="auto"/>
        <w:bottom w:val="none" w:sz="0" w:space="0" w:color="auto"/>
        <w:right w:val="none" w:sz="0" w:space="0" w:color="auto"/>
      </w:divBdr>
    </w:div>
    <w:div w:id="284629136">
      <w:bodyDiv w:val="1"/>
      <w:marLeft w:val="0"/>
      <w:marRight w:val="0"/>
      <w:marTop w:val="0"/>
      <w:marBottom w:val="0"/>
      <w:divBdr>
        <w:top w:val="none" w:sz="0" w:space="0" w:color="auto"/>
        <w:left w:val="none" w:sz="0" w:space="0" w:color="auto"/>
        <w:bottom w:val="none" w:sz="0" w:space="0" w:color="auto"/>
        <w:right w:val="none" w:sz="0" w:space="0" w:color="auto"/>
      </w:divBdr>
    </w:div>
    <w:div w:id="287057149">
      <w:bodyDiv w:val="1"/>
      <w:marLeft w:val="0"/>
      <w:marRight w:val="0"/>
      <w:marTop w:val="0"/>
      <w:marBottom w:val="0"/>
      <w:divBdr>
        <w:top w:val="none" w:sz="0" w:space="0" w:color="auto"/>
        <w:left w:val="none" w:sz="0" w:space="0" w:color="auto"/>
        <w:bottom w:val="none" w:sz="0" w:space="0" w:color="auto"/>
        <w:right w:val="none" w:sz="0" w:space="0" w:color="auto"/>
      </w:divBdr>
      <w:divsChild>
        <w:div w:id="1160341118">
          <w:marLeft w:val="0"/>
          <w:marRight w:val="0"/>
          <w:marTop w:val="0"/>
          <w:marBottom w:val="0"/>
          <w:divBdr>
            <w:top w:val="none" w:sz="0" w:space="0" w:color="auto"/>
            <w:left w:val="none" w:sz="0" w:space="0" w:color="auto"/>
            <w:bottom w:val="none" w:sz="0" w:space="0" w:color="auto"/>
            <w:right w:val="none" w:sz="0" w:space="0" w:color="auto"/>
          </w:divBdr>
          <w:divsChild>
            <w:div w:id="65734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828939">
      <w:bodyDiv w:val="1"/>
      <w:marLeft w:val="0"/>
      <w:marRight w:val="0"/>
      <w:marTop w:val="0"/>
      <w:marBottom w:val="0"/>
      <w:divBdr>
        <w:top w:val="none" w:sz="0" w:space="0" w:color="auto"/>
        <w:left w:val="none" w:sz="0" w:space="0" w:color="auto"/>
        <w:bottom w:val="none" w:sz="0" w:space="0" w:color="auto"/>
        <w:right w:val="none" w:sz="0" w:space="0" w:color="auto"/>
      </w:divBdr>
    </w:div>
    <w:div w:id="369262557">
      <w:bodyDiv w:val="1"/>
      <w:marLeft w:val="0"/>
      <w:marRight w:val="0"/>
      <w:marTop w:val="0"/>
      <w:marBottom w:val="0"/>
      <w:divBdr>
        <w:top w:val="none" w:sz="0" w:space="0" w:color="auto"/>
        <w:left w:val="none" w:sz="0" w:space="0" w:color="auto"/>
        <w:bottom w:val="none" w:sz="0" w:space="0" w:color="auto"/>
        <w:right w:val="none" w:sz="0" w:space="0" w:color="auto"/>
      </w:divBdr>
    </w:div>
    <w:div w:id="372271765">
      <w:bodyDiv w:val="1"/>
      <w:marLeft w:val="0"/>
      <w:marRight w:val="0"/>
      <w:marTop w:val="0"/>
      <w:marBottom w:val="0"/>
      <w:divBdr>
        <w:top w:val="none" w:sz="0" w:space="0" w:color="auto"/>
        <w:left w:val="none" w:sz="0" w:space="0" w:color="auto"/>
        <w:bottom w:val="none" w:sz="0" w:space="0" w:color="auto"/>
        <w:right w:val="none" w:sz="0" w:space="0" w:color="auto"/>
      </w:divBdr>
    </w:div>
    <w:div w:id="383217877">
      <w:bodyDiv w:val="1"/>
      <w:marLeft w:val="0"/>
      <w:marRight w:val="0"/>
      <w:marTop w:val="0"/>
      <w:marBottom w:val="0"/>
      <w:divBdr>
        <w:top w:val="none" w:sz="0" w:space="0" w:color="auto"/>
        <w:left w:val="none" w:sz="0" w:space="0" w:color="auto"/>
        <w:bottom w:val="none" w:sz="0" w:space="0" w:color="auto"/>
        <w:right w:val="none" w:sz="0" w:space="0" w:color="auto"/>
      </w:divBdr>
    </w:div>
    <w:div w:id="392048378">
      <w:bodyDiv w:val="1"/>
      <w:marLeft w:val="0"/>
      <w:marRight w:val="0"/>
      <w:marTop w:val="0"/>
      <w:marBottom w:val="0"/>
      <w:divBdr>
        <w:top w:val="none" w:sz="0" w:space="0" w:color="auto"/>
        <w:left w:val="none" w:sz="0" w:space="0" w:color="auto"/>
        <w:bottom w:val="none" w:sz="0" w:space="0" w:color="auto"/>
        <w:right w:val="none" w:sz="0" w:space="0" w:color="auto"/>
      </w:divBdr>
    </w:div>
    <w:div w:id="418018868">
      <w:bodyDiv w:val="1"/>
      <w:marLeft w:val="0"/>
      <w:marRight w:val="0"/>
      <w:marTop w:val="0"/>
      <w:marBottom w:val="0"/>
      <w:divBdr>
        <w:top w:val="none" w:sz="0" w:space="0" w:color="auto"/>
        <w:left w:val="none" w:sz="0" w:space="0" w:color="auto"/>
        <w:bottom w:val="none" w:sz="0" w:space="0" w:color="auto"/>
        <w:right w:val="none" w:sz="0" w:space="0" w:color="auto"/>
      </w:divBdr>
    </w:div>
    <w:div w:id="465197444">
      <w:bodyDiv w:val="1"/>
      <w:marLeft w:val="0"/>
      <w:marRight w:val="0"/>
      <w:marTop w:val="0"/>
      <w:marBottom w:val="0"/>
      <w:divBdr>
        <w:top w:val="none" w:sz="0" w:space="0" w:color="auto"/>
        <w:left w:val="none" w:sz="0" w:space="0" w:color="auto"/>
        <w:bottom w:val="none" w:sz="0" w:space="0" w:color="auto"/>
        <w:right w:val="none" w:sz="0" w:space="0" w:color="auto"/>
      </w:divBdr>
    </w:div>
    <w:div w:id="487551095">
      <w:bodyDiv w:val="1"/>
      <w:marLeft w:val="0"/>
      <w:marRight w:val="0"/>
      <w:marTop w:val="0"/>
      <w:marBottom w:val="0"/>
      <w:divBdr>
        <w:top w:val="none" w:sz="0" w:space="0" w:color="auto"/>
        <w:left w:val="none" w:sz="0" w:space="0" w:color="auto"/>
        <w:bottom w:val="none" w:sz="0" w:space="0" w:color="auto"/>
        <w:right w:val="none" w:sz="0" w:space="0" w:color="auto"/>
      </w:divBdr>
    </w:div>
    <w:div w:id="496725670">
      <w:bodyDiv w:val="1"/>
      <w:marLeft w:val="0"/>
      <w:marRight w:val="0"/>
      <w:marTop w:val="0"/>
      <w:marBottom w:val="0"/>
      <w:divBdr>
        <w:top w:val="none" w:sz="0" w:space="0" w:color="auto"/>
        <w:left w:val="none" w:sz="0" w:space="0" w:color="auto"/>
        <w:bottom w:val="none" w:sz="0" w:space="0" w:color="auto"/>
        <w:right w:val="none" w:sz="0" w:space="0" w:color="auto"/>
      </w:divBdr>
    </w:div>
    <w:div w:id="500701570">
      <w:bodyDiv w:val="1"/>
      <w:marLeft w:val="0"/>
      <w:marRight w:val="0"/>
      <w:marTop w:val="0"/>
      <w:marBottom w:val="0"/>
      <w:divBdr>
        <w:top w:val="none" w:sz="0" w:space="0" w:color="auto"/>
        <w:left w:val="none" w:sz="0" w:space="0" w:color="auto"/>
        <w:bottom w:val="none" w:sz="0" w:space="0" w:color="auto"/>
        <w:right w:val="none" w:sz="0" w:space="0" w:color="auto"/>
      </w:divBdr>
    </w:div>
    <w:div w:id="523133781">
      <w:bodyDiv w:val="1"/>
      <w:marLeft w:val="0"/>
      <w:marRight w:val="0"/>
      <w:marTop w:val="0"/>
      <w:marBottom w:val="0"/>
      <w:divBdr>
        <w:top w:val="none" w:sz="0" w:space="0" w:color="auto"/>
        <w:left w:val="none" w:sz="0" w:space="0" w:color="auto"/>
        <w:bottom w:val="none" w:sz="0" w:space="0" w:color="auto"/>
        <w:right w:val="none" w:sz="0" w:space="0" w:color="auto"/>
      </w:divBdr>
    </w:div>
    <w:div w:id="548541333">
      <w:bodyDiv w:val="1"/>
      <w:marLeft w:val="0"/>
      <w:marRight w:val="0"/>
      <w:marTop w:val="0"/>
      <w:marBottom w:val="0"/>
      <w:divBdr>
        <w:top w:val="none" w:sz="0" w:space="0" w:color="auto"/>
        <w:left w:val="none" w:sz="0" w:space="0" w:color="auto"/>
        <w:bottom w:val="none" w:sz="0" w:space="0" w:color="auto"/>
        <w:right w:val="none" w:sz="0" w:space="0" w:color="auto"/>
      </w:divBdr>
    </w:div>
    <w:div w:id="551163489">
      <w:bodyDiv w:val="1"/>
      <w:marLeft w:val="0"/>
      <w:marRight w:val="0"/>
      <w:marTop w:val="0"/>
      <w:marBottom w:val="0"/>
      <w:divBdr>
        <w:top w:val="none" w:sz="0" w:space="0" w:color="auto"/>
        <w:left w:val="none" w:sz="0" w:space="0" w:color="auto"/>
        <w:bottom w:val="none" w:sz="0" w:space="0" w:color="auto"/>
        <w:right w:val="none" w:sz="0" w:space="0" w:color="auto"/>
      </w:divBdr>
    </w:div>
    <w:div w:id="561407239">
      <w:bodyDiv w:val="1"/>
      <w:marLeft w:val="0"/>
      <w:marRight w:val="0"/>
      <w:marTop w:val="0"/>
      <w:marBottom w:val="0"/>
      <w:divBdr>
        <w:top w:val="none" w:sz="0" w:space="0" w:color="auto"/>
        <w:left w:val="none" w:sz="0" w:space="0" w:color="auto"/>
        <w:bottom w:val="none" w:sz="0" w:space="0" w:color="auto"/>
        <w:right w:val="none" w:sz="0" w:space="0" w:color="auto"/>
      </w:divBdr>
    </w:div>
    <w:div w:id="562719705">
      <w:bodyDiv w:val="1"/>
      <w:marLeft w:val="0"/>
      <w:marRight w:val="0"/>
      <w:marTop w:val="0"/>
      <w:marBottom w:val="0"/>
      <w:divBdr>
        <w:top w:val="none" w:sz="0" w:space="0" w:color="auto"/>
        <w:left w:val="none" w:sz="0" w:space="0" w:color="auto"/>
        <w:bottom w:val="none" w:sz="0" w:space="0" w:color="auto"/>
        <w:right w:val="none" w:sz="0" w:space="0" w:color="auto"/>
      </w:divBdr>
    </w:div>
    <w:div w:id="581063085">
      <w:bodyDiv w:val="1"/>
      <w:marLeft w:val="0"/>
      <w:marRight w:val="0"/>
      <w:marTop w:val="0"/>
      <w:marBottom w:val="0"/>
      <w:divBdr>
        <w:top w:val="none" w:sz="0" w:space="0" w:color="auto"/>
        <w:left w:val="none" w:sz="0" w:space="0" w:color="auto"/>
        <w:bottom w:val="none" w:sz="0" w:space="0" w:color="auto"/>
        <w:right w:val="none" w:sz="0" w:space="0" w:color="auto"/>
      </w:divBdr>
    </w:div>
    <w:div w:id="608201016">
      <w:bodyDiv w:val="1"/>
      <w:marLeft w:val="0"/>
      <w:marRight w:val="0"/>
      <w:marTop w:val="0"/>
      <w:marBottom w:val="0"/>
      <w:divBdr>
        <w:top w:val="none" w:sz="0" w:space="0" w:color="auto"/>
        <w:left w:val="none" w:sz="0" w:space="0" w:color="auto"/>
        <w:bottom w:val="none" w:sz="0" w:space="0" w:color="auto"/>
        <w:right w:val="none" w:sz="0" w:space="0" w:color="auto"/>
      </w:divBdr>
    </w:div>
    <w:div w:id="634525646">
      <w:bodyDiv w:val="1"/>
      <w:marLeft w:val="0"/>
      <w:marRight w:val="0"/>
      <w:marTop w:val="0"/>
      <w:marBottom w:val="0"/>
      <w:divBdr>
        <w:top w:val="none" w:sz="0" w:space="0" w:color="auto"/>
        <w:left w:val="none" w:sz="0" w:space="0" w:color="auto"/>
        <w:bottom w:val="none" w:sz="0" w:space="0" w:color="auto"/>
        <w:right w:val="none" w:sz="0" w:space="0" w:color="auto"/>
      </w:divBdr>
    </w:div>
    <w:div w:id="641739238">
      <w:bodyDiv w:val="1"/>
      <w:marLeft w:val="0"/>
      <w:marRight w:val="0"/>
      <w:marTop w:val="0"/>
      <w:marBottom w:val="0"/>
      <w:divBdr>
        <w:top w:val="none" w:sz="0" w:space="0" w:color="auto"/>
        <w:left w:val="none" w:sz="0" w:space="0" w:color="auto"/>
        <w:bottom w:val="none" w:sz="0" w:space="0" w:color="auto"/>
        <w:right w:val="none" w:sz="0" w:space="0" w:color="auto"/>
      </w:divBdr>
    </w:div>
    <w:div w:id="684792878">
      <w:bodyDiv w:val="1"/>
      <w:marLeft w:val="0"/>
      <w:marRight w:val="0"/>
      <w:marTop w:val="0"/>
      <w:marBottom w:val="0"/>
      <w:divBdr>
        <w:top w:val="none" w:sz="0" w:space="0" w:color="auto"/>
        <w:left w:val="none" w:sz="0" w:space="0" w:color="auto"/>
        <w:bottom w:val="none" w:sz="0" w:space="0" w:color="auto"/>
        <w:right w:val="none" w:sz="0" w:space="0" w:color="auto"/>
      </w:divBdr>
    </w:div>
    <w:div w:id="696392928">
      <w:bodyDiv w:val="1"/>
      <w:marLeft w:val="0"/>
      <w:marRight w:val="0"/>
      <w:marTop w:val="0"/>
      <w:marBottom w:val="0"/>
      <w:divBdr>
        <w:top w:val="none" w:sz="0" w:space="0" w:color="auto"/>
        <w:left w:val="none" w:sz="0" w:space="0" w:color="auto"/>
        <w:bottom w:val="none" w:sz="0" w:space="0" w:color="auto"/>
        <w:right w:val="none" w:sz="0" w:space="0" w:color="auto"/>
      </w:divBdr>
    </w:div>
    <w:div w:id="713039673">
      <w:bodyDiv w:val="1"/>
      <w:marLeft w:val="0"/>
      <w:marRight w:val="0"/>
      <w:marTop w:val="0"/>
      <w:marBottom w:val="0"/>
      <w:divBdr>
        <w:top w:val="none" w:sz="0" w:space="0" w:color="auto"/>
        <w:left w:val="none" w:sz="0" w:space="0" w:color="auto"/>
        <w:bottom w:val="none" w:sz="0" w:space="0" w:color="auto"/>
        <w:right w:val="none" w:sz="0" w:space="0" w:color="auto"/>
      </w:divBdr>
    </w:div>
    <w:div w:id="722943083">
      <w:bodyDiv w:val="1"/>
      <w:marLeft w:val="0"/>
      <w:marRight w:val="0"/>
      <w:marTop w:val="0"/>
      <w:marBottom w:val="0"/>
      <w:divBdr>
        <w:top w:val="none" w:sz="0" w:space="0" w:color="auto"/>
        <w:left w:val="none" w:sz="0" w:space="0" w:color="auto"/>
        <w:bottom w:val="none" w:sz="0" w:space="0" w:color="auto"/>
        <w:right w:val="none" w:sz="0" w:space="0" w:color="auto"/>
      </w:divBdr>
    </w:div>
    <w:div w:id="735133453">
      <w:bodyDiv w:val="1"/>
      <w:marLeft w:val="0"/>
      <w:marRight w:val="0"/>
      <w:marTop w:val="0"/>
      <w:marBottom w:val="0"/>
      <w:divBdr>
        <w:top w:val="none" w:sz="0" w:space="0" w:color="auto"/>
        <w:left w:val="none" w:sz="0" w:space="0" w:color="auto"/>
        <w:bottom w:val="none" w:sz="0" w:space="0" w:color="auto"/>
        <w:right w:val="none" w:sz="0" w:space="0" w:color="auto"/>
      </w:divBdr>
    </w:div>
    <w:div w:id="736244150">
      <w:bodyDiv w:val="1"/>
      <w:marLeft w:val="0"/>
      <w:marRight w:val="0"/>
      <w:marTop w:val="0"/>
      <w:marBottom w:val="0"/>
      <w:divBdr>
        <w:top w:val="none" w:sz="0" w:space="0" w:color="auto"/>
        <w:left w:val="none" w:sz="0" w:space="0" w:color="auto"/>
        <w:bottom w:val="none" w:sz="0" w:space="0" w:color="auto"/>
        <w:right w:val="none" w:sz="0" w:space="0" w:color="auto"/>
      </w:divBdr>
    </w:div>
    <w:div w:id="738795965">
      <w:bodyDiv w:val="1"/>
      <w:marLeft w:val="0"/>
      <w:marRight w:val="0"/>
      <w:marTop w:val="0"/>
      <w:marBottom w:val="0"/>
      <w:divBdr>
        <w:top w:val="none" w:sz="0" w:space="0" w:color="auto"/>
        <w:left w:val="none" w:sz="0" w:space="0" w:color="auto"/>
        <w:bottom w:val="none" w:sz="0" w:space="0" w:color="auto"/>
        <w:right w:val="none" w:sz="0" w:space="0" w:color="auto"/>
      </w:divBdr>
    </w:div>
    <w:div w:id="739906241">
      <w:bodyDiv w:val="1"/>
      <w:marLeft w:val="0"/>
      <w:marRight w:val="0"/>
      <w:marTop w:val="0"/>
      <w:marBottom w:val="0"/>
      <w:divBdr>
        <w:top w:val="none" w:sz="0" w:space="0" w:color="auto"/>
        <w:left w:val="none" w:sz="0" w:space="0" w:color="auto"/>
        <w:bottom w:val="none" w:sz="0" w:space="0" w:color="auto"/>
        <w:right w:val="none" w:sz="0" w:space="0" w:color="auto"/>
      </w:divBdr>
    </w:div>
    <w:div w:id="765805048">
      <w:bodyDiv w:val="1"/>
      <w:marLeft w:val="0"/>
      <w:marRight w:val="0"/>
      <w:marTop w:val="0"/>
      <w:marBottom w:val="0"/>
      <w:divBdr>
        <w:top w:val="none" w:sz="0" w:space="0" w:color="auto"/>
        <w:left w:val="none" w:sz="0" w:space="0" w:color="auto"/>
        <w:bottom w:val="none" w:sz="0" w:space="0" w:color="auto"/>
        <w:right w:val="none" w:sz="0" w:space="0" w:color="auto"/>
      </w:divBdr>
    </w:div>
    <w:div w:id="773482424">
      <w:bodyDiv w:val="1"/>
      <w:marLeft w:val="0"/>
      <w:marRight w:val="0"/>
      <w:marTop w:val="0"/>
      <w:marBottom w:val="0"/>
      <w:divBdr>
        <w:top w:val="none" w:sz="0" w:space="0" w:color="auto"/>
        <w:left w:val="none" w:sz="0" w:space="0" w:color="auto"/>
        <w:bottom w:val="none" w:sz="0" w:space="0" w:color="auto"/>
        <w:right w:val="none" w:sz="0" w:space="0" w:color="auto"/>
      </w:divBdr>
    </w:div>
    <w:div w:id="804933043">
      <w:bodyDiv w:val="1"/>
      <w:marLeft w:val="0"/>
      <w:marRight w:val="0"/>
      <w:marTop w:val="0"/>
      <w:marBottom w:val="0"/>
      <w:divBdr>
        <w:top w:val="none" w:sz="0" w:space="0" w:color="auto"/>
        <w:left w:val="none" w:sz="0" w:space="0" w:color="auto"/>
        <w:bottom w:val="none" w:sz="0" w:space="0" w:color="auto"/>
        <w:right w:val="none" w:sz="0" w:space="0" w:color="auto"/>
      </w:divBdr>
    </w:div>
    <w:div w:id="821972419">
      <w:bodyDiv w:val="1"/>
      <w:marLeft w:val="0"/>
      <w:marRight w:val="0"/>
      <w:marTop w:val="0"/>
      <w:marBottom w:val="0"/>
      <w:divBdr>
        <w:top w:val="none" w:sz="0" w:space="0" w:color="auto"/>
        <w:left w:val="none" w:sz="0" w:space="0" w:color="auto"/>
        <w:bottom w:val="none" w:sz="0" w:space="0" w:color="auto"/>
        <w:right w:val="none" w:sz="0" w:space="0" w:color="auto"/>
      </w:divBdr>
    </w:div>
    <w:div w:id="880364701">
      <w:bodyDiv w:val="1"/>
      <w:marLeft w:val="0"/>
      <w:marRight w:val="0"/>
      <w:marTop w:val="0"/>
      <w:marBottom w:val="0"/>
      <w:divBdr>
        <w:top w:val="none" w:sz="0" w:space="0" w:color="auto"/>
        <w:left w:val="none" w:sz="0" w:space="0" w:color="auto"/>
        <w:bottom w:val="none" w:sz="0" w:space="0" w:color="auto"/>
        <w:right w:val="none" w:sz="0" w:space="0" w:color="auto"/>
      </w:divBdr>
    </w:div>
    <w:div w:id="883446476">
      <w:bodyDiv w:val="1"/>
      <w:marLeft w:val="0"/>
      <w:marRight w:val="0"/>
      <w:marTop w:val="0"/>
      <w:marBottom w:val="0"/>
      <w:divBdr>
        <w:top w:val="none" w:sz="0" w:space="0" w:color="auto"/>
        <w:left w:val="none" w:sz="0" w:space="0" w:color="auto"/>
        <w:bottom w:val="none" w:sz="0" w:space="0" w:color="auto"/>
        <w:right w:val="none" w:sz="0" w:space="0" w:color="auto"/>
      </w:divBdr>
    </w:div>
    <w:div w:id="914389208">
      <w:bodyDiv w:val="1"/>
      <w:marLeft w:val="0"/>
      <w:marRight w:val="0"/>
      <w:marTop w:val="0"/>
      <w:marBottom w:val="0"/>
      <w:divBdr>
        <w:top w:val="none" w:sz="0" w:space="0" w:color="auto"/>
        <w:left w:val="none" w:sz="0" w:space="0" w:color="auto"/>
        <w:bottom w:val="none" w:sz="0" w:space="0" w:color="auto"/>
        <w:right w:val="none" w:sz="0" w:space="0" w:color="auto"/>
      </w:divBdr>
      <w:divsChild>
        <w:div w:id="272712373">
          <w:marLeft w:val="0"/>
          <w:marRight w:val="0"/>
          <w:marTop w:val="0"/>
          <w:marBottom w:val="0"/>
          <w:divBdr>
            <w:top w:val="none" w:sz="0" w:space="0" w:color="auto"/>
            <w:left w:val="none" w:sz="0" w:space="0" w:color="auto"/>
            <w:bottom w:val="none" w:sz="0" w:space="0" w:color="auto"/>
            <w:right w:val="none" w:sz="0" w:space="0" w:color="auto"/>
          </w:divBdr>
          <w:divsChild>
            <w:div w:id="86005693">
              <w:marLeft w:val="0"/>
              <w:marRight w:val="0"/>
              <w:marTop w:val="0"/>
              <w:marBottom w:val="0"/>
              <w:divBdr>
                <w:top w:val="none" w:sz="0" w:space="0" w:color="auto"/>
                <w:left w:val="none" w:sz="0" w:space="0" w:color="auto"/>
                <w:bottom w:val="none" w:sz="0" w:space="0" w:color="auto"/>
                <w:right w:val="none" w:sz="0" w:space="0" w:color="auto"/>
              </w:divBdr>
              <w:divsChild>
                <w:div w:id="144443893">
                  <w:marLeft w:val="0"/>
                  <w:marRight w:val="0"/>
                  <w:marTop w:val="0"/>
                  <w:marBottom w:val="0"/>
                  <w:divBdr>
                    <w:top w:val="none" w:sz="0" w:space="0" w:color="auto"/>
                    <w:left w:val="none" w:sz="0" w:space="0" w:color="auto"/>
                    <w:bottom w:val="none" w:sz="0" w:space="0" w:color="auto"/>
                    <w:right w:val="none" w:sz="0" w:space="0" w:color="auto"/>
                  </w:divBdr>
                </w:div>
                <w:div w:id="303656809">
                  <w:marLeft w:val="0"/>
                  <w:marRight w:val="0"/>
                  <w:marTop w:val="0"/>
                  <w:marBottom w:val="0"/>
                  <w:divBdr>
                    <w:top w:val="none" w:sz="0" w:space="0" w:color="auto"/>
                    <w:left w:val="none" w:sz="0" w:space="0" w:color="auto"/>
                    <w:bottom w:val="none" w:sz="0" w:space="0" w:color="auto"/>
                    <w:right w:val="none" w:sz="0" w:space="0" w:color="auto"/>
                  </w:divBdr>
                </w:div>
                <w:div w:id="310401585">
                  <w:marLeft w:val="0"/>
                  <w:marRight w:val="0"/>
                  <w:marTop w:val="0"/>
                  <w:marBottom w:val="0"/>
                  <w:divBdr>
                    <w:top w:val="none" w:sz="0" w:space="0" w:color="auto"/>
                    <w:left w:val="none" w:sz="0" w:space="0" w:color="auto"/>
                    <w:bottom w:val="none" w:sz="0" w:space="0" w:color="auto"/>
                    <w:right w:val="none" w:sz="0" w:space="0" w:color="auto"/>
                  </w:divBdr>
                </w:div>
                <w:div w:id="458185962">
                  <w:marLeft w:val="0"/>
                  <w:marRight w:val="0"/>
                  <w:marTop w:val="0"/>
                  <w:marBottom w:val="0"/>
                  <w:divBdr>
                    <w:top w:val="none" w:sz="0" w:space="0" w:color="auto"/>
                    <w:left w:val="none" w:sz="0" w:space="0" w:color="auto"/>
                    <w:bottom w:val="none" w:sz="0" w:space="0" w:color="auto"/>
                    <w:right w:val="none" w:sz="0" w:space="0" w:color="auto"/>
                  </w:divBdr>
                </w:div>
                <w:div w:id="608779464">
                  <w:marLeft w:val="0"/>
                  <w:marRight w:val="0"/>
                  <w:marTop w:val="0"/>
                  <w:marBottom w:val="0"/>
                  <w:divBdr>
                    <w:top w:val="none" w:sz="0" w:space="0" w:color="auto"/>
                    <w:left w:val="none" w:sz="0" w:space="0" w:color="auto"/>
                    <w:bottom w:val="none" w:sz="0" w:space="0" w:color="auto"/>
                    <w:right w:val="none" w:sz="0" w:space="0" w:color="auto"/>
                  </w:divBdr>
                </w:div>
                <w:div w:id="773792473">
                  <w:marLeft w:val="0"/>
                  <w:marRight w:val="0"/>
                  <w:marTop w:val="0"/>
                  <w:marBottom w:val="0"/>
                  <w:divBdr>
                    <w:top w:val="none" w:sz="0" w:space="0" w:color="auto"/>
                    <w:left w:val="none" w:sz="0" w:space="0" w:color="auto"/>
                    <w:bottom w:val="none" w:sz="0" w:space="0" w:color="auto"/>
                    <w:right w:val="none" w:sz="0" w:space="0" w:color="auto"/>
                  </w:divBdr>
                </w:div>
                <w:div w:id="808673505">
                  <w:marLeft w:val="0"/>
                  <w:marRight w:val="0"/>
                  <w:marTop w:val="0"/>
                  <w:marBottom w:val="0"/>
                  <w:divBdr>
                    <w:top w:val="none" w:sz="0" w:space="0" w:color="auto"/>
                    <w:left w:val="none" w:sz="0" w:space="0" w:color="auto"/>
                    <w:bottom w:val="none" w:sz="0" w:space="0" w:color="auto"/>
                    <w:right w:val="none" w:sz="0" w:space="0" w:color="auto"/>
                  </w:divBdr>
                </w:div>
                <w:div w:id="894051669">
                  <w:marLeft w:val="0"/>
                  <w:marRight w:val="0"/>
                  <w:marTop w:val="0"/>
                  <w:marBottom w:val="0"/>
                  <w:divBdr>
                    <w:top w:val="none" w:sz="0" w:space="0" w:color="auto"/>
                    <w:left w:val="none" w:sz="0" w:space="0" w:color="auto"/>
                    <w:bottom w:val="none" w:sz="0" w:space="0" w:color="auto"/>
                    <w:right w:val="none" w:sz="0" w:space="0" w:color="auto"/>
                  </w:divBdr>
                </w:div>
                <w:div w:id="930624969">
                  <w:marLeft w:val="0"/>
                  <w:marRight w:val="0"/>
                  <w:marTop w:val="0"/>
                  <w:marBottom w:val="0"/>
                  <w:divBdr>
                    <w:top w:val="none" w:sz="0" w:space="0" w:color="auto"/>
                    <w:left w:val="none" w:sz="0" w:space="0" w:color="auto"/>
                    <w:bottom w:val="none" w:sz="0" w:space="0" w:color="auto"/>
                    <w:right w:val="none" w:sz="0" w:space="0" w:color="auto"/>
                  </w:divBdr>
                </w:div>
                <w:div w:id="1363282827">
                  <w:marLeft w:val="0"/>
                  <w:marRight w:val="0"/>
                  <w:marTop w:val="0"/>
                  <w:marBottom w:val="0"/>
                  <w:divBdr>
                    <w:top w:val="none" w:sz="0" w:space="0" w:color="auto"/>
                    <w:left w:val="none" w:sz="0" w:space="0" w:color="auto"/>
                    <w:bottom w:val="none" w:sz="0" w:space="0" w:color="auto"/>
                    <w:right w:val="none" w:sz="0" w:space="0" w:color="auto"/>
                  </w:divBdr>
                </w:div>
                <w:div w:id="1454320846">
                  <w:marLeft w:val="0"/>
                  <w:marRight w:val="0"/>
                  <w:marTop w:val="0"/>
                  <w:marBottom w:val="0"/>
                  <w:divBdr>
                    <w:top w:val="none" w:sz="0" w:space="0" w:color="auto"/>
                    <w:left w:val="none" w:sz="0" w:space="0" w:color="auto"/>
                    <w:bottom w:val="none" w:sz="0" w:space="0" w:color="auto"/>
                    <w:right w:val="none" w:sz="0" w:space="0" w:color="auto"/>
                  </w:divBdr>
                </w:div>
                <w:div w:id="1486506346">
                  <w:marLeft w:val="0"/>
                  <w:marRight w:val="0"/>
                  <w:marTop w:val="0"/>
                  <w:marBottom w:val="0"/>
                  <w:divBdr>
                    <w:top w:val="none" w:sz="0" w:space="0" w:color="auto"/>
                    <w:left w:val="none" w:sz="0" w:space="0" w:color="auto"/>
                    <w:bottom w:val="none" w:sz="0" w:space="0" w:color="auto"/>
                    <w:right w:val="none" w:sz="0" w:space="0" w:color="auto"/>
                  </w:divBdr>
                </w:div>
                <w:div w:id="1673874869">
                  <w:marLeft w:val="0"/>
                  <w:marRight w:val="0"/>
                  <w:marTop w:val="0"/>
                  <w:marBottom w:val="0"/>
                  <w:divBdr>
                    <w:top w:val="none" w:sz="0" w:space="0" w:color="auto"/>
                    <w:left w:val="none" w:sz="0" w:space="0" w:color="auto"/>
                    <w:bottom w:val="none" w:sz="0" w:space="0" w:color="auto"/>
                    <w:right w:val="none" w:sz="0" w:space="0" w:color="auto"/>
                  </w:divBdr>
                </w:div>
                <w:div w:id="1723597456">
                  <w:marLeft w:val="0"/>
                  <w:marRight w:val="0"/>
                  <w:marTop w:val="0"/>
                  <w:marBottom w:val="0"/>
                  <w:divBdr>
                    <w:top w:val="none" w:sz="0" w:space="0" w:color="auto"/>
                    <w:left w:val="none" w:sz="0" w:space="0" w:color="auto"/>
                    <w:bottom w:val="none" w:sz="0" w:space="0" w:color="auto"/>
                    <w:right w:val="none" w:sz="0" w:space="0" w:color="auto"/>
                  </w:divBdr>
                </w:div>
                <w:div w:id="1772822166">
                  <w:marLeft w:val="0"/>
                  <w:marRight w:val="0"/>
                  <w:marTop w:val="0"/>
                  <w:marBottom w:val="0"/>
                  <w:divBdr>
                    <w:top w:val="none" w:sz="0" w:space="0" w:color="auto"/>
                    <w:left w:val="none" w:sz="0" w:space="0" w:color="auto"/>
                    <w:bottom w:val="none" w:sz="0" w:space="0" w:color="auto"/>
                    <w:right w:val="none" w:sz="0" w:space="0" w:color="auto"/>
                  </w:divBdr>
                </w:div>
                <w:div w:id="1909923592">
                  <w:marLeft w:val="0"/>
                  <w:marRight w:val="0"/>
                  <w:marTop w:val="0"/>
                  <w:marBottom w:val="0"/>
                  <w:divBdr>
                    <w:top w:val="none" w:sz="0" w:space="0" w:color="auto"/>
                    <w:left w:val="none" w:sz="0" w:space="0" w:color="auto"/>
                    <w:bottom w:val="none" w:sz="0" w:space="0" w:color="auto"/>
                    <w:right w:val="none" w:sz="0" w:space="0" w:color="auto"/>
                  </w:divBdr>
                </w:div>
                <w:div w:id="1958683913">
                  <w:marLeft w:val="0"/>
                  <w:marRight w:val="0"/>
                  <w:marTop w:val="0"/>
                  <w:marBottom w:val="0"/>
                  <w:divBdr>
                    <w:top w:val="none" w:sz="0" w:space="0" w:color="auto"/>
                    <w:left w:val="none" w:sz="0" w:space="0" w:color="auto"/>
                    <w:bottom w:val="none" w:sz="0" w:space="0" w:color="auto"/>
                    <w:right w:val="none" w:sz="0" w:space="0" w:color="auto"/>
                  </w:divBdr>
                </w:div>
                <w:div w:id="1994865666">
                  <w:marLeft w:val="0"/>
                  <w:marRight w:val="0"/>
                  <w:marTop w:val="0"/>
                  <w:marBottom w:val="0"/>
                  <w:divBdr>
                    <w:top w:val="none" w:sz="0" w:space="0" w:color="auto"/>
                    <w:left w:val="none" w:sz="0" w:space="0" w:color="auto"/>
                    <w:bottom w:val="none" w:sz="0" w:space="0" w:color="auto"/>
                    <w:right w:val="none" w:sz="0" w:space="0" w:color="auto"/>
                  </w:divBdr>
                </w:div>
                <w:div w:id="2100171600">
                  <w:marLeft w:val="0"/>
                  <w:marRight w:val="0"/>
                  <w:marTop w:val="0"/>
                  <w:marBottom w:val="0"/>
                  <w:divBdr>
                    <w:top w:val="none" w:sz="0" w:space="0" w:color="auto"/>
                    <w:left w:val="none" w:sz="0" w:space="0" w:color="auto"/>
                    <w:bottom w:val="none" w:sz="0" w:space="0" w:color="auto"/>
                    <w:right w:val="none" w:sz="0" w:space="0" w:color="auto"/>
                  </w:divBdr>
                </w:div>
                <w:div w:id="211551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311909">
      <w:bodyDiv w:val="1"/>
      <w:marLeft w:val="0"/>
      <w:marRight w:val="0"/>
      <w:marTop w:val="0"/>
      <w:marBottom w:val="0"/>
      <w:divBdr>
        <w:top w:val="none" w:sz="0" w:space="0" w:color="auto"/>
        <w:left w:val="none" w:sz="0" w:space="0" w:color="auto"/>
        <w:bottom w:val="none" w:sz="0" w:space="0" w:color="auto"/>
        <w:right w:val="none" w:sz="0" w:space="0" w:color="auto"/>
      </w:divBdr>
      <w:divsChild>
        <w:div w:id="1849249248">
          <w:marLeft w:val="0"/>
          <w:marRight w:val="0"/>
          <w:marTop w:val="0"/>
          <w:marBottom w:val="0"/>
          <w:divBdr>
            <w:top w:val="none" w:sz="0" w:space="0" w:color="auto"/>
            <w:left w:val="none" w:sz="0" w:space="0" w:color="auto"/>
            <w:bottom w:val="none" w:sz="0" w:space="0" w:color="auto"/>
            <w:right w:val="none" w:sz="0" w:space="0" w:color="auto"/>
          </w:divBdr>
          <w:divsChild>
            <w:div w:id="39669011">
              <w:marLeft w:val="0"/>
              <w:marRight w:val="0"/>
              <w:marTop w:val="0"/>
              <w:marBottom w:val="0"/>
              <w:divBdr>
                <w:top w:val="none" w:sz="0" w:space="0" w:color="auto"/>
                <w:left w:val="none" w:sz="0" w:space="0" w:color="auto"/>
                <w:bottom w:val="none" w:sz="0" w:space="0" w:color="auto"/>
                <w:right w:val="none" w:sz="0" w:space="0" w:color="auto"/>
              </w:divBdr>
              <w:divsChild>
                <w:div w:id="679235956">
                  <w:marLeft w:val="0"/>
                  <w:marRight w:val="0"/>
                  <w:marTop w:val="0"/>
                  <w:marBottom w:val="0"/>
                  <w:divBdr>
                    <w:top w:val="none" w:sz="0" w:space="0" w:color="auto"/>
                    <w:left w:val="none" w:sz="0" w:space="0" w:color="auto"/>
                    <w:bottom w:val="none" w:sz="0" w:space="0" w:color="auto"/>
                    <w:right w:val="none" w:sz="0" w:space="0" w:color="auto"/>
                  </w:divBdr>
                  <w:divsChild>
                    <w:div w:id="189157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9001550">
      <w:bodyDiv w:val="1"/>
      <w:marLeft w:val="0"/>
      <w:marRight w:val="0"/>
      <w:marTop w:val="0"/>
      <w:marBottom w:val="0"/>
      <w:divBdr>
        <w:top w:val="none" w:sz="0" w:space="0" w:color="auto"/>
        <w:left w:val="none" w:sz="0" w:space="0" w:color="auto"/>
        <w:bottom w:val="none" w:sz="0" w:space="0" w:color="auto"/>
        <w:right w:val="none" w:sz="0" w:space="0" w:color="auto"/>
      </w:divBdr>
    </w:div>
    <w:div w:id="1008942297">
      <w:bodyDiv w:val="1"/>
      <w:marLeft w:val="0"/>
      <w:marRight w:val="0"/>
      <w:marTop w:val="0"/>
      <w:marBottom w:val="0"/>
      <w:divBdr>
        <w:top w:val="none" w:sz="0" w:space="0" w:color="auto"/>
        <w:left w:val="none" w:sz="0" w:space="0" w:color="auto"/>
        <w:bottom w:val="none" w:sz="0" w:space="0" w:color="auto"/>
        <w:right w:val="none" w:sz="0" w:space="0" w:color="auto"/>
      </w:divBdr>
    </w:div>
    <w:div w:id="1021054021">
      <w:bodyDiv w:val="1"/>
      <w:marLeft w:val="0"/>
      <w:marRight w:val="0"/>
      <w:marTop w:val="0"/>
      <w:marBottom w:val="0"/>
      <w:divBdr>
        <w:top w:val="none" w:sz="0" w:space="0" w:color="auto"/>
        <w:left w:val="none" w:sz="0" w:space="0" w:color="auto"/>
        <w:bottom w:val="none" w:sz="0" w:space="0" w:color="auto"/>
        <w:right w:val="none" w:sz="0" w:space="0" w:color="auto"/>
      </w:divBdr>
    </w:div>
    <w:div w:id="1027214845">
      <w:bodyDiv w:val="1"/>
      <w:marLeft w:val="0"/>
      <w:marRight w:val="0"/>
      <w:marTop w:val="0"/>
      <w:marBottom w:val="0"/>
      <w:divBdr>
        <w:top w:val="none" w:sz="0" w:space="0" w:color="auto"/>
        <w:left w:val="none" w:sz="0" w:space="0" w:color="auto"/>
        <w:bottom w:val="none" w:sz="0" w:space="0" w:color="auto"/>
        <w:right w:val="none" w:sz="0" w:space="0" w:color="auto"/>
      </w:divBdr>
      <w:divsChild>
        <w:div w:id="146944479">
          <w:marLeft w:val="0"/>
          <w:marRight w:val="0"/>
          <w:marTop w:val="0"/>
          <w:marBottom w:val="0"/>
          <w:divBdr>
            <w:top w:val="none" w:sz="0" w:space="0" w:color="auto"/>
            <w:left w:val="none" w:sz="0" w:space="0" w:color="auto"/>
            <w:bottom w:val="none" w:sz="0" w:space="0" w:color="auto"/>
            <w:right w:val="none" w:sz="0" w:space="0" w:color="auto"/>
          </w:divBdr>
          <w:divsChild>
            <w:div w:id="862403161">
              <w:marLeft w:val="0"/>
              <w:marRight w:val="0"/>
              <w:marTop w:val="0"/>
              <w:marBottom w:val="0"/>
              <w:divBdr>
                <w:top w:val="none" w:sz="0" w:space="0" w:color="auto"/>
                <w:left w:val="none" w:sz="0" w:space="0" w:color="auto"/>
                <w:bottom w:val="none" w:sz="0" w:space="0" w:color="auto"/>
                <w:right w:val="none" w:sz="0" w:space="0" w:color="auto"/>
              </w:divBdr>
              <w:divsChild>
                <w:div w:id="1502544925">
                  <w:marLeft w:val="0"/>
                  <w:marRight w:val="0"/>
                  <w:marTop w:val="0"/>
                  <w:marBottom w:val="0"/>
                  <w:divBdr>
                    <w:top w:val="none" w:sz="0" w:space="0" w:color="auto"/>
                    <w:left w:val="none" w:sz="0" w:space="0" w:color="auto"/>
                    <w:bottom w:val="none" w:sz="0" w:space="0" w:color="auto"/>
                    <w:right w:val="none" w:sz="0" w:space="0" w:color="auto"/>
                  </w:divBdr>
                </w:div>
                <w:div w:id="153924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484500">
      <w:bodyDiv w:val="1"/>
      <w:marLeft w:val="0"/>
      <w:marRight w:val="0"/>
      <w:marTop w:val="0"/>
      <w:marBottom w:val="0"/>
      <w:divBdr>
        <w:top w:val="none" w:sz="0" w:space="0" w:color="auto"/>
        <w:left w:val="none" w:sz="0" w:space="0" w:color="auto"/>
        <w:bottom w:val="none" w:sz="0" w:space="0" w:color="auto"/>
        <w:right w:val="none" w:sz="0" w:space="0" w:color="auto"/>
      </w:divBdr>
    </w:div>
    <w:div w:id="1056854330">
      <w:bodyDiv w:val="1"/>
      <w:marLeft w:val="0"/>
      <w:marRight w:val="0"/>
      <w:marTop w:val="0"/>
      <w:marBottom w:val="0"/>
      <w:divBdr>
        <w:top w:val="none" w:sz="0" w:space="0" w:color="auto"/>
        <w:left w:val="none" w:sz="0" w:space="0" w:color="auto"/>
        <w:bottom w:val="none" w:sz="0" w:space="0" w:color="auto"/>
        <w:right w:val="none" w:sz="0" w:space="0" w:color="auto"/>
      </w:divBdr>
    </w:div>
    <w:div w:id="1070153377">
      <w:bodyDiv w:val="1"/>
      <w:marLeft w:val="0"/>
      <w:marRight w:val="0"/>
      <w:marTop w:val="0"/>
      <w:marBottom w:val="0"/>
      <w:divBdr>
        <w:top w:val="none" w:sz="0" w:space="0" w:color="auto"/>
        <w:left w:val="none" w:sz="0" w:space="0" w:color="auto"/>
        <w:bottom w:val="none" w:sz="0" w:space="0" w:color="auto"/>
        <w:right w:val="none" w:sz="0" w:space="0" w:color="auto"/>
      </w:divBdr>
      <w:divsChild>
        <w:div w:id="1698114902">
          <w:marLeft w:val="0"/>
          <w:marRight w:val="0"/>
          <w:marTop w:val="0"/>
          <w:marBottom w:val="0"/>
          <w:divBdr>
            <w:top w:val="none" w:sz="0" w:space="0" w:color="auto"/>
            <w:left w:val="none" w:sz="0" w:space="0" w:color="auto"/>
            <w:bottom w:val="none" w:sz="0" w:space="0" w:color="auto"/>
            <w:right w:val="none" w:sz="0" w:space="0" w:color="auto"/>
          </w:divBdr>
          <w:divsChild>
            <w:div w:id="1307586296">
              <w:marLeft w:val="0"/>
              <w:marRight w:val="0"/>
              <w:marTop w:val="0"/>
              <w:marBottom w:val="0"/>
              <w:divBdr>
                <w:top w:val="none" w:sz="0" w:space="0" w:color="auto"/>
                <w:left w:val="none" w:sz="0" w:space="0" w:color="auto"/>
                <w:bottom w:val="none" w:sz="0" w:space="0" w:color="auto"/>
                <w:right w:val="none" w:sz="0" w:space="0" w:color="auto"/>
              </w:divBdr>
              <w:divsChild>
                <w:div w:id="41373197">
                  <w:marLeft w:val="0"/>
                  <w:marRight w:val="0"/>
                  <w:marTop w:val="0"/>
                  <w:marBottom w:val="0"/>
                  <w:divBdr>
                    <w:top w:val="none" w:sz="0" w:space="0" w:color="auto"/>
                    <w:left w:val="none" w:sz="0" w:space="0" w:color="auto"/>
                    <w:bottom w:val="none" w:sz="0" w:space="0" w:color="auto"/>
                    <w:right w:val="none" w:sz="0" w:space="0" w:color="auto"/>
                  </w:divBdr>
                </w:div>
                <w:div w:id="683164598">
                  <w:marLeft w:val="0"/>
                  <w:marRight w:val="0"/>
                  <w:marTop w:val="0"/>
                  <w:marBottom w:val="0"/>
                  <w:divBdr>
                    <w:top w:val="none" w:sz="0" w:space="0" w:color="auto"/>
                    <w:left w:val="none" w:sz="0" w:space="0" w:color="auto"/>
                    <w:bottom w:val="none" w:sz="0" w:space="0" w:color="auto"/>
                    <w:right w:val="none" w:sz="0" w:space="0" w:color="auto"/>
                  </w:divBdr>
                </w:div>
                <w:div w:id="859317764">
                  <w:marLeft w:val="0"/>
                  <w:marRight w:val="0"/>
                  <w:marTop w:val="0"/>
                  <w:marBottom w:val="0"/>
                  <w:divBdr>
                    <w:top w:val="none" w:sz="0" w:space="0" w:color="auto"/>
                    <w:left w:val="none" w:sz="0" w:space="0" w:color="auto"/>
                    <w:bottom w:val="none" w:sz="0" w:space="0" w:color="auto"/>
                    <w:right w:val="none" w:sz="0" w:space="0" w:color="auto"/>
                  </w:divBdr>
                </w:div>
                <w:div w:id="975337976">
                  <w:marLeft w:val="0"/>
                  <w:marRight w:val="0"/>
                  <w:marTop w:val="0"/>
                  <w:marBottom w:val="0"/>
                  <w:divBdr>
                    <w:top w:val="none" w:sz="0" w:space="0" w:color="auto"/>
                    <w:left w:val="none" w:sz="0" w:space="0" w:color="auto"/>
                    <w:bottom w:val="none" w:sz="0" w:space="0" w:color="auto"/>
                    <w:right w:val="none" w:sz="0" w:space="0" w:color="auto"/>
                  </w:divBdr>
                </w:div>
                <w:div w:id="995231899">
                  <w:marLeft w:val="0"/>
                  <w:marRight w:val="0"/>
                  <w:marTop w:val="0"/>
                  <w:marBottom w:val="0"/>
                  <w:divBdr>
                    <w:top w:val="none" w:sz="0" w:space="0" w:color="auto"/>
                    <w:left w:val="none" w:sz="0" w:space="0" w:color="auto"/>
                    <w:bottom w:val="none" w:sz="0" w:space="0" w:color="auto"/>
                    <w:right w:val="none" w:sz="0" w:space="0" w:color="auto"/>
                  </w:divBdr>
                </w:div>
                <w:div w:id="1445613511">
                  <w:marLeft w:val="0"/>
                  <w:marRight w:val="0"/>
                  <w:marTop w:val="0"/>
                  <w:marBottom w:val="0"/>
                  <w:divBdr>
                    <w:top w:val="none" w:sz="0" w:space="0" w:color="auto"/>
                    <w:left w:val="none" w:sz="0" w:space="0" w:color="auto"/>
                    <w:bottom w:val="none" w:sz="0" w:space="0" w:color="auto"/>
                    <w:right w:val="none" w:sz="0" w:space="0" w:color="auto"/>
                  </w:divBdr>
                </w:div>
                <w:div w:id="1652174925">
                  <w:marLeft w:val="0"/>
                  <w:marRight w:val="0"/>
                  <w:marTop w:val="0"/>
                  <w:marBottom w:val="0"/>
                  <w:divBdr>
                    <w:top w:val="none" w:sz="0" w:space="0" w:color="auto"/>
                    <w:left w:val="none" w:sz="0" w:space="0" w:color="auto"/>
                    <w:bottom w:val="none" w:sz="0" w:space="0" w:color="auto"/>
                    <w:right w:val="none" w:sz="0" w:space="0" w:color="auto"/>
                  </w:divBdr>
                </w:div>
                <w:div w:id="1762991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6734218">
      <w:bodyDiv w:val="1"/>
      <w:marLeft w:val="0"/>
      <w:marRight w:val="0"/>
      <w:marTop w:val="0"/>
      <w:marBottom w:val="0"/>
      <w:divBdr>
        <w:top w:val="none" w:sz="0" w:space="0" w:color="auto"/>
        <w:left w:val="none" w:sz="0" w:space="0" w:color="auto"/>
        <w:bottom w:val="none" w:sz="0" w:space="0" w:color="auto"/>
        <w:right w:val="none" w:sz="0" w:space="0" w:color="auto"/>
      </w:divBdr>
      <w:divsChild>
        <w:div w:id="1344697888">
          <w:marLeft w:val="0"/>
          <w:marRight w:val="0"/>
          <w:marTop w:val="0"/>
          <w:marBottom w:val="0"/>
          <w:divBdr>
            <w:top w:val="none" w:sz="0" w:space="0" w:color="auto"/>
            <w:left w:val="none" w:sz="0" w:space="0" w:color="auto"/>
            <w:bottom w:val="none" w:sz="0" w:space="0" w:color="auto"/>
            <w:right w:val="none" w:sz="0" w:space="0" w:color="auto"/>
          </w:divBdr>
          <w:divsChild>
            <w:div w:id="89747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825979">
      <w:bodyDiv w:val="1"/>
      <w:marLeft w:val="0"/>
      <w:marRight w:val="0"/>
      <w:marTop w:val="0"/>
      <w:marBottom w:val="0"/>
      <w:divBdr>
        <w:top w:val="none" w:sz="0" w:space="0" w:color="auto"/>
        <w:left w:val="none" w:sz="0" w:space="0" w:color="auto"/>
        <w:bottom w:val="none" w:sz="0" w:space="0" w:color="auto"/>
        <w:right w:val="none" w:sz="0" w:space="0" w:color="auto"/>
      </w:divBdr>
    </w:div>
    <w:div w:id="1120027037">
      <w:bodyDiv w:val="1"/>
      <w:marLeft w:val="0"/>
      <w:marRight w:val="0"/>
      <w:marTop w:val="0"/>
      <w:marBottom w:val="0"/>
      <w:divBdr>
        <w:top w:val="none" w:sz="0" w:space="0" w:color="auto"/>
        <w:left w:val="none" w:sz="0" w:space="0" w:color="auto"/>
        <w:bottom w:val="none" w:sz="0" w:space="0" w:color="auto"/>
        <w:right w:val="none" w:sz="0" w:space="0" w:color="auto"/>
      </w:divBdr>
    </w:div>
    <w:div w:id="1137647731">
      <w:bodyDiv w:val="1"/>
      <w:marLeft w:val="0"/>
      <w:marRight w:val="0"/>
      <w:marTop w:val="0"/>
      <w:marBottom w:val="0"/>
      <w:divBdr>
        <w:top w:val="none" w:sz="0" w:space="0" w:color="auto"/>
        <w:left w:val="none" w:sz="0" w:space="0" w:color="auto"/>
        <w:bottom w:val="none" w:sz="0" w:space="0" w:color="auto"/>
        <w:right w:val="none" w:sz="0" w:space="0" w:color="auto"/>
      </w:divBdr>
    </w:div>
    <w:div w:id="1149782761">
      <w:bodyDiv w:val="1"/>
      <w:marLeft w:val="0"/>
      <w:marRight w:val="0"/>
      <w:marTop w:val="0"/>
      <w:marBottom w:val="0"/>
      <w:divBdr>
        <w:top w:val="none" w:sz="0" w:space="0" w:color="auto"/>
        <w:left w:val="none" w:sz="0" w:space="0" w:color="auto"/>
        <w:bottom w:val="none" w:sz="0" w:space="0" w:color="auto"/>
        <w:right w:val="none" w:sz="0" w:space="0" w:color="auto"/>
      </w:divBdr>
    </w:div>
    <w:div w:id="1178958741">
      <w:bodyDiv w:val="1"/>
      <w:marLeft w:val="0"/>
      <w:marRight w:val="0"/>
      <w:marTop w:val="0"/>
      <w:marBottom w:val="0"/>
      <w:divBdr>
        <w:top w:val="none" w:sz="0" w:space="0" w:color="auto"/>
        <w:left w:val="none" w:sz="0" w:space="0" w:color="auto"/>
        <w:bottom w:val="none" w:sz="0" w:space="0" w:color="auto"/>
        <w:right w:val="none" w:sz="0" w:space="0" w:color="auto"/>
      </w:divBdr>
    </w:div>
    <w:div w:id="1183937450">
      <w:bodyDiv w:val="1"/>
      <w:marLeft w:val="0"/>
      <w:marRight w:val="0"/>
      <w:marTop w:val="0"/>
      <w:marBottom w:val="0"/>
      <w:divBdr>
        <w:top w:val="none" w:sz="0" w:space="0" w:color="auto"/>
        <w:left w:val="none" w:sz="0" w:space="0" w:color="auto"/>
        <w:bottom w:val="none" w:sz="0" w:space="0" w:color="auto"/>
        <w:right w:val="none" w:sz="0" w:space="0" w:color="auto"/>
      </w:divBdr>
    </w:div>
    <w:div w:id="1221750744">
      <w:bodyDiv w:val="1"/>
      <w:marLeft w:val="0"/>
      <w:marRight w:val="0"/>
      <w:marTop w:val="0"/>
      <w:marBottom w:val="0"/>
      <w:divBdr>
        <w:top w:val="none" w:sz="0" w:space="0" w:color="auto"/>
        <w:left w:val="none" w:sz="0" w:space="0" w:color="auto"/>
        <w:bottom w:val="none" w:sz="0" w:space="0" w:color="auto"/>
        <w:right w:val="none" w:sz="0" w:space="0" w:color="auto"/>
      </w:divBdr>
      <w:divsChild>
        <w:div w:id="1997762870">
          <w:marLeft w:val="0"/>
          <w:marRight w:val="0"/>
          <w:marTop w:val="0"/>
          <w:marBottom w:val="0"/>
          <w:divBdr>
            <w:top w:val="none" w:sz="0" w:space="0" w:color="auto"/>
            <w:left w:val="none" w:sz="0" w:space="0" w:color="auto"/>
            <w:bottom w:val="none" w:sz="0" w:space="0" w:color="auto"/>
            <w:right w:val="none" w:sz="0" w:space="0" w:color="auto"/>
          </w:divBdr>
          <w:divsChild>
            <w:div w:id="73454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920161">
      <w:bodyDiv w:val="1"/>
      <w:marLeft w:val="0"/>
      <w:marRight w:val="0"/>
      <w:marTop w:val="0"/>
      <w:marBottom w:val="0"/>
      <w:divBdr>
        <w:top w:val="none" w:sz="0" w:space="0" w:color="auto"/>
        <w:left w:val="none" w:sz="0" w:space="0" w:color="auto"/>
        <w:bottom w:val="none" w:sz="0" w:space="0" w:color="auto"/>
        <w:right w:val="none" w:sz="0" w:space="0" w:color="auto"/>
      </w:divBdr>
    </w:div>
    <w:div w:id="1293095442">
      <w:bodyDiv w:val="1"/>
      <w:marLeft w:val="0"/>
      <w:marRight w:val="0"/>
      <w:marTop w:val="0"/>
      <w:marBottom w:val="0"/>
      <w:divBdr>
        <w:top w:val="none" w:sz="0" w:space="0" w:color="auto"/>
        <w:left w:val="none" w:sz="0" w:space="0" w:color="auto"/>
        <w:bottom w:val="none" w:sz="0" w:space="0" w:color="auto"/>
        <w:right w:val="none" w:sz="0" w:space="0" w:color="auto"/>
      </w:divBdr>
    </w:div>
    <w:div w:id="1304120234">
      <w:bodyDiv w:val="1"/>
      <w:marLeft w:val="0"/>
      <w:marRight w:val="0"/>
      <w:marTop w:val="0"/>
      <w:marBottom w:val="0"/>
      <w:divBdr>
        <w:top w:val="none" w:sz="0" w:space="0" w:color="auto"/>
        <w:left w:val="none" w:sz="0" w:space="0" w:color="auto"/>
        <w:bottom w:val="none" w:sz="0" w:space="0" w:color="auto"/>
        <w:right w:val="none" w:sz="0" w:space="0" w:color="auto"/>
      </w:divBdr>
    </w:div>
    <w:div w:id="1339699306">
      <w:bodyDiv w:val="1"/>
      <w:marLeft w:val="0"/>
      <w:marRight w:val="0"/>
      <w:marTop w:val="0"/>
      <w:marBottom w:val="0"/>
      <w:divBdr>
        <w:top w:val="none" w:sz="0" w:space="0" w:color="auto"/>
        <w:left w:val="none" w:sz="0" w:space="0" w:color="auto"/>
        <w:bottom w:val="none" w:sz="0" w:space="0" w:color="auto"/>
        <w:right w:val="none" w:sz="0" w:space="0" w:color="auto"/>
      </w:divBdr>
      <w:divsChild>
        <w:div w:id="1700089246">
          <w:marLeft w:val="0"/>
          <w:marRight w:val="0"/>
          <w:marTop w:val="0"/>
          <w:marBottom w:val="0"/>
          <w:divBdr>
            <w:top w:val="none" w:sz="0" w:space="0" w:color="auto"/>
            <w:left w:val="none" w:sz="0" w:space="0" w:color="auto"/>
            <w:bottom w:val="none" w:sz="0" w:space="0" w:color="auto"/>
            <w:right w:val="none" w:sz="0" w:space="0" w:color="auto"/>
          </w:divBdr>
          <w:divsChild>
            <w:div w:id="1540360162">
              <w:marLeft w:val="0"/>
              <w:marRight w:val="0"/>
              <w:marTop w:val="0"/>
              <w:marBottom w:val="0"/>
              <w:divBdr>
                <w:top w:val="none" w:sz="0" w:space="0" w:color="auto"/>
                <w:left w:val="none" w:sz="0" w:space="0" w:color="auto"/>
                <w:bottom w:val="none" w:sz="0" w:space="0" w:color="auto"/>
                <w:right w:val="none" w:sz="0" w:space="0" w:color="auto"/>
              </w:divBdr>
              <w:divsChild>
                <w:div w:id="37241389">
                  <w:marLeft w:val="0"/>
                  <w:marRight w:val="0"/>
                  <w:marTop w:val="0"/>
                  <w:marBottom w:val="0"/>
                  <w:divBdr>
                    <w:top w:val="none" w:sz="0" w:space="0" w:color="auto"/>
                    <w:left w:val="none" w:sz="0" w:space="0" w:color="auto"/>
                    <w:bottom w:val="none" w:sz="0" w:space="0" w:color="auto"/>
                    <w:right w:val="none" w:sz="0" w:space="0" w:color="auto"/>
                  </w:divBdr>
                </w:div>
                <w:div w:id="276452879">
                  <w:marLeft w:val="0"/>
                  <w:marRight w:val="0"/>
                  <w:marTop w:val="0"/>
                  <w:marBottom w:val="0"/>
                  <w:divBdr>
                    <w:top w:val="none" w:sz="0" w:space="0" w:color="auto"/>
                    <w:left w:val="none" w:sz="0" w:space="0" w:color="auto"/>
                    <w:bottom w:val="none" w:sz="0" w:space="0" w:color="auto"/>
                    <w:right w:val="none" w:sz="0" w:space="0" w:color="auto"/>
                  </w:divBdr>
                </w:div>
                <w:div w:id="344090342">
                  <w:marLeft w:val="0"/>
                  <w:marRight w:val="0"/>
                  <w:marTop w:val="0"/>
                  <w:marBottom w:val="0"/>
                  <w:divBdr>
                    <w:top w:val="none" w:sz="0" w:space="0" w:color="auto"/>
                    <w:left w:val="none" w:sz="0" w:space="0" w:color="auto"/>
                    <w:bottom w:val="none" w:sz="0" w:space="0" w:color="auto"/>
                    <w:right w:val="none" w:sz="0" w:space="0" w:color="auto"/>
                  </w:divBdr>
                </w:div>
                <w:div w:id="425660828">
                  <w:marLeft w:val="0"/>
                  <w:marRight w:val="0"/>
                  <w:marTop w:val="0"/>
                  <w:marBottom w:val="0"/>
                  <w:divBdr>
                    <w:top w:val="none" w:sz="0" w:space="0" w:color="auto"/>
                    <w:left w:val="none" w:sz="0" w:space="0" w:color="auto"/>
                    <w:bottom w:val="none" w:sz="0" w:space="0" w:color="auto"/>
                    <w:right w:val="none" w:sz="0" w:space="0" w:color="auto"/>
                  </w:divBdr>
                </w:div>
                <w:div w:id="731005497">
                  <w:marLeft w:val="0"/>
                  <w:marRight w:val="0"/>
                  <w:marTop w:val="0"/>
                  <w:marBottom w:val="0"/>
                  <w:divBdr>
                    <w:top w:val="none" w:sz="0" w:space="0" w:color="auto"/>
                    <w:left w:val="none" w:sz="0" w:space="0" w:color="auto"/>
                    <w:bottom w:val="none" w:sz="0" w:space="0" w:color="auto"/>
                    <w:right w:val="none" w:sz="0" w:space="0" w:color="auto"/>
                  </w:divBdr>
                </w:div>
                <w:div w:id="876626667">
                  <w:marLeft w:val="0"/>
                  <w:marRight w:val="0"/>
                  <w:marTop w:val="0"/>
                  <w:marBottom w:val="0"/>
                  <w:divBdr>
                    <w:top w:val="none" w:sz="0" w:space="0" w:color="auto"/>
                    <w:left w:val="none" w:sz="0" w:space="0" w:color="auto"/>
                    <w:bottom w:val="none" w:sz="0" w:space="0" w:color="auto"/>
                    <w:right w:val="none" w:sz="0" w:space="0" w:color="auto"/>
                  </w:divBdr>
                </w:div>
                <w:div w:id="1169491008">
                  <w:marLeft w:val="0"/>
                  <w:marRight w:val="0"/>
                  <w:marTop w:val="0"/>
                  <w:marBottom w:val="0"/>
                  <w:divBdr>
                    <w:top w:val="none" w:sz="0" w:space="0" w:color="auto"/>
                    <w:left w:val="none" w:sz="0" w:space="0" w:color="auto"/>
                    <w:bottom w:val="none" w:sz="0" w:space="0" w:color="auto"/>
                    <w:right w:val="none" w:sz="0" w:space="0" w:color="auto"/>
                  </w:divBdr>
                </w:div>
                <w:div w:id="1246644106">
                  <w:marLeft w:val="0"/>
                  <w:marRight w:val="0"/>
                  <w:marTop w:val="0"/>
                  <w:marBottom w:val="0"/>
                  <w:divBdr>
                    <w:top w:val="none" w:sz="0" w:space="0" w:color="auto"/>
                    <w:left w:val="none" w:sz="0" w:space="0" w:color="auto"/>
                    <w:bottom w:val="none" w:sz="0" w:space="0" w:color="auto"/>
                    <w:right w:val="none" w:sz="0" w:space="0" w:color="auto"/>
                  </w:divBdr>
                </w:div>
                <w:div w:id="208294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166307">
      <w:bodyDiv w:val="1"/>
      <w:marLeft w:val="0"/>
      <w:marRight w:val="0"/>
      <w:marTop w:val="0"/>
      <w:marBottom w:val="0"/>
      <w:divBdr>
        <w:top w:val="none" w:sz="0" w:space="0" w:color="auto"/>
        <w:left w:val="none" w:sz="0" w:space="0" w:color="auto"/>
        <w:bottom w:val="none" w:sz="0" w:space="0" w:color="auto"/>
        <w:right w:val="none" w:sz="0" w:space="0" w:color="auto"/>
      </w:divBdr>
    </w:div>
    <w:div w:id="1401713262">
      <w:bodyDiv w:val="1"/>
      <w:marLeft w:val="0"/>
      <w:marRight w:val="0"/>
      <w:marTop w:val="0"/>
      <w:marBottom w:val="0"/>
      <w:divBdr>
        <w:top w:val="none" w:sz="0" w:space="0" w:color="auto"/>
        <w:left w:val="none" w:sz="0" w:space="0" w:color="auto"/>
        <w:bottom w:val="none" w:sz="0" w:space="0" w:color="auto"/>
        <w:right w:val="none" w:sz="0" w:space="0" w:color="auto"/>
      </w:divBdr>
    </w:div>
    <w:div w:id="1402757460">
      <w:bodyDiv w:val="1"/>
      <w:marLeft w:val="0"/>
      <w:marRight w:val="0"/>
      <w:marTop w:val="0"/>
      <w:marBottom w:val="0"/>
      <w:divBdr>
        <w:top w:val="none" w:sz="0" w:space="0" w:color="auto"/>
        <w:left w:val="none" w:sz="0" w:space="0" w:color="auto"/>
        <w:bottom w:val="none" w:sz="0" w:space="0" w:color="auto"/>
        <w:right w:val="none" w:sz="0" w:space="0" w:color="auto"/>
      </w:divBdr>
    </w:div>
    <w:div w:id="1416320333">
      <w:bodyDiv w:val="1"/>
      <w:marLeft w:val="0"/>
      <w:marRight w:val="0"/>
      <w:marTop w:val="0"/>
      <w:marBottom w:val="0"/>
      <w:divBdr>
        <w:top w:val="none" w:sz="0" w:space="0" w:color="auto"/>
        <w:left w:val="none" w:sz="0" w:space="0" w:color="auto"/>
        <w:bottom w:val="none" w:sz="0" w:space="0" w:color="auto"/>
        <w:right w:val="none" w:sz="0" w:space="0" w:color="auto"/>
      </w:divBdr>
    </w:div>
    <w:div w:id="1417365068">
      <w:bodyDiv w:val="1"/>
      <w:marLeft w:val="0"/>
      <w:marRight w:val="0"/>
      <w:marTop w:val="0"/>
      <w:marBottom w:val="0"/>
      <w:divBdr>
        <w:top w:val="none" w:sz="0" w:space="0" w:color="auto"/>
        <w:left w:val="none" w:sz="0" w:space="0" w:color="auto"/>
        <w:bottom w:val="none" w:sz="0" w:space="0" w:color="auto"/>
        <w:right w:val="none" w:sz="0" w:space="0" w:color="auto"/>
      </w:divBdr>
      <w:divsChild>
        <w:div w:id="1083718265">
          <w:marLeft w:val="0"/>
          <w:marRight w:val="0"/>
          <w:marTop w:val="0"/>
          <w:marBottom w:val="0"/>
          <w:divBdr>
            <w:top w:val="none" w:sz="0" w:space="0" w:color="auto"/>
            <w:left w:val="none" w:sz="0" w:space="0" w:color="auto"/>
            <w:bottom w:val="none" w:sz="0" w:space="0" w:color="auto"/>
            <w:right w:val="none" w:sz="0" w:space="0" w:color="auto"/>
          </w:divBdr>
          <w:divsChild>
            <w:div w:id="175454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939235">
      <w:bodyDiv w:val="1"/>
      <w:marLeft w:val="0"/>
      <w:marRight w:val="0"/>
      <w:marTop w:val="0"/>
      <w:marBottom w:val="0"/>
      <w:divBdr>
        <w:top w:val="none" w:sz="0" w:space="0" w:color="auto"/>
        <w:left w:val="none" w:sz="0" w:space="0" w:color="auto"/>
        <w:bottom w:val="none" w:sz="0" w:space="0" w:color="auto"/>
        <w:right w:val="none" w:sz="0" w:space="0" w:color="auto"/>
      </w:divBdr>
    </w:div>
    <w:div w:id="1446846997">
      <w:bodyDiv w:val="1"/>
      <w:marLeft w:val="0"/>
      <w:marRight w:val="0"/>
      <w:marTop w:val="0"/>
      <w:marBottom w:val="0"/>
      <w:divBdr>
        <w:top w:val="none" w:sz="0" w:space="0" w:color="auto"/>
        <w:left w:val="none" w:sz="0" w:space="0" w:color="auto"/>
        <w:bottom w:val="none" w:sz="0" w:space="0" w:color="auto"/>
        <w:right w:val="none" w:sz="0" w:space="0" w:color="auto"/>
      </w:divBdr>
    </w:div>
    <w:div w:id="1491559014">
      <w:bodyDiv w:val="1"/>
      <w:marLeft w:val="0"/>
      <w:marRight w:val="0"/>
      <w:marTop w:val="0"/>
      <w:marBottom w:val="0"/>
      <w:divBdr>
        <w:top w:val="none" w:sz="0" w:space="0" w:color="auto"/>
        <w:left w:val="none" w:sz="0" w:space="0" w:color="auto"/>
        <w:bottom w:val="none" w:sz="0" w:space="0" w:color="auto"/>
        <w:right w:val="none" w:sz="0" w:space="0" w:color="auto"/>
      </w:divBdr>
    </w:div>
    <w:div w:id="1557546615">
      <w:bodyDiv w:val="1"/>
      <w:marLeft w:val="0"/>
      <w:marRight w:val="0"/>
      <w:marTop w:val="0"/>
      <w:marBottom w:val="0"/>
      <w:divBdr>
        <w:top w:val="none" w:sz="0" w:space="0" w:color="auto"/>
        <w:left w:val="none" w:sz="0" w:space="0" w:color="auto"/>
        <w:bottom w:val="none" w:sz="0" w:space="0" w:color="auto"/>
        <w:right w:val="none" w:sz="0" w:space="0" w:color="auto"/>
      </w:divBdr>
      <w:divsChild>
        <w:div w:id="1955750321">
          <w:marLeft w:val="0"/>
          <w:marRight w:val="0"/>
          <w:marTop w:val="0"/>
          <w:marBottom w:val="0"/>
          <w:divBdr>
            <w:top w:val="none" w:sz="0" w:space="0" w:color="auto"/>
            <w:left w:val="none" w:sz="0" w:space="0" w:color="auto"/>
            <w:bottom w:val="none" w:sz="0" w:space="0" w:color="auto"/>
            <w:right w:val="none" w:sz="0" w:space="0" w:color="auto"/>
          </w:divBdr>
          <w:divsChild>
            <w:div w:id="73971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155747">
      <w:bodyDiv w:val="1"/>
      <w:marLeft w:val="0"/>
      <w:marRight w:val="0"/>
      <w:marTop w:val="0"/>
      <w:marBottom w:val="0"/>
      <w:divBdr>
        <w:top w:val="none" w:sz="0" w:space="0" w:color="auto"/>
        <w:left w:val="none" w:sz="0" w:space="0" w:color="auto"/>
        <w:bottom w:val="none" w:sz="0" w:space="0" w:color="auto"/>
        <w:right w:val="none" w:sz="0" w:space="0" w:color="auto"/>
      </w:divBdr>
    </w:div>
    <w:div w:id="1588226413">
      <w:bodyDiv w:val="1"/>
      <w:marLeft w:val="0"/>
      <w:marRight w:val="0"/>
      <w:marTop w:val="0"/>
      <w:marBottom w:val="0"/>
      <w:divBdr>
        <w:top w:val="none" w:sz="0" w:space="0" w:color="auto"/>
        <w:left w:val="none" w:sz="0" w:space="0" w:color="auto"/>
        <w:bottom w:val="none" w:sz="0" w:space="0" w:color="auto"/>
        <w:right w:val="none" w:sz="0" w:space="0" w:color="auto"/>
      </w:divBdr>
    </w:div>
    <w:div w:id="1602909159">
      <w:bodyDiv w:val="1"/>
      <w:marLeft w:val="0"/>
      <w:marRight w:val="0"/>
      <w:marTop w:val="0"/>
      <w:marBottom w:val="0"/>
      <w:divBdr>
        <w:top w:val="none" w:sz="0" w:space="0" w:color="auto"/>
        <w:left w:val="none" w:sz="0" w:space="0" w:color="auto"/>
        <w:bottom w:val="none" w:sz="0" w:space="0" w:color="auto"/>
        <w:right w:val="none" w:sz="0" w:space="0" w:color="auto"/>
      </w:divBdr>
    </w:div>
    <w:div w:id="1607039424">
      <w:bodyDiv w:val="1"/>
      <w:marLeft w:val="0"/>
      <w:marRight w:val="0"/>
      <w:marTop w:val="0"/>
      <w:marBottom w:val="0"/>
      <w:divBdr>
        <w:top w:val="none" w:sz="0" w:space="0" w:color="auto"/>
        <w:left w:val="none" w:sz="0" w:space="0" w:color="auto"/>
        <w:bottom w:val="none" w:sz="0" w:space="0" w:color="auto"/>
        <w:right w:val="none" w:sz="0" w:space="0" w:color="auto"/>
      </w:divBdr>
    </w:div>
    <w:div w:id="1639066185">
      <w:bodyDiv w:val="1"/>
      <w:marLeft w:val="0"/>
      <w:marRight w:val="0"/>
      <w:marTop w:val="0"/>
      <w:marBottom w:val="0"/>
      <w:divBdr>
        <w:top w:val="none" w:sz="0" w:space="0" w:color="auto"/>
        <w:left w:val="none" w:sz="0" w:space="0" w:color="auto"/>
        <w:bottom w:val="none" w:sz="0" w:space="0" w:color="auto"/>
        <w:right w:val="none" w:sz="0" w:space="0" w:color="auto"/>
      </w:divBdr>
    </w:div>
    <w:div w:id="1650860783">
      <w:bodyDiv w:val="1"/>
      <w:marLeft w:val="0"/>
      <w:marRight w:val="0"/>
      <w:marTop w:val="0"/>
      <w:marBottom w:val="0"/>
      <w:divBdr>
        <w:top w:val="none" w:sz="0" w:space="0" w:color="auto"/>
        <w:left w:val="none" w:sz="0" w:space="0" w:color="auto"/>
        <w:bottom w:val="none" w:sz="0" w:space="0" w:color="auto"/>
        <w:right w:val="none" w:sz="0" w:space="0" w:color="auto"/>
      </w:divBdr>
    </w:div>
    <w:div w:id="1662463032">
      <w:bodyDiv w:val="1"/>
      <w:marLeft w:val="0"/>
      <w:marRight w:val="0"/>
      <w:marTop w:val="0"/>
      <w:marBottom w:val="0"/>
      <w:divBdr>
        <w:top w:val="none" w:sz="0" w:space="0" w:color="auto"/>
        <w:left w:val="none" w:sz="0" w:space="0" w:color="auto"/>
        <w:bottom w:val="none" w:sz="0" w:space="0" w:color="auto"/>
        <w:right w:val="none" w:sz="0" w:space="0" w:color="auto"/>
      </w:divBdr>
    </w:div>
    <w:div w:id="1710178398">
      <w:bodyDiv w:val="1"/>
      <w:marLeft w:val="0"/>
      <w:marRight w:val="0"/>
      <w:marTop w:val="0"/>
      <w:marBottom w:val="0"/>
      <w:divBdr>
        <w:top w:val="none" w:sz="0" w:space="0" w:color="auto"/>
        <w:left w:val="none" w:sz="0" w:space="0" w:color="auto"/>
        <w:bottom w:val="none" w:sz="0" w:space="0" w:color="auto"/>
        <w:right w:val="none" w:sz="0" w:space="0" w:color="auto"/>
      </w:divBdr>
    </w:div>
    <w:div w:id="1725712440">
      <w:bodyDiv w:val="1"/>
      <w:marLeft w:val="0"/>
      <w:marRight w:val="0"/>
      <w:marTop w:val="0"/>
      <w:marBottom w:val="0"/>
      <w:divBdr>
        <w:top w:val="none" w:sz="0" w:space="0" w:color="auto"/>
        <w:left w:val="none" w:sz="0" w:space="0" w:color="auto"/>
        <w:bottom w:val="none" w:sz="0" w:space="0" w:color="auto"/>
        <w:right w:val="none" w:sz="0" w:space="0" w:color="auto"/>
      </w:divBdr>
      <w:divsChild>
        <w:div w:id="105927992">
          <w:marLeft w:val="0"/>
          <w:marRight w:val="0"/>
          <w:marTop w:val="0"/>
          <w:marBottom w:val="0"/>
          <w:divBdr>
            <w:top w:val="none" w:sz="0" w:space="0" w:color="auto"/>
            <w:left w:val="none" w:sz="0" w:space="0" w:color="auto"/>
            <w:bottom w:val="none" w:sz="0" w:space="0" w:color="auto"/>
            <w:right w:val="none" w:sz="0" w:space="0" w:color="auto"/>
          </w:divBdr>
        </w:div>
        <w:div w:id="273682236">
          <w:marLeft w:val="0"/>
          <w:marRight w:val="0"/>
          <w:marTop w:val="0"/>
          <w:marBottom w:val="0"/>
          <w:divBdr>
            <w:top w:val="none" w:sz="0" w:space="0" w:color="auto"/>
            <w:left w:val="none" w:sz="0" w:space="0" w:color="auto"/>
            <w:bottom w:val="none" w:sz="0" w:space="0" w:color="auto"/>
            <w:right w:val="none" w:sz="0" w:space="0" w:color="auto"/>
          </w:divBdr>
        </w:div>
        <w:div w:id="1160654404">
          <w:marLeft w:val="0"/>
          <w:marRight w:val="0"/>
          <w:marTop w:val="0"/>
          <w:marBottom w:val="0"/>
          <w:divBdr>
            <w:top w:val="none" w:sz="0" w:space="0" w:color="auto"/>
            <w:left w:val="none" w:sz="0" w:space="0" w:color="auto"/>
            <w:bottom w:val="none" w:sz="0" w:space="0" w:color="auto"/>
            <w:right w:val="none" w:sz="0" w:space="0" w:color="auto"/>
          </w:divBdr>
        </w:div>
        <w:div w:id="1804619358">
          <w:marLeft w:val="0"/>
          <w:marRight w:val="0"/>
          <w:marTop w:val="0"/>
          <w:marBottom w:val="0"/>
          <w:divBdr>
            <w:top w:val="none" w:sz="0" w:space="0" w:color="auto"/>
            <w:left w:val="none" w:sz="0" w:space="0" w:color="auto"/>
            <w:bottom w:val="none" w:sz="0" w:space="0" w:color="auto"/>
            <w:right w:val="none" w:sz="0" w:space="0" w:color="auto"/>
          </w:divBdr>
        </w:div>
        <w:div w:id="2133359079">
          <w:marLeft w:val="0"/>
          <w:marRight w:val="0"/>
          <w:marTop w:val="0"/>
          <w:marBottom w:val="0"/>
          <w:divBdr>
            <w:top w:val="none" w:sz="0" w:space="0" w:color="auto"/>
            <w:left w:val="none" w:sz="0" w:space="0" w:color="auto"/>
            <w:bottom w:val="none" w:sz="0" w:space="0" w:color="auto"/>
            <w:right w:val="none" w:sz="0" w:space="0" w:color="auto"/>
          </w:divBdr>
        </w:div>
      </w:divsChild>
    </w:div>
    <w:div w:id="1760716449">
      <w:bodyDiv w:val="1"/>
      <w:marLeft w:val="0"/>
      <w:marRight w:val="0"/>
      <w:marTop w:val="0"/>
      <w:marBottom w:val="0"/>
      <w:divBdr>
        <w:top w:val="none" w:sz="0" w:space="0" w:color="auto"/>
        <w:left w:val="none" w:sz="0" w:space="0" w:color="auto"/>
        <w:bottom w:val="none" w:sz="0" w:space="0" w:color="auto"/>
        <w:right w:val="none" w:sz="0" w:space="0" w:color="auto"/>
      </w:divBdr>
    </w:div>
    <w:div w:id="1761368926">
      <w:bodyDiv w:val="1"/>
      <w:marLeft w:val="0"/>
      <w:marRight w:val="0"/>
      <w:marTop w:val="0"/>
      <w:marBottom w:val="0"/>
      <w:divBdr>
        <w:top w:val="none" w:sz="0" w:space="0" w:color="auto"/>
        <w:left w:val="none" w:sz="0" w:space="0" w:color="auto"/>
        <w:bottom w:val="none" w:sz="0" w:space="0" w:color="auto"/>
        <w:right w:val="none" w:sz="0" w:space="0" w:color="auto"/>
      </w:divBdr>
    </w:div>
    <w:div w:id="1803494349">
      <w:bodyDiv w:val="1"/>
      <w:marLeft w:val="0"/>
      <w:marRight w:val="0"/>
      <w:marTop w:val="0"/>
      <w:marBottom w:val="0"/>
      <w:divBdr>
        <w:top w:val="none" w:sz="0" w:space="0" w:color="auto"/>
        <w:left w:val="none" w:sz="0" w:space="0" w:color="auto"/>
        <w:bottom w:val="none" w:sz="0" w:space="0" w:color="auto"/>
        <w:right w:val="none" w:sz="0" w:space="0" w:color="auto"/>
      </w:divBdr>
    </w:div>
    <w:div w:id="1813324449">
      <w:bodyDiv w:val="1"/>
      <w:marLeft w:val="0"/>
      <w:marRight w:val="0"/>
      <w:marTop w:val="0"/>
      <w:marBottom w:val="0"/>
      <w:divBdr>
        <w:top w:val="none" w:sz="0" w:space="0" w:color="auto"/>
        <w:left w:val="none" w:sz="0" w:space="0" w:color="auto"/>
        <w:bottom w:val="none" w:sz="0" w:space="0" w:color="auto"/>
        <w:right w:val="none" w:sz="0" w:space="0" w:color="auto"/>
      </w:divBdr>
    </w:div>
    <w:div w:id="1814322769">
      <w:bodyDiv w:val="1"/>
      <w:marLeft w:val="0"/>
      <w:marRight w:val="0"/>
      <w:marTop w:val="0"/>
      <w:marBottom w:val="0"/>
      <w:divBdr>
        <w:top w:val="none" w:sz="0" w:space="0" w:color="auto"/>
        <w:left w:val="none" w:sz="0" w:space="0" w:color="auto"/>
        <w:bottom w:val="none" w:sz="0" w:space="0" w:color="auto"/>
        <w:right w:val="none" w:sz="0" w:space="0" w:color="auto"/>
      </w:divBdr>
      <w:divsChild>
        <w:div w:id="976571777">
          <w:marLeft w:val="0"/>
          <w:marRight w:val="0"/>
          <w:marTop w:val="0"/>
          <w:marBottom w:val="0"/>
          <w:divBdr>
            <w:top w:val="none" w:sz="0" w:space="0" w:color="auto"/>
            <w:left w:val="none" w:sz="0" w:space="0" w:color="auto"/>
            <w:bottom w:val="none" w:sz="0" w:space="0" w:color="auto"/>
            <w:right w:val="none" w:sz="0" w:space="0" w:color="auto"/>
          </w:divBdr>
          <w:divsChild>
            <w:div w:id="527328638">
              <w:marLeft w:val="0"/>
              <w:marRight w:val="0"/>
              <w:marTop w:val="0"/>
              <w:marBottom w:val="0"/>
              <w:divBdr>
                <w:top w:val="none" w:sz="0" w:space="0" w:color="auto"/>
                <w:left w:val="none" w:sz="0" w:space="0" w:color="auto"/>
                <w:bottom w:val="none" w:sz="0" w:space="0" w:color="auto"/>
                <w:right w:val="none" w:sz="0" w:space="0" w:color="auto"/>
              </w:divBdr>
              <w:divsChild>
                <w:div w:id="98837098">
                  <w:marLeft w:val="0"/>
                  <w:marRight w:val="0"/>
                  <w:marTop w:val="0"/>
                  <w:marBottom w:val="0"/>
                  <w:divBdr>
                    <w:top w:val="none" w:sz="0" w:space="0" w:color="auto"/>
                    <w:left w:val="none" w:sz="0" w:space="0" w:color="auto"/>
                    <w:bottom w:val="none" w:sz="0" w:space="0" w:color="auto"/>
                    <w:right w:val="none" w:sz="0" w:space="0" w:color="auto"/>
                  </w:divBdr>
                </w:div>
                <w:div w:id="615454933">
                  <w:marLeft w:val="0"/>
                  <w:marRight w:val="0"/>
                  <w:marTop w:val="0"/>
                  <w:marBottom w:val="0"/>
                  <w:divBdr>
                    <w:top w:val="none" w:sz="0" w:space="0" w:color="auto"/>
                    <w:left w:val="none" w:sz="0" w:space="0" w:color="auto"/>
                    <w:bottom w:val="none" w:sz="0" w:space="0" w:color="auto"/>
                    <w:right w:val="none" w:sz="0" w:space="0" w:color="auto"/>
                  </w:divBdr>
                </w:div>
                <w:div w:id="914825329">
                  <w:marLeft w:val="0"/>
                  <w:marRight w:val="0"/>
                  <w:marTop w:val="0"/>
                  <w:marBottom w:val="0"/>
                  <w:divBdr>
                    <w:top w:val="none" w:sz="0" w:space="0" w:color="auto"/>
                    <w:left w:val="none" w:sz="0" w:space="0" w:color="auto"/>
                    <w:bottom w:val="none" w:sz="0" w:space="0" w:color="auto"/>
                    <w:right w:val="none" w:sz="0" w:space="0" w:color="auto"/>
                  </w:divBdr>
                </w:div>
                <w:div w:id="1061631904">
                  <w:marLeft w:val="0"/>
                  <w:marRight w:val="0"/>
                  <w:marTop w:val="0"/>
                  <w:marBottom w:val="0"/>
                  <w:divBdr>
                    <w:top w:val="none" w:sz="0" w:space="0" w:color="auto"/>
                    <w:left w:val="none" w:sz="0" w:space="0" w:color="auto"/>
                    <w:bottom w:val="none" w:sz="0" w:space="0" w:color="auto"/>
                    <w:right w:val="none" w:sz="0" w:space="0" w:color="auto"/>
                  </w:divBdr>
                </w:div>
                <w:div w:id="1558710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580074">
      <w:bodyDiv w:val="1"/>
      <w:marLeft w:val="0"/>
      <w:marRight w:val="0"/>
      <w:marTop w:val="0"/>
      <w:marBottom w:val="0"/>
      <w:divBdr>
        <w:top w:val="none" w:sz="0" w:space="0" w:color="auto"/>
        <w:left w:val="none" w:sz="0" w:space="0" w:color="auto"/>
        <w:bottom w:val="none" w:sz="0" w:space="0" w:color="auto"/>
        <w:right w:val="none" w:sz="0" w:space="0" w:color="auto"/>
      </w:divBdr>
    </w:div>
    <w:div w:id="1841506311">
      <w:bodyDiv w:val="1"/>
      <w:marLeft w:val="0"/>
      <w:marRight w:val="0"/>
      <w:marTop w:val="0"/>
      <w:marBottom w:val="0"/>
      <w:divBdr>
        <w:top w:val="none" w:sz="0" w:space="0" w:color="auto"/>
        <w:left w:val="none" w:sz="0" w:space="0" w:color="auto"/>
        <w:bottom w:val="none" w:sz="0" w:space="0" w:color="auto"/>
        <w:right w:val="none" w:sz="0" w:space="0" w:color="auto"/>
      </w:divBdr>
      <w:divsChild>
        <w:div w:id="569197412">
          <w:marLeft w:val="0"/>
          <w:marRight w:val="0"/>
          <w:marTop w:val="0"/>
          <w:marBottom w:val="0"/>
          <w:divBdr>
            <w:top w:val="none" w:sz="0" w:space="0" w:color="auto"/>
            <w:left w:val="none" w:sz="0" w:space="0" w:color="auto"/>
            <w:bottom w:val="none" w:sz="0" w:space="0" w:color="auto"/>
            <w:right w:val="none" w:sz="0" w:space="0" w:color="auto"/>
          </w:divBdr>
          <w:divsChild>
            <w:div w:id="1144272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730109">
      <w:bodyDiv w:val="1"/>
      <w:marLeft w:val="0"/>
      <w:marRight w:val="0"/>
      <w:marTop w:val="0"/>
      <w:marBottom w:val="0"/>
      <w:divBdr>
        <w:top w:val="none" w:sz="0" w:space="0" w:color="auto"/>
        <w:left w:val="none" w:sz="0" w:space="0" w:color="auto"/>
        <w:bottom w:val="none" w:sz="0" w:space="0" w:color="auto"/>
        <w:right w:val="none" w:sz="0" w:space="0" w:color="auto"/>
      </w:divBdr>
    </w:div>
    <w:div w:id="1935166392">
      <w:bodyDiv w:val="1"/>
      <w:marLeft w:val="0"/>
      <w:marRight w:val="0"/>
      <w:marTop w:val="0"/>
      <w:marBottom w:val="0"/>
      <w:divBdr>
        <w:top w:val="none" w:sz="0" w:space="0" w:color="auto"/>
        <w:left w:val="none" w:sz="0" w:space="0" w:color="auto"/>
        <w:bottom w:val="none" w:sz="0" w:space="0" w:color="auto"/>
        <w:right w:val="none" w:sz="0" w:space="0" w:color="auto"/>
      </w:divBdr>
    </w:div>
    <w:div w:id="1972708477">
      <w:bodyDiv w:val="1"/>
      <w:marLeft w:val="0"/>
      <w:marRight w:val="0"/>
      <w:marTop w:val="0"/>
      <w:marBottom w:val="0"/>
      <w:divBdr>
        <w:top w:val="none" w:sz="0" w:space="0" w:color="auto"/>
        <w:left w:val="none" w:sz="0" w:space="0" w:color="auto"/>
        <w:bottom w:val="none" w:sz="0" w:space="0" w:color="auto"/>
        <w:right w:val="none" w:sz="0" w:space="0" w:color="auto"/>
      </w:divBdr>
      <w:divsChild>
        <w:div w:id="1225482048">
          <w:marLeft w:val="0"/>
          <w:marRight w:val="0"/>
          <w:marTop w:val="0"/>
          <w:marBottom w:val="0"/>
          <w:divBdr>
            <w:top w:val="none" w:sz="0" w:space="0" w:color="auto"/>
            <w:left w:val="none" w:sz="0" w:space="0" w:color="auto"/>
            <w:bottom w:val="none" w:sz="0" w:space="0" w:color="auto"/>
            <w:right w:val="none" w:sz="0" w:space="0" w:color="auto"/>
          </w:divBdr>
          <w:divsChild>
            <w:div w:id="1321035918">
              <w:marLeft w:val="0"/>
              <w:marRight w:val="0"/>
              <w:marTop w:val="0"/>
              <w:marBottom w:val="0"/>
              <w:divBdr>
                <w:top w:val="none" w:sz="0" w:space="0" w:color="auto"/>
                <w:left w:val="none" w:sz="0" w:space="0" w:color="auto"/>
                <w:bottom w:val="none" w:sz="0" w:space="0" w:color="auto"/>
                <w:right w:val="none" w:sz="0" w:space="0" w:color="auto"/>
              </w:divBdr>
              <w:divsChild>
                <w:div w:id="753861774">
                  <w:marLeft w:val="0"/>
                  <w:marRight w:val="0"/>
                  <w:marTop w:val="0"/>
                  <w:marBottom w:val="0"/>
                  <w:divBdr>
                    <w:top w:val="none" w:sz="0" w:space="0" w:color="auto"/>
                    <w:left w:val="none" w:sz="0" w:space="0" w:color="auto"/>
                    <w:bottom w:val="none" w:sz="0" w:space="0" w:color="auto"/>
                    <w:right w:val="none" w:sz="0" w:space="0" w:color="auto"/>
                  </w:divBdr>
                  <w:divsChild>
                    <w:div w:id="369234156">
                      <w:marLeft w:val="0"/>
                      <w:marRight w:val="0"/>
                      <w:marTop w:val="0"/>
                      <w:marBottom w:val="0"/>
                      <w:divBdr>
                        <w:top w:val="none" w:sz="0" w:space="0" w:color="auto"/>
                        <w:left w:val="none" w:sz="0" w:space="0" w:color="auto"/>
                        <w:bottom w:val="none" w:sz="0" w:space="0" w:color="auto"/>
                        <w:right w:val="none" w:sz="0" w:space="0" w:color="auto"/>
                      </w:divBdr>
                      <w:divsChild>
                        <w:div w:id="745687596">
                          <w:marLeft w:val="0"/>
                          <w:marRight w:val="0"/>
                          <w:marTop w:val="0"/>
                          <w:marBottom w:val="0"/>
                          <w:divBdr>
                            <w:top w:val="none" w:sz="0" w:space="0" w:color="auto"/>
                            <w:left w:val="none" w:sz="0" w:space="0" w:color="auto"/>
                            <w:bottom w:val="none" w:sz="0" w:space="0" w:color="auto"/>
                            <w:right w:val="none" w:sz="0" w:space="0" w:color="auto"/>
                          </w:divBdr>
                          <w:divsChild>
                            <w:div w:id="1779176480">
                              <w:marLeft w:val="0"/>
                              <w:marRight w:val="0"/>
                              <w:marTop w:val="0"/>
                              <w:marBottom w:val="0"/>
                              <w:divBdr>
                                <w:top w:val="none" w:sz="0" w:space="0" w:color="auto"/>
                                <w:left w:val="none" w:sz="0" w:space="0" w:color="auto"/>
                                <w:bottom w:val="none" w:sz="0" w:space="0" w:color="auto"/>
                                <w:right w:val="none" w:sz="0" w:space="0" w:color="auto"/>
                              </w:divBdr>
                              <w:divsChild>
                                <w:div w:id="672101133">
                                  <w:marLeft w:val="0"/>
                                  <w:marRight w:val="0"/>
                                  <w:marTop w:val="0"/>
                                  <w:marBottom w:val="0"/>
                                  <w:divBdr>
                                    <w:top w:val="none" w:sz="0" w:space="0" w:color="auto"/>
                                    <w:left w:val="none" w:sz="0" w:space="0" w:color="auto"/>
                                    <w:bottom w:val="none" w:sz="0" w:space="0" w:color="auto"/>
                                    <w:right w:val="none" w:sz="0" w:space="0" w:color="auto"/>
                                  </w:divBdr>
                                  <w:divsChild>
                                    <w:div w:id="1554077900">
                                      <w:marLeft w:val="0"/>
                                      <w:marRight w:val="0"/>
                                      <w:marTop w:val="0"/>
                                      <w:marBottom w:val="0"/>
                                      <w:divBdr>
                                        <w:top w:val="none" w:sz="0" w:space="0" w:color="auto"/>
                                        <w:left w:val="none" w:sz="0" w:space="0" w:color="auto"/>
                                        <w:bottom w:val="none" w:sz="0" w:space="0" w:color="auto"/>
                                        <w:right w:val="none" w:sz="0" w:space="0" w:color="auto"/>
                                      </w:divBdr>
                                      <w:divsChild>
                                        <w:div w:id="419982439">
                                          <w:marLeft w:val="0"/>
                                          <w:marRight w:val="0"/>
                                          <w:marTop w:val="0"/>
                                          <w:marBottom w:val="0"/>
                                          <w:divBdr>
                                            <w:top w:val="none" w:sz="0" w:space="0" w:color="auto"/>
                                            <w:left w:val="none" w:sz="0" w:space="0" w:color="auto"/>
                                            <w:bottom w:val="none" w:sz="0" w:space="0" w:color="auto"/>
                                            <w:right w:val="none" w:sz="0" w:space="0" w:color="auto"/>
                                          </w:divBdr>
                                          <w:divsChild>
                                            <w:div w:id="56364335">
                                              <w:marLeft w:val="0"/>
                                              <w:marRight w:val="0"/>
                                              <w:marTop w:val="0"/>
                                              <w:marBottom w:val="0"/>
                                              <w:divBdr>
                                                <w:top w:val="none" w:sz="0" w:space="0" w:color="auto"/>
                                                <w:left w:val="none" w:sz="0" w:space="0" w:color="auto"/>
                                                <w:bottom w:val="none" w:sz="0" w:space="0" w:color="auto"/>
                                                <w:right w:val="none" w:sz="0" w:space="0" w:color="auto"/>
                                              </w:divBdr>
                                              <w:divsChild>
                                                <w:div w:id="816725844">
                                                  <w:marLeft w:val="0"/>
                                                  <w:marRight w:val="0"/>
                                                  <w:marTop w:val="0"/>
                                                  <w:marBottom w:val="0"/>
                                                  <w:divBdr>
                                                    <w:top w:val="none" w:sz="0" w:space="0" w:color="auto"/>
                                                    <w:left w:val="none" w:sz="0" w:space="0" w:color="auto"/>
                                                    <w:bottom w:val="none" w:sz="0" w:space="0" w:color="auto"/>
                                                    <w:right w:val="none" w:sz="0" w:space="0" w:color="auto"/>
                                                  </w:divBdr>
                                                  <w:divsChild>
                                                    <w:div w:id="37434730">
                                                      <w:marLeft w:val="0"/>
                                                      <w:marRight w:val="0"/>
                                                      <w:marTop w:val="0"/>
                                                      <w:marBottom w:val="0"/>
                                                      <w:divBdr>
                                                        <w:top w:val="none" w:sz="0" w:space="0" w:color="auto"/>
                                                        <w:left w:val="none" w:sz="0" w:space="0" w:color="auto"/>
                                                        <w:bottom w:val="none" w:sz="0" w:space="0" w:color="auto"/>
                                                        <w:right w:val="none" w:sz="0" w:space="0" w:color="auto"/>
                                                      </w:divBdr>
                                                      <w:divsChild>
                                                        <w:div w:id="212931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439893">
                                              <w:marLeft w:val="0"/>
                                              <w:marRight w:val="0"/>
                                              <w:marTop w:val="0"/>
                                              <w:marBottom w:val="0"/>
                                              <w:divBdr>
                                                <w:top w:val="none" w:sz="0" w:space="0" w:color="auto"/>
                                                <w:left w:val="none" w:sz="0" w:space="0" w:color="auto"/>
                                                <w:bottom w:val="none" w:sz="0" w:space="0" w:color="auto"/>
                                                <w:right w:val="none" w:sz="0" w:space="0" w:color="auto"/>
                                              </w:divBdr>
                                              <w:divsChild>
                                                <w:div w:id="942498523">
                                                  <w:marLeft w:val="0"/>
                                                  <w:marRight w:val="0"/>
                                                  <w:marTop w:val="0"/>
                                                  <w:marBottom w:val="0"/>
                                                  <w:divBdr>
                                                    <w:top w:val="none" w:sz="0" w:space="0" w:color="auto"/>
                                                    <w:left w:val="none" w:sz="0" w:space="0" w:color="auto"/>
                                                    <w:bottom w:val="none" w:sz="0" w:space="0" w:color="auto"/>
                                                    <w:right w:val="none" w:sz="0" w:space="0" w:color="auto"/>
                                                  </w:divBdr>
                                                  <w:divsChild>
                                                    <w:div w:id="284165432">
                                                      <w:marLeft w:val="0"/>
                                                      <w:marRight w:val="0"/>
                                                      <w:marTop w:val="0"/>
                                                      <w:marBottom w:val="0"/>
                                                      <w:divBdr>
                                                        <w:top w:val="none" w:sz="0" w:space="0" w:color="auto"/>
                                                        <w:left w:val="none" w:sz="0" w:space="0" w:color="auto"/>
                                                        <w:bottom w:val="none" w:sz="0" w:space="0" w:color="auto"/>
                                                        <w:right w:val="none" w:sz="0" w:space="0" w:color="auto"/>
                                                      </w:divBdr>
                                                      <w:divsChild>
                                                        <w:div w:id="132265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41098742">
          <w:marLeft w:val="0"/>
          <w:marRight w:val="0"/>
          <w:marTop w:val="0"/>
          <w:marBottom w:val="0"/>
          <w:divBdr>
            <w:top w:val="none" w:sz="0" w:space="0" w:color="auto"/>
            <w:left w:val="none" w:sz="0" w:space="0" w:color="auto"/>
            <w:bottom w:val="none" w:sz="0" w:space="0" w:color="auto"/>
            <w:right w:val="none" w:sz="0" w:space="0" w:color="auto"/>
          </w:divBdr>
          <w:divsChild>
            <w:div w:id="1760128441">
              <w:marLeft w:val="0"/>
              <w:marRight w:val="0"/>
              <w:marTop w:val="0"/>
              <w:marBottom w:val="0"/>
              <w:divBdr>
                <w:top w:val="none" w:sz="0" w:space="0" w:color="auto"/>
                <w:left w:val="none" w:sz="0" w:space="0" w:color="auto"/>
                <w:bottom w:val="none" w:sz="0" w:space="0" w:color="auto"/>
                <w:right w:val="none" w:sz="0" w:space="0" w:color="auto"/>
              </w:divBdr>
              <w:divsChild>
                <w:div w:id="1039817904">
                  <w:marLeft w:val="0"/>
                  <w:marRight w:val="0"/>
                  <w:marTop w:val="0"/>
                  <w:marBottom w:val="0"/>
                  <w:divBdr>
                    <w:top w:val="none" w:sz="0" w:space="0" w:color="auto"/>
                    <w:left w:val="none" w:sz="0" w:space="0" w:color="auto"/>
                    <w:bottom w:val="none" w:sz="0" w:space="0" w:color="auto"/>
                    <w:right w:val="none" w:sz="0" w:space="0" w:color="auto"/>
                  </w:divBdr>
                  <w:divsChild>
                    <w:div w:id="86614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655201">
      <w:bodyDiv w:val="1"/>
      <w:marLeft w:val="0"/>
      <w:marRight w:val="0"/>
      <w:marTop w:val="0"/>
      <w:marBottom w:val="0"/>
      <w:divBdr>
        <w:top w:val="none" w:sz="0" w:space="0" w:color="auto"/>
        <w:left w:val="none" w:sz="0" w:space="0" w:color="auto"/>
        <w:bottom w:val="none" w:sz="0" w:space="0" w:color="auto"/>
        <w:right w:val="none" w:sz="0" w:space="0" w:color="auto"/>
      </w:divBdr>
    </w:div>
    <w:div w:id="2034067652">
      <w:bodyDiv w:val="1"/>
      <w:marLeft w:val="0"/>
      <w:marRight w:val="0"/>
      <w:marTop w:val="0"/>
      <w:marBottom w:val="0"/>
      <w:divBdr>
        <w:top w:val="none" w:sz="0" w:space="0" w:color="auto"/>
        <w:left w:val="none" w:sz="0" w:space="0" w:color="auto"/>
        <w:bottom w:val="none" w:sz="0" w:space="0" w:color="auto"/>
        <w:right w:val="none" w:sz="0" w:space="0" w:color="auto"/>
      </w:divBdr>
    </w:div>
    <w:div w:id="2035422024">
      <w:bodyDiv w:val="1"/>
      <w:marLeft w:val="0"/>
      <w:marRight w:val="0"/>
      <w:marTop w:val="0"/>
      <w:marBottom w:val="0"/>
      <w:divBdr>
        <w:top w:val="none" w:sz="0" w:space="0" w:color="auto"/>
        <w:left w:val="none" w:sz="0" w:space="0" w:color="auto"/>
        <w:bottom w:val="none" w:sz="0" w:space="0" w:color="auto"/>
        <w:right w:val="none" w:sz="0" w:space="0" w:color="auto"/>
      </w:divBdr>
    </w:div>
    <w:div w:id="2065594045">
      <w:bodyDiv w:val="1"/>
      <w:marLeft w:val="0"/>
      <w:marRight w:val="0"/>
      <w:marTop w:val="0"/>
      <w:marBottom w:val="0"/>
      <w:divBdr>
        <w:top w:val="none" w:sz="0" w:space="0" w:color="auto"/>
        <w:left w:val="none" w:sz="0" w:space="0" w:color="auto"/>
        <w:bottom w:val="none" w:sz="0" w:space="0" w:color="auto"/>
        <w:right w:val="none" w:sz="0" w:space="0" w:color="auto"/>
      </w:divBdr>
    </w:div>
    <w:div w:id="2066836557">
      <w:bodyDiv w:val="1"/>
      <w:marLeft w:val="0"/>
      <w:marRight w:val="0"/>
      <w:marTop w:val="0"/>
      <w:marBottom w:val="0"/>
      <w:divBdr>
        <w:top w:val="none" w:sz="0" w:space="0" w:color="auto"/>
        <w:left w:val="none" w:sz="0" w:space="0" w:color="auto"/>
        <w:bottom w:val="none" w:sz="0" w:space="0" w:color="auto"/>
        <w:right w:val="none" w:sz="0" w:space="0" w:color="auto"/>
      </w:divBdr>
    </w:div>
    <w:div w:id="2073573957">
      <w:bodyDiv w:val="1"/>
      <w:marLeft w:val="0"/>
      <w:marRight w:val="0"/>
      <w:marTop w:val="0"/>
      <w:marBottom w:val="0"/>
      <w:divBdr>
        <w:top w:val="none" w:sz="0" w:space="0" w:color="auto"/>
        <w:left w:val="none" w:sz="0" w:space="0" w:color="auto"/>
        <w:bottom w:val="none" w:sz="0" w:space="0" w:color="auto"/>
        <w:right w:val="none" w:sz="0" w:space="0" w:color="auto"/>
      </w:divBdr>
    </w:div>
    <w:div w:id="2086880455">
      <w:bodyDiv w:val="1"/>
      <w:marLeft w:val="0"/>
      <w:marRight w:val="0"/>
      <w:marTop w:val="0"/>
      <w:marBottom w:val="0"/>
      <w:divBdr>
        <w:top w:val="none" w:sz="0" w:space="0" w:color="auto"/>
        <w:left w:val="none" w:sz="0" w:space="0" w:color="auto"/>
        <w:bottom w:val="none" w:sz="0" w:space="0" w:color="auto"/>
        <w:right w:val="none" w:sz="0" w:space="0" w:color="auto"/>
      </w:divBdr>
    </w:div>
    <w:div w:id="2093699031">
      <w:bodyDiv w:val="1"/>
      <w:marLeft w:val="0"/>
      <w:marRight w:val="0"/>
      <w:marTop w:val="0"/>
      <w:marBottom w:val="0"/>
      <w:divBdr>
        <w:top w:val="none" w:sz="0" w:space="0" w:color="auto"/>
        <w:left w:val="none" w:sz="0" w:space="0" w:color="auto"/>
        <w:bottom w:val="none" w:sz="0" w:space="0" w:color="auto"/>
        <w:right w:val="none" w:sz="0" w:space="0" w:color="auto"/>
      </w:divBdr>
    </w:div>
    <w:div w:id="2103798684">
      <w:bodyDiv w:val="1"/>
      <w:marLeft w:val="0"/>
      <w:marRight w:val="0"/>
      <w:marTop w:val="0"/>
      <w:marBottom w:val="0"/>
      <w:divBdr>
        <w:top w:val="none" w:sz="0" w:space="0" w:color="auto"/>
        <w:left w:val="none" w:sz="0" w:space="0" w:color="auto"/>
        <w:bottom w:val="none" w:sz="0" w:space="0" w:color="auto"/>
        <w:right w:val="none" w:sz="0" w:space="0" w:color="auto"/>
      </w:divBdr>
    </w:div>
    <w:div w:id="2139257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7.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s://drive.google.com/file/d/1PdYA55AVvICmjMcuEv0WLfxwsGQ8am5G/view?usp=sharing"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hyperlink" Target="https://www.ibm.com/topics/enterprise-resource-planning" TargetMode="External"/><Relationship Id="rId5" Type="http://schemas.openxmlformats.org/officeDocument/2006/relationships/numbering" Target="numbering.xml"/><Relationship Id="rId15" Type="http://schemas.openxmlformats.org/officeDocument/2006/relationships/header" Target="header1.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61" Type="http://schemas.openxmlformats.org/officeDocument/2006/relationships/image" Target="media/image45.png"/><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8.png"/><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www.odoo.com/vi_VN/pricing" TargetMode="External"/><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KTGK_CS102_Bai1_De5\BaiLam_Bai1_De5.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Tài liệu" ma:contentTypeID="0x010100D2706EB57D3AD44C81796FD85D79CCE5" ma:contentTypeVersion="4" ma:contentTypeDescription="Tạo tài liệu mới." ma:contentTypeScope="" ma:versionID="88d0457a6485f0e699cb3cf0bf5f5566">
  <xsd:schema xmlns:xsd="http://www.w3.org/2001/XMLSchema" xmlns:xs="http://www.w3.org/2001/XMLSchema" xmlns:p="http://schemas.microsoft.com/office/2006/metadata/properties" xmlns:ns2="76fd7bd8-4bcb-4733-8829-d8f9c0a7dcb3" targetNamespace="http://schemas.microsoft.com/office/2006/metadata/properties" ma:root="true" ma:fieldsID="77f28a8313a00874a5c4b1c7f54b88ee" ns2:_="">
    <xsd:import namespace="76fd7bd8-4bcb-4733-8829-d8f9c0a7dcb3"/>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6fd7bd8-4bcb-4733-8829-d8f9c0a7dcb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BA33277-398F-498A-BC0E-50699ABBCE3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7F64C8A-B469-4FE7-8958-C321E5FE884B}">
  <ds:schemaRefs>
    <ds:schemaRef ds:uri="http://schemas.openxmlformats.org/officeDocument/2006/bibliography"/>
  </ds:schemaRefs>
</ds:datastoreItem>
</file>

<file path=customXml/itemProps3.xml><?xml version="1.0" encoding="utf-8"?>
<ds:datastoreItem xmlns:ds="http://schemas.openxmlformats.org/officeDocument/2006/customXml" ds:itemID="{4CD72217-0B62-462A-8706-7B4EC38C29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6fd7bd8-4bcb-4733-8829-d8f9c0a7dc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7A275E2-0F5D-4287-A0EA-19FD1308240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BaiLam_Bai1_De5.dotx</Template>
  <TotalTime>267</TotalTime>
  <Pages>108</Pages>
  <Words>22044</Words>
  <Characters>125655</Characters>
  <Application>Microsoft Office Word</Application>
  <DocSecurity>0</DocSecurity>
  <Lines>1047</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a43321 Nguyễn Thị Vân Yến</cp:lastModifiedBy>
  <cp:revision>1599</cp:revision>
  <cp:lastPrinted>2024-11-13T00:13:00Z</cp:lastPrinted>
  <dcterms:created xsi:type="dcterms:W3CDTF">2022-11-19T15:14:00Z</dcterms:created>
  <dcterms:modified xsi:type="dcterms:W3CDTF">2024-11-22T17:02:00Z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0x010100D2706EB57D3AD44C81796FD85D79CCE5</vt:lpwstr>
  </property>
</Properties>
</file>